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8487552"/>
        <w:docPartObj>
          <w:docPartGallery w:val="Cover Pages"/>
          <w:docPartUnique/>
        </w:docPartObj>
      </w:sdtPr>
      <w:sdtEndPr>
        <w:rPr>
          <w:rFonts w:asciiTheme="majorHAnsi" w:eastAsiaTheme="majorEastAsia" w:hAnsiTheme="majorHAnsi" w:cstheme="majorBidi"/>
          <w:sz w:val="2"/>
          <w:szCs w:val="72"/>
        </w:rPr>
      </w:sdtEndPr>
      <w:sdtContent>
        <w:p w:rsidR="009A4902" w:rsidRPr="004D6C02" w:rsidRDefault="00846D56" w:rsidP="00CF23A2">
          <w:pPr>
            <w:jc w:val="right"/>
            <w:rPr>
              <w:noProof/>
            </w:rPr>
          </w:pPr>
          <w:r>
            <w:rPr>
              <w:noProof/>
              <w:lang w:eastAsia="de-DE" w:bidi="ar-SA"/>
            </w:rPr>
            <w:pict>
              <v:group id="Group 35" o:spid="_x0000_s1026" style="position:absolute;left:0;text-align:left;margin-left:0;margin-top:0;width:464.8pt;height:380.95pt;z-index:251664384;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" o:allowincell="f">
                <v:shapetype id="_x0000_t32" coordsize="21600,21600" o:spt="32" o:oned="t" path="m,l21600,21600e" filled="f">
                  <v:path arrowok="t" fillok="f" o:connecttype="none"/>
                  <o:lock v:ext="edit" shapetype="t"/>
                </v:shapetype>
                <v:shape id="AutoShape 36" o:spid="_x0000_s1027" type="#_x0000_t32" style="position:absolute;left:15;top:15;width:7512;height:738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H1yMIAAADcAAAADwAAAGRycy9kb3ducmV2LnhtbERPTWvCQBC9F/wPywi91Y0lVImuIoJQ&#10;8NKmIh7H7JhEs7Nhd42xv74rCL3N433OfNmbRnTkfG1ZwXiUgCAurK65VLD72bxNQfiArLGxTAru&#10;5GG5GLzMMdP2xt/U5aEUMYR9hgqqENpMSl9UZNCPbEscuZN1BkOErpTa4S2Gm0a+J8mHNFhzbKiw&#10;pXVFxSW/GgXHQ0jP5M/70++Xm6b3fNutkolSr8N+NQMRqA//4qf7U8f56QQez8QL5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H1yMIAAADcAAAADwAAAAAAAAAAAAAA&#10;AAChAgAAZHJzL2Rvd25yZXYueG1sUEsFBgAAAAAEAAQA+QAAAJADAAAAAA==&#10;" strokecolor="#a7bfde [1620]"/>
                <v:group id="Group 37"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oval id="Oval 38" o:spid="_x0000_s1029"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TGUcAA&#10;AADcAAAADwAAAGRycy9kb3ducmV2LnhtbERPzWoCMRC+F3yHMIK3mlik1NUoWlTaU3X1AYbNuFnc&#10;TJZNdNe3N4VCb/Px/c5i1bta3KkNlWcNk7ECQVx4U3Gp4XzavX6ACBHZYO2ZNDwowGo5eFlgZnzH&#10;R7rnsRQphEOGGmyMTSZlKCw5DGPfECfu4luHMcG2lKbFLoW7Wr4p9S4dVpwaLDb0aam45jenQZE9&#10;1mezl93P5tCEXG2/i9lV69GwX89BROrjv/jP/WXS/OkMfp9JF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8TGUcAAAADcAAAADwAAAAAAAAAAAAAAAACYAgAAZHJzL2Rvd25y&#10;ZXYueG1sUEsFBgAAAAAEAAQA9QAAAIUDAAAAAA==&#10;" fillcolor="#a7bfde [1620]" stroked="f"/>
                  <v:oval id="Oval 39" o:spid="_x0000_s1030"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2WYcIA&#10;AADcAAAADwAAAGRycy9kb3ducmV2LnhtbESPQYvCQAyF78L+hyELXkSniqtSHWVRBK9213voxLbY&#10;yXQ7o1Z/vTkIe0t4L+99WW06V6sbtaHybGA8SkAR595WXBj4/dkPF6BCRLZYeyYDDwqwWX/0Vpha&#10;f+cj3bJYKAnhkKKBMsYm1TrkJTkMI98Qi3b2rcMoa1to2+Jdwl2tJ0ky0w4rloYSG9qWlF+yqzMQ&#10;Ttvx/nSdZ7yYYva0f7Rz+cCY/mf3vQQVqYv/5vf1wQr+l+DLMzKBX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TZZhwgAAANwAAAAPAAAAAAAAAAAAAAAAAJgCAABkcnMvZG93&#10;bnJldi54bWxQSwUGAAAAAAQABAD1AAAAhwMAAAAA&#10;" fillcolor="#d3dfee [820]" stroked="f"/>
                  <v:oval id="Oval 40" o:spid="_x0000_s1031"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SWpcMA&#10;AADcAAAADwAAAGRycy9kb3ducmV2LnhtbERPTWvCQBC9C/6HZQq96caKRaKbUC2BHjxYU3oedsck&#10;mp2N2a2m/fVdodDbPN7nrPPBtuJKvW8cK5hNExDE2pmGKwUfZTFZgvAB2WDrmBR8k4c8G4/WmBp3&#10;43e6HkIlYgj7FBXUIXSplF7XZNFPXUccuaPrLYYI+0qaHm8x3LbyKUmepcWGY0ONHW1r0ufDl1Uw&#10;3+FrtfnRl3JffC6Tk9N6XnilHh+GlxWIQEP4F/+530ycv5jB/Zl4gc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YSWpcMAAADcAAAADwAAAAAAAAAAAAAAAACYAgAAZHJzL2Rv&#10;d25yZXYueG1sUEsFBgAAAAAEAAQA9QAAAIgDAAAAAA==&#10;" fillcolor="#7ba0cd [2420]" stroked="f"/>
                </v:group>
                <w10:wrap anchorx="page" anchory="page"/>
              </v:group>
            </w:pict>
          </w:r>
          <w:r>
            <w:rPr>
              <w:noProof/>
              <w:lang w:eastAsia="de-DE" w:bidi="ar-SA"/>
            </w:rPr>
            <w:pict>
              <v:group id="Group 30" o:spid="_x0000_s1038" style="position:absolute;left:0;text-align:left;margin-left:8365.1pt;margin-top:0;width:332.7pt;height:227.25pt;z-index:251663360;mso-position-horizontal:right;mso-position-horizontal-relative:margin;mso-position-vertical:top;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" o:allowincell="f">
                <v:shape id="AutoShape 31" o:spid="_x0000_s1042" type="#_x0000_t32" style="position:absolute;left:4136;top:15;width:3058;height:38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ZWUMIAAADcAAAADwAAAGRycy9kb3ducmV2LnhtbERPTWvCQBC9F/wPywje6kYJrURXEUEQ&#10;vLSpiMcxOybR7GzYXWPsr+8WCr3N433OYtWbRnTkfG1ZwWScgCAurK65VHD42r7OQPiArLGxTAqe&#10;5GG1HLwsMNP2wZ/U5aEUMYR9hgqqENpMSl9UZNCPbUscuYt1BkOErpTa4SOGm0ZOk+RNGqw5NlTY&#10;0qai4pbfjYLzKaRX8tfj5fvDzdJnvu/WybtSo2G/noMI1Id/8Z97p+P8dAq/z8QL5PI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XZWUMIAAADcAAAADwAAAAAAAAAAAAAA&#10;AAChAgAAZHJzL2Rvd25yZXYueG1sUEsFBgAAAAAEAAQA+QAAAJADAAAAAA==&#10;" strokecolor="#a7bfde [1620]"/>
                <v:oval id="Oval 32" o:spid="_x0000_s1041" style="position:absolute;left:6674;top:444;width:4116;height:41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zxu8EA&#10;AADcAAAADwAAAGRycy9kb3ducmV2LnhtbERPzWoCMRC+C32HMIXeNGkrUlejtKUVPVlXH2DYjJvF&#10;zWTZpO769kYQvM3H9zvzZe9qcaY2VJ41vI4UCOLCm4pLDYf97/ADRIjIBmvPpOFCAZaLp8EcM+M7&#10;3tE5j6VIIRwy1GBjbDIpQ2HJYRj5hjhxR986jAm2pTQtdinc1fJNqYl0WHFqsNjQt6XilP87DYrs&#10;rj6Yley2X39NyNXPppietH557j9nICL18SG+u9cmzR+/w+2ZdIFcX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4s8bvBAAAA3AAAAA8AAAAAAAAAAAAAAAAAmAIAAGRycy9kb3du&#10;cmV2LnhtbFBLBQYAAAAABAAEAPUAAACGAwAAAAA=&#10;" fillcolor="#a7bfde [1620]" stroked="f"/>
                <v:oval id="Oval 33" o:spid="_x0000_s1040" style="position:absolute;left:6773;top:1058;width:3367;height:336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8Gv8AA&#10;AADcAAAADwAAAGRycy9kb3ducmV2LnhtbERPTWvCQBC9F/wPywi9FLNJCTWkrqFYBK+m5j5kp0kw&#10;Oxuzq6b99a4geJvH+5xVMZleXGh0nWUFSRSDIK6t7rhRcPjZLjIQziNr7C2Tgj9yUKxnLyvMtb3y&#10;ni6lb0QIYZejgtb7IZfS1S0ZdJEdiAP3a0eDPsCxkXrEawg3vXyP4w9psOPQ0OJAm5bqY3k2Cly1&#10;SbbVeVlylmL5r0/0beo3pV7n09cnCE+Tf4of7p0O89MU7s+EC+T6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68Gv8AAAADcAAAADwAAAAAAAAAAAAAAAACYAgAAZHJzL2Rvd25y&#10;ZXYueG1sUEsFBgAAAAAEAAQA9QAAAIUDAAAAAA==&#10;" fillcolor="#d3dfee [820]" stroked="f"/>
                <v:oval id="Oval 34" o:spid="_x0000_s1039" style="position:absolute;left:6856;top:1709;width:2553;height:255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YGe8MA&#10;AADcAAAADwAAAGRycy9kb3ducmV2LnhtbERPS2vCQBC+C/0PyxR60421FkndBG0J9ODBR+l52J0m&#10;qdnZNLvV6K93BcHbfHzPmee9bcSBOl87VjAeJSCItTM1lwq+dsVwBsIHZIONY1JwIg959jCYY2rc&#10;kTd02IZSxBD2KSqoQmhTKb2uyKIfuZY4cj+usxgi7EppOjzGcNvI5yR5lRZrjg0VtvRekd5v/62C&#10;yQo/yuVZ/+3Wxfcs+XVaTwqv1NNjv3gDEagPd/HN/Wni/JcpXJ+JF8j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2YGe8MAAADcAAAADwAAAAAAAAAAAAAAAACYAgAAZHJzL2Rv&#10;d25yZXYueG1sUEsFBgAAAAAEAAQA9QAAAIgDAAAAAA==&#10;" fillcolor="#7ba0cd [2420]" stroked="f"/>
                <w10:wrap anchorx="margin" anchory="page"/>
              </v:group>
            </w:pict>
          </w:r>
        </w:p>
        <w:tbl>
          <w:tblPr>
            <w:tblpPr w:leftFromText="187" w:rightFromText="187" w:horzAnchor="margin" w:tblpX="856" w:tblpYSpec="bottom"/>
            <w:tblW w:w="2359" w:type="pct"/>
            <w:tblLook w:val="04A0" w:firstRow="1" w:lastRow="0" w:firstColumn="1" w:lastColumn="0" w:noHBand="0" w:noVBand="1"/>
          </w:tblPr>
          <w:tblGrid>
            <w:gridCol w:w="4361"/>
          </w:tblGrid>
          <w:tr w:rsidR="009A4902" w:rsidRPr="004D6C02" w:rsidTr="009B169C">
            <w:tc>
              <w:tcPr>
                <w:tcW w:w="4361" w:type="dxa"/>
              </w:tcPr>
              <w:bookmarkStart w:id="0" w:name="dokument_titel"/>
              <w:p w:rsidR="009A4902" w:rsidRPr="004D6C02" w:rsidRDefault="00846D56" w:rsidP="001E24F4">
                <w:pPr>
                  <w:pStyle w:val="KeinLeerraum"/>
                  <w:rPr>
                    <w:rFonts w:asciiTheme="majorHAnsi" w:eastAsiaTheme="majorEastAsia" w:hAnsiTheme="majorHAnsi" w:cstheme="majorBidi"/>
                    <w:b/>
                    <w:bCs/>
                    <w:color w:val="365F91" w:themeColor="accent1" w:themeShade="BF"/>
                    <w:sz w:val="48"/>
                    <w:szCs w:val="48"/>
                  </w:rPr>
                </w:pPr>
                <w:sdt>
                  <w:sdtPr>
                    <w:rPr>
                      <w:rFonts w:asciiTheme="majorHAnsi" w:eastAsiaTheme="majorEastAsia" w:hAnsiTheme="majorHAnsi" w:cstheme="majorBidi"/>
                      <w:b/>
                      <w:bCs/>
                      <w:color w:val="365F91" w:themeColor="accent1" w:themeShade="BF"/>
                      <w:sz w:val="48"/>
                      <w:szCs w:val="48"/>
                    </w:rPr>
                    <w:alias w:val="Titel"/>
                    <w:id w:val="703864190"/>
                    <w:dataBinding w:prefixMappings="xmlns:ns0='http://schemas.openxmlformats.org/package/2006/metadata/core-properties' xmlns:ns1='http://purl.org/dc/elements/1.1/'" w:xpath="/ns0:coreProperties[1]/ns1:title[1]" w:storeItemID="{6C3C8BC8-F283-45AE-878A-BAB7291924A1}"/>
                    <w:text/>
                  </w:sdtPr>
                  <w:sdtEndPr/>
                  <w:sdtContent>
                    <w:r w:rsidR="001E24F4">
                      <w:rPr>
                        <w:rFonts w:asciiTheme="majorHAnsi" w:eastAsiaTheme="majorEastAsia" w:hAnsiTheme="majorHAnsi" w:cstheme="majorBidi"/>
                        <w:b/>
                        <w:bCs/>
                        <w:color w:val="365F91" w:themeColor="accent1" w:themeShade="BF"/>
                        <w:sz w:val="48"/>
                        <w:szCs w:val="48"/>
                      </w:rPr>
                      <w:t>Lastenheft</w:t>
                    </w:r>
                  </w:sdtContent>
                </w:sdt>
                <w:bookmarkEnd w:id="0"/>
              </w:p>
            </w:tc>
          </w:tr>
          <w:bookmarkStart w:id="1" w:name="dokument_untertitel"/>
          <w:tr w:rsidR="009A4902" w:rsidRPr="004D6C02" w:rsidTr="009B169C">
            <w:tc>
              <w:tcPr>
                <w:tcW w:w="4361" w:type="dxa"/>
              </w:tcPr>
              <w:p w:rsidR="00A148A8" w:rsidRDefault="00846D56" w:rsidP="00A148A8">
                <w:pPr>
                  <w:pStyle w:val="KeinLeerraum"/>
                  <w:rPr>
                    <w:rFonts w:eastAsiaTheme="minorHAnsi"/>
                    <w:sz w:val="22"/>
                    <w:szCs w:val="22"/>
                    <w:lang w:bidi="ar-SA"/>
                  </w:rPr>
                </w:pPr>
                <w:sdt>
                  <w:sdtPr>
                    <w:rPr>
                      <w:color w:val="484329" w:themeColor="background2" w:themeShade="3F"/>
                      <w:sz w:val="28"/>
                      <w:szCs w:val="28"/>
                    </w:rPr>
                    <w:alias w:val="Untertitel"/>
                    <w:id w:val="703864195"/>
                    <w:showingPlcHdr/>
                    <w:dataBinding w:prefixMappings="xmlns:ns0='http://schemas.openxmlformats.org/package/2006/metadata/core-properties' xmlns:ns1='http://purl.org/dc/elements/1.1/'" w:xpath="/ns0:coreProperties[1]/ns1:subject[1]" w:storeItemID="{6C3C8BC8-F283-45AE-878A-BAB7291924A1}"/>
                    <w:text/>
                  </w:sdtPr>
                  <w:sdtEndPr/>
                  <w:sdtContent>
                    <w:r w:rsidR="00A148A8">
                      <w:rPr>
                        <w:color w:val="484329" w:themeColor="background2" w:themeShade="3F"/>
                        <w:sz w:val="28"/>
                        <w:szCs w:val="28"/>
                      </w:rPr>
                      <w:t xml:space="preserve">     </w:t>
                    </w:r>
                  </w:sdtContent>
                </w:sdt>
                <w:bookmarkEnd w:id="1"/>
                <w:r w:rsidR="00A148A8" w:rsidRPr="00A148A8">
                  <w:rPr>
                    <w:rFonts w:eastAsiaTheme="minorHAnsi"/>
                    <w:sz w:val="22"/>
                    <w:szCs w:val="22"/>
                    <w:lang w:bidi="ar-SA"/>
                  </w:rPr>
                  <w:t xml:space="preserve"> </w:t>
                </w:r>
              </w:p>
              <w:p w:rsidR="009A4902" w:rsidRPr="004D6C02" w:rsidRDefault="008F24FB" w:rsidP="008F24FB">
                <w:pPr>
                  <w:pStyle w:val="KeinLeerraum"/>
                  <w:suppressAutoHyphens/>
                  <w:rPr>
                    <w:color w:val="484329" w:themeColor="background2" w:themeShade="3F"/>
                    <w:sz w:val="28"/>
                    <w:szCs w:val="28"/>
                  </w:rPr>
                </w:pPr>
                <w:r>
                  <w:rPr>
                    <w:color w:val="484329" w:themeColor="background2" w:themeShade="3F"/>
                    <w:sz w:val="28"/>
                    <w:szCs w:val="28"/>
                  </w:rPr>
                  <w:t xml:space="preserve">FST Projekt "Eventalizer" </w:t>
                </w:r>
                <w:r w:rsidRPr="008F24FB">
                  <w:rPr>
                    <w:color w:val="484329" w:themeColor="background2" w:themeShade="3F"/>
                    <w:sz w:val="28"/>
                    <w:szCs w:val="28"/>
                  </w:rPr>
                  <w:t>Team 5</w:t>
                </w:r>
              </w:p>
            </w:tc>
          </w:tr>
          <w:tr w:rsidR="009A4902" w:rsidRPr="004D6C02" w:rsidTr="009B169C">
            <w:tc>
              <w:tcPr>
                <w:tcW w:w="4361" w:type="dxa"/>
              </w:tcPr>
              <w:p w:rsidR="009A4902" w:rsidRPr="004D6C02" w:rsidRDefault="009A4902" w:rsidP="00E230A7">
                <w:pPr>
                  <w:pStyle w:val="KeinLeerraum"/>
                  <w:rPr>
                    <w:color w:val="484329" w:themeColor="background2" w:themeShade="3F"/>
                    <w:sz w:val="28"/>
                    <w:szCs w:val="28"/>
                  </w:rPr>
                </w:pPr>
              </w:p>
            </w:tc>
          </w:tr>
          <w:tr w:rsidR="009A4902" w:rsidRPr="004D6C02" w:rsidTr="009B169C">
            <w:tc>
              <w:tcPr>
                <w:tcW w:w="4361" w:type="dxa"/>
              </w:tcPr>
              <w:p w:rsidR="00A148A8" w:rsidRDefault="00846D56" w:rsidP="00A148A8">
                <w:sdt>
                  <w:sdtPr>
                    <w:alias w:val="Exposee"/>
                    <w:id w:val="703864200"/>
                    <w:showingPlcHdr/>
                    <w:dataBinding w:prefixMappings="xmlns:ns0='http://schemas.microsoft.com/office/2006/coverPageProps'" w:xpath="/ns0:CoverPageProperties[1]/ns0:Abstract[1]" w:storeItemID="{55AF091B-3C7A-41E3-B477-F2FDAA23CFDA}"/>
                    <w:text/>
                  </w:sdtPr>
                  <w:sdtEndPr/>
                  <w:sdtContent>
                    <w:r w:rsidR="00A148A8">
                      <w:t xml:space="preserve">     </w:t>
                    </w:r>
                  </w:sdtContent>
                </w:sdt>
                <w:r w:rsidR="00A148A8" w:rsidRPr="00CE76A8">
                  <w:t xml:space="preserve"> </w:t>
                </w:r>
              </w:p>
              <w:p w:rsidR="00A148A8" w:rsidRDefault="00FF0410" w:rsidP="00A148A8">
                <w:pPr>
                  <w:spacing w:after="0"/>
                </w:pPr>
                <w:r>
                  <w:t xml:space="preserve">Verbundstudium, Master of Science </w:t>
                </w:r>
              </w:p>
              <w:p w:rsidR="00A148A8" w:rsidRDefault="00FF0410" w:rsidP="00A148A8">
                <w:pPr>
                  <w:spacing w:after="0"/>
                </w:pPr>
                <w:r>
                  <w:t>Fortgeschrittene Softwaretechnologien</w:t>
                </w:r>
              </w:p>
              <w:p w:rsidR="00A148A8" w:rsidRDefault="00FF0410" w:rsidP="00A148A8">
                <w:pPr>
                  <w:spacing w:after="0"/>
                </w:pPr>
                <w:r>
                  <w:t>SS 2012</w:t>
                </w:r>
              </w:p>
              <w:p w:rsidR="009A4902" w:rsidRPr="004D6C02" w:rsidRDefault="009A4902" w:rsidP="00A148A8">
                <w:pPr>
                  <w:pStyle w:val="KeinLeerraum"/>
                </w:pPr>
              </w:p>
            </w:tc>
          </w:tr>
          <w:tr w:rsidR="009A4902" w:rsidRPr="004D6C02" w:rsidTr="009B169C">
            <w:tc>
              <w:tcPr>
                <w:tcW w:w="4361" w:type="dxa"/>
              </w:tcPr>
              <w:p w:rsidR="009A4902" w:rsidRPr="004D6C02" w:rsidRDefault="009A4902" w:rsidP="00E230A7">
                <w:pPr>
                  <w:pStyle w:val="KeinLeerraum"/>
                </w:pPr>
              </w:p>
            </w:tc>
          </w:tr>
          <w:tr w:rsidR="009A4902" w:rsidRPr="004D6C02" w:rsidTr="009B169C">
            <w:tc>
              <w:tcPr>
                <w:tcW w:w="4361" w:type="dxa"/>
              </w:tcPr>
              <w:p w:rsidR="009A4902" w:rsidRPr="004D6C02" w:rsidRDefault="00846D56" w:rsidP="001E24F4">
                <w:pPr>
                  <w:pStyle w:val="KeinLeerraum"/>
                  <w:rPr>
                    <w:b/>
                    <w:bCs/>
                  </w:rPr>
                </w:pPr>
                <w:sdt>
                  <w:sdtPr>
                    <w:rPr>
                      <w:b/>
                      <w:bCs/>
                    </w:rPr>
                    <w:alias w:val="Autor"/>
                    <w:id w:val="703864205"/>
                    <w:dataBinding w:prefixMappings="xmlns:ns0='http://schemas.openxmlformats.org/package/2006/metadata/core-properties' xmlns:ns1='http://purl.org/dc/elements/1.1/'" w:xpath="/ns0:coreProperties[1]/ns1:creator[1]" w:storeItemID="{6C3C8BC8-F283-45AE-878A-BAB7291924A1}"/>
                    <w:text/>
                  </w:sdtPr>
                  <w:sdtEndPr/>
                  <w:sdtContent>
                    <w:r w:rsidR="008F24FB">
                      <w:rPr>
                        <w:b/>
                        <w:bCs/>
                      </w:rPr>
                      <w:t xml:space="preserve">Matthias Beer, </w:t>
                    </w:r>
                    <w:r w:rsidR="001E24F4">
                      <w:rPr>
                        <w:b/>
                        <w:bCs/>
                      </w:rPr>
                      <w:t xml:space="preserve">Alexander </w:t>
                    </w:r>
                    <w:proofErr w:type="spellStart"/>
                    <w:r w:rsidR="001E24F4">
                      <w:rPr>
                        <w:b/>
                        <w:bCs/>
                      </w:rPr>
                      <w:t>Benölken</w:t>
                    </w:r>
                    <w:proofErr w:type="spellEnd"/>
                    <w:r w:rsidR="001E24F4">
                      <w:rPr>
                        <w:b/>
                        <w:bCs/>
                      </w:rPr>
                      <w:t xml:space="preserve">, Martin </w:t>
                    </w:r>
                    <w:proofErr w:type="spellStart"/>
                    <w:r w:rsidR="001E24F4">
                      <w:rPr>
                        <w:b/>
                        <w:bCs/>
                      </w:rPr>
                      <w:t>Garrels</w:t>
                    </w:r>
                    <w:proofErr w:type="spellEnd"/>
                    <w:r w:rsidR="001E24F4">
                      <w:rPr>
                        <w:b/>
                        <w:bCs/>
                      </w:rPr>
                      <w:t xml:space="preserve">, Felix Schulze </w:t>
                    </w:r>
                    <w:proofErr w:type="spellStart"/>
                    <w:r w:rsidR="001E24F4">
                      <w:rPr>
                        <w:b/>
                        <w:bCs/>
                      </w:rPr>
                      <w:t>Mönking</w:t>
                    </w:r>
                    <w:proofErr w:type="spellEnd"/>
                    <w:r w:rsidR="001E24F4">
                      <w:rPr>
                        <w:b/>
                        <w:bCs/>
                      </w:rPr>
                      <w:t>, Felix Wessel,</w:t>
                    </w:r>
                    <w:r w:rsidR="001E24F4" w:rsidRPr="00F04FF6">
                      <w:rPr>
                        <w:b/>
                        <w:bCs/>
                      </w:rPr>
                      <w:t xml:space="preserve"> Patrick Wiebeler</w:t>
                    </w:r>
                  </w:sdtContent>
                </w:sdt>
              </w:p>
            </w:tc>
          </w:tr>
          <w:bookmarkStart w:id="2" w:name="dokument_datum"/>
          <w:tr w:rsidR="009A4902" w:rsidRPr="004D6C02" w:rsidTr="009B169C">
            <w:tc>
              <w:tcPr>
                <w:tcW w:w="4361" w:type="dxa"/>
              </w:tcPr>
              <w:p w:rsidR="009A4902" w:rsidRPr="004D6C02" w:rsidRDefault="00846D56" w:rsidP="00E230A7">
                <w:pPr>
                  <w:pStyle w:val="KeinLeerraum"/>
                  <w:rPr>
                    <w:b/>
                    <w:bCs/>
                  </w:rPr>
                </w:pPr>
                <w:sdt>
                  <w:sdtPr>
                    <w:rPr>
                      <w:b/>
                      <w:bCs/>
                    </w:rPr>
                    <w:alias w:val="Datum"/>
                    <w:id w:val="703864210"/>
                    <w:dataBinding w:prefixMappings="xmlns:ns0='http://schemas.microsoft.com/office/2006/coverPageProps'" w:xpath="/ns0:CoverPageProperties[1]/ns0:PublishDate[1]" w:storeItemID="{55AF091B-3C7A-41E3-B477-F2FDAA23CFDA}"/>
                    <w:date w:fullDate="2012-04-27T00:00:00Z">
                      <w:dateFormat w:val="dd.MM.yyyy"/>
                      <w:lid w:val="de-DE"/>
                      <w:storeMappedDataAs w:val="dateTime"/>
                      <w:calendar w:val="gregorian"/>
                    </w:date>
                  </w:sdtPr>
                  <w:sdtEndPr/>
                  <w:sdtContent>
                    <w:r>
                      <w:rPr>
                        <w:b/>
                        <w:bCs/>
                      </w:rPr>
                      <w:t>27.04.2012</w:t>
                    </w:r>
                  </w:sdtContent>
                </w:sdt>
                <w:bookmarkEnd w:id="2"/>
              </w:p>
            </w:tc>
          </w:tr>
          <w:tr w:rsidR="009A4902" w:rsidRPr="004D6C02" w:rsidTr="009B169C">
            <w:tc>
              <w:tcPr>
                <w:tcW w:w="4361" w:type="dxa"/>
              </w:tcPr>
              <w:p w:rsidR="009A4902" w:rsidRPr="004D6C02" w:rsidRDefault="00692C31" w:rsidP="00BF2D8F">
                <w:pPr>
                  <w:pStyle w:val="KeinLeerraum"/>
                  <w:rPr>
                    <w:b/>
                    <w:bCs/>
                  </w:rPr>
                </w:pPr>
                <w:r w:rsidRPr="004D6C02">
                  <w:rPr>
                    <w:b/>
                    <w:bCs/>
                  </w:rPr>
                  <w:t xml:space="preserve">Dozent: </w:t>
                </w:r>
                <w:r w:rsidR="00BF2D8F" w:rsidRPr="00BF2D8F">
                  <w:rPr>
                    <w:b/>
                    <w:bCs/>
                  </w:rPr>
                  <w:t>Prof. Dr. Mario Winter</w:t>
                </w:r>
              </w:p>
            </w:tc>
          </w:tr>
        </w:tbl>
        <w:p w:rsidR="009A4902" w:rsidRPr="004D6C02" w:rsidRDefault="00846D56" w:rsidP="009A4902">
          <w:pPr>
            <w:ind w:left="2160"/>
            <w:sectPr w:rsidR="009A4902" w:rsidRPr="004D6C02" w:rsidSect="00B34539">
              <w:headerReference w:type="default" r:id="rId10"/>
              <w:footerReference w:type="default" r:id="rId11"/>
              <w:pgSz w:w="11907" w:h="16839" w:code="9"/>
              <w:pgMar w:top="1440" w:right="1440" w:bottom="1440" w:left="1440" w:header="1440" w:footer="720" w:gutter="0"/>
              <w:cols w:space="720"/>
              <w:titlePg/>
              <w:docGrid w:linePitch="360"/>
            </w:sectPr>
          </w:pPr>
          <w:bookmarkStart w:id="3" w:name="_GoBack"/>
          <w:bookmarkEnd w:id="3"/>
          <w:r>
            <w:rPr>
              <w:noProof/>
              <w:lang w:eastAsia="de-DE" w:bidi="ar-SA"/>
            </w:rPr>
            <w:pict>
              <v:group id="Group 7" o:spid="_x0000_s1032" style="position:absolute;left:0;text-align:left;margin-left:6388.75pt;margin-top:0;width:264.55pt;height:690.65pt;z-index:251660288;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">
                <v:shape id="AutoShape 8" o:spid="_x0000_s1037" type="#_x0000_t32" style="position:absolute;left:6519;top:1258;width:4303;height:1004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nOZsIAAADcAAAADwAAAGRycy9kb3ducmV2LnhtbERPzWqDQBC+B/oOyxR6i7sakGLdhFBo&#10;yUEosXmAwZ2qxJ0Vd5uoT98tFHqbj+93ysNsB3GjyfeONaSJAkHcONNzq+Hy+bZ9BuEDssHBMWlY&#10;yMNh/7ApsTDuzme61aEVMYR9gRq6EMZCSt90ZNEnbiSO3JebLIYIp1aaCe8x3A4yUyqXFnuODR2O&#10;9NpRc62/rYbrUi1rfVYf72ptrDzaymVppfXT43x8ARFoDv/iP/fJxPm7HH6fiRfI/Q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EnOZsIAAADcAAAADwAAAAAAAAAAAAAA&#10;AAChAgAAZHJzL2Rvd25yZXYueG1sUEsFBgAAAAAEAAQA+QAAAJADAAAAAA==&#10;" strokecolor="#a7bfde [1620]"/>
                <v:group id="Group 9" o:spid="_x0000_s1033"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shape id="Freeform 10" o:spid="_x0000_s1036"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s+tEcMA&#10;AADcAAAADwAAAGRycy9kb3ducmV2LnhtbESPQWvCQBCF70L/wzKCN91YoZjUVaS00IOXRvE8ZMdN&#10;aHY2ZLdJ+u+dg+BthvfmvW92h8m3aqA+NoENrFcZKOIq2Iadgcv5a7kFFROyxTYwGfinCIf9y2yH&#10;hQ0j/9BQJqckhGOBBuqUukLrWNXkMa5CRyzaLfQek6y907bHUcJ9q1+z7E17bFgaauzoo6bqt/zz&#10;BnIqP5tb3l0GyoMb1+502l6jMYv5dHwHlWhKT/Pj+tsK/kZo5RmZQO/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s+tEcMAAADcAAAADwAAAAAAAAAAAAAAAACYAgAAZHJzL2Rv&#10;d25yZXYueG1sUEsFBgAAAAAEAAQA9QAAAIgDAAAAAA==&#10;" path="m6418,1185r,5485l1809,6669c974,5889,,3958,1407,1987,2830,,5591,411,6418,1185xe" fillcolor="#a7bfde [1620]" stroked="f">
                    <v:path arrowok="t" o:connecttype="custom" o:connectlocs="5291,1038;5291,5845;1491,5844;1160,1741;5291,1038" o:connectangles="0,0,0,0,0"/>
                  </v:shape>
                  <v:oval id="Oval 11" o:spid="_x0000_s1035" style="position:absolute;left:6117;top:10212;width:4526;height:4258;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RGZsIA&#10;AADcAAAADwAAAGRycy9kb3ducmV2LnhtbERP22rCQBB9L/gPyxT61uxWQdo0qxTRKohC0/Z9yE4u&#10;NDsbsquJf+8KQt/mcK6TLUfbijP1vnGs4SVRIIgLZxquNPx8b55fQfiAbLB1TBou5GG5mDxkmBo3&#10;8Bed81CJGMI+RQ11CF0qpS9qsugT1xFHrnS9xRBhX0nT4xDDbSunSs2lxYZjQ40drWoq/vKT1TBs&#10;1Xy/Xv2az+NsR93pUG5DLrV+ehw/3kEEGsO/+O7emTh/9ga3Z+IFcnE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1EZmwgAAANwAAAAPAAAAAAAAAAAAAAAAAJgCAABkcnMvZG93&#10;bnJldi54bWxQSwUGAAAAAAQABAD1AAAAhwMAAAAA&#10;" fillcolor="#d3dfee [820]" stroked="f" strokecolor="#a7bfde [1620]"/>
                  <v:oval id="Oval 12" o:spid="_x0000_s1034" style="position:absolute;left:6217;top:10481;width:3424;height:3221;rotation:-5819284fd;flip:y;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TdDsMA&#10;AADcAAAADwAAAGRycy9kb3ducmV2LnhtbESPzWrDQAyE74W+w6JCb826JZTgZhNMoTQQCs1P72JX&#10;sU29WuNVHPftq0MgN4kZzXxarqfYmZGG3CZ28DwrwBD7FFquHRwPH08LMFmQA3aJycEfZViv7u+W&#10;WIZ04R2Ne6mNhnAu0UEj0pfWZt9QxDxLPbFqpzREFF2H2oYBLxoeO/tSFK82Ysva0GBP7w353/05&#10;Oviqxu/tqTqPyN5vP9tO6p8ozj0+TNUbGKFJbubr9SYo/lzx9Rmdw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aTdDsMAAADcAAAADwAAAAAAAAAAAAAAAACYAgAAZHJzL2Rv&#10;d25yZXYueG1sUEsFBgAAAAAEAAQA9QAAAIgDAAAAAA==&#10;" fillcolor="#7ba0cd [2420]" stroked="f" strokecolor="#a7bfde [1620]"/>
                </v:group>
                <w10:wrap anchorx="page" anchory="page"/>
              </v:group>
            </w:pict>
          </w:r>
        </w:p>
        <w:p w:rsidR="006A0917" w:rsidRPr="004D6C02" w:rsidRDefault="00846D56" w:rsidP="009A4902">
          <w:pPr>
            <w:rPr>
              <w:rFonts w:asciiTheme="majorHAnsi" w:eastAsiaTheme="majorEastAsia" w:hAnsiTheme="majorHAnsi" w:cstheme="majorBidi"/>
              <w:sz w:val="2"/>
              <w:szCs w:val="72"/>
            </w:rPr>
          </w:pPr>
        </w:p>
      </w:sdtContent>
    </w:sdt>
    <w:p w:rsidR="00EB719F" w:rsidRPr="004D6C02" w:rsidRDefault="001E24F4" w:rsidP="00943960">
      <w:pPr>
        <w:pStyle w:val="Titel"/>
        <w:rPr>
          <w:lang w:val="de-DE"/>
        </w:rPr>
      </w:pPr>
      <w:bookmarkStart w:id="4" w:name="_Toc323572669"/>
      <w:r>
        <w:rPr>
          <w:lang w:val="de-DE"/>
        </w:rPr>
        <w:t>Versionshistorie</w:t>
      </w:r>
      <w:bookmarkEnd w:id="4"/>
    </w:p>
    <w:tbl>
      <w:tblPr>
        <w:tblStyle w:val="HelleListe-Akzent11"/>
        <w:tblW w:w="0" w:type="auto"/>
        <w:tblLook w:val="00A0" w:firstRow="1" w:lastRow="0" w:firstColumn="1" w:lastColumn="0" w:noHBand="0" w:noVBand="0"/>
      </w:tblPr>
      <w:tblGrid>
        <w:gridCol w:w="1134"/>
        <w:gridCol w:w="1560"/>
        <w:gridCol w:w="2126"/>
        <w:gridCol w:w="4284"/>
      </w:tblGrid>
      <w:tr w:rsidR="001E24F4" w:rsidRPr="00AB7B94" w:rsidTr="004A42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Version</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sidRPr="00AB7B94">
              <w:rPr>
                <w:rFonts w:cs="Arial"/>
                <w:sz w:val="20"/>
              </w:rPr>
              <w:t>Vorgelegt am</w:t>
            </w:r>
          </w:p>
        </w:tc>
        <w:tc>
          <w:tcPr>
            <w:tcW w:w="2126" w:type="dxa"/>
          </w:tcPr>
          <w:p w:rsidR="001E24F4" w:rsidRPr="00AB7B94" w:rsidRDefault="001E24F4" w:rsidP="001E24F4">
            <w:pPr>
              <w:cnfStyle w:val="100000000000" w:firstRow="1" w:lastRow="0" w:firstColumn="0" w:lastColumn="0" w:oddVBand="0" w:evenVBand="0" w:oddHBand="0" w:evenHBand="0" w:firstRowFirstColumn="0" w:firstRowLastColumn="0" w:lastRowFirstColumn="0" w:lastRowLastColumn="0"/>
              <w:rPr>
                <w:rFonts w:cs="Arial"/>
                <w:sz w:val="20"/>
              </w:rPr>
            </w:pPr>
            <w:r w:rsidRPr="00AB7B94">
              <w:rPr>
                <w:rFonts w:cs="Arial"/>
                <w:sz w:val="20"/>
              </w:rPr>
              <w:t>Von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sidRPr="00AB7B94">
              <w:rPr>
                <w:rFonts w:cs="Arial"/>
                <w:sz w:val="20"/>
              </w:rPr>
              <w:t>Bemerkung</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1E24F4" w:rsidP="001E24F4">
            <w:pPr>
              <w:rPr>
                <w:rFonts w:cs="Arial"/>
                <w:sz w:val="20"/>
              </w:rPr>
            </w:pPr>
            <w:r w:rsidRPr="00AB7B94">
              <w:rPr>
                <w:rFonts w:cs="Arial"/>
                <w:sz w:val="20"/>
              </w:rPr>
              <w:t>0.1</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1E24F4" w:rsidP="001E24F4">
            <w:pPr>
              <w:rPr>
                <w:rFonts w:cs="Arial"/>
                <w:sz w:val="20"/>
              </w:rPr>
            </w:pPr>
            <w:r>
              <w:rPr>
                <w:rFonts w:cs="Arial"/>
                <w:sz w:val="20"/>
              </w:rPr>
              <w:t>18.03.12</w:t>
            </w:r>
          </w:p>
        </w:tc>
        <w:tc>
          <w:tcPr>
            <w:tcW w:w="2126" w:type="dxa"/>
          </w:tcPr>
          <w:p w:rsidR="001E24F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p w:rsidR="001E24F4" w:rsidRPr="00AB7B94" w:rsidRDefault="001E24F4"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Patrick Wiebeler</w:t>
            </w:r>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1E24F4" w:rsidP="001E24F4">
            <w:pPr>
              <w:rPr>
                <w:rFonts w:cs="Arial"/>
                <w:sz w:val="20"/>
              </w:rPr>
            </w:pPr>
            <w:r>
              <w:rPr>
                <w:rFonts w:cs="Arial"/>
                <w:sz w:val="20"/>
              </w:rPr>
              <w:t>Initiale Anlage</w:t>
            </w:r>
          </w:p>
        </w:tc>
      </w:tr>
      <w:tr w:rsidR="001E24F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8F24FB" w:rsidP="001E24F4">
            <w:pPr>
              <w:rPr>
                <w:rFonts w:cs="Arial"/>
                <w:sz w:val="20"/>
              </w:rPr>
            </w:pPr>
            <w:r>
              <w:rPr>
                <w:rFonts w:cs="Arial"/>
                <w:sz w:val="20"/>
              </w:rPr>
              <w:t>0.2</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8F24FB" w:rsidP="008F24FB">
            <w:pPr>
              <w:rPr>
                <w:rFonts w:cs="Arial"/>
                <w:sz w:val="20"/>
              </w:rPr>
            </w:pPr>
            <w:r>
              <w:rPr>
                <w:rFonts w:cs="Arial"/>
                <w:sz w:val="20"/>
              </w:rPr>
              <w:t>23.03.12</w:t>
            </w:r>
          </w:p>
        </w:tc>
        <w:tc>
          <w:tcPr>
            <w:tcW w:w="2126" w:type="dxa"/>
          </w:tcPr>
          <w:p w:rsidR="001E24F4" w:rsidRPr="00AB7B94" w:rsidRDefault="008F24FB"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1E24F4" w:rsidRPr="00AB7B94" w:rsidRDefault="008F24FB" w:rsidP="001E24F4">
            <w:pPr>
              <w:rPr>
                <w:rFonts w:cs="Arial"/>
                <w:sz w:val="20"/>
              </w:rPr>
            </w:pPr>
            <w:r>
              <w:rPr>
                <w:rFonts w:cs="Arial"/>
                <w:sz w:val="20"/>
              </w:rPr>
              <w:t>Layout und Korrektur</w:t>
            </w:r>
          </w:p>
        </w:tc>
      </w:tr>
      <w:tr w:rsidR="001E24F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1E24F4" w:rsidRPr="00AB7B94" w:rsidRDefault="009B169C" w:rsidP="001E24F4">
            <w:pPr>
              <w:rPr>
                <w:rFonts w:cs="Arial"/>
                <w:sz w:val="20"/>
              </w:rPr>
            </w:pPr>
            <w:r>
              <w:rPr>
                <w:rFonts w:cs="Arial"/>
                <w:sz w:val="20"/>
              </w:rPr>
              <w:t>0.3</w:t>
            </w:r>
          </w:p>
        </w:tc>
        <w:tc>
          <w:tcPr>
            <w:cnfStyle w:val="000010000000" w:firstRow="0" w:lastRow="0" w:firstColumn="0" w:lastColumn="0" w:oddVBand="1" w:evenVBand="0" w:oddHBand="0" w:evenHBand="0" w:firstRowFirstColumn="0" w:firstRowLastColumn="0" w:lastRowFirstColumn="0" w:lastRowLastColumn="0"/>
            <w:tcW w:w="1560" w:type="dxa"/>
          </w:tcPr>
          <w:p w:rsidR="001E24F4" w:rsidRPr="00AB7B94" w:rsidRDefault="009B169C" w:rsidP="001E24F4">
            <w:pPr>
              <w:rPr>
                <w:rFonts w:cs="Arial"/>
                <w:sz w:val="20"/>
              </w:rPr>
            </w:pPr>
            <w:r>
              <w:rPr>
                <w:rFonts w:cs="Arial"/>
                <w:sz w:val="20"/>
              </w:rPr>
              <w:t>01.04.12</w:t>
            </w:r>
          </w:p>
        </w:tc>
        <w:tc>
          <w:tcPr>
            <w:tcW w:w="2126" w:type="dxa"/>
          </w:tcPr>
          <w:p w:rsidR="001E24F4" w:rsidRPr="00AB7B94" w:rsidRDefault="009B169C"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1E24F4" w:rsidRDefault="008C119C" w:rsidP="001E24F4">
            <w:pPr>
              <w:rPr>
                <w:rFonts w:cs="Arial"/>
                <w:sz w:val="20"/>
              </w:rPr>
            </w:pPr>
            <w:r>
              <w:rPr>
                <w:rFonts w:cs="Arial"/>
                <w:sz w:val="20"/>
              </w:rPr>
              <w:t>Nicht-Funktionale Anforderungen eingefügt,</w:t>
            </w:r>
          </w:p>
          <w:p w:rsidR="008C119C" w:rsidRPr="00AB7B94" w:rsidRDefault="008C119C" w:rsidP="001E24F4">
            <w:pPr>
              <w:rPr>
                <w:rFonts w:cs="Arial"/>
                <w:sz w:val="20"/>
              </w:rPr>
            </w:pPr>
            <w:r>
              <w:rPr>
                <w:rFonts w:cs="Arial"/>
                <w:sz w:val="20"/>
              </w:rPr>
              <w:t>Ergebnisse aus Jour Fixe eingearbeitet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0.4</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04.04.12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8C119C">
            <w:pPr>
              <w:rPr>
                <w:rFonts w:cs="Arial"/>
                <w:sz w:val="20"/>
              </w:rPr>
            </w:pPr>
            <w:r>
              <w:rPr>
                <w:rFonts w:cs="Arial"/>
                <w:sz w:val="20"/>
              </w:rPr>
              <w:t>Abnahmekriterien hinzugefügt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0.5</w:t>
            </w:r>
          </w:p>
        </w:tc>
        <w:tc>
          <w:tcPr>
            <w:cnfStyle w:val="000010000000" w:firstRow="0" w:lastRow="0" w:firstColumn="0" w:lastColumn="0" w:oddVBand="1" w:evenVBand="0" w:oddHBand="0" w:evenHBand="0" w:firstRowFirstColumn="0" w:firstRowLastColumn="0" w:lastRowFirstColumn="0" w:lastRowLastColumn="0"/>
            <w:tcW w:w="1560" w:type="dxa"/>
          </w:tcPr>
          <w:p w:rsidR="008C119C" w:rsidRDefault="008C119C" w:rsidP="007A3608">
            <w:pPr>
              <w:rPr>
                <w:rFonts w:cs="Arial"/>
                <w:sz w:val="20"/>
              </w:rPr>
            </w:pPr>
            <w:r>
              <w:rPr>
                <w:rFonts w:cs="Arial"/>
                <w:sz w:val="20"/>
              </w:rPr>
              <w:t>07.04.12</w:t>
            </w:r>
          </w:p>
        </w:tc>
        <w:tc>
          <w:tcPr>
            <w:tcW w:w="2126" w:type="dxa"/>
          </w:tcPr>
          <w:p w:rsidR="008C119C"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8C119C">
            <w:pPr>
              <w:rPr>
                <w:rFonts w:cs="Arial"/>
                <w:sz w:val="20"/>
              </w:rPr>
            </w:pPr>
            <w:r>
              <w:rPr>
                <w:rFonts w:cs="Arial"/>
                <w:sz w:val="20"/>
              </w:rPr>
              <w:t>Anforderungen überarbeitet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7A3608">
            <w:pPr>
              <w:rPr>
                <w:rFonts w:cs="Arial"/>
                <w:sz w:val="20"/>
              </w:rPr>
            </w:pPr>
            <w:r>
              <w:rPr>
                <w:rFonts w:cs="Arial"/>
                <w:sz w:val="20"/>
              </w:rPr>
              <w:t>0.6</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14.04.12</w:t>
            </w:r>
          </w:p>
        </w:tc>
        <w:tc>
          <w:tcPr>
            <w:tcW w:w="2126" w:type="dxa"/>
          </w:tcPr>
          <w:p w:rsidR="008C119C" w:rsidRPr="00AB7B94" w:rsidRDefault="008C119C" w:rsidP="007A3608">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8C119C" w:rsidP="007A3608">
            <w:pPr>
              <w:rPr>
                <w:rFonts w:cs="Arial"/>
                <w:sz w:val="20"/>
              </w:rPr>
            </w:pPr>
            <w:r>
              <w:rPr>
                <w:rFonts w:cs="Arial"/>
                <w:sz w:val="20"/>
              </w:rPr>
              <w:t>Abnahmekriterien korrigiert</w:t>
            </w:r>
          </w:p>
        </w:tc>
      </w:tr>
      <w:tr w:rsidR="008C119C"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8C119C" w:rsidP="001E24F4">
            <w:pPr>
              <w:rPr>
                <w:rFonts w:cs="Arial"/>
                <w:sz w:val="20"/>
              </w:rPr>
            </w:pPr>
            <w:r>
              <w:rPr>
                <w:rFonts w:cs="Arial"/>
                <w:sz w:val="20"/>
              </w:rPr>
              <w:t>0.7</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8C119C" w:rsidP="007A3608">
            <w:pPr>
              <w:rPr>
                <w:rFonts w:cs="Arial"/>
                <w:sz w:val="20"/>
              </w:rPr>
            </w:pPr>
            <w:r>
              <w:rPr>
                <w:rFonts w:cs="Arial"/>
                <w:sz w:val="20"/>
              </w:rPr>
              <w:t>17.04.12</w:t>
            </w:r>
          </w:p>
        </w:tc>
        <w:tc>
          <w:tcPr>
            <w:tcW w:w="2126" w:type="dxa"/>
          </w:tcPr>
          <w:p w:rsidR="008C119C" w:rsidRPr="00AB7B94" w:rsidRDefault="008C119C" w:rsidP="007A360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Alexander Benölken</w:t>
            </w:r>
          </w:p>
        </w:tc>
        <w:tc>
          <w:tcPr>
            <w:cnfStyle w:val="000010000000" w:firstRow="0" w:lastRow="0" w:firstColumn="0" w:lastColumn="0" w:oddVBand="1" w:evenVBand="0" w:oddHBand="0" w:evenHBand="0" w:firstRowFirstColumn="0" w:firstRowLastColumn="0" w:lastRowFirstColumn="0" w:lastRowLastColumn="0"/>
            <w:tcW w:w="4284" w:type="dxa"/>
          </w:tcPr>
          <w:p w:rsidR="008C119C" w:rsidRDefault="008C119C" w:rsidP="007A3608">
            <w:pPr>
              <w:rPr>
                <w:rFonts w:cs="Arial"/>
                <w:sz w:val="20"/>
              </w:rPr>
            </w:pPr>
            <w:r>
              <w:rPr>
                <w:rFonts w:cs="Arial"/>
                <w:sz w:val="20"/>
              </w:rPr>
              <w:t>Anwendungsfalldiagramm hinzugefügt</w:t>
            </w:r>
          </w:p>
          <w:p w:rsidR="008C119C" w:rsidRPr="00AB7B94" w:rsidRDefault="008C119C" w:rsidP="007A3608">
            <w:pPr>
              <w:rPr>
                <w:rFonts w:cs="Arial"/>
                <w:sz w:val="20"/>
              </w:rPr>
            </w:pPr>
            <w:r>
              <w:rPr>
                <w:rFonts w:cs="Arial"/>
                <w:sz w:val="20"/>
              </w:rPr>
              <w:t>Referenzierte Dokument ergänzt</w:t>
            </w:r>
          </w:p>
        </w:tc>
      </w:tr>
      <w:tr w:rsidR="008C119C"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8C119C" w:rsidRPr="00AB7B94" w:rsidRDefault="00D950D8" w:rsidP="001E24F4">
            <w:pPr>
              <w:rPr>
                <w:rFonts w:cs="Arial"/>
                <w:sz w:val="20"/>
              </w:rPr>
            </w:pPr>
            <w:r>
              <w:rPr>
                <w:rFonts w:cs="Arial"/>
                <w:sz w:val="20"/>
              </w:rPr>
              <w:t>1.0</w:t>
            </w:r>
          </w:p>
        </w:tc>
        <w:tc>
          <w:tcPr>
            <w:cnfStyle w:val="000010000000" w:firstRow="0" w:lastRow="0" w:firstColumn="0" w:lastColumn="0" w:oddVBand="1" w:evenVBand="0" w:oddHBand="0" w:evenHBand="0" w:firstRowFirstColumn="0" w:firstRowLastColumn="0" w:lastRowFirstColumn="0" w:lastRowLastColumn="0"/>
            <w:tcW w:w="1560" w:type="dxa"/>
          </w:tcPr>
          <w:p w:rsidR="008C119C" w:rsidRPr="00AB7B94" w:rsidRDefault="00D950D8" w:rsidP="001E24F4">
            <w:pPr>
              <w:rPr>
                <w:rFonts w:cs="Arial"/>
                <w:sz w:val="20"/>
              </w:rPr>
            </w:pPr>
            <w:r>
              <w:rPr>
                <w:rFonts w:cs="Arial"/>
                <w:sz w:val="20"/>
              </w:rPr>
              <w:t>20.04.12</w:t>
            </w:r>
          </w:p>
        </w:tc>
        <w:tc>
          <w:tcPr>
            <w:tcW w:w="2126" w:type="dxa"/>
          </w:tcPr>
          <w:p w:rsidR="008C119C" w:rsidRPr="00AB7B94" w:rsidRDefault="00D950D8"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8C119C" w:rsidRPr="00AB7B94" w:rsidRDefault="00D950D8" w:rsidP="001E24F4">
            <w:pPr>
              <w:rPr>
                <w:rFonts w:cs="Arial"/>
                <w:sz w:val="20"/>
              </w:rPr>
            </w:pPr>
            <w:r>
              <w:rPr>
                <w:rFonts w:cs="Arial"/>
                <w:sz w:val="20"/>
              </w:rPr>
              <w:t>Allgemeine Korrektur</w:t>
            </w:r>
          </w:p>
        </w:tc>
      </w:tr>
      <w:tr w:rsidR="00D950D8"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D950D8" w:rsidRDefault="00D950D8" w:rsidP="001E24F4">
            <w:pPr>
              <w:rPr>
                <w:rFonts w:cs="Arial"/>
                <w:sz w:val="20"/>
              </w:rPr>
            </w:pPr>
            <w:r>
              <w:rPr>
                <w:rFonts w:cs="Arial"/>
                <w:sz w:val="20"/>
              </w:rPr>
              <w:t>1.1</w:t>
            </w:r>
          </w:p>
        </w:tc>
        <w:tc>
          <w:tcPr>
            <w:cnfStyle w:val="000010000000" w:firstRow="0" w:lastRow="0" w:firstColumn="0" w:lastColumn="0" w:oddVBand="1" w:evenVBand="0" w:oddHBand="0" w:evenHBand="0" w:firstRowFirstColumn="0" w:firstRowLastColumn="0" w:lastRowFirstColumn="0" w:lastRowLastColumn="0"/>
            <w:tcW w:w="1560" w:type="dxa"/>
          </w:tcPr>
          <w:p w:rsidR="00D950D8" w:rsidRDefault="00D950D8" w:rsidP="001E24F4">
            <w:pPr>
              <w:rPr>
                <w:rFonts w:cs="Arial"/>
                <w:sz w:val="20"/>
              </w:rPr>
            </w:pPr>
            <w:r>
              <w:rPr>
                <w:rFonts w:cs="Arial"/>
                <w:sz w:val="20"/>
              </w:rPr>
              <w:t>25.04.12</w:t>
            </w:r>
          </w:p>
        </w:tc>
        <w:tc>
          <w:tcPr>
            <w:tcW w:w="2126" w:type="dxa"/>
          </w:tcPr>
          <w:p w:rsidR="00D950D8" w:rsidRDefault="00D950D8"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Alexander </w:t>
            </w:r>
            <w:proofErr w:type="spellStart"/>
            <w:r>
              <w:rPr>
                <w:rFonts w:cs="Arial"/>
                <w:sz w:val="20"/>
              </w:rPr>
              <w:t>Benölken</w:t>
            </w:r>
            <w:proofErr w:type="spellEnd"/>
          </w:p>
          <w:p w:rsidR="00D950D8" w:rsidRDefault="00D950D8" w:rsidP="001E24F4">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 xml:space="preserve">Martin </w:t>
            </w:r>
            <w:proofErr w:type="spellStart"/>
            <w:r>
              <w:rPr>
                <w:rFonts w:cs="Arial"/>
                <w:sz w:val="20"/>
              </w:rPr>
              <w:t>Garrels</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D950D8" w:rsidRDefault="00D950D8" w:rsidP="00D950D8">
            <w:pPr>
              <w:rPr>
                <w:rFonts w:cs="Arial"/>
                <w:sz w:val="20"/>
              </w:rPr>
            </w:pPr>
            <w:r>
              <w:rPr>
                <w:rFonts w:cs="Arial"/>
                <w:sz w:val="20"/>
              </w:rPr>
              <w:t>Einarbeitung Rückmeldung aus Zwischenpräse</w:t>
            </w:r>
            <w:r>
              <w:rPr>
                <w:rFonts w:cs="Arial"/>
                <w:sz w:val="20"/>
              </w:rPr>
              <w:t>n</w:t>
            </w:r>
            <w:r>
              <w:rPr>
                <w:rFonts w:cs="Arial"/>
                <w:sz w:val="20"/>
              </w:rPr>
              <w:t>tation, Anwenderprofile hinzugefügt</w:t>
            </w:r>
          </w:p>
        </w:tc>
      </w:tr>
      <w:tr w:rsidR="00E646A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E646A4" w:rsidRDefault="00C61CCC" w:rsidP="001E24F4">
            <w:pPr>
              <w:rPr>
                <w:rFonts w:cs="Arial"/>
                <w:sz w:val="20"/>
              </w:rPr>
            </w:pPr>
            <w:r>
              <w:rPr>
                <w:rFonts w:cs="Arial"/>
                <w:sz w:val="20"/>
              </w:rPr>
              <w:t>1.2</w:t>
            </w: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C61CCC" w:rsidP="001E24F4">
            <w:pPr>
              <w:rPr>
                <w:rFonts w:cs="Arial"/>
                <w:sz w:val="20"/>
              </w:rPr>
            </w:pPr>
            <w:r>
              <w:rPr>
                <w:rFonts w:cs="Arial"/>
                <w:sz w:val="20"/>
              </w:rPr>
              <w:t>27.04.12</w:t>
            </w:r>
          </w:p>
        </w:tc>
        <w:tc>
          <w:tcPr>
            <w:tcW w:w="2126" w:type="dxa"/>
          </w:tcPr>
          <w:p w:rsidR="00E646A4" w:rsidRDefault="00C61CCC" w:rsidP="001E24F4">
            <w:pPr>
              <w:cnfStyle w:val="000000000000" w:firstRow="0" w:lastRow="0" w:firstColumn="0" w:lastColumn="0" w:oddVBand="0" w:evenVBand="0" w:oddHBand="0" w:evenHBand="0" w:firstRowFirstColumn="0" w:firstRowLastColumn="0" w:lastRowFirstColumn="0" w:lastRowLastColumn="0"/>
              <w:rPr>
                <w:rFonts w:cs="Arial"/>
                <w:sz w:val="20"/>
              </w:rPr>
            </w:pPr>
            <w:r>
              <w:rPr>
                <w:rFonts w:cs="Arial"/>
                <w:sz w:val="20"/>
              </w:rPr>
              <w:t xml:space="preserve">Felix Schulze </w:t>
            </w:r>
            <w:proofErr w:type="spellStart"/>
            <w:r>
              <w:rPr>
                <w:rFonts w:cs="Arial"/>
                <w:sz w:val="20"/>
              </w:rPr>
              <w:t>Mönking</w:t>
            </w:r>
            <w:proofErr w:type="spellEnd"/>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C61CCC" w:rsidP="00D950D8">
            <w:pPr>
              <w:rPr>
                <w:rFonts w:cs="Arial"/>
                <w:sz w:val="20"/>
              </w:rPr>
            </w:pPr>
            <w:r>
              <w:rPr>
                <w:rFonts w:cs="Arial"/>
                <w:sz w:val="20"/>
              </w:rPr>
              <w:t>Korrektur Domänenklassendiagramm</w:t>
            </w:r>
          </w:p>
        </w:tc>
      </w:tr>
      <w:tr w:rsidR="00E646A4" w:rsidRPr="00AB7B94" w:rsidTr="004A42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rsidR="00E646A4" w:rsidRDefault="00E646A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E646A4" w:rsidP="001E24F4">
            <w:pPr>
              <w:rPr>
                <w:rFonts w:cs="Arial"/>
                <w:sz w:val="20"/>
              </w:rPr>
            </w:pPr>
          </w:p>
        </w:tc>
        <w:tc>
          <w:tcPr>
            <w:tcW w:w="2126" w:type="dxa"/>
          </w:tcPr>
          <w:p w:rsidR="00E646A4" w:rsidRDefault="00E646A4" w:rsidP="001E24F4">
            <w:pPr>
              <w:cnfStyle w:val="000000100000" w:firstRow="0" w:lastRow="0" w:firstColumn="0" w:lastColumn="0" w:oddVBand="0" w:evenVBand="0" w:oddHBand="1"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E646A4" w:rsidP="00D950D8">
            <w:pPr>
              <w:rPr>
                <w:rFonts w:cs="Arial"/>
                <w:sz w:val="20"/>
              </w:rPr>
            </w:pPr>
          </w:p>
        </w:tc>
      </w:tr>
      <w:tr w:rsidR="00E646A4" w:rsidRPr="00AB7B94" w:rsidTr="004A429E">
        <w:tc>
          <w:tcPr>
            <w:cnfStyle w:val="001000000000" w:firstRow="0" w:lastRow="0" w:firstColumn="1" w:lastColumn="0" w:oddVBand="0" w:evenVBand="0" w:oddHBand="0" w:evenHBand="0" w:firstRowFirstColumn="0" w:firstRowLastColumn="0" w:lastRowFirstColumn="0" w:lastRowLastColumn="0"/>
            <w:tcW w:w="1134" w:type="dxa"/>
          </w:tcPr>
          <w:p w:rsidR="00E646A4" w:rsidRDefault="00E646A4" w:rsidP="001E24F4">
            <w:pPr>
              <w:rPr>
                <w:rFonts w:cs="Arial"/>
                <w:sz w:val="20"/>
              </w:rPr>
            </w:pPr>
          </w:p>
        </w:tc>
        <w:tc>
          <w:tcPr>
            <w:cnfStyle w:val="000010000000" w:firstRow="0" w:lastRow="0" w:firstColumn="0" w:lastColumn="0" w:oddVBand="1" w:evenVBand="0" w:oddHBand="0" w:evenHBand="0" w:firstRowFirstColumn="0" w:firstRowLastColumn="0" w:lastRowFirstColumn="0" w:lastRowLastColumn="0"/>
            <w:tcW w:w="1560" w:type="dxa"/>
          </w:tcPr>
          <w:p w:rsidR="00E646A4" w:rsidRDefault="00E646A4" w:rsidP="001E24F4">
            <w:pPr>
              <w:rPr>
                <w:rFonts w:cs="Arial"/>
                <w:sz w:val="20"/>
              </w:rPr>
            </w:pPr>
          </w:p>
        </w:tc>
        <w:tc>
          <w:tcPr>
            <w:tcW w:w="2126" w:type="dxa"/>
          </w:tcPr>
          <w:p w:rsidR="00E646A4" w:rsidRDefault="00E646A4" w:rsidP="001E24F4">
            <w:pPr>
              <w:cnfStyle w:val="000000000000" w:firstRow="0" w:lastRow="0" w:firstColumn="0" w:lastColumn="0" w:oddVBand="0" w:evenVBand="0" w:oddHBand="0" w:evenHBand="0" w:firstRowFirstColumn="0" w:firstRowLastColumn="0" w:lastRowFirstColumn="0" w:lastRowLastColumn="0"/>
              <w:rPr>
                <w:rFonts w:cs="Arial"/>
                <w:sz w:val="20"/>
              </w:rPr>
            </w:pPr>
          </w:p>
        </w:tc>
        <w:tc>
          <w:tcPr>
            <w:cnfStyle w:val="000010000000" w:firstRow="0" w:lastRow="0" w:firstColumn="0" w:lastColumn="0" w:oddVBand="1" w:evenVBand="0" w:oddHBand="0" w:evenHBand="0" w:firstRowFirstColumn="0" w:firstRowLastColumn="0" w:lastRowFirstColumn="0" w:lastRowLastColumn="0"/>
            <w:tcW w:w="4284" w:type="dxa"/>
          </w:tcPr>
          <w:p w:rsidR="00E646A4" w:rsidRDefault="00E646A4" w:rsidP="00D950D8">
            <w:pPr>
              <w:rPr>
                <w:rFonts w:cs="Arial"/>
                <w:sz w:val="20"/>
              </w:rPr>
            </w:pPr>
          </w:p>
        </w:tc>
      </w:tr>
    </w:tbl>
    <w:p w:rsidR="001332EF" w:rsidRPr="001332EF" w:rsidRDefault="001332EF" w:rsidP="001332EF">
      <w:pPr>
        <w:pStyle w:val="Textkrper"/>
      </w:pPr>
    </w:p>
    <w:p w:rsidR="00F263C8" w:rsidRPr="004D6C02" w:rsidRDefault="00F263C8" w:rsidP="005027E2">
      <w:pPr>
        <w:pStyle w:val="Textkrper"/>
      </w:pPr>
    </w:p>
    <w:p w:rsidR="00F263C8" w:rsidRPr="004D6C02" w:rsidRDefault="00F263C8">
      <w:pPr>
        <w:spacing w:line="288" w:lineRule="auto"/>
        <w:ind w:left="2160"/>
        <w:rPr>
          <w:rFonts w:ascii="Arial" w:hAnsi="Arial" w:cs="Arial"/>
          <w:szCs w:val="24"/>
          <w:lang w:bidi="ar-SA"/>
        </w:rPr>
      </w:pPr>
      <w:r w:rsidRPr="004D6C02">
        <w:rPr>
          <w:rFonts w:ascii="Arial" w:hAnsi="Arial" w:cs="Arial"/>
          <w:szCs w:val="24"/>
          <w:lang w:bidi="ar-SA"/>
        </w:rPr>
        <w:br w:type="page"/>
      </w:r>
    </w:p>
    <w:p w:rsidR="00943960" w:rsidRPr="004D6C02" w:rsidRDefault="00943960" w:rsidP="009D011E">
      <w:pPr>
        <w:pStyle w:val="Titel"/>
        <w:spacing w:after="120"/>
        <w:rPr>
          <w:lang w:val="de-DE" w:bidi="ar-SA"/>
        </w:rPr>
      </w:pPr>
      <w:bookmarkStart w:id="5" w:name="_Toc323572670"/>
      <w:r w:rsidRPr="004D6C02">
        <w:rPr>
          <w:lang w:val="de-DE" w:bidi="ar-SA"/>
        </w:rPr>
        <w:lastRenderedPageBreak/>
        <w:t>Inhaltsverzeichnis</w:t>
      </w:r>
      <w:bookmarkEnd w:id="5"/>
    </w:p>
    <w:p w:rsidR="00846D56" w:rsidRDefault="000C2B54">
      <w:pPr>
        <w:pStyle w:val="Verzeichnis1"/>
        <w:rPr>
          <w:b w:val="0"/>
          <w:bCs w:val="0"/>
          <w:caps w:val="0"/>
          <w:noProof/>
          <w:sz w:val="22"/>
          <w:szCs w:val="22"/>
          <w:lang w:eastAsia="de-DE" w:bidi="ar-SA"/>
        </w:rPr>
      </w:pPr>
      <w:r w:rsidRPr="004D6C02">
        <w:rPr>
          <w:lang w:bidi="ar-SA"/>
        </w:rPr>
        <w:fldChar w:fldCharType="begin"/>
      </w:r>
      <w:r w:rsidR="00420B4A" w:rsidRPr="004D6C02">
        <w:rPr>
          <w:lang w:bidi="ar-SA"/>
        </w:rPr>
        <w:instrText xml:space="preserve"> TOC \h \z \t "Überschrift 1;1;Überschrift 2;2;Überschrift 3;3;Titel;1" </w:instrText>
      </w:r>
      <w:r w:rsidRPr="004D6C02">
        <w:rPr>
          <w:lang w:bidi="ar-SA"/>
        </w:rPr>
        <w:fldChar w:fldCharType="separate"/>
      </w:r>
      <w:hyperlink w:anchor="_Toc323572669" w:history="1">
        <w:r w:rsidR="00846D56" w:rsidRPr="00BF6024">
          <w:rPr>
            <w:rStyle w:val="Hyperlink"/>
            <w:noProof/>
          </w:rPr>
          <w:t>I</w:t>
        </w:r>
        <w:r w:rsidR="00846D56">
          <w:rPr>
            <w:b w:val="0"/>
            <w:bCs w:val="0"/>
            <w:caps w:val="0"/>
            <w:noProof/>
            <w:sz w:val="22"/>
            <w:szCs w:val="22"/>
            <w:lang w:eastAsia="de-DE" w:bidi="ar-SA"/>
          </w:rPr>
          <w:tab/>
        </w:r>
        <w:r w:rsidR="00846D56" w:rsidRPr="00BF6024">
          <w:rPr>
            <w:rStyle w:val="Hyperlink"/>
            <w:noProof/>
          </w:rPr>
          <w:t>Versionshistorie</w:t>
        </w:r>
        <w:r w:rsidR="00846D56">
          <w:rPr>
            <w:noProof/>
            <w:webHidden/>
          </w:rPr>
          <w:tab/>
        </w:r>
        <w:r w:rsidR="00846D56">
          <w:rPr>
            <w:noProof/>
            <w:webHidden/>
          </w:rPr>
          <w:fldChar w:fldCharType="begin"/>
        </w:r>
        <w:r w:rsidR="00846D56">
          <w:rPr>
            <w:noProof/>
            <w:webHidden/>
          </w:rPr>
          <w:instrText xml:space="preserve"> PAGEREF _Toc323572669 \h </w:instrText>
        </w:r>
        <w:r w:rsidR="00846D56">
          <w:rPr>
            <w:noProof/>
            <w:webHidden/>
          </w:rPr>
        </w:r>
        <w:r w:rsidR="00846D56">
          <w:rPr>
            <w:noProof/>
            <w:webHidden/>
          </w:rPr>
          <w:fldChar w:fldCharType="separate"/>
        </w:r>
        <w:r w:rsidR="00846D56">
          <w:rPr>
            <w:noProof/>
            <w:webHidden/>
          </w:rPr>
          <w:t>1</w:t>
        </w:r>
        <w:r w:rsidR="00846D56">
          <w:rPr>
            <w:noProof/>
            <w:webHidden/>
          </w:rPr>
          <w:fldChar w:fldCharType="end"/>
        </w:r>
      </w:hyperlink>
    </w:p>
    <w:p w:rsidR="00846D56" w:rsidRDefault="00846D56">
      <w:pPr>
        <w:pStyle w:val="Verzeichnis1"/>
        <w:rPr>
          <w:b w:val="0"/>
          <w:bCs w:val="0"/>
          <w:caps w:val="0"/>
          <w:noProof/>
          <w:sz w:val="22"/>
          <w:szCs w:val="22"/>
          <w:lang w:eastAsia="de-DE" w:bidi="ar-SA"/>
        </w:rPr>
      </w:pPr>
      <w:hyperlink w:anchor="_Toc323572670" w:history="1">
        <w:r w:rsidRPr="00BF6024">
          <w:rPr>
            <w:rStyle w:val="Hyperlink"/>
            <w:noProof/>
          </w:rPr>
          <w:t>II</w:t>
        </w:r>
        <w:r>
          <w:rPr>
            <w:b w:val="0"/>
            <w:bCs w:val="0"/>
            <w:caps w:val="0"/>
            <w:noProof/>
            <w:sz w:val="22"/>
            <w:szCs w:val="22"/>
            <w:lang w:eastAsia="de-DE" w:bidi="ar-SA"/>
          </w:rPr>
          <w:tab/>
        </w:r>
        <w:r w:rsidRPr="00BF6024">
          <w:rPr>
            <w:rStyle w:val="Hyperlink"/>
            <w:noProof/>
          </w:rPr>
          <w:t>Inhaltsverzeichnis</w:t>
        </w:r>
        <w:r>
          <w:rPr>
            <w:noProof/>
            <w:webHidden/>
          </w:rPr>
          <w:tab/>
        </w:r>
        <w:r>
          <w:rPr>
            <w:noProof/>
            <w:webHidden/>
          </w:rPr>
          <w:fldChar w:fldCharType="begin"/>
        </w:r>
        <w:r>
          <w:rPr>
            <w:noProof/>
            <w:webHidden/>
          </w:rPr>
          <w:instrText xml:space="preserve"> PAGEREF _Toc323572670 \h </w:instrText>
        </w:r>
        <w:r>
          <w:rPr>
            <w:noProof/>
            <w:webHidden/>
          </w:rPr>
        </w:r>
        <w:r>
          <w:rPr>
            <w:noProof/>
            <w:webHidden/>
          </w:rPr>
          <w:fldChar w:fldCharType="separate"/>
        </w:r>
        <w:r>
          <w:rPr>
            <w:noProof/>
            <w:webHidden/>
          </w:rPr>
          <w:t>2</w:t>
        </w:r>
        <w:r>
          <w:rPr>
            <w:noProof/>
            <w:webHidden/>
          </w:rPr>
          <w:fldChar w:fldCharType="end"/>
        </w:r>
      </w:hyperlink>
    </w:p>
    <w:p w:rsidR="00846D56" w:rsidRDefault="00846D56">
      <w:pPr>
        <w:pStyle w:val="Verzeichnis1"/>
        <w:rPr>
          <w:b w:val="0"/>
          <w:bCs w:val="0"/>
          <w:caps w:val="0"/>
          <w:noProof/>
          <w:sz w:val="22"/>
          <w:szCs w:val="22"/>
          <w:lang w:eastAsia="de-DE" w:bidi="ar-SA"/>
        </w:rPr>
      </w:pPr>
      <w:hyperlink w:anchor="_Toc323572671" w:history="1">
        <w:r w:rsidRPr="00BF6024">
          <w:rPr>
            <w:rStyle w:val="Hyperlink"/>
            <w:noProof/>
          </w:rPr>
          <w:t>III</w:t>
        </w:r>
        <w:r>
          <w:rPr>
            <w:b w:val="0"/>
            <w:bCs w:val="0"/>
            <w:caps w:val="0"/>
            <w:noProof/>
            <w:sz w:val="22"/>
            <w:szCs w:val="22"/>
            <w:lang w:eastAsia="de-DE" w:bidi="ar-SA"/>
          </w:rPr>
          <w:tab/>
        </w:r>
        <w:r w:rsidRPr="00BF6024">
          <w:rPr>
            <w:rStyle w:val="Hyperlink"/>
            <w:noProof/>
          </w:rPr>
          <w:t>Abkürzungsverzeichnis</w:t>
        </w:r>
        <w:r>
          <w:rPr>
            <w:noProof/>
            <w:webHidden/>
          </w:rPr>
          <w:tab/>
        </w:r>
        <w:r>
          <w:rPr>
            <w:noProof/>
            <w:webHidden/>
          </w:rPr>
          <w:fldChar w:fldCharType="begin"/>
        </w:r>
        <w:r>
          <w:rPr>
            <w:noProof/>
            <w:webHidden/>
          </w:rPr>
          <w:instrText xml:space="preserve"> PAGEREF _Toc323572671 \h </w:instrText>
        </w:r>
        <w:r>
          <w:rPr>
            <w:noProof/>
            <w:webHidden/>
          </w:rPr>
        </w:r>
        <w:r>
          <w:rPr>
            <w:noProof/>
            <w:webHidden/>
          </w:rPr>
          <w:fldChar w:fldCharType="separate"/>
        </w:r>
        <w:r>
          <w:rPr>
            <w:noProof/>
            <w:webHidden/>
          </w:rPr>
          <w:t>3</w:t>
        </w:r>
        <w:r>
          <w:rPr>
            <w:noProof/>
            <w:webHidden/>
          </w:rPr>
          <w:fldChar w:fldCharType="end"/>
        </w:r>
      </w:hyperlink>
    </w:p>
    <w:p w:rsidR="00846D56" w:rsidRDefault="00846D56">
      <w:pPr>
        <w:pStyle w:val="Verzeichnis1"/>
        <w:rPr>
          <w:b w:val="0"/>
          <w:bCs w:val="0"/>
          <w:caps w:val="0"/>
          <w:noProof/>
          <w:sz w:val="22"/>
          <w:szCs w:val="22"/>
          <w:lang w:eastAsia="de-DE" w:bidi="ar-SA"/>
        </w:rPr>
      </w:pPr>
      <w:hyperlink w:anchor="_Toc323572672" w:history="1">
        <w:r w:rsidRPr="00BF6024">
          <w:rPr>
            <w:rStyle w:val="Hyperlink"/>
            <w:noProof/>
          </w:rPr>
          <w:t>1</w:t>
        </w:r>
        <w:r>
          <w:rPr>
            <w:b w:val="0"/>
            <w:bCs w:val="0"/>
            <w:caps w:val="0"/>
            <w:noProof/>
            <w:sz w:val="22"/>
            <w:szCs w:val="22"/>
            <w:lang w:eastAsia="de-DE" w:bidi="ar-SA"/>
          </w:rPr>
          <w:tab/>
        </w:r>
        <w:r w:rsidRPr="00BF6024">
          <w:rPr>
            <w:rStyle w:val="Hyperlink"/>
            <w:noProof/>
          </w:rPr>
          <w:t>Zielbestimmung und Zielgruppen</w:t>
        </w:r>
        <w:r>
          <w:rPr>
            <w:noProof/>
            <w:webHidden/>
          </w:rPr>
          <w:tab/>
        </w:r>
        <w:r>
          <w:rPr>
            <w:noProof/>
            <w:webHidden/>
          </w:rPr>
          <w:fldChar w:fldCharType="begin"/>
        </w:r>
        <w:r>
          <w:rPr>
            <w:noProof/>
            <w:webHidden/>
          </w:rPr>
          <w:instrText xml:space="preserve"> PAGEREF _Toc323572672 \h </w:instrText>
        </w:r>
        <w:r>
          <w:rPr>
            <w:noProof/>
            <w:webHidden/>
          </w:rPr>
        </w:r>
        <w:r>
          <w:rPr>
            <w:noProof/>
            <w:webHidden/>
          </w:rPr>
          <w:fldChar w:fldCharType="separate"/>
        </w:r>
        <w:r>
          <w:rPr>
            <w:noProof/>
            <w:webHidden/>
          </w:rPr>
          <w:t>4</w:t>
        </w:r>
        <w:r>
          <w:rPr>
            <w:noProof/>
            <w:webHidden/>
          </w:rPr>
          <w:fldChar w:fldCharType="end"/>
        </w:r>
      </w:hyperlink>
    </w:p>
    <w:p w:rsidR="00846D56" w:rsidRDefault="00846D56">
      <w:pPr>
        <w:pStyle w:val="Verzeichnis2"/>
        <w:rPr>
          <w:smallCaps w:val="0"/>
          <w:noProof/>
          <w:sz w:val="22"/>
          <w:szCs w:val="22"/>
          <w:lang w:eastAsia="de-DE" w:bidi="ar-SA"/>
        </w:rPr>
      </w:pPr>
      <w:hyperlink w:anchor="_Toc323572673" w:history="1">
        <w:r w:rsidRPr="00BF6024">
          <w:rPr>
            <w:rStyle w:val="Hyperlink"/>
            <w:noProof/>
          </w:rPr>
          <w:t>1.1</w:t>
        </w:r>
        <w:r>
          <w:rPr>
            <w:smallCaps w:val="0"/>
            <w:noProof/>
            <w:sz w:val="22"/>
            <w:szCs w:val="22"/>
            <w:lang w:eastAsia="de-DE" w:bidi="ar-SA"/>
          </w:rPr>
          <w:tab/>
        </w:r>
        <w:r w:rsidRPr="00BF6024">
          <w:rPr>
            <w:rStyle w:val="Hyperlink"/>
            <w:noProof/>
          </w:rPr>
          <w:t>Produktperspektive</w:t>
        </w:r>
        <w:r>
          <w:rPr>
            <w:noProof/>
            <w:webHidden/>
          </w:rPr>
          <w:tab/>
        </w:r>
        <w:r>
          <w:rPr>
            <w:noProof/>
            <w:webHidden/>
          </w:rPr>
          <w:fldChar w:fldCharType="begin"/>
        </w:r>
        <w:r>
          <w:rPr>
            <w:noProof/>
            <w:webHidden/>
          </w:rPr>
          <w:instrText xml:space="preserve"> PAGEREF _Toc323572673 \h </w:instrText>
        </w:r>
        <w:r>
          <w:rPr>
            <w:noProof/>
            <w:webHidden/>
          </w:rPr>
        </w:r>
        <w:r>
          <w:rPr>
            <w:noProof/>
            <w:webHidden/>
          </w:rPr>
          <w:fldChar w:fldCharType="separate"/>
        </w:r>
        <w:r>
          <w:rPr>
            <w:noProof/>
            <w:webHidden/>
          </w:rPr>
          <w:t>4</w:t>
        </w:r>
        <w:r>
          <w:rPr>
            <w:noProof/>
            <w:webHidden/>
          </w:rPr>
          <w:fldChar w:fldCharType="end"/>
        </w:r>
      </w:hyperlink>
    </w:p>
    <w:p w:rsidR="00846D56" w:rsidRDefault="00846D56">
      <w:pPr>
        <w:pStyle w:val="Verzeichnis2"/>
        <w:rPr>
          <w:smallCaps w:val="0"/>
          <w:noProof/>
          <w:sz w:val="22"/>
          <w:szCs w:val="22"/>
          <w:lang w:eastAsia="de-DE" w:bidi="ar-SA"/>
        </w:rPr>
      </w:pPr>
      <w:hyperlink w:anchor="_Toc323572674" w:history="1">
        <w:r w:rsidRPr="00BF6024">
          <w:rPr>
            <w:rStyle w:val="Hyperlink"/>
            <w:noProof/>
          </w:rPr>
          <w:t>1.2</w:t>
        </w:r>
        <w:r>
          <w:rPr>
            <w:smallCaps w:val="0"/>
            <w:noProof/>
            <w:sz w:val="22"/>
            <w:szCs w:val="22"/>
            <w:lang w:eastAsia="de-DE" w:bidi="ar-SA"/>
          </w:rPr>
          <w:tab/>
        </w:r>
        <w:r w:rsidRPr="00BF6024">
          <w:rPr>
            <w:rStyle w:val="Hyperlink"/>
            <w:noProof/>
          </w:rPr>
          <w:t>Einsatzkontext</w:t>
        </w:r>
        <w:r>
          <w:rPr>
            <w:noProof/>
            <w:webHidden/>
          </w:rPr>
          <w:tab/>
        </w:r>
        <w:r>
          <w:rPr>
            <w:noProof/>
            <w:webHidden/>
          </w:rPr>
          <w:fldChar w:fldCharType="begin"/>
        </w:r>
        <w:r>
          <w:rPr>
            <w:noProof/>
            <w:webHidden/>
          </w:rPr>
          <w:instrText xml:space="preserve"> PAGEREF _Toc323572674 \h </w:instrText>
        </w:r>
        <w:r>
          <w:rPr>
            <w:noProof/>
            <w:webHidden/>
          </w:rPr>
        </w:r>
        <w:r>
          <w:rPr>
            <w:noProof/>
            <w:webHidden/>
          </w:rPr>
          <w:fldChar w:fldCharType="separate"/>
        </w:r>
        <w:r>
          <w:rPr>
            <w:noProof/>
            <w:webHidden/>
          </w:rPr>
          <w:t>4</w:t>
        </w:r>
        <w:r>
          <w:rPr>
            <w:noProof/>
            <w:webHidden/>
          </w:rPr>
          <w:fldChar w:fldCharType="end"/>
        </w:r>
      </w:hyperlink>
    </w:p>
    <w:p w:rsidR="00846D56" w:rsidRDefault="00846D56">
      <w:pPr>
        <w:pStyle w:val="Verzeichnis2"/>
        <w:rPr>
          <w:smallCaps w:val="0"/>
          <w:noProof/>
          <w:sz w:val="22"/>
          <w:szCs w:val="22"/>
          <w:lang w:eastAsia="de-DE" w:bidi="ar-SA"/>
        </w:rPr>
      </w:pPr>
      <w:hyperlink w:anchor="_Toc323572675" w:history="1">
        <w:r w:rsidRPr="00BF6024">
          <w:rPr>
            <w:rStyle w:val="Hyperlink"/>
            <w:noProof/>
          </w:rPr>
          <w:t>1.3</w:t>
        </w:r>
        <w:r>
          <w:rPr>
            <w:smallCaps w:val="0"/>
            <w:noProof/>
            <w:sz w:val="22"/>
            <w:szCs w:val="22"/>
            <w:lang w:eastAsia="de-DE" w:bidi="ar-SA"/>
          </w:rPr>
          <w:tab/>
        </w:r>
        <w:r w:rsidRPr="00BF6024">
          <w:rPr>
            <w:rStyle w:val="Hyperlink"/>
            <w:noProof/>
          </w:rPr>
          <w:t>Zielgruppe</w:t>
        </w:r>
        <w:r>
          <w:rPr>
            <w:noProof/>
            <w:webHidden/>
          </w:rPr>
          <w:tab/>
        </w:r>
        <w:r>
          <w:rPr>
            <w:noProof/>
            <w:webHidden/>
          </w:rPr>
          <w:fldChar w:fldCharType="begin"/>
        </w:r>
        <w:r>
          <w:rPr>
            <w:noProof/>
            <w:webHidden/>
          </w:rPr>
          <w:instrText xml:space="preserve"> PAGEREF _Toc323572675 \h </w:instrText>
        </w:r>
        <w:r>
          <w:rPr>
            <w:noProof/>
            <w:webHidden/>
          </w:rPr>
        </w:r>
        <w:r>
          <w:rPr>
            <w:noProof/>
            <w:webHidden/>
          </w:rPr>
          <w:fldChar w:fldCharType="separate"/>
        </w:r>
        <w:r>
          <w:rPr>
            <w:noProof/>
            <w:webHidden/>
          </w:rPr>
          <w:t>4</w:t>
        </w:r>
        <w:r>
          <w:rPr>
            <w:noProof/>
            <w:webHidden/>
          </w:rPr>
          <w:fldChar w:fldCharType="end"/>
        </w:r>
      </w:hyperlink>
    </w:p>
    <w:p w:rsidR="00846D56" w:rsidRDefault="00846D56">
      <w:pPr>
        <w:pStyle w:val="Verzeichnis1"/>
        <w:rPr>
          <w:b w:val="0"/>
          <w:bCs w:val="0"/>
          <w:caps w:val="0"/>
          <w:noProof/>
          <w:sz w:val="22"/>
          <w:szCs w:val="22"/>
          <w:lang w:eastAsia="de-DE" w:bidi="ar-SA"/>
        </w:rPr>
      </w:pPr>
      <w:hyperlink w:anchor="_Toc323572676" w:history="1">
        <w:r w:rsidRPr="00BF6024">
          <w:rPr>
            <w:rStyle w:val="Hyperlink"/>
            <w:noProof/>
          </w:rPr>
          <w:t>2</w:t>
        </w:r>
        <w:r>
          <w:rPr>
            <w:b w:val="0"/>
            <w:bCs w:val="0"/>
            <w:caps w:val="0"/>
            <w:noProof/>
            <w:sz w:val="22"/>
            <w:szCs w:val="22"/>
            <w:lang w:eastAsia="de-DE" w:bidi="ar-SA"/>
          </w:rPr>
          <w:tab/>
        </w:r>
        <w:r w:rsidRPr="00BF6024">
          <w:rPr>
            <w:rStyle w:val="Hyperlink"/>
            <w:noProof/>
          </w:rPr>
          <w:t>Funktionale Anforderungen</w:t>
        </w:r>
        <w:r>
          <w:rPr>
            <w:noProof/>
            <w:webHidden/>
          </w:rPr>
          <w:tab/>
        </w:r>
        <w:r>
          <w:rPr>
            <w:noProof/>
            <w:webHidden/>
          </w:rPr>
          <w:fldChar w:fldCharType="begin"/>
        </w:r>
        <w:r>
          <w:rPr>
            <w:noProof/>
            <w:webHidden/>
          </w:rPr>
          <w:instrText xml:space="preserve"> PAGEREF _Toc323572676 \h </w:instrText>
        </w:r>
        <w:r>
          <w:rPr>
            <w:noProof/>
            <w:webHidden/>
          </w:rPr>
        </w:r>
        <w:r>
          <w:rPr>
            <w:noProof/>
            <w:webHidden/>
          </w:rPr>
          <w:fldChar w:fldCharType="separate"/>
        </w:r>
        <w:r>
          <w:rPr>
            <w:noProof/>
            <w:webHidden/>
          </w:rPr>
          <w:t>6</w:t>
        </w:r>
        <w:r>
          <w:rPr>
            <w:noProof/>
            <w:webHidden/>
          </w:rPr>
          <w:fldChar w:fldCharType="end"/>
        </w:r>
      </w:hyperlink>
    </w:p>
    <w:p w:rsidR="00846D56" w:rsidRDefault="00846D56">
      <w:pPr>
        <w:pStyle w:val="Verzeichnis2"/>
        <w:rPr>
          <w:smallCaps w:val="0"/>
          <w:noProof/>
          <w:sz w:val="22"/>
          <w:szCs w:val="22"/>
          <w:lang w:eastAsia="de-DE" w:bidi="ar-SA"/>
        </w:rPr>
      </w:pPr>
      <w:hyperlink w:anchor="_Toc323572677" w:history="1">
        <w:r w:rsidRPr="00BF6024">
          <w:rPr>
            <w:rStyle w:val="Hyperlink"/>
            <w:noProof/>
          </w:rPr>
          <w:t>2.1</w:t>
        </w:r>
        <w:r>
          <w:rPr>
            <w:smallCaps w:val="0"/>
            <w:noProof/>
            <w:sz w:val="22"/>
            <w:szCs w:val="22"/>
            <w:lang w:eastAsia="de-DE" w:bidi="ar-SA"/>
          </w:rPr>
          <w:tab/>
        </w:r>
        <w:r w:rsidRPr="00BF6024">
          <w:rPr>
            <w:rStyle w:val="Hyperlink"/>
            <w:noProof/>
          </w:rPr>
          <w:t>Produktfunktionen</w:t>
        </w:r>
        <w:r>
          <w:rPr>
            <w:noProof/>
            <w:webHidden/>
          </w:rPr>
          <w:tab/>
        </w:r>
        <w:r>
          <w:rPr>
            <w:noProof/>
            <w:webHidden/>
          </w:rPr>
          <w:fldChar w:fldCharType="begin"/>
        </w:r>
        <w:r>
          <w:rPr>
            <w:noProof/>
            <w:webHidden/>
          </w:rPr>
          <w:instrText xml:space="preserve"> PAGEREF _Toc323572677 \h </w:instrText>
        </w:r>
        <w:r>
          <w:rPr>
            <w:noProof/>
            <w:webHidden/>
          </w:rPr>
        </w:r>
        <w:r>
          <w:rPr>
            <w:noProof/>
            <w:webHidden/>
          </w:rPr>
          <w:fldChar w:fldCharType="separate"/>
        </w:r>
        <w:r>
          <w:rPr>
            <w:noProof/>
            <w:webHidden/>
          </w:rPr>
          <w:t>6</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678" w:history="1">
        <w:r w:rsidRPr="00BF6024">
          <w:rPr>
            <w:rStyle w:val="Hyperlink"/>
            <w:noProof/>
          </w:rPr>
          <w:t>2.1.1</w:t>
        </w:r>
        <w:r>
          <w:rPr>
            <w:i w:val="0"/>
            <w:iCs w:val="0"/>
            <w:noProof/>
            <w:sz w:val="22"/>
            <w:szCs w:val="22"/>
            <w:lang w:eastAsia="de-DE" w:bidi="ar-SA"/>
          </w:rPr>
          <w:tab/>
        </w:r>
        <w:r w:rsidRPr="00BF6024">
          <w:rPr>
            <w:rStyle w:val="Hyperlink"/>
            <w:noProof/>
          </w:rPr>
          <w:t>Benutzerfunktionen</w:t>
        </w:r>
        <w:r>
          <w:rPr>
            <w:noProof/>
            <w:webHidden/>
          </w:rPr>
          <w:tab/>
        </w:r>
        <w:r>
          <w:rPr>
            <w:noProof/>
            <w:webHidden/>
          </w:rPr>
          <w:fldChar w:fldCharType="begin"/>
        </w:r>
        <w:r>
          <w:rPr>
            <w:noProof/>
            <w:webHidden/>
          </w:rPr>
          <w:instrText xml:space="preserve"> PAGEREF _Toc323572678 \h </w:instrText>
        </w:r>
        <w:r>
          <w:rPr>
            <w:noProof/>
            <w:webHidden/>
          </w:rPr>
        </w:r>
        <w:r>
          <w:rPr>
            <w:noProof/>
            <w:webHidden/>
          </w:rPr>
          <w:fldChar w:fldCharType="separate"/>
        </w:r>
        <w:r>
          <w:rPr>
            <w:noProof/>
            <w:webHidden/>
          </w:rPr>
          <w:t>6</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679" w:history="1">
        <w:r w:rsidRPr="00BF6024">
          <w:rPr>
            <w:rStyle w:val="Hyperlink"/>
            <w:noProof/>
          </w:rPr>
          <w:t>2.1.2</w:t>
        </w:r>
        <w:r>
          <w:rPr>
            <w:i w:val="0"/>
            <w:iCs w:val="0"/>
            <w:noProof/>
            <w:sz w:val="22"/>
            <w:szCs w:val="22"/>
            <w:lang w:eastAsia="de-DE" w:bidi="ar-SA"/>
          </w:rPr>
          <w:tab/>
        </w:r>
        <w:r w:rsidRPr="00BF6024">
          <w:rPr>
            <w:rStyle w:val="Hyperlink"/>
            <w:noProof/>
          </w:rPr>
          <w:t>Eventfunktionen</w:t>
        </w:r>
        <w:r>
          <w:rPr>
            <w:noProof/>
            <w:webHidden/>
          </w:rPr>
          <w:tab/>
        </w:r>
        <w:r>
          <w:rPr>
            <w:noProof/>
            <w:webHidden/>
          </w:rPr>
          <w:fldChar w:fldCharType="begin"/>
        </w:r>
        <w:r>
          <w:rPr>
            <w:noProof/>
            <w:webHidden/>
          </w:rPr>
          <w:instrText xml:space="preserve"> PAGEREF _Toc323572679 \h </w:instrText>
        </w:r>
        <w:r>
          <w:rPr>
            <w:noProof/>
            <w:webHidden/>
          </w:rPr>
        </w:r>
        <w:r>
          <w:rPr>
            <w:noProof/>
            <w:webHidden/>
          </w:rPr>
          <w:fldChar w:fldCharType="separate"/>
        </w:r>
        <w:r>
          <w:rPr>
            <w:noProof/>
            <w:webHidden/>
          </w:rPr>
          <w:t>7</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680" w:history="1">
        <w:r w:rsidRPr="00BF6024">
          <w:rPr>
            <w:rStyle w:val="Hyperlink"/>
            <w:noProof/>
          </w:rPr>
          <w:t>2.1.3</w:t>
        </w:r>
        <w:r>
          <w:rPr>
            <w:i w:val="0"/>
            <w:iCs w:val="0"/>
            <w:noProof/>
            <w:sz w:val="22"/>
            <w:szCs w:val="22"/>
            <w:lang w:eastAsia="de-DE" w:bidi="ar-SA"/>
          </w:rPr>
          <w:tab/>
        </w:r>
        <w:r w:rsidRPr="00BF6024">
          <w:rPr>
            <w:rStyle w:val="Hyperlink"/>
            <w:noProof/>
          </w:rPr>
          <w:t>Administratorfunktionen</w:t>
        </w:r>
        <w:r>
          <w:rPr>
            <w:noProof/>
            <w:webHidden/>
          </w:rPr>
          <w:tab/>
        </w:r>
        <w:r>
          <w:rPr>
            <w:noProof/>
            <w:webHidden/>
          </w:rPr>
          <w:fldChar w:fldCharType="begin"/>
        </w:r>
        <w:r>
          <w:rPr>
            <w:noProof/>
            <w:webHidden/>
          </w:rPr>
          <w:instrText xml:space="preserve"> PAGEREF _Toc323572680 \h </w:instrText>
        </w:r>
        <w:r>
          <w:rPr>
            <w:noProof/>
            <w:webHidden/>
          </w:rPr>
        </w:r>
        <w:r>
          <w:rPr>
            <w:noProof/>
            <w:webHidden/>
          </w:rPr>
          <w:fldChar w:fldCharType="separate"/>
        </w:r>
        <w:r>
          <w:rPr>
            <w:noProof/>
            <w:webHidden/>
          </w:rPr>
          <w:t>8</w:t>
        </w:r>
        <w:r>
          <w:rPr>
            <w:noProof/>
            <w:webHidden/>
          </w:rPr>
          <w:fldChar w:fldCharType="end"/>
        </w:r>
      </w:hyperlink>
    </w:p>
    <w:p w:rsidR="00846D56" w:rsidRDefault="00846D56">
      <w:pPr>
        <w:pStyle w:val="Verzeichnis2"/>
        <w:rPr>
          <w:smallCaps w:val="0"/>
          <w:noProof/>
          <w:sz w:val="22"/>
          <w:szCs w:val="22"/>
          <w:lang w:eastAsia="de-DE" w:bidi="ar-SA"/>
        </w:rPr>
      </w:pPr>
      <w:hyperlink w:anchor="_Toc323572681" w:history="1">
        <w:r w:rsidRPr="00BF6024">
          <w:rPr>
            <w:rStyle w:val="Hyperlink"/>
            <w:noProof/>
          </w:rPr>
          <w:t>2.2</w:t>
        </w:r>
        <w:r>
          <w:rPr>
            <w:smallCaps w:val="0"/>
            <w:noProof/>
            <w:sz w:val="22"/>
            <w:szCs w:val="22"/>
            <w:lang w:eastAsia="de-DE" w:bidi="ar-SA"/>
          </w:rPr>
          <w:tab/>
        </w:r>
        <w:r w:rsidRPr="00BF6024">
          <w:rPr>
            <w:rStyle w:val="Hyperlink"/>
            <w:noProof/>
          </w:rPr>
          <w:t>Anwendungsfalldiagramm</w:t>
        </w:r>
        <w:r>
          <w:rPr>
            <w:noProof/>
            <w:webHidden/>
          </w:rPr>
          <w:tab/>
        </w:r>
        <w:r>
          <w:rPr>
            <w:noProof/>
            <w:webHidden/>
          </w:rPr>
          <w:fldChar w:fldCharType="begin"/>
        </w:r>
        <w:r>
          <w:rPr>
            <w:noProof/>
            <w:webHidden/>
          </w:rPr>
          <w:instrText xml:space="preserve"> PAGEREF _Toc323572681 \h </w:instrText>
        </w:r>
        <w:r>
          <w:rPr>
            <w:noProof/>
            <w:webHidden/>
          </w:rPr>
        </w:r>
        <w:r>
          <w:rPr>
            <w:noProof/>
            <w:webHidden/>
          </w:rPr>
          <w:fldChar w:fldCharType="separate"/>
        </w:r>
        <w:r>
          <w:rPr>
            <w:noProof/>
            <w:webHidden/>
          </w:rPr>
          <w:t>9</w:t>
        </w:r>
        <w:r>
          <w:rPr>
            <w:noProof/>
            <w:webHidden/>
          </w:rPr>
          <w:fldChar w:fldCharType="end"/>
        </w:r>
      </w:hyperlink>
    </w:p>
    <w:p w:rsidR="00846D56" w:rsidRDefault="00846D56">
      <w:pPr>
        <w:pStyle w:val="Verzeichnis2"/>
        <w:rPr>
          <w:smallCaps w:val="0"/>
          <w:noProof/>
          <w:sz w:val="22"/>
          <w:szCs w:val="22"/>
          <w:lang w:eastAsia="de-DE" w:bidi="ar-SA"/>
        </w:rPr>
      </w:pPr>
      <w:hyperlink w:anchor="_Toc323572682" w:history="1">
        <w:r w:rsidRPr="00BF6024">
          <w:rPr>
            <w:rStyle w:val="Hyperlink"/>
            <w:noProof/>
          </w:rPr>
          <w:t>2.3</w:t>
        </w:r>
        <w:r>
          <w:rPr>
            <w:smallCaps w:val="0"/>
            <w:noProof/>
            <w:sz w:val="22"/>
            <w:szCs w:val="22"/>
            <w:lang w:eastAsia="de-DE" w:bidi="ar-SA"/>
          </w:rPr>
          <w:tab/>
        </w:r>
        <w:r w:rsidRPr="00BF6024">
          <w:rPr>
            <w:rStyle w:val="Hyperlink"/>
            <w:noProof/>
          </w:rPr>
          <w:t>Produktdaten</w:t>
        </w:r>
        <w:r>
          <w:rPr>
            <w:noProof/>
            <w:webHidden/>
          </w:rPr>
          <w:tab/>
        </w:r>
        <w:r>
          <w:rPr>
            <w:noProof/>
            <w:webHidden/>
          </w:rPr>
          <w:fldChar w:fldCharType="begin"/>
        </w:r>
        <w:r>
          <w:rPr>
            <w:noProof/>
            <w:webHidden/>
          </w:rPr>
          <w:instrText xml:space="preserve"> PAGEREF _Toc323572682 \h </w:instrText>
        </w:r>
        <w:r>
          <w:rPr>
            <w:noProof/>
            <w:webHidden/>
          </w:rPr>
        </w:r>
        <w:r>
          <w:rPr>
            <w:noProof/>
            <w:webHidden/>
          </w:rPr>
          <w:fldChar w:fldCharType="separate"/>
        </w:r>
        <w:r>
          <w:rPr>
            <w:noProof/>
            <w:webHidden/>
          </w:rPr>
          <w:t>10</w:t>
        </w:r>
        <w:r>
          <w:rPr>
            <w:noProof/>
            <w:webHidden/>
          </w:rPr>
          <w:fldChar w:fldCharType="end"/>
        </w:r>
      </w:hyperlink>
    </w:p>
    <w:p w:rsidR="00846D56" w:rsidRDefault="00846D56">
      <w:pPr>
        <w:pStyle w:val="Verzeichnis2"/>
        <w:rPr>
          <w:smallCaps w:val="0"/>
          <w:noProof/>
          <w:sz w:val="22"/>
          <w:szCs w:val="22"/>
          <w:lang w:eastAsia="de-DE" w:bidi="ar-SA"/>
        </w:rPr>
      </w:pPr>
      <w:hyperlink w:anchor="_Toc323572683" w:history="1">
        <w:r w:rsidRPr="00BF6024">
          <w:rPr>
            <w:rStyle w:val="Hyperlink"/>
            <w:noProof/>
          </w:rPr>
          <w:t>2.4</w:t>
        </w:r>
        <w:r>
          <w:rPr>
            <w:smallCaps w:val="0"/>
            <w:noProof/>
            <w:sz w:val="22"/>
            <w:szCs w:val="22"/>
            <w:lang w:eastAsia="de-DE" w:bidi="ar-SA"/>
          </w:rPr>
          <w:tab/>
        </w:r>
        <w:r w:rsidRPr="00BF6024">
          <w:rPr>
            <w:rStyle w:val="Hyperlink"/>
            <w:noProof/>
          </w:rPr>
          <w:t>Domänenklassendiagramm</w:t>
        </w:r>
        <w:r>
          <w:rPr>
            <w:noProof/>
            <w:webHidden/>
          </w:rPr>
          <w:tab/>
        </w:r>
        <w:r>
          <w:rPr>
            <w:noProof/>
            <w:webHidden/>
          </w:rPr>
          <w:fldChar w:fldCharType="begin"/>
        </w:r>
        <w:r>
          <w:rPr>
            <w:noProof/>
            <w:webHidden/>
          </w:rPr>
          <w:instrText xml:space="preserve"> PAGEREF _Toc323572683 \h </w:instrText>
        </w:r>
        <w:r>
          <w:rPr>
            <w:noProof/>
            <w:webHidden/>
          </w:rPr>
        </w:r>
        <w:r>
          <w:rPr>
            <w:noProof/>
            <w:webHidden/>
          </w:rPr>
          <w:fldChar w:fldCharType="separate"/>
        </w:r>
        <w:r>
          <w:rPr>
            <w:noProof/>
            <w:webHidden/>
          </w:rPr>
          <w:t>11</w:t>
        </w:r>
        <w:r>
          <w:rPr>
            <w:noProof/>
            <w:webHidden/>
          </w:rPr>
          <w:fldChar w:fldCharType="end"/>
        </w:r>
      </w:hyperlink>
    </w:p>
    <w:p w:rsidR="00846D56" w:rsidRDefault="00846D56">
      <w:pPr>
        <w:pStyle w:val="Verzeichnis2"/>
        <w:rPr>
          <w:smallCaps w:val="0"/>
          <w:noProof/>
          <w:sz w:val="22"/>
          <w:szCs w:val="22"/>
          <w:lang w:eastAsia="de-DE" w:bidi="ar-SA"/>
        </w:rPr>
      </w:pPr>
      <w:hyperlink w:anchor="_Toc323572684" w:history="1">
        <w:r w:rsidRPr="00BF6024">
          <w:rPr>
            <w:rStyle w:val="Hyperlink"/>
            <w:noProof/>
          </w:rPr>
          <w:t>2.5</w:t>
        </w:r>
        <w:r>
          <w:rPr>
            <w:smallCaps w:val="0"/>
            <w:noProof/>
            <w:sz w:val="22"/>
            <w:szCs w:val="22"/>
            <w:lang w:eastAsia="de-DE" w:bidi="ar-SA"/>
          </w:rPr>
          <w:tab/>
        </w:r>
        <w:r w:rsidRPr="00BF6024">
          <w:rPr>
            <w:rStyle w:val="Hyperlink"/>
            <w:noProof/>
          </w:rPr>
          <w:t>Produktschnittstellen</w:t>
        </w:r>
        <w:r>
          <w:rPr>
            <w:noProof/>
            <w:webHidden/>
          </w:rPr>
          <w:tab/>
        </w:r>
        <w:r>
          <w:rPr>
            <w:noProof/>
            <w:webHidden/>
          </w:rPr>
          <w:fldChar w:fldCharType="begin"/>
        </w:r>
        <w:r>
          <w:rPr>
            <w:noProof/>
            <w:webHidden/>
          </w:rPr>
          <w:instrText xml:space="preserve"> PAGEREF _Toc323572684 \h </w:instrText>
        </w:r>
        <w:r>
          <w:rPr>
            <w:noProof/>
            <w:webHidden/>
          </w:rPr>
        </w:r>
        <w:r>
          <w:rPr>
            <w:noProof/>
            <w:webHidden/>
          </w:rPr>
          <w:fldChar w:fldCharType="separate"/>
        </w:r>
        <w:r>
          <w:rPr>
            <w:noProof/>
            <w:webHidden/>
          </w:rPr>
          <w:t>11</w:t>
        </w:r>
        <w:r>
          <w:rPr>
            <w:noProof/>
            <w:webHidden/>
          </w:rPr>
          <w:fldChar w:fldCharType="end"/>
        </w:r>
      </w:hyperlink>
    </w:p>
    <w:p w:rsidR="00846D56" w:rsidRDefault="00846D56">
      <w:pPr>
        <w:pStyle w:val="Verzeichnis2"/>
        <w:rPr>
          <w:smallCaps w:val="0"/>
          <w:noProof/>
          <w:sz w:val="22"/>
          <w:szCs w:val="22"/>
          <w:lang w:eastAsia="de-DE" w:bidi="ar-SA"/>
        </w:rPr>
      </w:pPr>
      <w:hyperlink w:anchor="_Toc323572685" w:history="1">
        <w:r w:rsidRPr="00BF6024">
          <w:rPr>
            <w:rStyle w:val="Hyperlink"/>
            <w:noProof/>
          </w:rPr>
          <w:t>2.6</w:t>
        </w:r>
        <w:r>
          <w:rPr>
            <w:smallCaps w:val="0"/>
            <w:noProof/>
            <w:sz w:val="22"/>
            <w:szCs w:val="22"/>
            <w:lang w:eastAsia="de-DE" w:bidi="ar-SA"/>
          </w:rPr>
          <w:tab/>
        </w:r>
        <w:r w:rsidRPr="00BF6024">
          <w:rPr>
            <w:rStyle w:val="Hyperlink"/>
            <w:noProof/>
          </w:rPr>
          <w:t>Anwenderprofile</w:t>
        </w:r>
        <w:r>
          <w:rPr>
            <w:noProof/>
            <w:webHidden/>
          </w:rPr>
          <w:tab/>
        </w:r>
        <w:r>
          <w:rPr>
            <w:noProof/>
            <w:webHidden/>
          </w:rPr>
          <w:fldChar w:fldCharType="begin"/>
        </w:r>
        <w:r>
          <w:rPr>
            <w:noProof/>
            <w:webHidden/>
          </w:rPr>
          <w:instrText xml:space="preserve"> PAGEREF _Toc323572685 \h </w:instrText>
        </w:r>
        <w:r>
          <w:rPr>
            <w:noProof/>
            <w:webHidden/>
          </w:rPr>
        </w:r>
        <w:r>
          <w:rPr>
            <w:noProof/>
            <w:webHidden/>
          </w:rPr>
          <w:fldChar w:fldCharType="separate"/>
        </w:r>
        <w:r>
          <w:rPr>
            <w:noProof/>
            <w:webHidden/>
          </w:rPr>
          <w:t>12</w:t>
        </w:r>
        <w:r>
          <w:rPr>
            <w:noProof/>
            <w:webHidden/>
          </w:rPr>
          <w:fldChar w:fldCharType="end"/>
        </w:r>
      </w:hyperlink>
    </w:p>
    <w:p w:rsidR="00846D56" w:rsidRDefault="00846D56">
      <w:pPr>
        <w:pStyle w:val="Verzeichnis1"/>
        <w:rPr>
          <w:b w:val="0"/>
          <w:bCs w:val="0"/>
          <w:caps w:val="0"/>
          <w:noProof/>
          <w:sz w:val="22"/>
          <w:szCs w:val="22"/>
          <w:lang w:eastAsia="de-DE" w:bidi="ar-SA"/>
        </w:rPr>
      </w:pPr>
      <w:hyperlink w:anchor="_Toc323572686" w:history="1">
        <w:r w:rsidRPr="00BF6024">
          <w:rPr>
            <w:rStyle w:val="Hyperlink"/>
            <w:noProof/>
          </w:rPr>
          <w:t>3</w:t>
        </w:r>
        <w:r>
          <w:rPr>
            <w:b w:val="0"/>
            <w:bCs w:val="0"/>
            <w:caps w:val="0"/>
            <w:noProof/>
            <w:sz w:val="22"/>
            <w:szCs w:val="22"/>
            <w:lang w:eastAsia="de-DE" w:bidi="ar-SA"/>
          </w:rPr>
          <w:tab/>
        </w:r>
        <w:r w:rsidRPr="00BF6024">
          <w:rPr>
            <w:rStyle w:val="Hyperlink"/>
            <w:noProof/>
          </w:rPr>
          <w:t>Qualitätsanforderungen</w:t>
        </w:r>
        <w:r>
          <w:rPr>
            <w:noProof/>
            <w:webHidden/>
          </w:rPr>
          <w:tab/>
        </w:r>
        <w:r>
          <w:rPr>
            <w:noProof/>
            <w:webHidden/>
          </w:rPr>
          <w:fldChar w:fldCharType="begin"/>
        </w:r>
        <w:r>
          <w:rPr>
            <w:noProof/>
            <w:webHidden/>
          </w:rPr>
          <w:instrText xml:space="preserve"> PAGEREF _Toc323572686 \h </w:instrText>
        </w:r>
        <w:r>
          <w:rPr>
            <w:noProof/>
            <w:webHidden/>
          </w:rPr>
        </w:r>
        <w:r>
          <w:rPr>
            <w:noProof/>
            <w:webHidden/>
          </w:rPr>
          <w:fldChar w:fldCharType="separate"/>
        </w:r>
        <w:r>
          <w:rPr>
            <w:noProof/>
            <w:webHidden/>
          </w:rPr>
          <w:t>13</w:t>
        </w:r>
        <w:r>
          <w:rPr>
            <w:noProof/>
            <w:webHidden/>
          </w:rPr>
          <w:fldChar w:fldCharType="end"/>
        </w:r>
      </w:hyperlink>
    </w:p>
    <w:p w:rsidR="00846D56" w:rsidRDefault="00846D56">
      <w:pPr>
        <w:pStyle w:val="Verzeichnis2"/>
        <w:rPr>
          <w:smallCaps w:val="0"/>
          <w:noProof/>
          <w:sz w:val="22"/>
          <w:szCs w:val="22"/>
          <w:lang w:eastAsia="de-DE" w:bidi="ar-SA"/>
        </w:rPr>
      </w:pPr>
      <w:hyperlink w:anchor="_Toc323572687" w:history="1">
        <w:r w:rsidRPr="00BF6024">
          <w:rPr>
            <w:rStyle w:val="Hyperlink"/>
            <w:noProof/>
          </w:rPr>
          <w:t>3.1</w:t>
        </w:r>
        <w:r>
          <w:rPr>
            <w:smallCaps w:val="0"/>
            <w:noProof/>
            <w:sz w:val="22"/>
            <w:szCs w:val="22"/>
            <w:lang w:eastAsia="de-DE" w:bidi="ar-SA"/>
          </w:rPr>
          <w:tab/>
        </w:r>
        <w:r w:rsidRPr="00BF6024">
          <w:rPr>
            <w:rStyle w:val="Hyperlink"/>
            <w:noProof/>
          </w:rPr>
          <w:t>Äußere und innere Qualität</w:t>
        </w:r>
        <w:r>
          <w:rPr>
            <w:noProof/>
            <w:webHidden/>
          </w:rPr>
          <w:tab/>
        </w:r>
        <w:r>
          <w:rPr>
            <w:noProof/>
            <w:webHidden/>
          </w:rPr>
          <w:fldChar w:fldCharType="begin"/>
        </w:r>
        <w:r>
          <w:rPr>
            <w:noProof/>
            <w:webHidden/>
          </w:rPr>
          <w:instrText xml:space="preserve"> PAGEREF _Toc323572687 \h </w:instrText>
        </w:r>
        <w:r>
          <w:rPr>
            <w:noProof/>
            <w:webHidden/>
          </w:rPr>
        </w:r>
        <w:r>
          <w:rPr>
            <w:noProof/>
            <w:webHidden/>
          </w:rPr>
          <w:fldChar w:fldCharType="separate"/>
        </w:r>
        <w:r>
          <w:rPr>
            <w:noProof/>
            <w:webHidden/>
          </w:rPr>
          <w:t>13</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688" w:history="1">
        <w:r w:rsidRPr="00BF6024">
          <w:rPr>
            <w:rStyle w:val="Hyperlink"/>
            <w:noProof/>
          </w:rPr>
          <w:t>3.1.1</w:t>
        </w:r>
        <w:r>
          <w:rPr>
            <w:i w:val="0"/>
            <w:iCs w:val="0"/>
            <w:noProof/>
            <w:sz w:val="22"/>
            <w:szCs w:val="22"/>
            <w:lang w:eastAsia="de-DE" w:bidi="ar-SA"/>
          </w:rPr>
          <w:tab/>
        </w:r>
        <w:r w:rsidRPr="00BF6024">
          <w:rPr>
            <w:rStyle w:val="Hyperlink"/>
            <w:noProof/>
          </w:rPr>
          <w:t>Funktionalität</w:t>
        </w:r>
        <w:r>
          <w:rPr>
            <w:noProof/>
            <w:webHidden/>
          </w:rPr>
          <w:tab/>
        </w:r>
        <w:r>
          <w:rPr>
            <w:noProof/>
            <w:webHidden/>
          </w:rPr>
          <w:fldChar w:fldCharType="begin"/>
        </w:r>
        <w:r>
          <w:rPr>
            <w:noProof/>
            <w:webHidden/>
          </w:rPr>
          <w:instrText xml:space="preserve"> PAGEREF _Toc323572688 \h </w:instrText>
        </w:r>
        <w:r>
          <w:rPr>
            <w:noProof/>
            <w:webHidden/>
          </w:rPr>
        </w:r>
        <w:r>
          <w:rPr>
            <w:noProof/>
            <w:webHidden/>
          </w:rPr>
          <w:fldChar w:fldCharType="separate"/>
        </w:r>
        <w:r>
          <w:rPr>
            <w:noProof/>
            <w:webHidden/>
          </w:rPr>
          <w:t>13</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689" w:history="1">
        <w:r w:rsidRPr="00BF6024">
          <w:rPr>
            <w:rStyle w:val="Hyperlink"/>
            <w:noProof/>
          </w:rPr>
          <w:t>3.1.2</w:t>
        </w:r>
        <w:r>
          <w:rPr>
            <w:i w:val="0"/>
            <w:iCs w:val="0"/>
            <w:noProof/>
            <w:sz w:val="22"/>
            <w:szCs w:val="22"/>
            <w:lang w:eastAsia="de-DE" w:bidi="ar-SA"/>
          </w:rPr>
          <w:tab/>
        </w:r>
        <w:r w:rsidRPr="00BF6024">
          <w:rPr>
            <w:rStyle w:val="Hyperlink"/>
            <w:noProof/>
          </w:rPr>
          <w:t>Zuverlässigkeit</w:t>
        </w:r>
        <w:r>
          <w:rPr>
            <w:noProof/>
            <w:webHidden/>
          </w:rPr>
          <w:tab/>
        </w:r>
        <w:r>
          <w:rPr>
            <w:noProof/>
            <w:webHidden/>
          </w:rPr>
          <w:fldChar w:fldCharType="begin"/>
        </w:r>
        <w:r>
          <w:rPr>
            <w:noProof/>
            <w:webHidden/>
          </w:rPr>
          <w:instrText xml:space="preserve"> PAGEREF _Toc323572689 \h </w:instrText>
        </w:r>
        <w:r>
          <w:rPr>
            <w:noProof/>
            <w:webHidden/>
          </w:rPr>
        </w:r>
        <w:r>
          <w:rPr>
            <w:noProof/>
            <w:webHidden/>
          </w:rPr>
          <w:fldChar w:fldCharType="separate"/>
        </w:r>
        <w:r>
          <w:rPr>
            <w:noProof/>
            <w:webHidden/>
          </w:rPr>
          <w:t>13</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690" w:history="1">
        <w:r w:rsidRPr="00BF6024">
          <w:rPr>
            <w:rStyle w:val="Hyperlink"/>
            <w:noProof/>
          </w:rPr>
          <w:t>3.1.3</w:t>
        </w:r>
        <w:r>
          <w:rPr>
            <w:i w:val="0"/>
            <w:iCs w:val="0"/>
            <w:noProof/>
            <w:sz w:val="22"/>
            <w:szCs w:val="22"/>
            <w:lang w:eastAsia="de-DE" w:bidi="ar-SA"/>
          </w:rPr>
          <w:tab/>
        </w:r>
        <w:r w:rsidRPr="00BF6024">
          <w:rPr>
            <w:rStyle w:val="Hyperlink"/>
            <w:noProof/>
          </w:rPr>
          <w:t>Benutzbarkeit</w:t>
        </w:r>
        <w:r>
          <w:rPr>
            <w:noProof/>
            <w:webHidden/>
          </w:rPr>
          <w:tab/>
        </w:r>
        <w:r>
          <w:rPr>
            <w:noProof/>
            <w:webHidden/>
          </w:rPr>
          <w:fldChar w:fldCharType="begin"/>
        </w:r>
        <w:r>
          <w:rPr>
            <w:noProof/>
            <w:webHidden/>
          </w:rPr>
          <w:instrText xml:space="preserve"> PAGEREF _Toc323572690 \h </w:instrText>
        </w:r>
        <w:r>
          <w:rPr>
            <w:noProof/>
            <w:webHidden/>
          </w:rPr>
        </w:r>
        <w:r>
          <w:rPr>
            <w:noProof/>
            <w:webHidden/>
          </w:rPr>
          <w:fldChar w:fldCharType="separate"/>
        </w:r>
        <w:r>
          <w:rPr>
            <w:noProof/>
            <w:webHidden/>
          </w:rPr>
          <w:t>13</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691" w:history="1">
        <w:r w:rsidRPr="00BF6024">
          <w:rPr>
            <w:rStyle w:val="Hyperlink"/>
            <w:noProof/>
          </w:rPr>
          <w:t>3.1.4</w:t>
        </w:r>
        <w:r>
          <w:rPr>
            <w:i w:val="0"/>
            <w:iCs w:val="0"/>
            <w:noProof/>
            <w:sz w:val="22"/>
            <w:szCs w:val="22"/>
            <w:lang w:eastAsia="de-DE" w:bidi="ar-SA"/>
          </w:rPr>
          <w:tab/>
        </w:r>
        <w:r w:rsidRPr="00BF6024">
          <w:rPr>
            <w:rStyle w:val="Hyperlink"/>
            <w:noProof/>
          </w:rPr>
          <w:t>Effizienz</w:t>
        </w:r>
        <w:r>
          <w:rPr>
            <w:noProof/>
            <w:webHidden/>
          </w:rPr>
          <w:tab/>
        </w:r>
        <w:r>
          <w:rPr>
            <w:noProof/>
            <w:webHidden/>
          </w:rPr>
          <w:fldChar w:fldCharType="begin"/>
        </w:r>
        <w:r>
          <w:rPr>
            <w:noProof/>
            <w:webHidden/>
          </w:rPr>
          <w:instrText xml:space="preserve"> PAGEREF _Toc323572691 \h </w:instrText>
        </w:r>
        <w:r>
          <w:rPr>
            <w:noProof/>
            <w:webHidden/>
          </w:rPr>
        </w:r>
        <w:r>
          <w:rPr>
            <w:noProof/>
            <w:webHidden/>
          </w:rPr>
          <w:fldChar w:fldCharType="separate"/>
        </w:r>
        <w:r>
          <w:rPr>
            <w:noProof/>
            <w:webHidden/>
          </w:rPr>
          <w:t>14</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692" w:history="1">
        <w:r w:rsidRPr="00BF6024">
          <w:rPr>
            <w:rStyle w:val="Hyperlink"/>
            <w:noProof/>
          </w:rPr>
          <w:t>3.1.5</w:t>
        </w:r>
        <w:r>
          <w:rPr>
            <w:i w:val="0"/>
            <w:iCs w:val="0"/>
            <w:noProof/>
            <w:sz w:val="22"/>
            <w:szCs w:val="22"/>
            <w:lang w:eastAsia="de-DE" w:bidi="ar-SA"/>
          </w:rPr>
          <w:tab/>
        </w:r>
        <w:r w:rsidRPr="00BF6024">
          <w:rPr>
            <w:rStyle w:val="Hyperlink"/>
            <w:noProof/>
          </w:rPr>
          <w:t>Wartbarkeit</w:t>
        </w:r>
        <w:r>
          <w:rPr>
            <w:noProof/>
            <w:webHidden/>
          </w:rPr>
          <w:tab/>
        </w:r>
        <w:r>
          <w:rPr>
            <w:noProof/>
            <w:webHidden/>
          </w:rPr>
          <w:fldChar w:fldCharType="begin"/>
        </w:r>
        <w:r>
          <w:rPr>
            <w:noProof/>
            <w:webHidden/>
          </w:rPr>
          <w:instrText xml:space="preserve"> PAGEREF _Toc323572692 \h </w:instrText>
        </w:r>
        <w:r>
          <w:rPr>
            <w:noProof/>
            <w:webHidden/>
          </w:rPr>
        </w:r>
        <w:r>
          <w:rPr>
            <w:noProof/>
            <w:webHidden/>
          </w:rPr>
          <w:fldChar w:fldCharType="separate"/>
        </w:r>
        <w:r>
          <w:rPr>
            <w:noProof/>
            <w:webHidden/>
          </w:rPr>
          <w:t>14</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693" w:history="1">
        <w:r w:rsidRPr="00BF6024">
          <w:rPr>
            <w:rStyle w:val="Hyperlink"/>
            <w:noProof/>
          </w:rPr>
          <w:t>3.1.6</w:t>
        </w:r>
        <w:r>
          <w:rPr>
            <w:i w:val="0"/>
            <w:iCs w:val="0"/>
            <w:noProof/>
            <w:sz w:val="22"/>
            <w:szCs w:val="22"/>
            <w:lang w:eastAsia="de-DE" w:bidi="ar-SA"/>
          </w:rPr>
          <w:tab/>
        </w:r>
        <w:r w:rsidRPr="00BF6024">
          <w:rPr>
            <w:rStyle w:val="Hyperlink"/>
            <w:noProof/>
          </w:rPr>
          <w:t>Portabilität</w:t>
        </w:r>
        <w:r>
          <w:rPr>
            <w:noProof/>
            <w:webHidden/>
          </w:rPr>
          <w:tab/>
        </w:r>
        <w:r>
          <w:rPr>
            <w:noProof/>
            <w:webHidden/>
          </w:rPr>
          <w:fldChar w:fldCharType="begin"/>
        </w:r>
        <w:r>
          <w:rPr>
            <w:noProof/>
            <w:webHidden/>
          </w:rPr>
          <w:instrText xml:space="preserve"> PAGEREF _Toc323572693 \h </w:instrText>
        </w:r>
        <w:r>
          <w:rPr>
            <w:noProof/>
            <w:webHidden/>
          </w:rPr>
        </w:r>
        <w:r>
          <w:rPr>
            <w:noProof/>
            <w:webHidden/>
          </w:rPr>
          <w:fldChar w:fldCharType="separate"/>
        </w:r>
        <w:r>
          <w:rPr>
            <w:noProof/>
            <w:webHidden/>
          </w:rPr>
          <w:t>14</w:t>
        </w:r>
        <w:r>
          <w:rPr>
            <w:noProof/>
            <w:webHidden/>
          </w:rPr>
          <w:fldChar w:fldCharType="end"/>
        </w:r>
      </w:hyperlink>
    </w:p>
    <w:p w:rsidR="00846D56" w:rsidRDefault="00846D56">
      <w:pPr>
        <w:pStyle w:val="Verzeichnis2"/>
        <w:rPr>
          <w:smallCaps w:val="0"/>
          <w:noProof/>
          <w:sz w:val="22"/>
          <w:szCs w:val="22"/>
          <w:lang w:eastAsia="de-DE" w:bidi="ar-SA"/>
        </w:rPr>
      </w:pPr>
      <w:hyperlink w:anchor="_Toc323572694" w:history="1">
        <w:r w:rsidRPr="00BF6024">
          <w:rPr>
            <w:rStyle w:val="Hyperlink"/>
            <w:noProof/>
          </w:rPr>
          <w:t>3.2</w:t>
        </w:r>
        <w:r>
          <w:rPr>
            <w:smallCaps w:val="0"/>
            <w:noProof/>
            <w:sz w:val="22"/>
            <w:szCs w:val="22"/>
            <w:lang w:eastAsia="de-DE" w:bidi="ar-SA"/>
          </w:rPr>
          <w:tab/>
        </w:r>
        <w:r w:rsidRPr="00BF6024">
          <w:rPr>
            <w:rStyle w:val="Hyperlink"/>
            <w:noProof/>
          </w:rPr>
          <w:t>Gebrauchstauglichkeit</w:t>
        </w:r>
        <w:r>
          <w:rPr>
            <w:noProof/>
            <w:webHidden/>
          </w:rPr>
          <w:tab/>
        </w:r>
        <w:r>
          <w:rPr>
            <w:noProof/>
            <w:webHidden/>
          </w:rPr>
          <w:fldChar w:fldCharType="begin"/>
        </w:r>
        <w:r>
          <w:rPr>
            <w:noProof/>
            <w:webHidden/>
          </w:rPr>
          <w:instrText xml:space="preserve"> PAGEREF _Toc323572694 \h </w:instrText>
        </w:r>
        <w:r>
          <w:rPr>
            <w:noProof/>
            <w:webHidden/>
          </w:rPr>
        </w:r>
        <w:r>
          <w:rPr>
            <w:noProof/>
            <w:webHidden/>
          </w:rPr>
          <w:fldChar w:fldCharType="separate"/>
        </w:r>
        <w:r>
          <w:rPr>
            <w:noProof/>
            <w:webHidden/>
          </w:rPr>
          <w:t>14</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695" w:history="1">
        <w:r w:rsidRPr="00BF6024">
          <w:rPr>
            <w:rStyle w:val="Hyperlink"/>
            <w:noProof/>
          </w:rPr>
          <w:t>3.2.1</w:t>
        </w:r>
        <w:r>
          <w:rPr>
            <w:i w:val="0"/>
            <w:iCs w:val="0"/>
            <w:noProof/>
            <w:sz w:val="22"/>
            <w:szCs w:val="22"/>
            <w:lang w:eastAsia="de-DE" w:bidi="ar-SA"/>
          </w:rPr>
          <w:tab/>
        </w:r>
        <w:r w:rsidRPr="00BF6024">
          <w:rPr>
            <w:rStyle w:val="Hyperlink"/>
            <w:noProof/>
          </w:rPr>
          <w:t>Effektivität</w:t>
        </w:r>
        <w:r>
          <w:rPr>
            <w:noProof/>
            <w:webHidden/>
          </w:rPr>
          <w:tab/>
        </w:r>
        <w:r>
          <w:rPr>
            <w:noProof/>
            <w:webHidden/>
          </w:rPr>
          <w:fldChar w:fldCharType="begin"/>
        </w:r>
        <w:r>
          <w:rPr>
            <w:noProof/>
            <w:webHidden/>
          </w:rPr>
          <w:instrText xml:space="preserve"> PAGEREF _Toc323572695 \h </w:instrText>
        </w:r>
        <w:r>
          <w:rPr>
            <w:noProof/>
            <w:webHidden/>
          </w:rPr>
        </w:r>
        <w:r>
          <w:rPr>
            <w:noProof/>
            <w:webHidden/>
          </w:rPr>
          <w:fldChar w:fldCharType="separate"/>
        </w:r>
        <w:r>
          <w:rPr>
            <w:noProof/>
            <w:webHidden/>
          </w:rPr>
          <w:t>14</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696" w:history="1">
        <w:r w:rsidRPr="00BF6024">
          <w:rPr>
            <w:rStyle w:val="Hyperlink"/>
            <w:noProof/>
          </w:rPr>
          <w:t>3.2.2</w:t>
        </w:r>
        <w:r>
          <w:rPr>
            <w:i w:val="0"/>
            <w:iCs w:val="0"/>
            <w:noProof/>
            <w:sz w:val="22"/>
            <w:szCs w:val="22"/>
            <w:lang w:eastAsia="de-DE" w:bidi="ar-SA"/>
          </w:rPr>
          <w:tab/>
        </w:r>
        <w:r w:rsidRPr="00BF6024">
          <w:rPr>
            <w:rStyle w:val="Hyperlink"/>
            <w:noProof/>
          </w:rPr>
          <w:t>Produktivität</w:t>
        </w:r>
        <w:r>
          <w:rPr>
            <w:noProof/>
            <w:webHidden/>
          </w:rPr>
          <w:tab/>
        </w:r>
        <w:r>
          <w:rPr>
            <w:noProof/>
            <w:webHidden/>
          </w:rPr>
          <w:fldChar w:fldCharType="begin"/>
        </w:r>
        <w:r>
          <w:rPr>
            <w:noProof/>
            <w:webHidden/>
          </w:rPr>
          <w:instrText xml:space="preserve"> PAGEREF _Toc323572696 \h </w:instrText>
        </w:r>
        <w:r>
          <w:rPr>
            <w:noProof/>
            <w:webHidden/>
          </w:rPr>
        </w:r>
        <w:r>
          <w:rPr>
            <w:noProof/>
            <w:webHidden/>
          </w:rPr>
          <w:fldChar w:fldCharType="separate"/>
        </w:r>
        <w:r>
          <w:rPr>
            <w:noProof/>
            <w:webHidden/>
          </w:rPr>
          <w:t>14</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697" w:history="1">
        <w:r w:rsidRPr="00BF6024">
          <w:rPr>
            <w:rStyle w:val="Hyperlink"/>
            <w:noProof/>
          </w:rPr>
          <w:t>3.2.3</w:t>
        </w:r>
        <w:r>
          <w:rPr>
            <w:i w:val="0"/>
            <w:iCs w:val="0"/>
            <w:noProof/>
            <w:sz w:val="22"/>
            <w:szCs w:val="22"/>
            <w:lang w:eastAsia="de-DE" w:bidi="ar-SA"/>
          </w:rPr>
          <w:tab/>
        </w:r>
        <w:r w:rsidRPr="00BF6024">
          <w:rPr>
            <w:rStyle w:val="Hyperlink"/>
            <w:noProof/>
          </w:rPr>
          <w:t>Sicherheit</w:t>
        </w:r>
        <w:r>
          <w:rPr>
            <w:noProof/>
            <w:webHidden/>
          </w:rPr>
          <w:tab/>
        </w:r>
        <w:r>
          <w:rPr>
            <w:noProof/>
            <w:webHidden/>
          </w:rPr>
          <w:fldChar w:fldCharType="begin"/>
        </w:r>
        <w:r>
          <w:rPr>
            <w:noProof/>
            <w:webHidden/>
          </w:rPr>
          <w:instrText xml:space="preserve"> PAGEREF _Toc323572697 \h </w:instrText>
        </w:r>
        <w:r>
          <w:rPr>
            <w:noProof/>
            <w:webHidden/>
          </w:rPr>
        </w:r>
        <w:r>
          <w:rPr>
            <w:noProof/>
            <w:webHidden/>
          </w:rPr>
          <w:fldChar w:fldCharType="separate"/>
        </w:r>
        <w:r>
          <w:rPr>
            <w:noProof/>
            <w:webHidden/>
          </w:rPr>
          <w:t>14</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698" w:history="1">
        <w:r w:rsidRPr="00BF6024">
          <w:rPr>
            <w:rStyle w:val="Hyperlink"/>
            <w:noProof/>
          </w:rPr>
          <w:t>3.2.4</w:t>
        </w:r>
        <w:r>
          <w:rPr>
            <w:i w:val="0"/>
            <w:iCs w:val="0"/>
            <w:noProof/>
            <w:sz w:val="22"/>
            <w:szCs w:val="22"/>
            <w:lang w:eastAsia="de-DE" w:bidi="ar-SA"/>
          </w:rPr>
          <w:tab/>
        </w:r>
        <w:r w:rsidRPr="00BF6024">
          <w:rPr>
            <w:rStyle w:val="Hyperlink"/>
            <w:noProof/>
          </w:rPr>
          <w:t>Zufriedenheit</w:t>
        </w:r>
        <w:r>
          <w:rPr>
            <w:noProof/>
            <w:webHidden/>
          </w:rPr>
          <w:tab/>
        </w:r>
        <w:r>
          <w:rPr>
            <w:noProof/>
            <w:webHidden/>
          </w:rPr>
          <w:fldChar w:fldCharType="begin"/>
        </w:r>
        <w:r>
          <w:rPr>
            <w:noProof/>
            <w:webHidden/>
          </w:rPr>
          <w:instrText xml:space="preserve"> PAGEREF _Toc323572698 \h </w:instrText>
        </w:r>
        <w:r>
          <w:rPr>
            <w:noProof/>
            <w:webHidden/>
          </w:rPr>
        </w:r>
        <w:r>
          <w:rPr>
            <w:noProof/>
            <w:webHidden/>
          </w:rPr>
          <w:fldChar w:fldCharType="separate"/>
        </w:r>
        <w:r>
          <w:rPr>
            <w:noProof/>
            <w:webHidden/>
          </w:rPr>
          <w:t>15</w:t>
        </w:r>
        <w:r>
          <w:rPr>
            <w:noProof/>
            <w:webHidden/>
          </w:rPr>
          <w:fldChar w:fldCharType="end"/>
        </w:r>
      </w:hyperlink>
    </w:p>
    <w:p w:rsidR="00846D56" w:rsidRDefault="00846D56">
      <w:pPr>
        <w:pStyle w:val="Verzeichnis2"/>
        <w:rPr>
          <w:smallCaps w:val="0"/>
          <w:noProof/>
          <w:sz w:val="22"/>
          <w:szCs w:val="22"/>
          <w:lang w:eastAsia="de-DE" w:bidi="ar-SA"/>
        </w:rPr>
      </w:pPr>
      <w:hyperlink w:anchor="_Toc323572699" w:history="1">
        <w:r w:rsidRPr="00BF6024">
          <w:rPr>
            <w:rStyle w:val="Hyperlink"/>
            <w:noProof/>
          </w:rPr>
          <w:t>3.3</w:t>
        </w:r>
        <w:r>
          <w:rPr>
            <w:smallCaps w:val="0"/>
            <w:noProof/>
            <w:sz w:val="22"/>
            <w:szCs w:val="22"/>
            <w:lang w:eastAsia="de-DE" w:bidi="ar-SA"/>
          </w:rPr>
          <w:tab/>
        </w:r>
        <w:r w:rsidRPr="00BF6024">
          <w:rPr>
            <w:rStyle w:val="Hyperlink"/>
            <w:noProof/>
          </w:rPr>
          <w:t>Technische Anforderungen</w:t>
        </w:r>
        <w:r>
          <w:rPr>
            <w:noProof/>
            <w:webHidden/>
          </w:rPr>
          <w:tab/>
        </w:r>
        <w:r>
          <w:rPr>
            <w:noProof/>
            <w:webHidden/>
          </w:rPr>
          <w:fldChar w:fldCharType="begin"/>
        </w:r>
        <w:r>
          <w:rPr>
            <w:noProof/>
            <w:webHidden/>
          </w:rPr>
          <w:instrText xml:space="preserve"> PAGEREF _Toc323572699 \h </w:instrText>
        </w:r>
        <w:r>
          <w:rPr>
            <w:noProof/>
            <w:webHidden/>
          </w:rPr>
        </w:r>
        <w:r>
          <w:rPr>
            <w:noProof/>
            <w:webHidden/>
          </w:rPr>
          <w:fldChar w:fldCharType="separate"/>
        </w:r>
        <w:r>
          <w:rPr>
            <w:noProof/>
            <w:webHidden/>
          </w:rPr>
          <w:t>15</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700" w:history="1">
        <w:r w:rsidRPr="00BF6024">
          <w:rPr>
            <w:rStyle w:val="Hyperlink"/>
            <w:noProof/>
          </w:rPr>
          <w:t>3.3.1</w:t>
        </w:r>
        <w:r>
          <w:rPr>
            <w:i w:val="0"/>
            <w:iCs w:val="0"/>
            <w:noProof/>
            <w:sz w:val="22"/>
            <w:szCs w:val="22"/>
            <w:lang w:eastAsia="de-DE" w:bidi="ar-SA"/>
          </w:rPr>
          <w:tab/>
        </w:r>
        <w:r w:rsidRPr="00BF6024">
          <w:rPr>
            <w:rStyle w:val="Hyperlink"/>
            <w:noProof/>
          </w:rPr>
          <w:t>Einsatzumgebung</w:t>
        </w:r>
        <w:r>
          <w:rPr>
            <w:noProof/>
            <w:webHidden/>
          </w:rPr>
          <w:tab/>
        </w:r>
        <w:r>
          <w:rPr>
            <w:noProof/>
            <w:webHidden/>
          </w:rPr>
          <w:fldChar w:fldCharType="begin"/>
        </w:r>
        <w:r>
          <w:rPr>
            <w:noProof/>
            <w:webHidden/>
          </w:rPr>
          <w:instrText xml:space="preserve"> PAGEREF _Toc323572700 \h </w:instrText>
        </w:r>
        <w:r>
          <w:rPr>
            <w:noProof/>
            <w:webHidden/>
          </w:rPr>
        </w:r>
        <w:r>
          <w:rPr>
            <w:noProof/>
            <w:webHidden/>
          </w:rPr>
          <w:fldChar w:fldCharType="separate"/>
        </w:r>
        <w:r>
          <w:rPr>
            <w:noProof/>
            <w:webHidden/>
          </w:rPr>
          <w:t>15</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701" w:history="1">
        <w:r w:rsidRPr="00BF6024">
          <w:rPr>
            <w:rStyle w:val="Hyperlink"/>
            <w:noProof/>
          </w:rPr>
          <w:t>3.3.2</w:t>
        </w:r>
        <w:r>
          <w:rPr>
            <w:i w:val="0"/>
            <w:iCs w:val="0"/>
            <w:noProof/>
            <w:sz w:val="22"/>
            <w:szCs w:val="22"/>
            <w:lang w:eastAsia="de-DE" w:bidi="ar-SA"/>
          </w:rPr>
          <w:tab/>
        </w:r>
        <w:r w:rsidRPr="00BF6024">
          <w:rPr>
            <w:rStyle w:val="Hyperlink"/>
            <w:noProof/>
          </w:rPr>
          <w:t>Entwicklungsumgebung</w:t>
        </w:r>
        <w:r>
          <w:rPr>
            <w:noProof/>
            <w:webHidden/>
          </w:rPr>
          <w:tab/>
        </w:r>
        <w:r>
          <w:rPr>
            <w:noProof/>
            <w:webHidden/>
          </w:rPr>
          <w:fldChar w:fldCharType="begin"/>
        </w:r>
        <w:r>
          <w:rPr>
            <w:noProof/>
            <w:webHidden/>
          </w:rPr>
          <w:instrText xml:space="preserve"> PAGEREF _Toc323572701 \h </w:instrText>
        </w:r>
        <w:r>
          <w:rPr>
            <w:noProof/>
            <w:webHidden/>
          </w:rPr>
        </w:r>
        <w:r>
          <w:rPr>
            <w:noProof/>
            <w:webHidden/>
          </w:rPr>
          <w:fldChar w:fldCharType="separate"/>
        </w:r>
        <w:r>
          <w:rPr>
            <w:noProof/>
            <w:webHidden/>
          </w:rPr>
          <w:t>15</w:t>
        </w:r>
        <w:r>
          <w:rPr>
            <w:noProof/>
            <w:webHidden/>
          </w:rPr>
          <w:fldChar w:fldCharType="end"/>
        </w:r>
      </w:hyperlink>
    </w:p>
    <w:p w:rsidR="00846D56" w:rsidRDefault="00846D56">
      <w:pPr>
        <w:pStyle w:val="Verzeichnis2"/>
        <w:rPr>
          <w:smallCaps w:val="0"/>
          <w:noProof/>
          <w:sz w:val="22"/>
          <w:szCs w:val="22"/>
          <w:lang w:eastAsia="de-DE" w:bidi="ar-SA"/>
        </w:rPr>
      </w:pPr>
      <w:hyperlink w:anchor="_Toc323572702" w:history="1">
        <w:r w:rsidRPr="00BF6024">
          <w:rPr>
            <w:rStyle w:val="Hyperlink"/>
            <w:noProof/>
          </w:rPr>
          <w:t>3.4</w:t>
        </w:r>
        <w:r>
          <w:rPr>
            <w:smallCaps w:val="0"/>
            <w:noProof/>
            <w:sz w:val="22"/>
            <w:szCs w:val="22"/>
            <w:lang w:eastAsia="de-DE" w:bidi="ar-SA"/>
          </w:rPr>
          <w:tab/>
        </w:r>
        <w:r w:rsidRPr="00BF6024">
          <w:rPr>
            <w:rStyle w:val="Hyperlink"/>
            <w:noProof/>
          </w:rPr>
          <w:t>Lieferumfang</w:t>
        </w:r>
        <w:r>
          <w:rPr>
            <w:noProof/>
            <w:webHidden/>
          </w:rPr>
          <w:tab/>
        </w:r>
        <w:r>
          <w:rPr>
            <w:noProof/>
            <w:webHidden/>
          </w:rPr>
          <w:fldChar w:fldCharType="begin"/>
        </w:r>
        <w:r>
          <w:rPr>
            <w:noProof/>
            <w:webHidden/>
          </w:rPr>
          <w:instrText xml:space="preserve"> PAGEREF _Toc323572702 \h </w:instrText>
        </w:r>
        <w:r>
          <w:rPr>
            <w:noProof/>
            <w:webHidden/>
          </w:rPr>
        </w:r>
        <w:r>
          <w:rPr>
            <w:noProof/>
            <w:webHidden/>
          </w:rPr>
          <w:fldChar w:fldCharType="separate"/>
        </w:r>
        <w:r>
          <w:rPr>
            <w:noProof/>
            <w:webHidden/>
          </w:rPr>
          <w:t>15</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703" w:history="1">
        <w:r w:rsidRPr="00BF6024">
          <w:rPr>
            <w:rStyle w:val="Hyperlink"/>
            <w:noProof/>
          </w:rPr>
          <w:t>3.4.1</w:t>
        </w:r>
        <w:r>
          <w:rPr>
            <w:i w:val="0"/>
            <w:iCs w:val="0"/>
            <w:noProof/>
            <w:sz w:val="22"/>
            <w:szCs w:val="22"/>
            <w:lang w:eastAsia="de-DE" w:bidi="ar-SA"/>
          </w:rPr>
          <w:tab/>
        </w:r>
        <w:r w:rsidRPr="00BF6024">
          <w:rPr>
            <w:rStyle w:val="Hyperlink"/>
            <w:noProof/>
          </w:rPr>
          <w:t>Ausführbare Programme</w:t>
        </w:r>
        <w:r>
          <w:rPr>
            <w:noProof/>
            <w:webHidden/>
          </w:rPr>
          <w:tab/>
        </w:r>
        <w:r>
          <w:rPr>
            <w:noProof/>
            <w:webHidden/>
          </w:rPr>
          <w:fldChar w:fldCharType="begin"/>
        </w:r>
        <w:r>
          <w:rPr>
            <w:noProof/>
            <w:webHidden/>
          </w:rPr>
          <w:instrText xml:space="preserve"> PAGEREF _Toc323572703 \h </w:instrText>
        </w:r>
        <w:r>
          <w:rPr>
            <w:noProof/>
            <w:webHidden/>
          </w:rPr>
        </w:r>
        <w:r>
          <w:rPr>
            <w:noProof/>
            <w:webHidden/>
          </w:rPr>
          <w:fldChar w:fldCharType="separate"/>
        </w:r>
        <w:r>
          <w:rPr>
            <w:noProof/>
            <w:webHidden/>
          </w:rPr>
          <w:t>15</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704" w:history="1">
        <w:r w:rsidRPr="00BF6024">
          <w:rPr>
            <w:rStyle w:val="Hyperlink"/>
            <w:noProof/>
          </w:rPr>
          <w:t>3.4.2</w:t>
        </w:r>
        <w:r>
          <w:rPr>
            <w:i w:val="0"/>
            <w:iCs w:val="0"/>
            <w:noProof/>
            <w:sz w:val="22"/>
            <w:szCs w:val="22"/>
            <w:lang w:eastAsia="de-DE" w:bidi="ar-SA"/>
          </w:rPr>
          <w:tab/>
        </w:r>
        <w:r w:rsidRPr="00BF6024">
          <w:rPr>
            <w:rStyle w:val="Hyperlink"/>
            <w:noProof/>
          </w:rPr>
          <w:t>Quellcode</w:t>
        </w:r>
        <w:r>
          <w:rPr>
            <w:noProof/>
            <w:webHidden/>
          </w:rPr>
          <w:tab/>
        </w:r>
        <w:r>
          <w:rPr>
            <w:noProof/>
            <w:webHidden/>
          </w:rPr>
          <w:fldChar w:fldCharType="begin"/>
        </w:r>
        <w:r>
          <w:rPr>
            <w:noProof/>
            <w:webHidden/>
          </w:rPr>
          <w:instrText xml:space="preserve"> PAGEREF _Toc323572704 \h </w:instrText>
        </w:r>
        <w:r>
          <w:rPr>
            <w:noProof/>
            <w:webHidden/>
          </w:rPr>
        </w:r>
        <w:r>
          <w:rPr>
            <w:noProof/>
            <w:webHidden/>
          </w:rPr>
          <w:fldChar w:fldCharType="separate"/>
        </w:r>
        <w:r>
          <w:rPr>
            <w:noProof/>
            <w:webHidden/>
          </w:rPr>
          <w:t>15</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705" w:history="1">
        <w:r w:rsidRPr="00BF6024">
          <w:rPr>
            <w:rStyle w:val="Hyperlink"/>
            <w:noProof/>
          </w:rPr>
          <w:t>3.4.3</w:t>
        </w:r>
        <w:r>
          <w:rPr>
            <w:i w:val="0"/>
            <w:iCs w:val="0"/>
            <w:noProof/>
            <w:sz w:val="22"/>
            <w:szCs w:val="22"/>
            <w:lang w:eastAsia="de-DE" w:bidi="ar-SA"/>
          </w:rPr>
          <w:tab/>
        </w:r>
        <w:r w:rsidRPr="00BF6024">
          <w:rPr>
            <w:rStyle w:val="Hyperlink"/>
            <w:noProof/>
          </w:rPr>
          <w:t>Dokumentation</w:t>
        </w:r>
        <w:r>
          <w:rPr>
            <w:noProof/>
            <w:webHidden/>
          </w:rPr>
          <w:tab/>
        </w:r>
        <w:r>
          <w:rPr>
            <w:noProof/>
            <w:webHidden/>
          </w:rPr>
          <w:fldChar w:fldCharType="begin"/>
        </w:r>
        <w:r>
          <w:rPr>
            <w:noProof/>
            <w:webHidden/>
          </w:rPr>
          <w:instrText xml:space="preserve"> PAGEREF _Toc323572705 \h </w:instrText>
        </w:r>
        <w:r>
          <w:rPr>
            <w:noProof/>
            <w:webHidden/>
          </w:rPr>
        </w:r>
        <w:r>
          <w:rPr>
            <w:noProof/>
            <w:webHidden/>
          </w:rPr>
          <w:fldChar w:fldCharType="separate"/>
        </w:r>
        <w:r>
          <w:rPr>
            <w:noProof/>
            <w:webHidden/>
          </w:rPr>
          <w:t>16</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706" w:history="1">
        <w:r w:rsidRPr="00BF6024">
          <w:rPr>
            <w:rStyle w:val="Hyperlink"/>
            <w:noProof/>
          </w:rPr>
          <w:t>3.4.4</w:t>
        </w:r>
        <w:r>
          <w:rPr>
            <w:i w:val="0"/>
            <w:iCs w:val="0"/>
            <w:noProof/>
            <w:sz w:val="22"/>
            <w:szCs w:val="22"/>
            <w:lang w:eastAsia="de-DE" w:bidi="ar-SA"/>
          </w:rPr>
          <w:tab/>
        </w:r>
        <w:r w:rsidRPr="00BF6024">
          <w:rPr>
            <w:rStyle w:val="Hyperlink"/>
            <w:noProof/>
          </w:rPr>
          <w:t>Daten</w:t>
        </w:r>
        <w:r>
          <w:rPr>
            <w:noProof/>
            <w:webHidden/>
          </w:rPr>
          <w:tab/>
        </w:r>
        <w:r>
          <w:rPr>
            <w:noProof/>
            <w:webHidden/>
          </w:rPr>
          <w:fldChar w:fldCharType="begin"/>
        </w:r>
        <w:r>
          <w:rPr>
            <w:noProof/>
            <w:webHidden/>
          </w:rPr>
          <w:instrText xml:space="preserve"> PAGEREF _Toc323572706 \h </w:instrText>
        </w:r>
        <w:r>
          <w:rPr>
            <w:noProof/>
            <w:webHidden/>
          </w:rPr>
        </w:r>
        <w:r>
          <w:rPr>
            <w:noProof/>
            <w:webHidden/>
          </w:rPr>
          <w:fldChar w:fldCharType="separate"/>
        </w:r>
        <w:r>
          <w:rPr>
            <w:noProof/>
            <w:webHidden/>
          </w:rPr>
          <w:t>16</w:t>
        </w:r>
        <w:r>
          <w:rPr>
            <w:noProof/>
            <w:webHidden/>
          </w:rPr>
          <w:fldChar w:fldCharType="end"/>
        </w:r>
      </w:hyperlink>
    </w:p>
    <w:p w:rsidR="00846D56" w:rsidRDefault="00846D56">
      <w:pPr>
        <w:pStyle w:val="Verzeichnis1"/>
        <w:rPr>
          <w:b w:val="0"/>
          <w:bCs w:val="0"/>
          <w:caps w:val="0"/>
          <w:noProof/>
          <w:sz w:val="22"/>
          <w:szCs w:val="22"/>
          <w:lang w:eastAsia="de-DE" w:bidi="ar-SA"/>
        </w:rPr>
      </w:pPr>
      <w:hyperlink w:anchor="_Toc323572707" w:history="1">
        <w:r w:rsidRPr="00BF6024">
          <w:rPr>
            <w:rStyle w:val="Hyperlink"/>
            <w:noProof/>
          </w:rPr>
          <w:t>4</w:t>
        </w:r>
        <w:r>
          <w:rPr>
            <w:b w:val="0"/>
            <w:bCs w:val="0"/>
            <w:caps w:val="0"/>
            <w:noProof/>
            <w:sz w:val="22"/>
            <w:szCs w:val="22"/>
            <w:lang w:eastAsia="de-DE" w:bidi="ar-SA"/>
          </w:rPr>
          <w:tab/>
        </w:r>
        <w:r w:rsidRPr="00BF6024">
          <w:rPr>
            <w:rStyle w:val="Hyperlink"/>
            <w:noProof/>
          </w:rPr>
          <w:t>Abnahmekriterien</w:t>
        </w:r>
        <w:r>
          <w:rPr>
            <w:noProof/>
            <w:webHidden/>
          </w:rPr>
          <w:tab/>
        </w:r>
        <w:r>
          <w:rPr>
            <w:noProof/>
            <w:webHidden/>
          </w:rPr>
          <w:fldChar w:fldCharType="begin"/>
        </w:r>
        <w:r>
          <w:rPr>
            <w:noProof/>
            <w:webHidden/>
          </w:rPr>
          <w:instrText xml:space="preserve"> PAGEREF _Toc323572707 \h </w:instrText>
        </w:r>
        <w:r>
          <w:rPr>
            <w:noProof/>
            <w:webHidden/>
          </w:rPr>
        </w:r>
        <w:r>
          <w:rPr>
            <w:noProof/>
            <w:webHidden/>
          </w:rPr>
          <w:fldChar w:fldCharType="separate"/>
        </w:r>
        <w:r>
          <w:rPr>
            <w:noProof/>
            <w:webHidden/>
          </w:rPr>
          <w:t>17</w:t>
        </w:r>
        <w:r>
          <w:rPr>
            <w:noProof/>
            <w:webHidden/>
          </w:rPr>
          <w:fldChar w:fldCharType="end"/>
        </w:r>
      </w:hyperlink>
    </w:p>
    <w:p w:rsidR="00846D56" w:rsidRDefault="00846D56">
      <w:pPr>
        <w:pStyle w:val="Verzeichnis2"/>
        <w:rPr>
          <w:smallCaps w:val="0"/>
          <w:noProof/>
          <w:sz w:val="22"/>
          <w:szCs w:val="22"/>
          <w:lang w:eastAsia="de-DE" w:bidi="ar-SA"/>
        </w:rPr>
      </w:pPr>
      <w:hyperlink w:anchor="_Toc323572708" w:history="1">
        <w:r w:rsidRPr="00BF6024">
          <w:rPr>
            <w:rStyle w:val="Hyperlink"/>
            <w:noProof/>
          </w:rPr>
          <w:t>4.1</w:t>
        </w:r>
        <w:r>
          <w:rPr>
            <w:smallCaps w:val="0"/>
            <w:noProof/>
            <w:sz w:val="22"/>
            <w:szCs w:val="22"/>
            <w:lang w:eastAsia="de-DE" w:bidi="ar-SA"/>
          </w:rPr>
          <w:tab/>
        </w:r>
        <w:r w:rsidRPr="00BF6024">
          <w:rPr>
            <w:rStyle w:val="Hyperlink"/>
            <w:noProof/>
          </w:rPr>
          <w:t>Allgemein</w:t>
        </w:r>
        <w:r>
          <w:rPr>
            <w:noProof/>
            <w:webHidden/>
          </w:rPr>
          <w:tab/>
        </w:r>
        <w:r>
          <w:rPr>
            <w:noProof/>
            <w:webHidden/>
          </w:rPr>
          <w:fldChar w:fldCharType="begin"/>
        </w:r>
        <w:r>
          <w:rPr>
            <w:noProof/>
            <w:webHidden/>
          </w:rPr>
          <w:instrText xml:space="preserve"> PAGEREF _Toc323572708 \h </w:instrText>
        </w:r>
        <w:r>
          <w:rPr>
            <w:noProof/>
            <w:webHidden/>
          </w:rPr>
        </w:r>
        <w:r>
          <w:rPr>
            <w:noProof/>
            <w:webHidden/>
          </w:rPr>
          <w:fldChar w:fldCharType="separate"/>
        </w:r>
        <w:r>
          <w:rPr>
            <w:noProof/>
            <w:webHidden/>
          </w:rPr>
          <w:t>17</w:t>
        </w:r>
        <w:r>
          <w:rPr>
            <w:noProof/>
            <w:webHidden/>
          </w:rPr>
          <w:fldChar w:fldCharType="end"/>
        </w:r>
      </w:hyperlink>
    </w:p>
    <w:p w:rsidR="00846D56" w:rsidRDefault="00846D56">
      <w:pPr>
        <w:pStyle w:val="Verzeichnis2"/>
        <w:rPr>
          <w:smallCaps w:val="0"/>
          <w:noProof/>
          <w:sz w:val="22"/>
          <w:szCs w:val="22"/>
          <w:lang w:eastAsia="de-DE" w:bidi="ar-SA"/>
        </w:rPr>
      </w:pPr>
      <w:hyperlink w:anchor="_Toc323572709" w:history="1">
        <w:r w:rsidRPr="00BF6024">
          <w:rPr>
            <w:rStyle w:val="Hyperlink"/>
            <w:noProof/>
          </w:rPr>
          <w:t>4.2</w:t>
        </w:r>
        <w:r>
          <w:rPr>
            <w:smallCaps w:val="0"/>
            <w:noProof/>
            <w:sz w:val="22"/>
            <w:szCs w:val="22"/>
            <w:lang w:eastAsia="de-DE" w:bidi="ar-SA"/>
          </w:rPr>
          <w:tab/>
        </w:r>
        <w:r w:rsidRPr="00BF6024">
          <w:rPr>
            <w:rStyle w:val="Hyperlink"/>
            <w:noProof/>
          </w:rPr>
          <w:t>Abnahmetestfälle</w:t>
        </w:r>
        <w:r>
          <w:rPr>
            <w:noProof/>
            <w:webHidden/>
          </w:rPr>
          <w:tab/>
        </w:r>
        <w:r>
          <w:rPr>
            <w:noProof/>
            <w:webHidden/>
          </w:rPr>
          <w:fldChar w:fldCharType="begin"/>
        </w:r>
        <w:r>
          <w:rPr>
            <w:noProof/>
            <w:webHidden/>
          </w:rPr>
          <w:instrText xml:space="preserve"> PAGEREF _Toc323572709 \h </w:instrText>
        </w:r>
        <w:r>
          <w:rPr>
            <w:noProof/>
            <w:webHidden/>
          </w:rPr>
        </w:r>
        <w:r>
          <w:rPr>
            <w:noProof/>
            <w:webHidden/>
          </w:rPr>
          <w:fldChar w:fldCharType="separate"/>
        </w:r>
        <w:r>
          <w:rPr>
            <w:noProof/>
            <w:webHidden/>
          </w:rPr>
          <w:t>17</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710" w:history="1">
        <w:r w:rsidRPr="00BF6024">
          <w:rPr>
            <w:rStyle w:val="Hyperlink"/>
            <w:noProof/>
          </w:rPr>
          <w:t>4.2.1</w:t>
        </w:r>
        <w:r>
          <w:rPr>
            <w:i w:val="0"/>
            <w:iCs w:val="0"/>
            <w:noProof/>
            <w:sz w:val="22"/>
            <w:szCs w:val="22"/>
            <w:lang w:eastAsia="de-DE" w:bidi="ar-SA"/>
          </w:rPr>
          <w:tab/>
        </w:r>
        <w:r w:rsidRPr="00BF6024">
          <w:rPr>
            <w:rStyle w:val="Hyperlink"/>
            <w:noProof/>
          </w:rPr>
          <w:t>Testfälle zu den Funktionsbereichen</w:t>
        </w:r>
        <w:r>
          <w:rPr>
            <w:noProof/>
            <w:webHidden/>
          </w:rPr>
          <w:tab/>
        </w:r>
        <w:r>
          <w:rPr>
            <w:noProof/>
            <w:webHidden/>
          </w:rPr>
          <w:fldChar w:fldCharType="begin"/>
        </w:r>
        <w:r>
          <w:rPr>
            <w:noProof/>
            <w:webHidden/>
          </w:rPr>
          <w:instrText xml:space="preserve"> PAGEREF _Toc323572710 \h </w:instrText>
        </w:r>
        <w:r>
          <w:rPr>
            <w:noProof/>
            <w:webHidden/>
          </w:rPr>
        </w:r>
        <w:r>
          <w:rPr>
            <w:noProof/>
            <w:webHidden/>
          </w:rPr>
          <w:fldChar w:fldCharType="separate"/>
        </w:r>
        <w:r>
          <w:rPr>
            <w:noProof/>
            <w:webHidden/>
          </w:rPr>
          <w:t>17</w:t>
        </w:r>
        <w:r>
          <w:rPr>
            <w:noProof/>
            <w:webHidden/>
          </w:rPr>
          <w:fldChar w:fldCharType="end"/>
        </w:r>
      </w:hyperlink>
    </w:p>
    <w:p w:rsidR="00846D56" w:rsidRDefault="00846D56">
      <w:pPr>
        <w:pStyle w:val="Verzeichnis3"/>
        <w:tabs>
          <w:tab w:val="left" w:pos="1200"/>
          <w:tab w:val="right" w:leader="dot" w:pos="9063"/>
        </w:tabs>
        <w:rPr>
          <w:i w:val="0"/>
          <w:iCs w:val="0"/>
          <w:noProof/>
          <w:sz w:val="22"/>
          <w:szCs w:val="22"/>
          <w:lang w:eastAsia="de-DE" w:bidi="ar-SA"/>
        </w:rPr>
      </w:pPr>
      <w:hyperlink w:anchor="_Toc323572711" w:history="1">
        <w:r w:rsidRPr="00BF6024">
          <w:rPr>
            <w:rStyle w:val="Hyperlink"/>
            <w:noProof/>
          </w:rPr>
          <w:t>4.2.2</w:t>
        </w:r>
        <w:r>
          <w:rPr>
            <w:i w:val="0"/>
            <w:iCs w:val="0"/>
            <w:noProof/>
            <w:sz w:val="22"/>
            <w:szCs w:val="22"/>
            <w:lang w:eastAsia="de-DE" w:bidi="ar-SA"/>
          </w:rPr>
          <w:tab/>
        </w:r>
        <w:r w:rsidRPr="00BF6024">
          <w:rPr>
            <w:rStyle w:val="Hyperlink"/>
            <w:noProof/>
          </w:rPr>
          <w:t>Testfälle zu Qualitätsvorgaben</w:t>
        </w:r>
        <w:r>
          <w:rPr>
            <w:noProof/>
            <w:webHidden/>
          </w:rPr>
          <w:tab/>
        </w:r>
        <w:r>
          <w:rPr>
            <w:noProof/>
            <w:webHidden/>
          </w:rPr>
          <w:fldChar w:fldCharType="begin"/>
        </w:r>
        <w:r>
          <w:rPr>
            <w:noProof/>
            <w:webHidden/>
          </w:rPr>
          <w:instrText xml:space="preserve"> PAGEREF _Toc323572711 \h </w:instrText>
        </w:r>
        <w:r>
          <w:rPr>
            <w:noProof/>
            <w:webHidden/>
          </w:rPr>
        </w:r>
        <w:r>
          <w:rPr>
            <w:noProof/>
            <w:webHidden/>
          </w:rPr>
          <w:fldChar w:fldCharType="separate"/>
        </w:r>
        <w:r>
          <w:rPr>
            <w:noProof/>
            <w:webHidden/>
          </w:rPr>
          <w:t>20</w:t>
        </w:r>
        <w:r>
          <w:rPr>
            <w:noProof/>
            <w:webHidden/>
          </w:rPr>
          <w:fldChar w:fldCharType="end"/>
        </w:r>
      </w:hyperlink>
    </w:p>
    <w:p w:rsidR="00846D56" w:rsidRDefault="00846D56">
      <w:pPr>
        <w:pStyle w:val="Verzeichnis1"/>
        <w:rPr>
          <w:b w:val="0"/>
          <w:bCs w:val="0"/>
          <w:caps w:val="0"/>
          <w:noProof/>
          <w:sz w:val="22"/>
          <w:szCs w:val="22"/>
          <w:lang w:eastAsia="de-DE" w:bidi="ar-SA"/>
        </w:rPr>
      </w:pPr>
      <w:hyperlink w:anchor="_Toc323572712" w:history="1">
        <w:r w:rsidRPr="00BF6024">
          <w:rPr>
            <w:rStyle w:val="Hyperlink"/>
            <w:noProof/>
          </w:rPr>
          <w:t>IV</w:t>
        </w:r>
        <w:r>
          <w:rPr>
            <w:b w:val="0"/>
            <w:bCs w:val="0"/>
            <w:caps w:val="0"/>
            <w:noProof/>
            <w:sz w:val="22"/>
            <w:szCs w:val="22"/>
            <w:lang w:eastAsia="de-DE" w:bidi="ar-SA"/>
          </w:rPr>
          <w:tab/>
        </w:r>
        <w:r w:rsidRPr="00BF6024">
          <w:rPr>
            <w:rStyle w:val="Hyperlink"/>
            <w:noProof/>
          </w:rPr>
          <w:t>Anhang</w:t>
        </w:r>
        <w:r>
          <w:rPr>
            <w:noProof/>
            <w:webHidden/>
          </w:rPr>
          <w:tab/>
        </w:r>
        <w:r>
          <w:rPr>
            <w:noProof/>
            <w:webHidden/>
          </w:rPr>
          <w:fldChar w:fldCharType="begin"/>
        </w:r>
        <w:r>
          <w:rPr>
            <w:noProof/>
            <w:webHidden/>
          </w:rPr>
          <w:instrText xml:space="preserve"> PAGEREF _Toc323572712 \h </w:instrText>
        </w:r>
        <w:r>
          <w:rPr>
            <w:noProof/>
            <w:webHidden/>
          </w:rPr>
        </w:r>
        <w:r>
          <w:rPr>
            <w:noProof/>
            <w:webHidden/>
          </w:rPr>
          <w:fldChar w:fldCharType="separate"/>
        </w:r>
        <w:r>
          <w:rPr>
            <w:noProof/>
            <w:webHidden/>
          </w:rPr>
          <w:t>VIII</w:t>
        </w:r>
        <w:r>
          <w:rPr>
            <w:noProof/>
            <w:webHidden/>
          </w:rPr>
          <w:fldChar w:fldCharType="end"/>
        </w:r>
      </w:hyperlink>
    </w:p>
    <w:p w:rsidR="008F24FB" w:rsidRDefault="000C2B54" w:rsidP="009D011E">
      <w:pPr>
        <w:pStyle w:val="Verzeichnis1"/>
        <w:rPr>
          <w:lang w:bidi="ar-SA"/>
        </w:rPr>
      </w:pPr>
      <w:r w:rsidRPr="004D6C02">
        <w:rPr>
          <w:lang w:bidi="ar-SA"/>
        </w:rPr>
        <w:fldChar w:fldCharType="end"/>
      </w:r>
    </w:p>
    <w:p w:rsidR="008F24FB" w:rsidRDefault="008F24FB">
      <w:pPr>
        <w:spacing w:line="288" w:lineRule="auto"/>
        <w:ind w:left="2160"/>
        <w:rPr>
          <w:b/>
          <w:bCs/>
          <w:caps/>
          <w:sz w:val="20"/>
          <w:lang w:bidi="ar-SA"/>
        </w:rPr>
      </w:pPr>
      <w:r>
        <w:rPr>
          <w:lang w:bidi="ar-SA"/>
        </w:rPr>
        <w:br w:type="page"/>
      </w:r>
    </w:p>
    <w:p w:rsidR="00943960" w:rsidRDefault="00943960" w:rsidP="00943960">
      <w:pPr>
        <w:pStyle w:val="Titel"/>
        <w:rPr>
          <w:lang w:val="de-DE" w:bidi="ar-SA"/>
        </w:rPr>
      </w:pPr>
      <w:bookmarkStart w:id="6" w:name="_Toc323572671"/>
      <w:r w:rsidRPr="004D6C02">
        <w:rPr>
          <w:lang w:val="de-DE" w:bidi="ar-SA"/>
        </w:rPr>
        <w:lastRenderedPageBreak/>
        <w:t>Abkürzungsverzeichnis</w:t>
      </w:r>
      <w:bookmarkEnd w:id="6"/>
    </w:p>
    <w:p w:rsidR="009D011E" w:rsidRPr="000C70FD" w:rsidRDefault="000C70FD" w:rsidP="000C70FD">
      <w:pPr>
        <w:rPr>
          <w:lang w:bidi="ar-SA"/>
        </w:rPr>
      </w:pPr>
      <w:r>
        <w:rPr>
          <w:lang w:bidi="ar-SA"/>
        </w:rPr>
        <w:t>Die Abkürzungen sowie deren Erläuterung bzw. Definition sind in dem referenzierten Dok</w:t>
      </w:r>
      <w:r>
        <w:rPr>
          <w:lang w:bidi="ar-SA"/>
        </w:rPr>
        <w:t>u</w:t>
      </w:r>
      <w:r>
        <w:rPr>
          <w:lang w:bidi="ar-SA"/>
        </w:rPr>
        <w:t>ment „</w:t>
      </w:r>
      <w:r w:rsidRPr="000C70FD">
        <w:rPr>
          <w:lang w:bidi="ar-SA"/>
        </w:rPr>
        <w:t>Glossar zum FST Projekt "Eventalizer", Team 5</w:t>
      </w:r>
      <w:r>
        <w:rPr>
          <w:lang w:bidi="ar-SA"/>
        </w:rPr>
        <w:t>“ ersichtlich.</w:t>
      </w:r>
    </w:p>
    <w:p w:rsidR="001E24F4" w:rsidRDefault="001E24F4" w:rsidP="001E24F4"/>
    <w:p w:rsidR="001E24F4" w:rsidRPr="008F24FB" w:rsidRDefault="001E24F4" w:rsidP="008F24FB">
      <w:pPr>
        <w:pStyle w:val="berschrift1"/>
      </w:pPr>
      <w:bookmarkStart w:id="7" w:name="_Ref318533249"/>
      <w:bookmarkStart w:id="8" w:name="_Ref318533251"/>
      <w:bookmarkStart w:id="9" w:name="_Toc320351634"/>
      <w:bookmarkStart w:id="10" w:name="_Toc323572672"/>
      <w:r w:rsidRPr="008F24FB">
        <w:lastRenderedPageBreak/>
        <w:t>Zielbestimmung und Zielgruppen</w:t>
      </w:r>
      <w:bookmarkEnd w:id="7"/>
      <w:bookmarkEnd w:id="8"/>
      <w:bookmarkEnd w:id="9"/>
      <w:bookmarkEnd w:id="10"/>
    </w:p>
    <w:p w:rsidR="001E24F4" w:rsidRPr="008F24FB" w:rsidRDefault="001E24F4" w:rsidP="008F24FB">
      <w:pPr>
        <w:pStyle w:val="berschrift2"/>
      </w:pPr>
      <w:bookmarkStart w:id="11" w:name="_Toc319843083"/>
      <w:bookmarkStart w:id="12" w:name="_Toc320351635"/>
      <w:bookmarkStart w:id="13" w:name="_Toc323572673"/>
      <w:bookmarkEnd w:id="11"/>
      <w:r w:rsidRPr="008F24FB">
        <w:t>Produktperspektive</w:t>
      </w:r>
      <w:bookmarkEnd w:id="12"/>
      <w:bookmarkEnd w:id="13"/>
    </w:p>
    <w:p w:rsidR="001E24F4" w:rsidRDefault="001E24F4" w:rsidP="001E24F4">
      <w:r>
        <w:t>Viele Freizeitaktivitäten und/ oder Sportevents, an</w:t>
      </w:r>
      <w:r w:rsidR="009C63B1">
        <w:t>ge</w:t>
      </w:r>
      <w:r>
        <w:t>fangen vom einfachen Kinobesuch, über Rennradfahren, bis hin zu</w:t>
      </w:r>
      <w:r w:rsidR="009C63B1">
        <w:t>m</w:t>
      </w:r>
      <w:r>
        <w:t xml:space="preserve"> Bergsteigen, </w:t>
      </w:r>
      <w:r w:rsidR="009C63B1">
        <w:t>können nicht oder nur schlecht alleine durchg</w:t>
      </w:r>
      <w:r w:rsidR="009C63B1">
        <w:t>e</w:t>
      </w:r>
      <w:r w:rsidR="009C63B1">
        <w:t xml:space="preserve">führt werden. </w:t>
      </w:r>
      <w:r>
        <w:t xml:space="preserve">Zum </w:t>
      </w:r>
      <w:r w:rsidR="008F24FB">
        <w:t>einen</w:t>
      </w:r>
      <w:r>
        <w:t xml:space="preserve"> können solche Events aufgrund einer Mindestanzahl von Personen oft nicht ohne </w:t>
      </w:r>
      <w:r w:rsidR="009C63B1">
        <w:t>Mitstreiter (weitere Teilnehmern oder „Konkurrenten“)</w:t>
      </w:r>
      <w:r>
        <w:t xml:space="preserve"> durchgeführt werden. Zum </w:t>
      </w:r>
      <w:r w:rsidR="008F24FB">
        <w:t>anderen</w:t>
      </w:r>
      <w:r>
        <w:t xml:space="preserve"> entwickelt sich bei bestimmten Aktivitäten </w:t>
      </w:r>
      <w:r w:rsidR="00AF0145">
        <w:t>meist ab einer</w:t>
      </w:r>
      <w:r>
        <w:t xml:space="preserve"> gewisse</w:t>
      </w:r>
      <w:r w:rsidR="00AF0145">
        <w:t>n</w:t>
      </w:r>
      <w:r w:rsidRPr="00AC2D18">
        <w:t xml:space="preserve"> </w:t>
      </w:r>
      <w:r w:rsidR="00AF0145">
        <w:t>Gruppe</w:t>
      </w:r>
      <w:r w:rsidR="00AF0145">
        <w:t>n</w:t>
      </w:r>
      <w:r w:rsidR="00AF0145">
        <w:t>größe mehr</w:t>
      </w:r>
      <w:r>
        <w:t xml:space="preserve"> Spaß bzw. </w:t>
      </w:r>
      <w:r w:rsidR="00AF0145">
        <w:t xml:space="preserve">vergrößert sich </w:t>
      </w:r>
      <w:r>
        <w:t>das erhoffte Erlebnis.</w:t>
      </w:r>
    </w:p>
    <w:p w:rsidR="001E24F4" w:rsidRDefault="001E24F4" w:rsidP="001E24F4">
      <w:r>
        <w:t>Oft kann jedoch die regulatorisch erforderliche bzw. für das Aufkommen des Spaß- bzw. E</w:t>
      </w:r>
      <w:r>
        <w:t>r</w:t>
      </w:r>
      <w:r>
        <w:t xml:space="preserve">lebnisfaktors notwendige Gruppengröße nicht durch den </w:t>
      </w:r>
      <w:r w:rsidR="009C63B1">
        <w:t>unmittelbar</w:t>
      </w:r>
      <w:r>
        <w:t xml:space="preserve"> erreichbaren Pers</w:t>
      </w:r>
      <w:r>
        <w:t>o</w:t>
      </w:r>
      <w:r>
        <w:t xml:space="preserve">nenkreis, d.h. beispielsweise durch Freunde, Bekannte oder Arbeitskollegen, erreicht werden. </w:t>
      </w:r>
    </w:p>
    <w:p w:rsidR="001E24F4" w:rsidRDefault="001E24F4" w:rsidP="001E24F4">
      <w:r>
        <w:t>Um die Freizeitaktivitäten und/ oder Sportevents durchführen zu können wäre es daher schön bzw. ist es daher unabdingbar, weitere Personen mit dem gleichen Hobby zu erre</w:t>
      </w:r>
      <w:r>
        <w:t>i</w:t>
      </w:r>
      <w:r>
        <w:t xml:space="preserve">chen. </w:t>
      </w:r>
      <w:r w:rsidR="009C63B1">
        <w:t>Mit Ihnen w</w:t>
      </w:r>
      <w:r>
        <w:t>äre es möglich einen gemeinsamen Termin für die Ausübung zu finden und zu vereinbaren.</w:t>
      </w:r>
    </w:p>
    <w:p w:rsidR="001E24F4" w:rsidRPr="008F24FB" w:rsidRDefault="001E24F4" w:rsidP="008F24FB">
      <w:pPr>
        <w:pStyle w:val="berschrift2"/>
      </w:pPr>
      <w:bookmarkStart w:id="14" w:name="_Toc320351636"/>
      <w:bookmarkStart w:id="15" w:name="_Toc323572674"/>
      <w:r w:rsidRPr="008F24FB">
        <w:t>Einsatzkontext</w:t>
      </w:r>
      <w:bookmarkEnd w:id="14"/>
      <w:bookmarkEnd w:id="15"/>
    </w:p>
    <w:p w:rsidR="001E24F4" w:rsidRDefault="001E24F4" w:rsidP="001E24F4">
      <w:r>
        <w:t>Durch die Etablierung als Alltagsmedium kann das Internet dafür verwendet werden, andere Menschen zu erreichen bzw. diesen anzubieten, gemeinsam eine Freizeitaktivitäten und/ oder Sportevent durchzuführen.</w:t>
      </w:r>
    </w:p>
    <w:p w:rsidR="001E24F4" w:rsidRDefault="001E24F4" w:rsidP="001E24F4">
      <w:r>
        <w:t>Hierfür bietet sich eine Internetplattform an, auf der Benutzer Freizeit- und/ oder Sportakt</w:t>
      </w:r>
      <w:r>
        <w:t>i</w:t>
      </w:r>
      <w:r>
        <w:t>vitäten einstellen können, damit weitere Menschen diese suchen und sich für eine Teilna</w:t>
      </w:r>
      <w:r>
        <w:t>h</w:t>
      </w:r>
      <w:r>
        <w:t xml:space="preserve">me an diesen Events anmelden können. </w:t>
      </w:r>
    </w:p>
    <w:p w:rsidR="001E24F4" w:rsidRDefault="001E24F4" w:rsidP="001E24F4">
      <w:r>
        <w:t>Der Event-Organisator kann ein Event dabei anhand bestimmter Eigenschaften wie be</w:t>
      </w:r>
      <w:r>
        <w:t>i</w:t>
      </w:r>
      <w:r>
        <w:t>spielsweise Art der Aktivität, Termin, Ort, Gruppengröße oder Kosten einstellen. Anhand dieser Eigenschaften können die Event-Teilnehmer eingestellte Events suchen und sich zu diesen anmelden. Organisatoren und Teilnehmer können dabei sowohl Menschen als auch Menschengruppen, beispielsweise Vereine, sein.</w:t>
      </w:r>
    </w:p>
    <w:p w:rsidR="001E24F4" w:rsidRDefault="001E24F4" w:rsidP="001E24F4">
      <w:r>
        <w:t>Die Internetplattform vergrößert somit den persönlich erreichbaren Personenkreis und fö</w:t>
      </w:r>
      <w:r>
        <w:t>r</w:t>
      </w:r>
      <w:r>
        <w:t>dert zusätzlich über das gemeinsame Interesse an Freizeitaktivitäten und/ oder Sportevents die Entwicklung von Freundschaften.</w:t>
      </w:r>
    </w:p>
    <w:p w:rsidR="000C1DE2" w:rsidRPr="000C1DE2" w:rsidRDefault="001E24F4" w:rsidP="000C1DE2">
      <w:pPr>
        <w:pStyle w:val="berschrift2"/>
      </w:pPr>
      <w:bookmarkStart w:id="16" w:name="_Toc320351637"/>
      <w:bookmarkStart w:id="17" w:name="_Toc323572675"/>
      <w:r w:rsidRPr="008F24FB">
        <w:t>Zielgruppe</w:t>
      </w:r>
      <w:bookmarkEnd w:id="16"/>
      <w:bookmarkEnd w:id="17"/>
    </w:p>
    <w:p w:rsidR="001E24F4" w:rsidRDefault="001E24F4" w:rsidP="001E24F4">
      <w:r>
        <w:t>Die unterschiedlichen Zielgruppen (Stakeholder) setzen sich zusammen aus…</w:t>
      </w:r>
    </w:p>
    <w:tbl>
      <w:tblPr>
        <w:tblStyle w:val="MittlereSchattierung1-Akzent11"/>
        <w:tblW w:w="0" w:type="auto"/>
        <w:tblLook w:val="04A0" w:firstRow="1" w:lastRow="0" w:firstColumn="1" w:lastColumn="0" w:noHBand="0" w:noVBand="1"/>
      </w:tblPr>
      <w:tblGrid>
        <w:gridCol w:w="3071"/>
        <w:gridCol w:w="3071"/>
        <w:gridCol w:w="3071"/>
      </w:tblGrid>
      <w:tr w:rsidR="00CF23A2" w:rsidTr="00CF2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Stakeholder</w:t>
            </w:r>
          </w:p>
        </w:tc>
        <w:tc>
          <w:tcPr>
            <w:tcW w:w="3071"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Einfluss</w:t>
            </w:r>
          </w:p>
        </w:tc>
        <w:tc>
          <w:tcPr>
            <w:tcW w:w="3071" w:type="dxa"/>
          </w:tcPr>
          <w:p w:rsidR="00CF23A2" w:rsidRDefault="00CF23A2" w:rsidP="001E24F4">
            <w:pPr>
              <w:cnfStyle w:val="100000000000" w:firstRow="1" w:lastRow="0" w:firstColumn="0" w:lastColumn="0" w:oddVBand="0" w:evenVBand="0" w:oddHBand="0" w:evenHBand="0" w:firstRowFirstColumn="0" w:firstRowLastColumn="0" w:lastRowFirstColumn="0" w:lastRowLastColumn="0"/>
            </w:pPr>
            <w:r>
              <w:t>Ziel</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Event-Organisator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Nutzung</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Gewinnung von Teilnehmern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Event-Teilnehmer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Nutzung</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 xml:space="preserve">Information über Events in seiner Nähe, </w:t>
            </w:r>
          </w:p>
          <w:p w:rsidR="00CF23A2" w:rsidRDefault="00CF23A2" w:rsidP="001E24F4">
            <w:pPr>
              <w:cnfStyle w:val="000000010000" w:firstRow="0" w:lastRow="0" w:firstColumn="0" w:lastColumn="0" w:oddVBand="0" w:evenVBand="0" w:oddHBand="0" w:evenHBand="1" w:firstRowFirstColumn="0" w:firstRowLastColumn="0" w:lastRowFirstColumn="0" w:lastRowLastColumn="0"/>
            </w:pPr>
            <w:r>
              <w:t xml:space="preserve">Kennenlernen von anderen </w:t>
            </w:r>
            <w:r>
              <w:lastRenderedPageBreak/>
              <w:t>Menschen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lastRenderedPageBreak/>
              <w:t>Betreiber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Erstellung des Projekts</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Aufbau einer renommierten Eventplattform, (nach Au</w:t>
            </w:r>
            <w:r>
              <w:t>f</w:t>
            </w:r>
            <w:r>
              <w:t>bau einer gewissen Basis an Benutzer),</w:t>
            </w:r>
            <w:r>
              <w:br/>
              <w:t>Verdienst durch diverse Werbeangebote</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Eventanbieter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Indirekt</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Anbieten von Events, zu we</w:t>
            </w:r>
            <w:r>
              <w:t>l</w:t>
            </w:r>
            <w:r>
              <w:t>chen sich Gruppen anmelden können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Werbeträger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Investitionen tätigen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Für die eigene Sache (z.B. Events, Sportzubehör, o.ä.) werben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Kreditgeber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Vergabe eines Startup-Kredits</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Erfolgreiche Investition in ein neues Startup</w:t>
            </w:r>
          </w:p>
          <w:p w:rsidR="00CF23A2" w:rsidRDefault="00CF23A2" w:rsidP="001E24F4">
            <w:pPr>
              <w:cnfStyle w:val="000000010000" w:firstRow="0" w:lastRow="0" w:firstColumn="0" w:lastColumn="0" w:oddVBand="0" w:evenVBand="0" w:oddHBand="0" w:evenHBand="1" w:firstRowFirstColumn="0" w:firstRowLastColumn="0" w:lastRowFirstColumn="0" w:lastRowLastColumn="0"/>
            </w:pP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Default="00CF23A2" w:rsidP="001E24F4">
            <w:r>
              <w:t>Vereine</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Mitgliederübergang</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Mitgliederwerbung</w:t>
            </w:r>
          </w:p>
          <w:p w:rsidR="00CF23A2" w:rsidRDefault="00CF23A2" w:rsidP="00CF23A2">
            <w:pPr>
              <w:cnfStyle w:val="000000100000" w:firstRow="0" w:lastRow="0" w:firstColumn="0" w:lastColumn="0" w:oddVBand="0" w:evenVBand="0" w:oddHBand="1" w:evenHBand="0" w:firstRowFirstColumn="0" w:firstRowLastColumn="0" w:lastRowFirstColumn="0" w:lastRowLastColumn="0"/>
            </w:pPr>
            <w:r>
              <w:t>Auslagerung von Planung und Organisation</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Datenschutzbeauftragte</w:t>
            </w:r>
          </w:p>
        </w:tc>
        <w:tc>
          <w:tcPr>
            <w:tcW w:w="3071" w:type="dxa"/>
          </w:tcPr>
          <w:p w:rsidR="00CF23A2" w:rsidRDefault="006B4AB2" w:rsidP="00CF23A2">
            <w:pPr>
              <w:cnfStyle w:val="000000010000" w:firstRow="0" w:lastRow="0" w:firstColumn="0" w:lastColumn="0" w:oddVBand="0" w:evenVBand="0" w:oddHBand="0" w:evenHBand="1" w:firstRowFirstColumn="0" w:firstRowLastColumn="0" w:lastRowFirstColumn="0" w:lastRowLastColumn="0"/>
            </w:pPr>
            <w:r>
              <w:t>Überwachung</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Datenschutz sicherstellen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Hosting-Partner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r>
              <w:t>Dienstleistung verkaufen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 xml:space="preserve">Bereitstellen einer </w:t>
            </w:r>
            <w:proofErr w:type="spellStart"/>
            <w:r>
              <w:t>perfo</w:t>
            </w:r>
            <w:r>
              <w:t>r</w:t>
            </w:r>
            <w:r>
              <w:t>manten</w:t>
            </w:r>
            <w:proofErr w:type="spellEnd"/>
            <w:r>
              <w:t xml:space="preserve"> Serverumgebung</w:t>
            </w: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Suchmaschinenbetreiber</w:t>
            </w:r>
          </w:p>
        </w:tc>
        <w:tc>
          <w:tcPr>
            <w:tcW w:w="3071" w:type="dxa"/>
          </w:tcPr>
          <w:p w:rsidR="00CF23A2" w:rsidRDefault="00CF23A2" w:rsidP="001E24F4">
            <w:pPr>
              <w:cnfStyle w:val="000000010000" w:firstRow="0" w:lastRow="0" w:firstColumn="0" w:lastColumn="0" w:oddVBand="0" w:evenVBand="0" w:oddHBand="0" w:evenHBand="1" w:firstRowFirstColumn="0" w:firstRowLastColumn="0" w:lastRowFirstColumn="0" w:lastRowLastColumn="0"/>
            </w:pPr>
            <w:r>
              <w:t>Ranking</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Indexierung der Seiten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Kommerzielle Konkurrenz (Jo</w:t>
            </w:r>
            <w:r w:rsidR="002139D9">
              <w:t>chen Schwei</w:t>
            </w:r>
            <w:r w:rsidRPr="00CF23A2">
              <w:t>zer)</w:t>
            </w:r>
          </w:p>
        </w:tc>
        <w:tc>
          <w:tcPr>
            <w:tcW w:w="3071" w:type="dxa"/>
          </w:tcPr>
          <w:p w:rsidR="00CF23A2" w:rsidRDefault="00CF23A2" w:rsidP="001E24F4">
            <w:pPr>
              <w:cnfStyle w:val="000000100000" w:firstRow="0" w:lastRow="0" w:firstColumn="0" w:lastColumn="0" w:oddVBand="0" w:evenVBand="0" w:oddHBand="1" w:evenHBand="0" w:firstRowFirstColumn="0" w:firstRowLastColumn="0" w:lastRowFirstColumn="0" w:lastRowLastColumn="0"/>
            </w:pP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p>
        </w:tc>
      </w:tr>
      <w:tr w:rsidR="00CF23A2" w:rsidTr="00CF23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Seitenbesucher</w:t>
            </w:r>
          </w:p>
        </w:tc>
        <w:tc>
          <w:tcPr>
            <w:tcW w:w="3071" w:type="dxa"/>
          </w:tcPr>
          <w:p w:rsidR="00CF23A2" w:rsidRDefault="002139D9" w:rsidP="001E24F4">
            <w:pPr>
              <w:cnfStyle w:val="000000010000" w:firstRow="0" w:lastRow="0" w:firstColumn="0" w:lastColumn="0" w:oddVBand="0" w:evenVBand="0" w:oddHBand="0" w:evenHBand="1" w:firstRowFirstColumn="0" w:firstRowLastColumn="0" w:lastRowFirstColumn="0" w:lastRowLastColumn="0"/>
            </w:pPr>
            <w:r>
              <w:t>Interessenten</w:t>
            </w:r>
          </w:p>
        </w:tc>
        <w:tc>
          <w:tcPr>
            <w:tcW w:w="3071" w:type="dxa"/>
          </w:tcPr>
          <w:p w:rsidR="00CF23A2" w:rsidRDefault="00CF23A2" w:rsidP="00CF23A2">
            <w:pPr>
              <w:cnfStyle w:val="000000010000" w:firstRow="0" w:lastRow="0" w:firstColumn="0" w:lastColumn="0" w:oddVBand="0" w:evenVBand="0" w:oddHBand="0" w:evenHBand="1" w:firstRowFirstColumn="0" w:firstRowLastColumn="0" w:lastRowFirstColumn="0" w:lastRowLastColumn="0"/>
            </w:pPr>
            <w:r>
              <w:t>Informieren</w:t>
            </w:r>
          </w:p>
        </w:tc>
      </w:tr>
      <w:tr w:rsidR="00CF23A2" w:rsidTr="00CF2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1" w:type="dxa"/>
          </w:tcPr>
          <w:p w:rsidR="00CF23A2" w:rsidRPr="00CF23A2" w:rsidRDefault="00CF23A2" w:rsidP="00CF23A2">
            <w:r w:rsidRPr="00CF23A2">
              <w:t>Schnittstellenpartner (Fac</w:t>
            </w:r>
            <w:r w:rsidRPr="00CF23A2">
              <w:t>e</w:t>
            </w:r>
            <w:r w:rsidRPr="00CF23A2">
              <w:t>book/Google)</w:t>
            </w:r>
          </w:p>
        </w:tc>
        <w:tc>
          <w:tcPr>
            <w:tcW w:w="3071" w:type="dxa"/>
          </w:tcPr>
          <w:p w:rsidR="00CF23A2" w:rsidRDefault="002139D9" w:rsidP="001E24F4">
            <w:pPr>
              <w:cnfStyle w:val="000000100000" w:firstRow="0" w:lastRow="0" w:firstColumn="0" w:lastColumn="0" w:oddVBand="0" w:evenVBand="0" w:oddHBand="1" w:evenHBand="0" w:firstRowFirstColumn="0" w:firstRowLastColumn="0" w:lastRowFirstColumn="0" w:lastRowLastColumn="0"/>
            </w:pPr>
            <w:r>
              <w:t>Kernfunktionen auslagern</w:t>
            </w:r>
          </w:p>
        </w:tc>
        <w:tc>
          <w:tcPr>
            <w:tcW w:w="3071" w:type="dxa"/>
          </w:tcPr>
          <w:p w:rsidR="00CF23A2" w:rsidRDefault="00CF23A2" w:rsidP="00CF23A2">
            <w:pPr>
              <w:cnfStyle w:val="000000100000" w:firstRow="0" w:lastRow="0" w:firstColumn="0" w:lastColumn="0" w:oddVBand="0" w:evenVBand="0" w:oddHBand="1" w:evenHBand="0" w:firstRowFirstColumn="0" w:firstRowLastColumn="0" w:lastRowFirstColumn="0" w:lastRowLastColumn="0"/>
            </w:pPr>
            <w:r>
              <w:t>Anbindung der Dienste</w:t>
            </w:r>
          </w:p>
        </w:tc>
      </w:tr>
    </w:tbl>
    <w:p w:rsidR="008558CF" w:rsidRDefault="008558CF" w:rsidP="008558CF">
      <w:pPr>
        <w:spacing w:after="0"/>
      </w:pPr>
    </w:p>
    <w:p w:rsidR="008558CF" w:rsidRDefault="008558CF" w:rsidP="008558CF">
      <w:pPr>
        <w:spacing w:after="0"/>
      </w:pPr>
    </w:p>
    <w:p w:rsidR="008558CF" w:rsidRPr="00B40D21" w:rsidRDefault="008558CF" w:rsidP="008558CF">
      <w:pPr>
        <w:spacing w:after="0"/>
        <w:rPr>
          <w:u w:val="single"/>
        </w:rPr>
      </w:pPr>
      <w:r w:rsidRPr="00B40D21">
        <w:rPr>
          <w:u w:val="single"/>
        </w:rPr>
        <w:t>Ableitung von Maßnahmen</w:t>
      </w:r>
    </w:p>
    <w:p w:rsidR="008558CF" w:rsidRDefault="008558CF" w:rsidP="008558CF">
      <w:pPr>
        <w:spacing w:after="0"/>
      </w:pPr>
      <w:r>
        <w:t>Aus der Stakeholder-Analyse ist hervorgegangen, dass das Projekt sehr von den Organisat</w:t>
      </w:r>
      <w:r>
        <w:t>o</w:t>
      </w:r>
      <w:r>
        <w:t>ren von Events abhängig ist. Es ist davon auszugehen, dass sich Personen schneller zu einem Event anmelden, als die Planung selbst in die Hand zu nehmen. Hier ist ein großes Risiko vorhanden, welches in der Anfangszeit ggf. durch Eventorganisationen des Projektteams selbst abgeschwächt werden kann. Auf lange Sicht muss dieses jedoch durch die Nutzer selbst geschehen.</w:t>
      </w:r>
    </w:p>
    <w:p w:rsidR="008558CF" w:rsidRPr="00DD5DCE" w:rsidRDefault="008558CF" w:rsidP="008558CF">
      <w:pPr>
        <w:spacing w:after="0"/>
      </w:pPr>
      <w:r>
        <w:t>Als Chance kann man die Einbeziehung von Vereinen sehen, welche ihre Mitglieder einbri</w:t>
      </w:r>
      <w:r>
        <w:t>n</w:t>
      </w:r>
      <w:r>
        <w:t>gen und gleichzeitig Events organisieren. Auf der einen Seite gewinnt der Eventalizier schnell an Mitglieder</w:t>
      </w:r>
      <w:r w:rsidR="00B40D21">
        <w:t xml:space="preserve"> und Leben, auf der anderen Seite profitieren die Vereine von einer fertigen Architektur und unkomplizierter Anwerbung von neuen Mitgliedern.</w:t>
      </w:r>
    </w:p>
    <w:p w:rsidR="001E24F4" w:rsidRPr="008F24FB" w:rsidRDefault="001E24F4" w:rsidP="008F24FB">
      <w:pPr>
        <w:pStyle w:val="berschrift1"/>
      </w:pPr>
      <w:bookmarkStart w:id="18" w:name="_Toc320351638"/>
      <w:bookmarkStart w:id="19" w:name="_Toc323572676"/>
      <w:r w:rsidRPr="008F24FB">
        <w:lastRenderedPageBreak/>
        <w:t>Funktionale Anforderungen</w:t>
      </w:r>
      <w:bookmarkEnd w:id="18"/>
      <w:bookmarkEnd w:id="19"/>
    </w:p>
    <w:p w:rsidR="001E24F4" w:rsidRPr="008F24FB" w:rsidRDefault="001E24F4" w:rsidP="008F24FB">
      <w:pPr>
        <w:pStyle w:val="berschrift2"/>
      </w:pPr>
      <w:bookmarkStart w:id="20" w:name="_Toc320351639"/>
      <w:bookmarkStart w:id="21" w:name="_Toc323572677"/>
      <w:r w:rsidRPr="008F24FB">
        <w:t>Produktfunktionen</w:t>
      </w:r>
      <w:bookmarkEnd w:id="20"/>
      <w:bookmarkEnd w:id="21"/>
    </w:p>
    <w:p w:rsidR="001E24F4" w:rsidRPr="008F24FB" w:rsidRDefault="001E24F4" w:rsidP="008F24FB">
      <w:pPr>
        <w:pStyle w:val="berschrift3"/>
      </w:pPr>
      <w:bookmarkStart w:id="22" w:name="_Toc320351640"/>
      <w:bookmarkStart w:id="23" w:name="_Ref318533236"/>
      <w:bookmarkStart w:id="24" w:name="_Toc323572678"/>
      <w:r w:rsidRPr="008F24FB">
        <w:t>Benutzerfunktionen</w:t>
      </w:r>
      <w:bookmarkEnd w:id="22"/>
      <w:bookmarkEnd w:id="24"/>
    </w:p>
    <w:p w:rsidR="001E24F4" w:rsidRDefault="001E24F4" w:rsidP="001E24F4">
      <w:pPr>
        <w:spacing w:before="100" w:beforeAutospacing="1"/>
        <w:rPr>
          <w:b/>
        </w:rPr>
      </w:pPr>
      <w:r>
        <w:rPr>
          <w:b/>
        </w:rPr>
        <w:t>An- und Abmelden</w:t>
      </w:r>
    </w:p>
    <w:p w:rsidR="001E24F4" w:rsidRDefault="001E24F4" w:rsidP="003869F7">
      <w:pPr>
        <w:ind w:left="426" w:hanging="426"/>
      </w:pPr>
      <w:r>
        <w:t>Der Benutzer kann viele Funktionen erst nutzen, wenn er sich registriert hat.</w:t>
      </w:r>
    </w:p>
    <w:p w:rsidR="001E24F4" w:rsidRDefault="00E646A4" w:rsidP="00E646A4">
      <w:pPr>
        <w:pStyle w:val="Anforderung"/>
      </w:pPr>
      <w:r>
        <w:t>LF10</w:t>
      </w:r>
      <w:r>
        <w:tab/>
      </w:r>
      <w:r w:rsidR="001E24F4">
        <w:t>Ein beliebiger Internetnutzer kann sich unter Angabe folgender Informationen regis</w:t>
      </w:r>
      <w:r w:rsidR="001E24F4">
        <w:t>t</w:t>
      </w:r>
      <w:r w:rsidR="001E24F4">
        <w:t>rieren:</w:t>
      </w:r>
    </w:p>
    <w:p w:rsidR="001E24F4" w:rsidRDefault="001E24F4" w:rsidP="0078076F">
      <w:pPr>
        <w:pStyle w:val="Listenabsatz"/>
        <w:numPr>
          <w:ilvl w:val="0"/>
          <w:numId w:val="6"/>
        </w:numPr>
        <w:spacing w:after="200" w:line="276" w:lineRule="auto"/>
        <w:ind w:left="426" w:hanging="426"/>
      </w:pPr>
      <w:r>
        <w:t>Eindeutiger Benutzername</w:t>
      </w:r>
    </w:p>
    <w:p w:rsidR="001E24F4" w:rsidRDefault="001E24F4" w:rsidP="0078076F">
      <w:pPr>
        <w:pStyle w:val="Listenabsatz"/>
        <w:numPr>
          <w:ilvl w:val="0"/>
          <w:numId w:val="6"/>
        </w:numPr>
        <w:spacing w:after="200" w:line="276" w:lineRule="auto"/>
        <w:ind w:left="426" w:hanging="426"/>
      </w:pPr>
      <w:r>
        <w:t>Passwort</w:t>
      </w:r>
    </w:p>
    <w:p w:rsidR="001E24F4" w:rsidRDefault="001E24F4" w:rsidP="0078076F">
      <w:pPr>
        <w:pStyle w:val="Listenabsatz"/>
        <w:numPr>
          <w:ilvl w:val="0"/>
          <w:numId w:val="6"/>
        </w:numPr>
        <w:spacing w:after="200" w:line="276" w:lineRule="auto"/>
        <w:ind w:left="426" w:hanging="426"/>
      </w:pPr>
      <w:r>
        <w:t>Gültige Emailadresse</w:t>
      </w:r>
    </w:p>
    <w:p w:rsidR="001E24F4" w:rsidRDefault="001E24F4" w:rsidP="0078076F">
      <w:pPr>
        <w:pStyle w:val="Listenabsatz"/>
        <w:numPr>
          <w:ilvl w:val="0"/>
          <w:numId w:val="6"/>
        </w:numPr>
        <w:spacing w:after="200" w:line="276" w:lineRule="auto"/>
        <w:ind w:left="426" w:hanging="426"/>
      </w:pPr>
      <w:r>
        <w:t>Adresse</w:t>
      </w:r>
    </w:p>
    <w:p w:rsidR="001E24F4" w:rsidRDefault="001E24F4" w:rsidP="0078076F">
      <w:pPr>
        <w:pStyle w:val="Listenabsatz"/>
        <w:numPr>
          <w:ilvl w:val="0"/>
          <w:numId w:val="6"/>
        </w:numPr>
        <w:spacing w:after="200" w:line="276" w:lineRule="auto"/>
        <w:ind w:left="426" w:hanging="426"/>
      </w:pPr>
      <w:r>
        <w:t>Geburtsdatum</w:t>
      </w:r>
    </w:p>
    <w:p w:rsidR="00456F78" w:rsidRDefault="00456F78" w:rsidP="00456F78">
      <w:pPr>
        <w:ind w:left="426"/>
      </w:pPr>
      <w:r>
        <w:t>Er wird damit zu einem Benutzer des Systems.</w:t>
      </w:r>
    </w:p>
    <w:p w:rsidR="001E24F4" w:rsidRDefault="00E646A4" w:rsidP="00E646A4">
      <w:pPr>
        <w:pStyle w:val="Anforderung"/>
      </w:pPr>
      <w:r>
        <w:t>LF20</w:t>
      </w:r>
      <w:r>
        <w:tab/>
      </w:r>
      <w:r w:rsidR="009B169C">
        <w:t>Der</w:t>
      </w:r>
      <w:r w:rsidR="001E24F4">
        <w:t xml:space="preserve"> Benutzer kann sich am System anmelden unter Angabe</w:t>
      </w:r>
    </w:p>
    <w:p w:rsidR="001E24F4" w:rsidRDefault="001E24F4" w:rsidP="0078076F">
      <w:pPr>
        <w:pStyle w:val="Listenabsatz"/>
        <w:numPr>
          <w:ilvl w:val="0"/>
          <w:numId w:val="6"/>
        </w:numPr>
        <w:spacing w:after="200" w:line="276" w:lineRule="auto"/>
        <w:ind w:left="426" w:hanging="426"/>
      </w:pPr>
      <w:r>
        <w:t>Seines Benutzernamens</w:t>
      </w:r>
    </w:p>
    <w:p w:rsidR="001E24F4" w:rsidRDefault="001E24F4" w:rsidP="0078076F">
      <w:pPr>
        <w:pStyle w:val="Listenabsatz"/>
        <w:numPr>
          <w:ilvl w:val="0"/>
          <w:numId w:val="6"/>
        </w:numPr>
        <w:spacing w:after="200" w:line="276" w:lineRule="auto"/>
        <w:ind w:left="426" w:hanging="426"/>
      </w:pPr>
      <w:r>
        <w:t xml:space="preserve">Seines </w:t>
      </w:r>
      <w:r w:rsidR="00456F78">
        <w:t>Passworts</w:t>
      </w:r>
    </w:p>
    <w:p w:rsidR="001E24F4" w:rsidRDefault="00E646A4" w:rsidP="00E646A4">
      <w:pPr>
        <w:pStyle w:val="Anforderung"/>
      </w:pPr>
      <w:r>
        <w:t>L</w:t>
      </w:r>
      <w:r w:rsidR="003869F7">
        <w:t xml:space="preserve">F30 </w:t>
      </w:r>
      <w:r>
        <w:tab/>
      </w:r>
      <w:r w:rsidR="001E24F4">
        <w:t>Der Benutzer kann sich jederzeit vom System abmelden.</w:t>
      </w:r>
    </w:p>
    <w:p w:rsidR="001E24F4" w:rsidRDefault="00E646A4" w:rsidP="00E646A4">
      <w:pPr>
        <w:pStyle w:val="Anforderung"/>
      </w:pPr>
      <w:r>
        <w:t>L</w:t>
      </w:r>
      <w:r w:rsidR="003869F7">
        <w:t xml:space="preserve">F40 </w:t>
      </w:r>
      <w:r>
        <w:tab/>
      </w:r>
      <w:r w:rsidR="001E24F4">
        <w:t xml:space="preserve">Ein vergessenes Passwort kann sich der </w:t>
      </w:r>
      <w:r w:rsidR="009B169C">
        <w:t>Benutzer</w:t>
      </w:r>
      <w:r w:rsidR="001E24F4">
        <w:t xml:space="preserve"> unter Angabe folgender Informat</w:t>
      </w:r>
      <w:r w:rsidR="001E24F4">
        <w:t>i</w:t>
      </w:r>
      <w:r w:rsidR="001E24F4">
        <w:t>onen anfordern: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Emailadresse</w:t>
      </w:r>
    </w:p>
    <w:p w:rsidR="001E24F4" w:rsidRDefault="001E24F4" w:rsidP="001E24F4">
      <w:pPr>
        <w:ind w:left="360"/>
      </w:pPr>
      <w:r>
        <w:t xml:space="preserve">Es wird eine Email mit einem neuen </w:t>
      </w:r>
      <w:r w:rsidR="00456F78">
        <w:t xml:space="preserve">Passwort </w:t>
      </w:r>
      <w:r>
        <w:t>an die Adresse versandt.</w:t>
      </w:r>
    </w:p>
    <w:p w:rsidR="009B169C" w:rsidRDefault="00E646A4" w:rsidP="00E646A4">
      <w:pPr>
        <w:pStyle w:val="Anforderung"/>
      </w:pPr>
      <w:r>
        <w:t>L</w:t>
      </w:r>
      <w:r w:rsidR="009B169C">
        <w:t xml:space="preserve">F50 </w:t>
      </w:r>
      <w:r>
        <w:tab/>
      </w:r>
      <w:r w:rsidR="009B169C">
        <w:t>Der Benutzer kann sich seine An- und Abmeldedaten anzeigen lassen.</w:t>
      </w:r>
    </w:p>
    <w:p w:rsidR="009B169C" w:rsidRDefault="00E646A4" w:rsidP="00E646A4">
      <w:pPr>
        <w:pStyle w:val="Anforderung"/>
      </w:pPr>
      <w:r>
        <w:t>L</w:t>
      </w:r>
      <w:r w:rsidR="009B169C">
        <w:t xml:space="preserve">F60 </w:t>
      </w:r>
      <w:r>
        <w:tab/>
      </w:r>
      <w:r w:rsidR="009B169C">
        <w:t>Der Benutzer kann die An- und Abmeldedaten ändern.</w:t>
      </w:r>
    </w:p>
    <w:p w:rsidR="001E24F4" w:rsidRDefault="001E24F4" w:rsidP="001E24F4">
      <w:pPr>
        <w:spacing w:before="100" w:beforeAutospacing="1"/>
        <w:rPr>
          <w:b/>
        </w:rPr>
      </w:pPr>
      <w:r w:rsidRPr="005F51DD">
        <w:rPr>
          <w:b/>
        </w:rPr>
        <w:t>P</w:t>
      </w:r>
      <w:r>
        <w:rPr>
          <w:b/>
        </w:rPr>
        <w:t>ersönliches Profil</w:t>
      </w:r>
    </w:p>
    <w:p w:rsidR="001E24F4" w:rsidRDefault="00E646A4" w:rsidP="00E646A4">
      <w:pPr>
        <w:pStyle w:val="Anforderung"/>
      </w:pPr>
      <w:r>
        <w:t>L</w:t>
      </w:r>
      <w:r w:rsidR="003869F7">
        <w:t>F</w:t>
      </w:r>
      <w:r w:rsidR="009B169C">
        <w:t>7</w:t>
      </w:r>
      <w:r w:rsidR="003869F7">
        <w:t xml:space="preserve">0 </w:t>
      </w:r>
      <w:r>
        <w:tab/>
      </w:r>
      <w:r w:rsidR="001E24F4">
        <w:t xml:space="preserve">Der </w:t>
      </w:r>
      <w:r w:rsidR="009B169C">
        <w:t xml:space="preserve">Benutzer </w:t>
      </w:r>
      <w:r w:rsidR="001E24F4">
        <w:t>kann ein persönliches Profil pflegen mit folgenden Informationen:</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Foto</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Begrüßungstext</w:t>
      </w:r>
    </w:p>
    <w:p w:rsidR="00B42D3B" w:rsidRDefault="00B42D3B" w:rsidP="0078076F">
      <w:pPr>
        <w:pStyle w:val="Listenabsatz"/>
        <w:numPr>
          <w:ilvl w:val="0"/>
          <w:numId w:val="6"/>
        </w:numPr>
        <w:spacing w:after="200" w:line="276" w:lineRule="auto"/>
      </w:pPr>
      <w:r>
        <w:t>Mail-Benachrichtigung beim Eingang von privaten Nachrichten</w:t>
      </w:r>
    </w:p>
    <w:p w:rsidR="001E24F4" w:rsidRDefault="00E646A4" w:rsidP="00E646A4">
      <w:pPr>
        <w:pStyle w:val="Anforderung"/>
      </w:pPr>
      <w:r>
        <w:t>L</w:t>
      </w:r>
      <w:r w:rsidR="009B169C">
        <w:t>F8</w:t>
      </w:r>
      <w:r w:rsidR="003869F7">
        <w:t xml:space="preserve">0 </w:t>
      </w:r>
      <w:r>
        <w:tab/>
      </w:r>
      <w:r w:rsidR="001E24F4">
        <w:t xml:space="preserve">Der </w:t>
      </w:r>
      <w:r w:rsidR="009B169C">
        <w:t xml:space="preserve">Benutzer </w:t>
      </w:r>
      <w:r w:rsidR="001E24F4">
        <w:t xml:space="preserve">kann sich </w:t>
      </w:r>
      <w:r w:rsidR="009B169C">
        <w:t>die</w:t>
      </w:r>
      <w:r w:rsidR="001E24F4">
        <w:t xml:space="preserve"> persönlichen Daten anzeigen lassen.</w:t>
      </w:r>
    </w:p>
    <w:p w:rsidR="001E24F4" w:rsidRDefault="00E646A4" w:rsidP="00E646A4">
      <w:pPr>
        <w:pStyle w:val="Anforderung"/>
      </w:pPr>
      <w:r>
        <w:lastRenderedPageBreak/>
        <w:t>L</w:t>
      </w:r>
      <w:r w:rsidR="009B169C">
        <w:t>F9</w:t>
      </w:r>
      <w:r w:rsidR="003869F7">
        <w:t xml:space="preserve">0 </w:t>
      </w:r>
      <w:r>
        <w:tab/>
      </w:r>
      <w:r w:rsidR="009B169C">
        <w:t>Der Benutzer</w:t>
      </w:r>
      <w:r w:rsidR="001E24F4">
        <w:t xml:space="preserve"> kann </w:t>
      </w:r>
      <w:r w:rsidR="009B169C">
        <w:t>die persönlichen</w:t>
      </w:r>
      <w:r w:rsidR="001E24F4">
        <w:t xml:space="preserve"> Daten ändern.</w:t>
      </w:r>
    </w:p>
    <w:p w:rsidR="001E24F4" w:rsidRDefault="00E646A4" w:rsidP="00E646A4">
      <w:pPr>
        <w:pStyle w:val="Anforderung"/>
      </w:pPr>
      <w:r>
        <w:t>L</w:t>
      </w:r>
      <w:r w:rsidR="009B169C">
        <w:t>F10</w:t>
      </w:r>
      <w:r w:rsidR="003869F7">
        <w:t xml:space="preserve">0 </w:t>
      </w:r>
      <w:r>
        <w:tab/>
      </w:r>
      <w:r w:rsidR="009B169C">
        <w:t xml:space="preserve">Der Benutzer kann </w:t>
      </w:r>
      <w:r w:rsidR="001E24F4">
        <w:t xml:space="preserve">Einstellungen zur Sichtbarkeit von Inhalten </w:t>
      </w:r>
      <w:r w:rsidR="009B169C">
        <w:t>vornehmen</w:t>
      </w:r>
      <w:r w:rsidR="001E24F4">
        <w:t>.</w:t>
      </w:r>
    </w:p>
    <w:p w:rsidR="001E24F4" w:rsidRDefault="001E24F4" w:rsidP="001E24F4">
      <w:pPr>
        <w:spacing w:before="100" w:beforeAutospacing="1"/>
        <w:rPr>
          <w:b/>
        </w:rPr>
      </w:pPr>
      <w:r w:rsidRPr="00E763AE">
        <w:rPr>
          <w:b/>
        </w:rPr>
        <w:t>Persönliche Konfiguration</w:t>
      </w:r>
    </w:p>
    <w:p w:rsidR="001E24F4" w:rsidRDefault="00E646A4" w:rsidP="00E646A4">
      <w:pPr>
        <w:pStyle w:val="Anforderung"/>
      </w:pPr>
      <w:r>
        <w:t>L</w:t>
      </w:r>
      <w:r w:rsidR="009B169C">
        <w:t>F110</w:t>
      </w:r>
      <w:r w:rsidR="003869F7">
        <w:t xml:space="preserve"> </w:t>
      </w:r>
      <w:r>
        <w:tab/>
      </w:r>
      <w:r w:rsidR="009B169C">
        <w:t>Der</w:t>
      </w:r>
      <w:r w:rsidR="001E24F4">
        <w:t xml:space="preserve"> </w:t>
      </w:r>
      <w:r w:rsidR="009B169C">
        <w:t xml:space="preserve">Benutzer </w:t>
      </w:r>
      <w:r w:rsidR="001E24F4">
        <w:t xml:space="preserve">kann Freundeslisten führen, durch die Inhalte der </w:t>
      </w:r>
      <w:r w:rsidR="009B169C">
        <w:t>Benutzer</w:t>
      </w:r>
      <w:r w:rsidR="001E24F4">
        <w:t xml:space="preserve"> vordergrü</w:t>
      </w:r>
      <w:r w:rsidR="001E24F4">
        <w:t>n</w:t>
      </w:r>
      <w:r w:rsidR="001E24F4">
        <w:t>dig dargestellt werden.</w:t>
      </w:r>
    </w:p>
    <w:p w:rsidR="001E24F4" w:rsidRDefault="00E646A4" w:rsidP="00E646A4">
      <w:pPr>
        <w:pStyle w:val="Anforderung"/>
      </w:pPr>
      <w:r>
        <w:t>L</w:t>
      </w:r>
      <w:r w:rsidR="009B169C">
        <w:t>F120</w:t>
      </w:r>
      <w:r w:rsidR="003869F7">
        <w:t xml:space="preserve"> </w:t>
      </w:r>
      <w:r>
        <w:tab/>
      </w:r>
      <w:r w:rsidR="009B169C">
        <w:t>Der Benutzer</w:t>
      </w:r>
      <w:r w:rsidR="001E24F4">
        <w:t xml:space="preserve"> kann </w:t>
      </w:r>
      <w:proofErr w:type="spellStart"/>
      <w:r w:rsidR="001E24F4">
        <w:t>Blockierlisten</w:t>
      </w:r>
      <w:proofErr w:type="spellEnd"/>
      <w:r w:rsidR="009B169C">
        <w:t>, sogenannte Black Lists,</w:t>
      </w:r>
      <w:r w:rsidR="001E24F4">
        <w:t xml:space="preserve"> führen, auf denen </w:t>
      </w:r>
      <w:r w:rsidR="009B169C">
        <w:t>andere Benutzer</w:t>
      </w:r>
      <w:r w:rsidR="001E24F4">
        <w:t xml:space="preserve"> stehen, deren Inhalte</w:t>
      </w:r>
      <w:r w:rsidR="009B169C">
        <w:t xml:space="preserve"> ihn</w:t>
      </w:r>
      <w:r w:rsidR="001E24F4">
        <w:t xml:space="preserve"> nicht interessie</w:t>
      </w:r>
      <w:r w:rsidR="009B169C">
        <w:t>ren und nicht dargestellt werden.</w:t>
      </w:r>
    </w:p>
    <w:p w:rsidR="001E24F4" w:rsidRDefault="001E24F4" w:rsidP="003869F7">
      <w:pPr>
        <w:spacing w:before="100" w:beforeAutospacing="1"/>
        <w:ind w:left="567" w:hanging="567"/>
        <w:rPr>
          <w:b/>
        </w:rPr>
      </w:pPr>
      <w:r w:rsidRPr="00E763AE">
        <w:rPr>
          <w:b/>
        </w:rPr>
        <w:t>Kommunikation</w:t>
      </w:r>
    </w:p>
    <w:p w:rsidR="001E24F4" w:rsidRDefault="00E646A4" w:rsidP="00E646A4">
      <w:pPr>
        <w:pStyle w:val="Anforderung"/>
      </w:pPr>
      <w:r>
        <w:t>L</w:t>
      </w:r>
      <w:r w:rsidR="009B169C">
        <w:t>F13</w:t>
      </w:r>
      <w:r>
        <w:t>0</w:t>
      </w:r>
      <w:r>
        <w:tab/>
      </w:r>
      <w:r w:rsidR="001E24F4">
        <w:t xml:space="preserve">Ein </w:t>
      </w:r>
      <w:r w:rsidR="00456F78">
        <w:t>Ben</w:t>
      </w:r>
      <w:r w:rsidR="001E24F4">
        <w:t xml:space="preserve">utzer kann jedem anderen </w:t>
      </w:r>
      <w:r w:rsidR="00456F78">
        <w:t>Benutzer</w:t>
      </w:r>
      <w:r w:rsidR="001E24F4">
        <w:t xml:space="preserve"> eine private Nachricht zukommen lassen, wenn er nicht auf dessen Blockierliste steht.</w:t>
      </w:r>
    </w:p>
    <w:p w:rsidR="001E24F4" w:rsidRDefault="00E646A4" w:rsidP="00E646A4">
      <w:pPr>
        <w:pStyle w:val="Anforderung"/>
      </w:pPr>
      <w:r>
        <w:t>L</w:t>
      </w:r>
      <w:r w:rsidR="009B169C">
        <w:t>F14</w:t>
      </w:r>
      <w:r>
        <w:t>0</w:t>
      </w:r>
      <w:r>
        <w:tab/>
      </w:r>
      <w:r w:rsidR="001E24F4">
        <w:t xml:space="preserve">Auf eingegangene Nachrichten kann ein </w:t>
      </w:r>
      <w:r w:rsidR="00456F78">
        <w:t>Benutzer</w:t>
      </w:r>
      <w:r w:rsidR="001E24F4">
        <w:t xml:space="preserve"> immer antworten.</w:t>
      </w:r>
    </w:p>
    <w:p w:rsidR="001E24F4" w:rsidRPr="008F24FB" w:rsidRDefault="001E24F4" w:rsidP="008F24FB">
      <w:pPr>
        <w:pStyle w:val="berschrift3"/>
      </w:pPr>
      <w:bookmarkStart w:id="25" w:name="_Toc320351641"/>
      <w:bookmarkStart w:id="26" w:name="_Toc323572679"/>
      <w:r w:rsidRPr="008F24FB">
        <w:t>Eventfunktionen</w:t>
      </w:r>
      <w:bookmarkEnd w:id="25"/>
      <w:bookmarkEnd w:id="26"/>
    </w:p>
    <w:p w:rsidR="001E24F4" w:rsidRDefault="00E646A4" w:rsidP="00E646A4">
      <w:pPr>
        <w:pStyle w:val="Anforderung"/>
      </w:pPr>
      <w:r>
        <w:t>L</w:t>
      </w:r>
      <w:r w:rsidR="003869F7">
        <w:t>F1</w:t>
      </w:r>
      <w:r w:rsidR="00456F78">
        <w:t>5</w:t>
      </w:r>
      <w:r>
        <w:t>0</w:t>
      </w:r>
      <w:r>
        <w:tab/>
      </w:r>
      <w:r w:rsidR="001E24F4">
        <w:t xml:space="preserve">Ein </w:t>
      </w:r>
      <w:r w:rsidR="00456F78">
        <w:t>Benutzer</w:t>
      </w:r>
      <w:r w:rsidR="001E24F4">
        <w:t xml:space="preserve"> kann </w:t>
      </w:r>
      <w:r w:rsidR="00A81D65">
        <w:t>einen beliebigen</w:t>
      </w:r>
      <w:r w:rsidR="001E24F4">
        <w:t xml:space="preserve"> Event </w:t>
      </w:r>
      <w:r w:rsidR="00456F78">
        <w:t xml:space="preserve">organisieren und </w:t>
      </w:r>
      <w:r w:rsidR="001E24F4">
        <w:t>veröffentlichen, folgende Informationen werden benötigt:</w:t>
      </w:r>
    </w:p>
    <w:p w:rsidR="001E24F4" w:rsidRDefault="001E24F4" w:rsidP="0078076F">
      <w:pPr>
        <w:pStyle w:val="Liste2"/>
        <w:numPr>
          <w:ilvl w:val="0"/>
          <w:numId w:val="7"/>
        </w:numPr>
        <w:ind w:left="567" w:hanging="567"/>
      </w:pPr>
      <w:r>
        <w:t>Titel</w:t>
      </w:r>
    </w:p>
    <w:p w:rsidR="001E24F4" w:rsidRDefault="001E24F4" w:rsidP="0078076F">
      <w:pPr>
        <w:pStyle w:val="Liste2"/>
        <w:numPr>
          <w:ilvl w:val="0"/>
          <w:numId w:val="7"/>
        </w:numPr>
        <w:ind w:left="567" w:hanging="567"/>
      </w:pPr>
      <w:r>
        <w:t>Beschreibung</w:t>
      </w:r>
    </w:p>
    <w:p w:rsidR="00456F78" w:rsidRDefault="00456F78" w:rsidP="0078076F">
      <w:pPr>
        <w:pStyle w:val="Liste2"/>
        <w:numPr>
          <w:ilvl w:val="0"/>
          <w:numId w:val="7"/>
        </w:numPr>
        <w:ind w:left="567" w:hanging="567"/>
      </w:pPr>
      <w:r>
        <w:t>Kategorie</w:t>
      </w:r>
    </w:p>
    <w:p w:rsidR="00456F78" w:rsidRDefault="00456F78" w:rsidP="0078076F">
      <w:pPr>
        <w:pStyle w:val="Liste2"/>
        <w:numPr>
          <w:ilvl w:val="0"/>
          <w:numId w:val="7"/>
        </w:numPr>
        <w:ind w:left="567" w:hanging="567"/>
      </w:pPr>
      <w:r>
        <w:t>Unterkategorie</w:t>
      </w:r>
    </w:p>
    <w:p w:rsidR="001E24F4" w:rsidRDefault="001E24F4" w:rsidP="0078076F">
      <w:pPr>
        <w:pStyle w:val="Liste2"/>
        <w:numPr>
          <w:ilvl w:val="0"/>
          <w:numId w:val="7"/>
        </w:numPr>
        <w:ind w:left="567" w:hanging="567"/>
      </w:pPr>
      <w:r>
        <w:t>Preis</w:t>
      </w:r>
    </w:p>
    <w:p w:rsidR="001E24F4" w:rsidRDefault="001E24F4" w:rsidP="0078076F">
      <w:pPr>
        <w:pStyle w:val="Liste2"/>
        <w:numPr>
          <w:ilvl w:val="0"/>
          <w:numId w:val="7"/>
        </w:numPr>
        <w:ind w:left="567" w:hanging="567"/>
      </w:pPr>
      <w:r>
        <w:t>Freie Plätze</w:t>
      </w:r>
    </w:p>
    <w:p w:rsidR="001E24F4" w:rsidRDefault="001E24F4" w:rsidP="0078076F">
      <w:pPr>
        <w:pStyle w:val="Liste2"/>
        <w:numPr>
          <w:ilvl w:val="0"/>
          <w:numId w:val="7"/>
        </w:numPr>
        <w:ind w:left="567" w:hanging="567"/>
      </w:pPr>
      <w:r>
        <w:t>Ort</w:t>
      </w:r>
    </w:p>
    <w:p w:rsidR="001E24F4" w:rsidRDefault="00F76ABF" w:rsidP="0078076F">
      <w:pPr>
        <w:pStyle w:val="Liste2"/>
        <w:numPr>
          <w:ilvl w:val="0"/>
          <w:numId w:val="7"/>
        </w:numPr>
        <w:ind w:left="567" w:hanging="567"/>
      </w:pPr>
      <w:r>
        <w:t>Zeit</w:t>
      </w:r>
    </w:p>
    <w:p w:rsidR="00F76ABF" w:rsidRDefault="00F76ABF" w:rsidP="0078076F">
      <w:pPr>
        <w:pStyle w:val="Liste2"/>
        <w:numPr>
          <w:ilvl w:val="0"/>
          <w:numId w:val="7"/>
        </w:numPr>
        <w:ind w:left="567" w:hanging="567"/>
      </w:pPr>
      <w:r>
        <w:t>Zeitpunkt, zu dem das Event bestätigt werden muss (danach würde eine automatische Absage des Events erfolgen)</w:t>
      </w:r>
    </w:p>
    <w:p w:rsidR="00456F78" w:rsidRDefault="00456F78" w:rsidP="00456F78">
      <w:pPr>
        <w:ind w:left="567"/>
      </w:pPr>
      <w:r>
        <w:t>Der Benutzer wird damit zum Organisator des Events.</w:t>
      </w:r>
    </w:p>
    <w:p w:rsidR="00456F78" w:rsidRDefault="00E646A4" w:rsidP="00E646A4">
      <w:pPr>
        <w:pStyle w:val="Anforderung"/>
      </w:pPr>
      <w:r>
        <w:t>L</w:t>
      </w:r>
      <w:r w:rsidR="00456F78">
        <w:t>F16</w:t>
      </w:r>
      <w:r w:rsidR="003869F7">
        <w:t>0</w:t>
      </w:r>
      <w:r>
        <w:tab/>
      </w:r>
      <w:r w:rsidR="001E24F4">
        <w:t xml:space="preserve">Um an einem Event </w:t>
      </w:r>
      <w:r w:rsidR="00B05425">
        <w:t xml:space="preserve">eines anderen Benutzers </w:t>
      </w:r>
      <w:r w:rsidR="001E24F4">
        <w:t xml:space="preserve">teilzunehmen, </w:t>
      </w:r>
      <w:r w:rsidR="00B05425">
        <w:t xml:space="preserve">kann der </w:t>
      </w:r>
      <w:r w:rsidR="00456F78">
        <w:t>Benutzer</w:t>
      </w:r>
      <w:r w:rsidR="00B05425">
        <w:t xml:space="preserve"> sich</w:t>
      </w:r>
      <w:r w:rsidR="00456F78">
        <w:t xml:space="preserve"> an diesem Event </w:t>
      </w:r>
      <w:r w:rsidR="00B05425">
        <w:t>anmelden. Der Benutzer wird damit zum Teilnehmer des Events</w:t>
      </w:r>
      <w:r w:rsidR="00B42D3B">
        <w:t xml:space="preserve"> und der Organisator bekommt eine private Nachricht mit den Teilnehmerdaten.</w:t>
      </w:r>
    </w:p>
    <w:p w:rsidR="00D679C3" w:rsidRDefault="00E646A4" w:rsidP="00E646A4">
      <w:pPr>
        <w:pStyle w:val="Anforderung"/>
      </w:pPr>
      <w:r>
        <w:t>LF170</w:t>
      </w:r>
      <w:r>
        <w:tab/>
      </w:r>
      <w:r w:rsidR="00D679C3">
        <w:t xml:space="preserve">Der Organisator kann zu seinem Event Plätze für </w:t>
      </w:r>
      <w:r w:rsidR="00F76ABF">
        <w:t xml:space="preserve">Benutzer aus der Freundesliste </w:t>
      </w:r>
      <w:r w:rsidR="00D679C3">
        <w:t>reser</w:t>
      </w:r>
      <w:r w:rsidR="00F76ABF">
        <w:t xml:space="preserve">vieren. Der befreundete Benutzer bekommt </w:t>
      </w:r>
      <w:r w:rsidR="00D679C3">
        <w:t>eine</w:t>
      </w:r>
      <w:r w:rsidR="00F76ABF">
        <w:t xml:space="preserve"> private Nachricht (ggfs. mit</w:t>
      </w:r>
      <w:r w:rsidR="00D679C3">
        <w:t xml:space="preserve"> E-Mail-Benachrichtigung</w:t>
      </w:r>
      <w:r w:rsidR="00F76ABF">
        <w:t>)</w:t>
      </w:r>
      <w:r w:rsidR="00D679C3">
        <w:t xml:space="preserve"> mit Link für Bestätigung der Teilnahm</w:t>
      </w:r>
      <w:r w:rsidR="00F76ABF">
        <w:t>e. Wenn der User bei dem System</w:t>
      </w:r>
      <w:r w:rsidR="00D679C3">
        <w:t xml:space="preserve"> n</w:t>
      </w:r>
      <w:r w:rsidR="00F76ABF">
        <w:t xml:space="preserve">icht bekannt ist, erfolgt eine </w:t>
      </w:r>
      <w:r w:rsidR="00D679C3">
        <w:t>Einla</w:t>
      </w:r>
      <w:r w:rsidR="00F76ABF">
        <w:t>dung (zur Anmeldung bei dem Sy</w:t>
      </w:r>
      <w:r w:rsidR="00F76ABF">
        <w:t>s</w:t>
      </w:r>
      <w:r w:rsidR="00F76ABF">
        <w:t xml:space="preserve">tem) per </w:t>
      </w:r>
      <w:r w:rsidR="00D679C3">
        <w:t>E-Mail.</w:t>
      </w:r>
    </w:p>
    <w:p w:rsidR="00D679C3" w:rsidRDefault="00E646A4" w:rsidP="00E646A4">
      <w:pPr>
        <w:pStyle w:val="Anforderung"/>
      </w:pPr>
      <w:r>
        <w:t>LF180</w:t>
      </w:r>
      <w:r>
        <w:tab/>
      </w:r>
      <w:r w:rsidR="00D679C3">
        <w:t>Der Organisator kann Reservierungen</w:t>
      </w:r>
      <w:r w:rsidR="00F76ABF">
        <w:t>, d.h. reservierte Plätze</w:t>
      </w:r>
      <w:r w:rsidR="00D679C3">
        <w:t xml:space="preserve"> </w:t>
      </w:r>
      <w:r w:rsidR="00F76ABF">
        <w:t xml:space="preserve">zu seinem Event </w:t>
      </w:r>
      <w:r w:rsidR="00D679C3">
        <w:t>z</w:t>
      </w:r>
      <w:r w:rsidR="00D679C3">
        <w:t>u</w:t>
      </w:r>
      <w:r w:rsidR="00D679C3">
        <w:t>rücknehmen.</w:t>
      </w:r>
      <w:r w:rsidR="00F76ABF">
        <w:t xml:space="preserve"> Der Benutzer, für den die Reservierung bestand, bekommt eine private Nachricht (ggfs. mit E-Mail-Benachrichtigung).</w:t>
      </w:r>
    </w:p>
    <w:p w:rsidR="00B42D3B" w:rsidRDefault="00E646A4" w:rsidP="00E646A4">
      <w:pPr>
        <w:pStyle w:val="Anforderung"/>
      </w:pPr>
      <w:r>
        <w:t>L</w:t>
      </w:r>
      <w:r w:rsidR="00F76ABF">
        <w:t>F19</w:t>
      </w:r>
      <w:r>
        <w:t>0</w:t>
      </w:r>
      <w:r>
        <w:tab/>
      </w:r>
      <w:r w:rsidR="00B42D3B">
        <w:t xml:space="preserve">Der </w:t>
      </w:r>
      <w:r w:rsidR="00B42D3B" w:rsidRPr="00B42D3B">
        <w:t xml:space="preserve">Organisator kann Teilnehmer </w:t>
      </w:r>
      <w:r w:rsidR="00B42D3B">
        <w:t>s</w:t>
      </w:r>
      <w:r w:rsidR="00B42D3B" w:rsidRPr="00B42D3B">
        <w:t xml:space="preserve">eines Events entfernen. Der Teilnehmer ist </w:t>
      </w:r>
      <w:r w:rsidR="00B42D3B">
        <w:t xml:space="preserve">dann für </w:t>
      </w:r>
      <w:proofErr w:type="gramStart"/>
      <w:r w:rsidR="00B42D3B">
        <w:t>dieses</w:t>
      </w:r>
      <w:proofErr w:type="gramEnd"/>
      <w:r w:rsidR="00B42D3B">
        <w:t xml:space="preserve"> Event gesperrt und kann sich nicht mehr für dieses Event anmelden.</w:t>
      </w:r>
    </w:p>
    <w:p w:rsidR="00F76ABF" w:rsidRDefault="00E646A4" w:rsidP="00E646A4">
      <w:pPr>
        <w:pStyle w:val="Anforderung"/>
      </w:pPr>
      <w:r>
        <w:t>LF200</w:t>
      </w:r>
      <w:r>
        <w:tab/>
      </w:r>
      <w:r w:rsidR="00F76ABF">
        <w:t xml:space="preserve">Der Organisator kann </w:t>
      </w:r>
      <w:proofErr w:type="gramStart"/>
      <w:r w:rsidR="00F76ABF">
        <w:t>das</w:t>
      </w:r>
      <w:proofErr w:type="gramEnd"/>
      <w:r w:rsidR="00F76ABF">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E646A4" w:rsidP="00E646A4">
      <w:pPr>
        <w:pStyle w:val="Anforderung"/>
      </w:pPr>
      <w:r>
        <w:lastRenderedPageBreak/>
        <w:t>LF210</w:t>
      </w:r>
      <w:r>
        <w:tab/>
      </w:r>
      <w:r w:rsidR="002D3928">
        <w:t>Der Organisator kann das Event absagen. Der Organisator und alle bis dahin ang</w:t>
      </w:r>
      <w:r w:rsidR="002D3928">
        <w:t>e</w:t>
      </w:r>
      <w:r w:rsidR="002D3928">
        <w:t>meldete Teilnehmer bekommen dann eine private Nachricht (ggfs. mit E-Mail-Benachrichtigung).</w:t>
      </w:r>
    </w:p>
    <w:p w:rsidR="00B05425" w:rsidRDefault="00E646A4" w:rsidP="00E646A4">
      <w:pPr>
        <w:pStyle w:val="Anforderung"/>
      </w:pPr>
      <w:r>
        <w:t>L</w:t>
      </w:r>
      <w:r w:rsidR="002D3928">
        <w:t>F220</w:t>
      </w:r>
      <w:r>
        <w:tab/>
        <w:t>N</w:t>
      </w:r>
      <w:r w:rsidR="00456F78">
        <w:t xml:space="preserve">ach einem Event kann jeder Teilnehmer </w:t>
      </w:r>
      <w:proofErr w:type="gramStart"/>
      <w:r w:rsidR="00456F78">
        <w:t>das</w:t>
      </w:r>
      <w:proofErr w:type="gramEnd"/>
      <w:r w:rsidR="00456F78">
        <w:t xml:space="preserve"> Event im Ganzen bewerten.</w:t>
      </w:r>
      <w:r w:rsidR="00B05425">
        <w:t xml:space="preserve"> Die B</w:t>
      </w:r>
      <w:r w:rsidR="00B05425">
        <w:t>e</w:t>
      </w:r>
      <w:r w:rsidR="00B05425">
        <w:t>wertung des Events ist im persönlichen Profil des Organisators gespeichert und dort vorhanden bzw. einsehbar.</w:t>
      </w:r>
    </w:p>
    <w:p w:rsidR="001E24F4" w:rsidRDefault="00E646A4" w:rsidP="00E646A4">
      <w:pPr>
        <w:pStyle w:val="Anforderung"/>
      </w:pPr>
      <w:r>
        <w:t>L</w:t>
      </w:r>
      <w:r w:rsidR="002D3928">
        <w:t>F230</w:t>
      </w:r>
      <w:r>
        <w:tab/>
      </w:r>
      <w:r w:rsidR="00B05425">
        <w:t>Nach einem Event kann jeder Teilnehmer, inklusive des</w:t>
      </w:r>
      <w:r w:rsidR="00456F78">
        <w:t xml:space="preserve"> Organisator</w:t>
      </w:r>
      <w:r w:rsidR="00B05425">
        <w:t>s,</w:t>
      </w:r>
      <w:r w:rsidR="00456F78">
        <w:t xml:space="preserve"> jeden anderen Teilnehmer bewerten.</w:t>
      </w:r>
      <w:r w:rsidR="00B05425">
        <w:t xml:space="preserve"> Die Bewertung des Benutzers ist in seinem persönlichen Profil gespeichert und dort vorhanden bzw. einsehbar.</w:t>
      </w:r>
    </w:p>
    <w:p w:rsidR="001E24F4" w:rsidRDefault="00E646A4" w:rsidP="00E646A4">
      <w:pPr>
        <w:pStyle w:val="Anforderung"/>
      </w:pPr>
      <w:r>
        <w:t>LF240</w:t>
      </w:r>
      <w:r>
        <w:tab/>
      </w:r>
      <w:r w:rsidR="00B05425">
        <w:t xml:space="preserve">Zu einem Event kann jeder </w:t>
      </w:r>
      <w:r w:rsidR="00F76ABF">
        <w:t>Teilnehmer</w:t>
      </w:r>
      <w:r w:rsidR="00295DB4">
        <w:t>, inklusive des Organisators,</w:t>
      </w:r>
      <w:r w:rsidR="00B05425">
        <w:t xml:space="preserve"> einen </w:t>
      </w:r>
      <w:r w:rsidR="001E24F4">
        <w:t>Kommentar verfassen</w:t>
      </w:r>
      <w:r w:rsidR="003869F7">
        <w:t>.</w:t>
      </w:r>
    </w:p>
    <w:p w:rsidR="00456F78" w:rsidRDefault="00456F78" w:rsidP="00F76ABF"/>
    <w:p w:rsidR="001E24F4" w:rsidRPr="008F24FB" w:rsidRDefault="001E24F4" w:rsidP="008F24FB">
      <w:pPr>
        <w:pStyle w:val="berschrift3"/>
      </w:pPr>
      <w:bookmarkStart w:id="27" w:name="_Toc320351642"/>
      <w:bookmarkStart w:id="28" w:name="_Toc323572680"/>
      <w:r w:rsidRPr="008F24FB">
        <w:t>Administratorfunktionen</w:t>
      </w:r>
      <w:bookmarkEnd w:id="27"/>
      <w:bookmarkEnd w:id="28"/>
    </w:p>
    <w:p w:rsidR="001E24F4" w:rsidRDefault="001E24F4" w:rsidP="001E24F4">
      <w:r>
        <w:t xml:space="preserve">Ein Administrator ist ein </w:t>
      </w:r>
      <w:r w:rsidR="00456F78">
        <w:t>Benutzer</w:t>
      </w:r>
      <w:r>
        <w:t xml:space="preserve"> mit speziellen Befugnissen.</w:t>
      </w:r>
    </w:p>
    <w:p w:rsidR="001E24F4" w:rsidRDefault="001E24F4" w:rsidP="001E24F4">
      <w:pPr>
        <w:spacing w:before="100" w:beforeAutospacing="1"/>
        <w:rPr>
          <w:b/>
        </w:rPr>
      </w:pPr>
      <w:r w:rsidRPr="00F64ABD">
        <w:rPr>
          <w:b/>
        </w:rPr>
        <w:t>Systemverwaltung</w:t>
      </w:r>
    </w:p>
    <w:p w:rsidR="001E24F4" w:rsidRDefault="00E646A4" w:rsidP="00E646A4">
      <w:pPr>
        <w:pStyle w:val="Anforderung"/>
      </w:pPr>
      <w:r>
        <w:t>LF250</w:t>
      </w:r>
      <w:r>
        <w:tab/>
      </w:r>
      <w:r w:rsidR="00DD659D">
        <w:t xml:space="preserve">Der Administrator </w:t>
      </w:r>
      <w:r w:rsidR="001E24F4">
        <w:t>kann das System</w:t>
      </w:r>
      <w:r w:rsidR="002D3928">
        <w:t>, d.h. das Erscheinungsbild, die Kategorien, die Unterkategorien und die Orte konfigurieren bzw. verwalten</w:t>
      </w:r>
      <w:r w:rsidR="001E24F4">
        <w:t>.</w:t>
      </w:r>
      <w:r w:rsidR="006856A4">
        <w:t xml:space="preserve"> </w:t>
      </w:r>
    </w:p>
    <w:p w:rsidR="001E24F4" w:rsidRDefault="00E646A4" w:rsidP="00E646A4">
      <w:pPr>
        <w:pStyle w:val="Anforderung"/>
      </w:pPr>
      <w:r>
        <w:t>LF260</w:t>
      </w:r>
      <w:r>
        <w:tab/>
      </w:r>
      <w:r w:rsidR="00DD659D">
        <w:t xml:space="preserve">Der Administrator kann </w:t>
      </w:r>
      <w:r w:rsidR="001E24F4">
        <w:t>Statistiken zur Seitennutzung erstellen.</w:t>
      </w:r>
    </w:p>
    <w:p w:rsidR="001E24F4" w:rsidRDefault="001E24F4" w:rsidP="001E24F4">
      <w:pPr>
        <w:spacing w:after="100" w:afterAutospacing="1"/>
        <w:rPr>
          <w:b/>
        </w:rPr>
      </w:pPr>
      <w:r w:rsidRPr="00F64ABD">
        <w:rPr>
          <w:b/>
        </w:rPr>
        <w:t>Benutzerverwaltung</w:t>
      </w:r>
    </w:p>
    <w:p w:rsidR="001E24F4" w:rsidRDefault="00E646A4" w:rsidP="00E646A4">
      <w:pPr>
        <w:pStyle w:val="Anforderung"/>
      </w:pPr>
      <w:r>
        <w:t>LF270</w:t>
      </w:r>
      <w:r>
        <w:tab/>
      </w:r>
      <w:r w:rsidR="00DD659D">
        <w:t>Der Administrator</w:t>
      </w:r>
      <w:r w:rsidR="001E24F4">
        <w:t xml:space="preserve"> kann </w:t>
      </w:r>
      <w:r w:rsidR="00456F78">
        <w:t>Benutzer</w:t>
      </w:r>
      <w:r w:rsidR="001E24F4">
        <w:t xml:space="preserve"> manuell freischalten.</w:t>
      </w:r>
    </w:p>
    <w:p w:rsidR="001E24F4" w:rsidRDefault="00E646A4" w:rsidP="00E646A4">
      <w:pPr>
        <w:pStyle w:val="Anforderung"/>
      </w:pPr>
      <w:r>
        <w:t>LF280</w:t>
      </w:r>
      <w:r>
        <w:tab/>
      </w:r>
      <w:r w:rsidR="00DD659D">
        <w:t xml:space="preserve">Der Administrator </w:t>
      </w:r>
      <w:r w:rsidR="001E24F4">
        <w:t xml:space="preserve">kann die Angaben eines </w:t>
      </w:r>
      <w:r w:rsidR="00565BE4">
        <w:t>Benutzers</w:t>
      </w:r>
      <w:r w:rsidR="001E24F4">
        <w:t xml:space="preserve"> vollständig sehen (trotz </w:t>
      </w:r>
      <w:r w:rsidR="00A81D65">
        <w:t>Pr</w:t>
      </w:r>
      <w:r w:rsidR="00A81D65">
        <w:t>i</w:t>
      </w:r>
      <w:r w:rsidR="00A81D65">
        <w:t>vatsphäre Einstellungen</w:t>
      </w:r>
      <w:r w:rsidR="001E24F4">
        <w:t>) und abändern.</w:t>
      </w:r>
    </w:p>
    <w:p w:rsidR="001E24F4" w:rsidRDefault="00E646A4" w:rsidP="00E646A4">
      <w:pPr>
        <w:pStyle w:val="Anforderung"/>
      </w:pPr>
      <w:r>
        <w:t>LF290</w:t>
      </w:r>
      <w:r>
        <w:tab/>
      </w:r>
      <w:r w:rsidR="00DD659D">
        <w:t xml:space="preserve">Der Administrator </w:t>
      </w:r>
      <w:r w:rsidR="00A81D65">
        <w:t>kann den Nachrichtenaustausch</w:t>
      </w:r>
      <w:r w:rsidR="001E24F4">
        <w:t xml:space="preserve"> zwischen zwei Nutzern unterbi</w:t>
      </w:r>
      <w:r w:rsidR="001E24F4">
        <w:t>n</w:t>
      </w:r>
      <w:r w:rsidR="001E24F4">
        <w:t>den.</w:t>
      </w:r>
    </w:p>
    <w:p w:rsidR="001E24F4" w:rsidRDefault="00E646A4" w:rsidP="00E646A4">
      <w:pPr>
        <w:pStyle w:val="Anforderung"/>
      </w:pPr>
      <w:r>
        <w:t>L</w:t>
      </w:r>
      <w:r w:rsidR="002D3928">
        <w:t>F300</w:t>
      </w:r>
      <w:r>
        <w:tab/>
      </w:r>
      <w:r w:rsidR="00DD659D">
        <w:t>Der Administrator</w:t>
      </w:r>
      <w:r w:rsidR="001E24F4">
        <w:t xml:space="preserve"> kann Benutzer verwarnen und sperren.</w:t>
      </w:r>
    </w:p>
    <w:p w:rsidR="00E759A7" w:rsidRDefault="00E759A7">
      <w:pPr>
        <w:spacing w:line="288" w:lineRule="auto"/>
        <w:ind w:left="2160"/>
        <w:rPr>
          <w:rFonts w:asciiTheme="majorHAnsi" w:eastAsiaTheme="majorEastAsia" w:hAnsiTheme="majorHAnsi" w:cstheme="majorBidi"/>
          <w:smallCaps/>
          <w:color w:val="17365D" w:themeColor="text2" w:themeShade="BF"/>
          <w:spacing w:val="20"/>
          <w:sz w:val="28"/>
          <w:szCs w:val="28"/>
        </w:rPr>
      </w:pPr>
      <w:bookmarkStart w:id="29" w:name="_Toc320351643"/>
      <w:bookmarkEnd w:id="23"/>
      <w:r>
        <w:br w:type="page"/>
      </w:r>
    </w:p>
    <w:p w:rsidR="001E24F4" w:rsidRDefault="001E24F4" w:rsidP="008F24FB">
      <w:pPr>
        <w:pStyle w:val="berschrift2"/>
      </w:pPr>
      <w:bookmarkStart w:id="30" w:name="_Toc323572681"/>
      <w:r w:rsidRPr="008F24FB">
        <w:lastRenderedPageBreak/>
        <w:t>Anwendungsfalldiagramm</w:t>
      </w:r>
      <w:bookmarkEnd w:id="29"/>
      <w:bookmarkEnd w:id="30"/>
    </w:p>
    <w:p w:rsidR="00202B07" w:rsidRDefault="00202B07" w:rsidP="008011BF">
      <w:pPr>
        <w:pStyle w:val="Textkrper"/>
        <w:keepNext/>
      </w:pPr>
      <w:r>
        <w:t>Das folgende Anwendungsfalldiagramm zeigt ein Gesamtbild über die Anwendungsfälle zu den Funktionsbereichen „Benutzerfunktionen“ und „Eventfunktionen“.</w:t>
      </w:r>
    </w:p>
    <w:p w:rsidR="008011BF" w:rsidRDefault="008011BF" w:rsidP="008011BF">
      <w:pPr>
        <w:pStyle w:val="Textkrper"/>
        <w:keepNext/>
      </w:pPr>
      <w:r>
        <w:rPr>
          <w:noProof/>
          <w:lang w:eastAsia="de-DE" w:bidi="ar-SA"/>
        </w:rPr>
        <w:drawing>
          <wp:inline distT="0" distB="0" distL="0" distR="0">
            <wp:extent cx="6120000" cy="5403600"/>
            <wp:effectExtent l="0" t="0" r="0" b="0"/>
            <wp:docPr id="1" name="Bild 1" descr="C:\Users\Alexander\Desktop\Eventalizer\Eventalizer\Dokumente\UML Diagramme\Komplettes Anwendungsfalldiagra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ander\Desktop\Eventalizer\Eventalizer\Dokumente\UML Diagramme\Komplettes Anwendungsfalldiagramm.png"/>
                    <pic:cNvPicPr>
                      <a:picLocks noChangeAspect="1" noChangeArrowheads="1"/>
                    </pic:cNvPicPr>
                  </pic:nvPicPr>
                  <pic:blipFill>
                    <a:blip r:embed="rId12" cstate="print"/>
                    <a:srcRect/>
                    <a:stretch>
                      <a:fillRect/>
                    </a:stretch>
                  </pic:blipFill>
                  <pic:spPr bwMode="auto">
                    <a:xfrm>
                      <a:off x="0" y="0"/>
                      <a:ext cx="6120000" cy="5403600"/>
                    </a:xfrm>
                    <a:prstGeom prst="rect">
                      <a:avLst/>
                    </a:prstGeom>
                    <a:noFill/>
                    <a:ln w="9525">
                      <a:noFill/>
                      <a:miter lim="800000"/>
                      <a:headEnd/>
                      <a:tailEnd/>
                    </a:ln>
                  </pic:spPr>
                </pic:pic>
              </a:graphicData>
            </a:graphic>
          </wp:inline>
        </w:drawing>
      </w:r>
    </w:p>
    <w:p w:rsidR="008011BF" w:rsidRPr="008011BF" w:rsidRDefault="008011BF" w:rsidP="008011BF">
      <w:pPr>
        <w:pStyle w:val="Beschriftung"/>
        <w:jc w:val="both"/>
      </w:pPr>
      <w:r>
        <w:t xml:space="preserve">Abbildung </w:t>
      </w:r>
      <w:r w:rsidR="000C2B54">
        <w:fldChar w:fldCharType="begin"/>
      </w:r>
      <w:r w:rsidR="006B4AB2">
        <w:instrText xml:space="preserve"> SEQ Abbildung \* ARABIC </w:instrText>
      </w:r>
      <w:r w:rsidR="000C2B54">
        <w:fldChar w:fldCharType="separate"/>
      </w:r>
      <w:r w:rsidR="00846D56">
        <w:rPr>
          <w:noProof/>
        </w:rPr>
        <w:t>1</w:t>
      </w:r>
      <w:r w:rsidR="000C2B54">
        <w:rPr>
          <w:noProof/>
        </w:rPr>
        <w:fldChar w:fldCharType="end"/>
      </w:r>
      <w:r>
        <w:t>: Anwendungsfalldiagramm</w:t>
      </w:r>
      <w:r w:rsidR="00202B07">
        <w:t xml:space="preserve"> zu Benutzerfunktionen und Eventfunktionen</w:t>
      </w:r>
      <w:r>
        <w:rPr>
          <w:rStyle w:val="Funotenzeichen"/>
        </w:rPr>
        <w:footnoteReference w:id="2"/>
      </w:r>
    </w:p>
    <w:p w:rsidR="00E759A7" w:rsidRPr="000B5D11" w:rsidRDefault="00202B07" w:rsidP="000B5D11">
      <w:pPr>
        <w:spacing w:line="288" w:lineRule="auto"/>
        <w:ind w:left="2160"/>
      </w:pPr>
      <w:r>
        <w:br w:type="page"/>
      </w:r>
      <w:bookmarkStart w:id="31" w:name="_Toc320351644"/>
    </w:p>
    <w:p w:rsidR="001E24F4" w:rsidRPr="008F24FB" w:rsidRDefault="001E24F4" w:rsidP="008F24FB">
      <w:pPr>
        <w:pStyle w:val="berschrift2"/>
      </w:pPr>
      <w:bookmarkStart w:id="32" w:name="_Toc323572682"/>
      <w:r w:rsidRPr="008F24FB">
        <w:lastRenderedPageBreak/>
        <w:t>Produktdaten</w:t>
      </w:r>
      <w:bookmarkEnd w:id="31"/>
      <w:bookmarkEnd w:id="32"/>
    </w:p>
    <w:p w:rsidR="001E24F4" w:rsidRDefault="001E24F4" w:rsidP="001E24F4"/>
    <w:p w:rsidR="001E24F4" w:rsidRDefault="001E24F4" w:rsidP="001E24F4">
      <w:r>
        <w:t>Es sollen m</w:t>
      </w:r>
      <w:r w:rsidR="007042B4">
        <w:t xml:space="preserve">indestens folgende Daten persistent gespeichert </w:t>
      </w:r>
      <w:r>
        <w:t>werden.</w:t>
      </w:r>
    </w:p>
    <w:p w:rsidR="001E24F4" w:rsidRDefault="001E24F4" w:rsidP="001E24F4">
      <w:r>
        <w:t>Benutzerdaten:</w:t>
      </w:r>
    </w:p>
    <w:p w:rsidR="001E24F4" w:rsidRDefault="001E24F4" w:rsidP="0078076F">
      <w:pPr>
        <w:pStyle w:val="Listenabsatz"/>
        <w:numPr>
          <w:ilvl w:val="0"/>
          <w:numId w:val="6"/>
        </w:numPr>
        <w:spacing w:after="200" w:line="276" w:lineRule="auto"/>
      </w:pPr>
      <w:r>
        <w:t>Benutzername</w:t>
      </w:r>
    </w:p>
    <w:p w:rsidR="001E24F4" w:rsidRDefault="001E24F4" w:rsidP="0078076F">
      <w:pPr>
        <w:pStyle w:val="Listenabsatz"/>
        <w:numPr>
          <w:ilvl w:val="0"/>
          <w:numId w:val="6"/>
        </w:numPr>
        <w:spacing w:after="200" w:line="276" w:lineRule="auto"/>
      </w:pPr>
      <w:r>
        <w:t>Passwort (verschlüsselt)</w:t>
      </w:r>
    </w:p>
    <w:p w:rsidR="001E24F4" w:rsidRDefault="001E24F4" w:rsidP="0078076F">
      <w:pPr>
        <w:pStyle w:val="Listenabsatz"/>
        <w:numPr>
          <w:ilvl w:val="0"/>
          <w:numId w:val="6"/>
        </w:numPr>
        <w:spacing w:after="200" w:line="276" w:lineRule="auto"/>
      </w:pPr>
      <w:r>
        <w:t>Email-Adresse</w:t>
      </w:r>
    </w:p>
    <w:p w:rsidR="001E24F4" w:rsidRDefault="001E24F4" w:rsidP="0078076F">
      <w:pPr>
        <w:pStyle w:val="Listenabsatz"/>
        <w:numPr>
          <w:ilvl w:val="0"/>
          <w:numId w:val="6"/>
        </w:numPr>
        <w:spacing w:after="200" w:line="276" w:lineRule="auto"/>
      </w:pPr>
      <w:r>
        <w:t>Adressdaten</w:t>
      </w:r>
    </w:p>
    <w:p w:rsidR="001E24F4" w:rsidRDefault="001E24F4" w:rsidP="0078076F">
      <w:pPr>
        <w:pStyle w:val="Listenabsatz"/>
        <w:numPr>
          <w:ilvl w:val="0"/>
          <w:numId w:val="6"/>
        </w:numPr>
        <w:spacing w:after="200" w:line="276" w:lineRule="auto"/>
      </w:pPr>
      <w:r>
        <w:t>Geburtsdatum</w:t>
      </w:r>
    </w:p>
    <w:p w:rsidR="001E24F4" w:rsidRDefault="001E24F4" w:rsidP="0078076F">
      <w:pPr>
        <w:pStyle w:val="Listenabsatz"/>
        <w:numPr>
          <w:ilvl w:val="0"/>
          <w:numId w:val="6"/>
        </w:numPr>
        <w:spacing w:after="200" w:line="276" w:lineRule="auto"/>
      </w:pPr>
      <w:r>
        <w:t>Registrierdatum</w:t>
      </w:r>
    </w:p>
    <w:p w:rsidR="001E24F4" w:rsidRDefault="001E24F4" w:rsidP="0078076F">
      <w:pPr>
        <w:pStyle w:val="Listenabsatz"/>
        <w:numPr>
          <w:ilvl w:val="0"/>
          <w:numId w:val="6"/>
        </w:numPr>
        <w:spacing w:after="200" w:line="276" w:lineRule="auto"/>
      </w:pPr>
      <w:r>
        <w:t>Letzte Anmeldung</w:t>
      </w:r>
    </w:p>
    <w:p w:rsidR="001E24F4" w:rsidRDefault="001E24F4" w:rsidP="0078076F">
      <w:pPr>
        <w:pStyle w:val="Listenabsatz"/>
        <w:numPr>
          <w:ilvl w:val="0"/>
          <w:numId w:val="6"/>
        </w:numPr>
        <w:spacing w:after="200" w:line="276" w:lineRule="auto"/>
      </w:pPr>
      <w:r>
        <w:t>Persönliches Profil</w:t>
      </w:r>
    </w:p>
    <w:p w:rsidR="001E24F4" w:rsidRDefault="001E24F4" w:rsidP="0078076F">
      <w:pPr>
        <w:pStyle w:val="Listenabsatz"/>
        <w:numPr>
          <w:ilvl w:val="0"/>
          <w:numId w:val="6"/>
        </w:numPr>
        <w:spacing w:after="200" w:line="276" w:lineRule="auto"/>
      </w:pPr>
      <w:r>
        <w:t>Persönliche Konfiguration</w:t>
      </w:r>
    </w:p>
    <w:p w:rsidR="001E24F4" w:rsidRDefault="001E24F4" w:rsidP="0078076F">
      <w:pPr>
        <w:pStyle w:val="Listenabsatz"/>
        <w:numPr>
          <w:ilvl w:val="0"/>
          <w:numId w:val="6"/>
        </w:numPr>
        <w:spacing w:after="200" w:line="276" w:lineRule="auto"/>
      </w:pPr>
      <w:r>
        <w:t>Erstellte Events</w:t>
      </w:r>
    </w:p>
    <w:p w:rsidR="001E24F4" w:rsidRDefault="001E24F4" w:rsidP="0078076F">
      <w:pPr>
        <w:pStyle w:val="Listenabsatz"/>
        <w:numPr>
          <w:ilvl w:val="0"/>
          <w:numId w:val="6"/>
        </w:numPr>
        <w:spacing w:after="200" w:line="276" w:lineRule="auto"/>
      </w:pPr>
      <w:r>
        <w:t>Administratorkennzeichen</w:t>
      </w:r>
    </w:p>
    <w:p w:rsidR="001E24F4" w:rsidRDefault="001E24F4" w:rsidP="001E24F4">
      <w:r>
        <w:t>Persönliches Profil</w:t>
      </w:r>
    </w:p>
    <w:p w:rsidR="001E24F4" w:rsidRDefault="001E24F4" w:rsidP="0078076F">
      <w:pPr>
        <w:pStyle w:val="Listenabsatz"/>
        <w:numPr>
          <w:ilvl w:val="0"/>
          <w:numId w:val="6"/>
        </w:numPr>
        <w:spacing w:after="200" w:line="276" w:lineRule="auto"/>
      </w:pPr>
      <w:r>
        <w:t>Name</w:t>
      </w:r>
    </w:p>
    <w:p w:rsidR="001E24F4" w:rsidRDefault="001E24F4" w:rsidP="0078076F">
      <w:pPr>
        <w:pStyle w:val="Listenabsatz"/>
        <w:numPr>
          <w:ilvl w:val="0"/>
          <w:numId w:val="6"/>
        </w:numPr>
        <w:spacing w:after="200" w:line="276" w:lineRule="auto"/>
      </w:pPr>
      <w:r>
        <w:t>Begrüßungstext</w:t>
      </w:r>
    </w:p>
    <w:p w:rsidR="001E24F4" w:rsidRDefault="001E24F4" w:rsidP="0078076F">
      <w:pPr>
        <w:pStyle w:val="Listenabsatz"/>
        <w:numPr>
          <w:ilvl w:val="0"/>
          <w:numId w:val="6"/>
        </w:numPr>
        <w:spacing w:after="200" w:line="276" w:lineRule="auto"/>
      </w:pPr>
      <w:r>
        <w:t>Wohnort</w:t>
      </w:r>
    </w:p>
    <w:p w:rsidR="001E24F4" w:rsidRDefault="001E24F4" w:rsidP="0078076F">
      <w:pPr>
        <w:pStyle w:val="Listenabsatz"/>
        <w:numPr>
          <w:ilvl w:val="0"/>
          <w:numId w:val="6"/>
        </w:numPr>
        <w:spacing w:after="200" w:line="276" w:lineRule="auto"/>
      </w:pPr>
      <w:r>
        <w:t>Hobbys</w:t>
      </w:r>
    </w:p>
    <w:p w:rsidR="001E24F4" w:rsidRDefault="001E24F4" w:rsidP="0078076F">
      <w:pPr>
        <w:pStyle w:val="Listenabsatz"/>
        <w:numPr>
          <w:ilvl w:val="0"/>
          <w:numId w:val="6"/>
        </w:numPr>
        <w:spacing w:after="200" w:line="276" w:lineRule="auto"/>
      </w:pPr>
      <w:r>
        <w:t>Alter</w:t>
      </w:r>
    </w:p>
    <w:p w:rsidR="001E24F4" w:rsidRDefault="001E24F4" w:rsidP="001E24F4">
      <w:r>
        <w:t>Persönliche Konfiguration</w:t>
      </w:r>
    </w:p>
    <w:p w:rsidR="001E24F4" w:rsidRDefault="001E24F4" w:rsidP="0078076F">
      <w:pPr>
        <w:pStyle w:val="Listenabsatz"/>
        <w:numPr>
          <w:ilvl w:val="0"/>
          <w:numId w:val="6"/>
        </w:numPr>
        <w:spacing w:after="200" w:line="276" w:lineRule="auto"/>
      </w:pPr>
      <w:r>
        <w:t>Freundesliste</w:t>
      </w:r>
    </w:p>
    <w:p w:rsidR="001E24F4" w:rsidRDefault="001E24F4" w:rsidP="0078076F">
      <w:pPr>
        <w:pStyle w:val="Listenabsatz"/>
        <w:numPr>
          <w:ilvl w:val="0"/>
          <w:numId w:val="6"/>
        </w:numPr>
        <w:spacing w:after="200" w:line="276" w:lineRule="auto"/>
      </w:pPr>
      <w:r>
        <w:t>Blockierliste</w:t>
      </w:r>
    </w:p>
    <w:p w:rsidR="001E24F4" w:rsidRDefault="001E24F4" w:rsidP="001E24F4">
      <w:r>
        <w:t>Event</w:t>
      </w:r>
    </w:p>
    <w:p w:rsidR="001E24F4" w:rsidRDefault="001E24F4" w:rsidP="0078076F">
      <w:pPr>
        <w:pStyle w:val="Listenabsatz"/>
        <w:numPr>
          <w:ilvl w:val="0"/>
          <w:numId w:val="6"/>
        </w:numPr>
        <w:spacing w:after="200" w:line="276" w:lineRule="auto"/>
      </w:pPr>
      <w:r>
        <w:t>Titel</w:t>
      </w:r>
    </w:p>
    <w:p w:rsidR="001E24F4" w:rsidRDefault="001E24F4" w:rsidP="0078076F">
      <w:pPr>
        <w:pStyle w:val="Listenabsatz"/>
        <w:numPr>
          <w:ilvl w:val="0"/>
          <w:numId w:val="6"/>
        </w:numPr>
        <w:spacing w:after="200" w:line="276" w:lineRule="auto"/>
      </w:pPr>
      <w:r>
        <w:t>Beschreibung</w:t>
      </w:r>
    </w:p>
    <w:p w:rsidR="00BA6AD3" w:rsidRDefault="00BA6AD3" w:rsidP="0078076F">
      <w:pPr>
        <w:pStyle w:val="Listenabsatz"/>
        <w:numPr>
          <w:ilvl w:val="0"/>
          <w:numId w:val="6"/>
        </w:numPr>
        <w:spacing w:after="200" w:line="276" w:lineRule="auto"/>
      </w:pPr>
      <w:r>
        <w:t>Kategorie</w:t>
      </w:r>
    </w:p>
    <w:p w:rsidR="00BA6AD3" w:rsidRDefault="00BA6AD3" w:rsidP="0078076F">
      <w:pPr>
        <w:pStyle w:val="Listenabsatz"/>
        <w:numPr>
          <w:ilvl w:val="0"/>
          <w:numId w:val="6"/>
        </w:numPr>
        <w:spacing w:after="200" w:line="276" w:lineRule="auto"/>
      </w:pPr>
      <w:r>
        <w:t>Unterkategorie</w:t>
      </w:r>
    </w:p>
    <w:p w:rsidR="001E24F4" w:rsidRDefault="001E24F4" w:rsidP="0078076F">
      <w:pPr>
        <w:pStyle w:val="Listenabsatz"/>
        <w:numPr>
          <w:ilvl w:val="0"/>
          <w:numId w:val="6"/>
        </w:numPr>
        <w:spacing w:after="200" w:line="276" w:lineRule="auto"/>
      </w:pPr>
      <w:r>
        <w:t>Freie Plätze</w:t>
      </w:r>
    </w:p>
    <w:p w:rsidR="001E24F4" w:rsidRDefault="001E24F4" w:rsidP="0078076F">
      <w:pPr>
        <w:pStyle w:val="Listenabsatz"/>
        <w:numPr>
          <w:ilvl w:val="0"/>
          <w:numId w:val="6"/>
        </w:numPr>
        <w:spacing w:after="200" w:line="276" w:lineRule="auto"/>
      </w:pPr>
      <w:r>
        <w:t>Kosten</w:t>
      </w:r>
    </w:p>
    <w:p w:rsidR="001E24F4" w:rsidRDefault="001E24F4" w:rsidP="0078076F">
      <w:pPr>
        <w:pStyle w:val="Listenabsatz"/>
        <w:numPr>
          <w:ilvl w:val="0"/>
          <w:numId w:val="6"/>
        </w:numPr>
        <w:spacing w:after="200" w:line="276" w:lineRule="auto"/>
      </w:pPr>
      <w:r>
        <w:t>Ort</w:t>
      </w:r>
    </w:p>
    <w:p w:rsidR="00BA6AD3" w:rsidRDefault="001E24F4" w:rsidP="0078076F">
      <w:pPr>
        <w:pStyle w:val="Listenabsatz"/>
        <w:numPr>
          <w:ilvl w:val="0"/>
          <w:numId w:val="6"/>
        </w:numPr>
        <w:spacing w:after="200" w:line="276" w:lineRule="auto"/>
      </w:pPr>
      <w:r>
        <w:t>Bewertung</w:t>
      </w:r>
    </w:p>
    <w:p w:rsidR="001E24F4" w:rsidRDefault="001E24F4" w:rsidP="0078076F">
      <w:pPr>
        <w:pStyle w:val="Listenabsatz"/>
        <w:numPr>
          <w:ilvl w:val="0"/>
          <w:numId w:val="6"/>
        </w:numPr>
        <w:spacing w:after="200" w:line="276" w:lineRule="auto"/>
      </w:pPr>
      <w:r>
        <w:t>Kommentare</w:t>
      </w:r>
      <w:r>
        <w:tab/>
      </w:r>
    </w:p>
    <w:p w:rsidR="001E24F4" w:rsidRDefault="001E24F4" w:rsidP="001E24F4">
      <w:pPr>
        <w:pStyle w:val="Anforderung"/>
      </w:pPr>
    </w:p>
    <w:p w:rsidR="001E24F4" w:rsidRDefault="001E24F4" w:rsidP="008F24FB">
      <w:pPr>
        <w:pStyle w:val="berschrift2"/>
      </w:pPr>
      <w:bookmarkStart w:id="33" w:name="_Toc320351645"/>
      <w:bookmarkStart w:id="34" w:name="_Toc323572683"/>
      <w:r w:rsidRPr="008F24FB">
        <w:lastRenderedPageBreak/>
        <w:t>Domänenklassendiagramm</w:t>
      </w:r>
      <w:bookmarkEnd w:id="33"/>
      <w:bookmarkEnd w:id="34"/>
    </w:p>
    <w:p w:rsidR="002F535B" w:rsidRPr="002F535B" w:rsidRDefault="00C61CCC" w:rsidP="002F535B">
      <w:pPr>
        <w:pStyle w:val="Textkrper"/>
      </w:pPr>
      <w:r>
        <w:rPr>
          <w:noProof/>
          <w:lang w:eastAsia="de-DE" w:bidi="ar-SA"/>
        </w:rPr>
        <w:drawing>
          <wp:inline distT="0" distB="0" distL="0" distR="0">
            <wp:extent cx="5761355" cy="49517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änenklassendiagramm.png"/>
                    <pic:cNvPicPr/>
                  </pic:nvPicPr>
                  <pic:blipFill>
                    <a:blip r:embed="rId13">
                      <a:extLst>
                        <a:ext uri="{28A0092B-C50C-407E-A947-70E740481C1C}">
                          <a14:useLocalDpi xmlns:a14="http://schemas.microsoft.com/office/drawing/2010/main" val="0"/>
                        </a:ext>
                      </a:extLst>
                    </a:blip>
                    <a:stretch>
                      <a:fillRect/>
                    </a:stretch>
                  </pic:blipFill>
                  <pic:spPr>
                    <a:xfrm>
                      <a:off x="0" y="0"/>
                      <a:ext cx="5761355" cy="4951730"/>
                    </a:xfrm>
                    <a:prstGeom prst="rect">
                      <a:avLst/>
                    </a:prstGeom>
                  </pic:spPr>
                </pic:pic>
              </a:graphicData>
            </a:graphic>
          </wp:inline>
        </w:drawing>
      </w:r>
    </w:p>
    <w:p w:rsidR="001E24F4" w:rsidRPr="00FD23E2" w:rsidRDefault="001E24F4" w:rsidP="001E24F4">
      <w:pPr>
        <w:pStyle w:val="Anforderung"/>
      </w:pPr>
    </w:p>
    <w:p w:rsidR="001E24F4" w:rsidRPr="008F24FB" w:rsidRDefault="001E24F4" w:rsidP="008F24FB">
      <w:pPr>
        <w:pStyle w:val="berschrift2"/>
      </w:pPr>
      <w:bookmarkStart w:id="35" w:name="_Toc320351646"/>
      <w:bookmarkStart w:id="36" w:name="_Toc323572684"/>
      <w:r w:rsidRPr="008F24FB">
        <w:t>Produktschnittstellen</w:t>
      </w:r>
      <w:bookmarkEnd w:id="35"/>
      <w:bookmarkEnd w:id="36"/>
    </w:p>
    <w:p w:rsidR="00926E99" w:rsidRDefault="007042B4" w:rsidP="007042B4">
      <w:pPr>
        <w:pStyle w:val="Anforderung"/>
      </w:pPr>
      <w:r>
        <w:t>LP10</w:t>
      </w:r>
      <w:r>
        <w:tab/>
      </w:r>
      <w:r w:rsidR="00926E99">
        <w:t>Um Nutzern einen einfachen Zugriff auf die Webapplikation zu gewähren sollen alte</w:t>
      </w:r>
      <w:r w:rsidR="00926E99">
        <w:t>r</w:t>
      </w:r>
      <w:r w:rsidR="00926E99">
        <w:t>native Authentifizierungsmöglichkeiten zur Verfügung gestellt werden. Dazu zählt z.B. eine Registrierung, bzw. ein Login mit den Facebook-Anmeldedaten. Auf diese Weise können die dort eingetragenen Daten direkt in unsere Datenbank übernommen we</w:t>
      </w:r>
      <w:r w:rsidR="00926E99">
        <w:t>r</w:t>
      </w:r>
      <w:r w:rsidR="00926E99">
        <w:t>den und der Benutzer muss diese nicht selbst eingeben.</w:t>
      </w:r>
    </w:p>
    <w:p w:rsidR="00E759A7" w:rsidRPr="00926E99" w:rsidRDefault="007042B4" w:rsidP="007042B4">
      <w:pPr>
        <w:pStyle w:val="Anforderung"/>
      </w:pPr>
      <w:r>
        <w:t>LP20</w:t>
      </w:r>
      <w:r>
        <w:tab/>
      </w:r>
      <w:r w:rsidR="00926E99">
        <w:t>Des Weiteren sollen Ortsangaben, welche etwa für Events oder Benutzerstandorte genutzt werden, durch die Einbindung eines externen Kartendienstes visualisiert we</w:t>
      </w:r>
      <w:r w:rsidR="00926E99">
        <w:t>r</w:t>
      </w:r>
      <w:r w:rsidR="00926E99">
        <w:t xml:space="preserve">den können. Hier kann z.B. Google </w:t>
      </w:r>
      <w:proofErr w:type="spellStart"/>
      <w:r w:rsidR="00926E99">
        <w:t>Maps</w:t>
      </w:r>
      <w:proofErr w:type="spellEnd"/>
      <w:r w:rsidR="00926E99">
        <w:t xml:space="preserve"> genutzt werden, welches mit übergebenen Ortsnamen oder geographischen Positionsangaben, den Ort darstellen kann.</w:t>
      </w:r>
      <w:bookmarkStart w:id="37" w:name="_Toc320351647"/>
      <w:r w:rsidR="00E759A7">
        <w:br w:type="page"/>
      </w:r>
    </w:p>
    <w:p w:rsidR="00E4080C" w:rsidRDefault="001E24F4" w:rsidP="00E4080C">
      <w:pPr>
        <w:pStyle w:val="berschrift2"/>
      </w:pPr>
      <w:bookmarkStart w:id="38" w:name="_Toc323572685"/>
      <w:r w:rsidRPr="008F24FB">
        <w:lastRenderedPageBreak/>
        <w:t>Anwenderprofile</w:t>
      </w:r>
      <w:bookmarkEnd w:id="37"/>
      <w:bookmarkEnd w:id="38"/>
    </w:p>
    <w:p w:rsidR="00E4080C" w:rsidRPr="00E4080C" w:rsidRDefault="00E4080C" w:rsidP="00E4080C">
      <w:pPr>
        <w:pStyle w:val="Textkrper"/>
      </w:pPr>
      <w:r>
        <w:t>Die Internetplattform Eventalizer muss die folgenden zwei unterschiedlichen Benutzertypen bzw. Anwenderprofile unterstützen:</w:t>
      </w:r>
    </w:p>
    <w:p w:rsidR="001E24F4" w:rsidRDefault="00A81D65" w:rsidP="001E24F4">
      <w:pPr>
        <w:pStyle w:val="Anforderung"/>
      </w:pPr>
      <w:r>
        <w:t>L</w:t>
      </w:r>
      <w:r w:rsidR="001E24F4">
        <w:t>A10</w:t>
      </w:r>
      <w:r w:rsidR="001E24F4">
        <w:tab/>
      </w:r>
      <w:r w:rsidR="00E4080C">
        <w:t>Der Gelegenheitsnutzer</w:t>
      </w:r>
      <w:r w:rsidR="00E4080C">
        <w:br/>
        <w:t>Dieser Benutzer besucht die Internetplattform Eventalizer nur gelegentlich bzw. unr</w:t>
      </w:r>
      <w:r w:rsidR="00E4080C">
        <w:t>e</w:t>
      </w:r>
      <w:r w:rsidR="00E4080C">
        <w:t>gelmäßig</w:t>
      </w:r>
      <w:r w:rsidR="00086A6E">
        <w:t xml:space="preserve"> und sucht in diesem Fall auch meistens nach exakt einem Event bzw. in exakt einer Eventkategorie. </w:t>
      </w:r>
      <w:r w:rsidR="00D302DF">
        <w:t xml:space="preserve">Ab und zu organisiert er auch selber Events. </w:t>
      </w:r>
      <w:r w:rsidR="00E4080C">
        <w:t>Dieser B</w:t>
      </w:r>
      <w:r w:rsidR="00E4080C">
        <w:t>e</w:t>
      </w:r>
      <w:r w:rsidR="00E4080C">
        <w:t>nutzer muss bei jedem Besuch</w:t>
      </w:r>
      <w:r w:rsidR="00086A6E">
        <w:t xml:space="preserve"> einfach und intuitiv durch die Benutzeroberfläche g</w:t>
      </w:r>
      <w:r w:rsidR="00086A6E">
        <w:t>e</w:t>
      </w:r>
      <w:r w:rsidR="00086A6E">
        <w:t>führt werden. Die für einen Gelegenheitsnutzer typischen Funktionen wie Event-Suche und -Teilnahme müssen direkt erreichbar und aufrufbar sein. Weitergehende Funktionen sind optional für dieses Anwenderprofil darzustellen.</w:t>
      </w:r>
    </w:p>
    <w:p w:rsidR="001E24F4" w:rsidRPr="00D302DF" w:rsidRDefault="00A81D65" w:rsidP="00D302DF">
      <w:pPr>
        <w:pStyle w:val="Anforderung"/>
      </w:pPr>
      <w:r>
        <w:t>L</w:t>
      </w:r>
      <w:r w:rsidR="001E24F4">
        <w:t>A20</w:t>
      </w:r>
      <w:r w:rsidR="001E24F4">
        <w:tab/>
      </w:r>
      <w:r w:rsidR="00086A6E">
        <w:t>Der Dauernutzer</w:t>
      </w:r>
      <w:r w:rsidR="00086A6E">
        <w:br/>
        <w:t>Dieser Benutzer surft die Internetplattform jeden Tag an. Der Dauernutzer sucht d</w:t>
      </w:r>
      <w:r w:rsidR="00086A6E">
        <w:t>a</w:t>
      </w:r>
      <w:r w:rsidR="00086A6E">
        <w:t>bei nicht nach genau einem Event oder in einer Kategorie. Er verschafft sich gerne einen Überblick über die unterschiedlichsten Veranstaltungen und sucht sich dabei seine favorisierten Events aus.</w:t>
      </w:r>
      <w:r w:rsidR="00D302DF">
        <w:t xml:space="preserve"> Außerdem</w:t>
      </w:r>
      <w:r w:rsidR="00086A6E">
        <w:t xml:space="preserve"> </w:t>
      </w:r>
      <w:r w:rsidR="00D302DF">
        <w:t>tritt dieser Benutzertyp oft als Organisator von Events auf. Er nutzt somit den vollen Funktionsumfang der Internetplattform Eventalizer. Diesem Benutzer muss daher bei jedem Besuch der volle Funktionsu</w:t>
      </w:r>
      <w:r w:rsidR="00D302DF">
        <w:t>m</w:t>
      </w:r>
      <w:r w:rsidR="00D302DF">
        <w:t>fang einfach und intuitiv zur Verfügung gestellt werden. Dies umfasst beispielsweise neben der Event-Suche bzw. Event-Teilnahme auch die Eventorganisation, sowie die Kommentar-, Freundeslisten- und Bewertungsfunktionen.</w:t>
      </w:r>
      <w:r w:rsidR="001E24F4">
        <w:br w:type="page"/>
      </w:r>
    </w:p>
    <w:p w:rsidR="001E24F4" w:rsidRPr="008F24FB" w:rsidRDefault="001E24F4" w:rsidP="008F24FB">
      <w:pPr>
        <w:pStyle w:val="berschrift1"/>
      </w:pPr>
      <w:bookmarkStart w:id="39" w:name="_Toc320351648"/>
      <w:bookmarkStart w:id="40" w:name="_Toc323572686"/>
      <w:r w:rsidRPr="008F24FB">
        <w:lastRenderedPageBreak/>
        <w:t>Qualitätsanforderungen</w:t>
      </w:r>
      <w:bookmarkEnd w:id="39"/>
      <w:bookmarkEnd w:id="40"/>
    </w:p>
    <w:p w:rsidR="001E24F4" w:rsidRPr="008F24FB" w:rsidRDefault="001E24F4" w:rsidP="008F24FB">
      <w:pPr>
        <w:pStyle w:val="berschrift2"/>
      </w:pPr>
      <w:bookmarkStart w:id="41" w:name="_Toc320351649"/>
      <w:bookmarkStart w:id="42" w:name="_Toc323572687"/>
      <w:r w:rsidRPr="008F24FB">
        <w:t>Äußere und innere Qualität</w:t>
      </w:r>
      <w:bookmarkEnd w:id="41"/>
      <w:bookmarkEnd w:id="42"/>
    </w:p>
    <w:p w:rsidR="001E24F4" w:rsidRDefault="001E24F4" w:rsidP="001E24F4">
      <w:r>
        <w:t>Für die äußere und innere Qualität sind vor allem die Merkmale Zuverlässigkeit und Benut</w:t>
      </w:r>
      <w:r>
        <w:t>z</w:t>
      </w:r>
      <w:r>
        <w:t>barkeit von größter Bedeutung. Zudem muss die Bedienung der Software über jeden aktue</w:t>
      </w:r>
      <w:r>
        <w:t>l</w:t>
      </w:r>
      <w:r>
        <w:t>len Browser möglich sein.</w:t>
      </w:r>
    </w:p>
    <w:p w:rsidR="001E24F4" w:rsidRPr="008F24FB" w:rsidRDefault="001E24F4" w:rsidP="008F24FB">
      <w:pPr>
        <w:pStyle w:val="berschrift3"/>
      </w:pPr>
      <w:bookmarkStart w:id="43" w:name="_Ref318533520"/>
      <w:bookmarkStart w:id="44" w:name="_Ref318533533"/>
      <w:bookmarkStart w:id="45" w:name="_Toc320351650"/>
      <w:bookmarkStart w:id="46" w:name="_Toc323572688"/>
      <w:r w:rsidRPr="008F24FB">
        <w:t>Funktionalität</w:t>
      </w:r>
      <w:bookmarkEnd w:id="43"/>
      <w:bookmarkEnd w:id="44"/>
      <w:bookmarkEnd w:id="45"/>
      <w:bookmarkEnd w:id="46"/>
    </w:p>
    <w:p w:rsidR="001E24F4" w:rsidRPr="00BB4E63" w:rsidRDefault="00A81D65" w:rsidP="00BB4E63">
      <w:pPr>
        <w:ind w:left="567" w:hanging="567"/>
      </w:pPr>
      <w:r w:rsidRPr="00BB4E63">
        <w:t>L</w:t>
      </w:r>
      <w:r w:rsidR="001E24F4" w:rsidRPr="00BB4E63">
        <w:t>Q10</w:t>
      </w:r>
      <w:r w:rsidR="001E24F4" w:rsidRPr="00BB4E63">
        <w:tab/>
        <w:t>Die Software muss alle notwendigen Funktionen besitzen und die zugrunde liegenden Arbeitsabläufe im Sinne der Anforderungen adäquat unterstützen.</w:t>
      </w:r>
    </w:p>
    <w:p w:rsidR="001E24F4" w:rsidRPr="00BB4E63" w:rsidRDefault="00A81D65" w:rsidP="00BB4E63">
      <w:pPr>
        <w:ind w:left="567" w:hanging="567"/>
      </w:pPr>
      <w:r w:rsidRPr="00BB4E63">
        <w:t>L</w:t>
      </w:r>
      <w:r w:rsidR="001E24F4" w:rsidRPr="00BB4E63">
        <w:t>Q20</w:t>
      </w:r>
      <w:r w:rsidR="001E24F4" w:rsidRPr="00BB4E63">
        <w:tab/>
        <w:t>Die Software muss die richtigen Ergebnisse (bei der Suche von Events, etc.) liefern.</w:t>
      </w:r>
    </w:p>
    <w:p w:rsidR="001E24F4" w:rsidRPr="00BB4E63" w:rsidRDefault="00A81D65" w:rsidP="00BB4E63">
      <w:pPr>
        <w:ind w:left="567" w:hanging="567"/>
      </w:pPr>
      <w:r w:rsidRPr="00BB4E63">
        <w:t>L</w:t>
      </w:r>
      <w:r w:rsidR="001E24F4" w:rsidRPr="00BB4E63">
        <w:t>Q</w:t>
      </w:r>
      <w:r w:rsidRPr="00BB4E63">
        <w:t>21</w:t>
      </w:r>
      <w:r w:rsidR="001E24F4" w:rsidRPr="00BB4E63">
        <w:tab/>
        <w:t>Die Software muss bei gleichen Eingaben die gleichen Ergebnisse liefern.</w:t>
      </w:r>
    </w:p>
    <w:p w:rsidR="001E24F4" w:rsidRPr="00BB4E63" w:rsidRDefault="00A81D65" w:rsidP="00BB4E63">
      <w:pPr>
        <w:ind w:left="567" w:hanging="567"/>
      </w:pPr>
      <w:r w:rsidRPr="00BB4E63">
        <w:t>L</w:t>
      </w:r>
      <w:r w:rsidR="001E24F4" w:rsidRPr="00BB4E63">
        <w:t>Q30</w:t>
      </w:r>
      <w:r w:rsidR="001E24F4" w:rsidRPr="00BB4E63">
        <w:tab/>
        <w:t>Die Software muss mit alle notwendigen, in seiner Umgebung existierenden Anwe</w:t>
      </w:r>
      <w:r w:rsidR="001E24F4" w:rsidRPr="00BB4E63">
        <w:t>n</w:t>
      </w:r>
      <w:r w:rsidR="001E24F4" w:rsidRPr="00BB4E63">
        <w:t>dungen bzw. Systemen zusammenspielen können.</w:t>
      </w:r>
    </w:p>
    <w:p w:rsidR="001E24F4" w:rsidRPr="00BB4E63" w:rsidRDefault="00A81D65" w:rsidP="00BB4E63">
      <w:pPr>
        <w:ind w:left="567" w:hanging="567"/>
      </w:pPr>
      <w:r w:rsidRPr="00BB4E63">
        <w:t>L</w:t>
      </w:r>
      <w:r w:rsidR="001E24F4" w:rsidRPr="00BB4E63">
        <w:t>Q40</w:t>
      </w:r>
      <w:r w:rsidR="001E24F4" w:rsidRPr="00BB4E63">
        <w:tab/>
        <w:t>Die Software muss unberechtigten Zugriff, sowohl versehentlich als auch vorsätzlich, auf Programme und Daten zu verhindern.</w:t>
      </w:r>
    </w:p>
    <w:p w:rsidR="001E24F4" w:rsidRPr="00BB4E63" w:rsidRDefault="00A81D65" w:rsidP="00BB4E63">
      <w:pPr>
        <w:ind w:left="567" w:hanging="567"/>
      </w:pPr>
      <w:r w:rsidRPr="00BB4E63">
        <w:t>L</w:t>
      </w:r>
      <w:r w:rsidR="001E24F4" w:rsidRPr="00BB4E63">
        <w:t>Q50</w:t>
      </w:r>
      <w:r w:rsidR="001E24F4" w:rsidRPr="00BB4E63">
        <w:tab/>
        <w:t>Die Software muss anwendungsspezifische Normen oder Vereinbarungen oder geset</w:t>
      </w:r>
      <w:r w:rsidR="001E24F4" w:rsidRPr="00BB4E63">
        <w:t>z</w:t>
      </w:r>
      <w:r w:rsidR="001E24F4" w:rsidRPr="00BB4E63">
        <w:t>liche Bestimmungen und ähnliche Vorschriften erfüllen.</w:t>
      </w:r>
    </w:p>
    <w:p w:rsidR="001E24F4" w:rsidRPr="008F24FB" w:rsidRDefault="001E24F4" w:rsidP="008F24FB">
      <w:pPr>
        <w:pStyle w:val="berschrift3"/>
      </w:pPr>
      <w:bookmarkStart w:id="47" w:name="_Toc320351651"/>
      <w:bookmarkStart w:id="48" w:name="_Toc323572689"/>
      <w:r w:rsidRPr="008F24FB">
        <w:t>Zuverlässigkeit</w:t>
      </w:r>
      <w:bookmarkEnd w:id="47"/>
      <w:bookmarkEnd w:id="48"/>
    </w:p>
    <w:p w:rsidR="001E24F4" w:rsidRPr="00BB4E63" w:rsidRDefault="001E24F4" w:rsidP="00BB4E63">
      <w:pPr>
        <w:ind w:left="567" w:hanging="567"/>
      </w:pPr>
      <w:r w:rsidRPr="00BB4E63">
        <w:t>Auf das Merkmal Zuverlässigkeit wird die größte Wertschätzung gelegt.</w:t>
      </w:r>
    </w:p>
    <w:p w:rsidR="001E24F4" w:rsidRPr="00BB4E63" w:rsidRDefault="00A81D65" w:rsidP="00BB4E63">
      <w:pPr>
        <w:ind w:left="567" w:hanging="567"/>
      </w:pPr>
      <w:r w:rsidRPr="00BB4E63">
        <w:t>L</w:t>
      </w:r>
      <w:r w:rsidR="001E24F4" w:rsidRPr="00BB4E63">
        <w:t>Q60</w:t>
      </w:r>
      <w:r w:rsidR="001E24F4" w:rsidRPr="00BB4E63">
        <w:tab/>
        <w:t>Die Software muss besonders zuverlässig und robust sein, d.h. auf die Fähigkeit, das notwendige Leistungsniveau zu erreichen bzw. zu bewahren wird größten Wert gelegt.</w:t>
      </w:r>
    </w:p>
    <w:p w:rsidR="001E24F4" w:rsidRPr="00BB4E63" w:rsidRDefault="00A81D65" w:rsidP="00BB4E63">
      <w:pPr>
        <w:ind w:left="567" w:hanging="567"/>
      </w:pPr>
      <w:r w:rsidRPr="00BB4E63">
        <w:t>L</w:t>
      </w:r>
      <w:r w:rsidR="001E24F4" w:rsidRPr="00BB4E63">
        <w:t>Q70</w:t>
      </w:r>
      <w:r w:rsidR="001E24F4" w:rsidRPr="00BB4E63">
        <w:tab/>
        <w:t>Die Software muss eine normale Reife besitzen. Häufiges Versagen bzw. Fehlzustände sind nicht erwünscht.</w:t>
      </w:r>
    </w:p>
    <w:p w:rsidR="001E24F4" w:rsidRPr="00BB4E63" w:rsidRDefault="00A81D65" w:rsidP="00BB4E63">
      <w:pPr>
        <w:ind w:left="567" w:hanging="567"/>
      </w:pPr>
      <w:r w:rsidRPr="00BB4E63">
        <w:t>L</w:t>
      </w:r>
      <w:r w:rsidR="001E24F4" w:rsidRPr="00BB4E63">
        <w:t>Q80</w:t>
      </w:r>
      <w:r w:rsidR="001E24F4" w:rsidRPr="00BB4E63">
        <w:tab/>
        <w:t>Die Software muss das Leistungsniveau bei Software-Fehlern, sowie bei fehlerhafter menschlicher Benutzung oder Nicht-Einhaltung der spezifizierten Schnittstelle bewa</w:t>
      </w:r>
      <w:r w:rsidR="001E24F4" w:rsidRPr="00BB4E63">
        <w:t>h</w:t>
      </w:r>
      <w:r w:rsidR="001E24F4" w:rsidRPr="00BB4E63">
        <w:t>ren.</w:t>
      </w:r>
    </w:p>
    <w:p w:rsidR="001E24F4" w:rsidRPr="00BB4E63" w:rsidRDefault="00A81D65" w:rsidP="00BB4E63">
      <w:pPr>
        <w:ind w:left="567" w:hanging="567"/>
      </w:pPr>
      <w:r w:rsidRPr="00BB4E63">
        <w:t>L</w:t>
      </w:r>
      <w:r w:rsidR="001E24F4" w:rsidRPr="00BB4E63">
        <w:t>Q90</w:t>
      </w:r>
      <w:r w:rsidR="001E24F4" w:rsidRPr="00BB4E63">
        <w:tab/>
        <w:t>Die Software muss im Rahmen eines Tages nach einem Versagen oder Ausfall wiede</w:t>
      </w:r>
      <w:r w:rsidR="001E24F4" w:rsidRPr="00BB4E63">
        <w:t>r</w:t>
      </w:r>
      <w:r w:rsidR="001E24F4" w:rsidRPr="00BB4E63">
        <w:t>hergestellt sein, d.h. das ursprüngliche Leistungsniveau erreichen. Dabei müssen die direkt betroffenen Daten unbedingt wiedergewonnen werden.</w:t>
      </w:r>
    </w:p>
    <w:p w:rsidR="001E24F4" w:rsidRPr="008F24FB" w:rsidRDefault="001E24F4" w:rsidP="008F24FB">
      <w:pPr>
        <w:pStyle w:val="berschrift3"/>
      </w:pPr>
      <w:bookmarkStart w:id="49" w:name="_Toc320351652"/>
      <w:bookmarkStart w:id="50" w:name="_Toc323572690"/>
      <w:r w:rsidRPr="008F24FB">
        <w:t>Benutzbarkeit</w:t>
      </w:r>
      <w:bookmarkEnd w:id="49"/>
      <w:bookmarkEnd w:id="50"/>
    </w:p>
    <w:p w:rsidR="001E24F4" w:rsidRPr="00BB4E63" w:rsidRDefault="001E24F4" w:rsidP="00BB4E63">
      <w:pPr>
        <w:ind w:left="567" w:hanging="567"/>
      </w:pPr>
      <w:r w:rsidRPr="00BB4E63">
        <w:t>Nach der Zuverlässigkeit hat das Merkmal Benutzbarkeit die zweitgrößte Wertschätzung.</w:t>
      </w:r>
    </w:p>
    <w:p w:rsidR="001E24F4" w:rsidRPr="00BB4E63" w:rsidRDefault="00A81D65" w:rsidP="00BB4E63">
      <w:pPr>
        <w:ind w:left="567" w:hanging="567"/>
      </w:pPr>
      <w:r w:rsidRPr="00BB4E63">
        <w:t>L</w:t>
      </w:r>
      <w:r w:rsidR="001E24F4" w:rsidRPr="00BB4E63">
        <w:t>Q100</w:t>
      </w:r>
      <w:r w:rsidR="001E24F4" w:rsidRPr="00BB4E63">
        <w:tab/>
        <w:t>Die Software muss ohne großen Aufwand und absolut unkompliziert benutzbar sein. Benutzereingaben müssen sich auf das Notwendigste beschränken, flexibel anzugeben und frühzeitig auf Plausibilität prüfbar sein. Die von der Software gelieferten Ergebni</w:t>
      </w:r>
      <w:r w:rsidR="001E24F4" w:rsidRPr="00BB4E63">
        <w:t>s</w:t>
      </w:r>
      <w:r w:rsidR="001E24F4" w:rsidRPr="00BB4E63">
        <w:lastRenderedPageBreak/>
        <w:t>se müssen übersichtlich und strukturiert ausgegeben werden, einfach zu interpreti</w:t>
      </w:r>
      <w:r w:rsidR="001E24F4" w:rsidRPr="00BB4E63">
        <w:t>e</w:t>
      </w:r>
      <w:r w:rsidR="001E24F4" w:rsidRPr="00BB4E63">
        <w:t>ren, sowie von Benutzer flexibel gestaltbar sein.</w:t>
      </w:r>
    </w:p>
    <w:p w:rsidR="001E24F4" w:rsidRPr="00BB4E63" w:rsidRDefault="00A81D65" w:rsidP="00BB4E63">
      <w:pPr>
        <w:ind w:left="567" w:hanging="567"/>
      </w:pPr>
      <w:r w:rsidRPr="00BB4E63">
        <w:t>L</w:t>
      </w:r>
      <w:r w:rsidR="001E24F4" w:rsidRPr="00BB4E63">
        <w:t>Q110</w:t>
      </w:r>
      <w:r w:rsidR="001E24F4" w:rsidRPr="00BB4E63">
        <w:tab/>
        <w:t>Die Software muss klar und einfach zu verstehen und damit schnell zu erlernen sein.</w:t>
      </w:r>
    </w:p>
    <w:p w:rsidR="001E24F4" w:rsidRPr="00BB4E63" w:rsidRDefault="00A81D65" w:rsidP="00BB4E63">
      <w:pPr>
        <w:ind w:left="567" w:hanging="567"/>
      </w:pPr>
      <w:r w:rsidRPr="00BB4E63">
        <w:t>L</w:t>
      </w:r>
      <w:r w:rsidR="001E24F4" w:rsidRPr="00BB4E63">
        <w:t>Q120</w:t>
      </w:r>
      <w:r w:rsidR="001E24F4" w:rsidRPr="00BB4E63">
        <w:tab/>
        <w:t>Von der Software hat eine gewisse Attraktivität auszugehen.</w:t>
      </w:r>
    </w:p>
    <w:p w:rsidR="001E24F4" w:rsidRPr="00BB4E63" w:rsidRDefault="00A81D65" w:rsidP="00BB4E63">
      <w:pPr>
        <w:ind w:left="567" w:hanging="567"/>
      </w:pPr>
      <w:r w:rsidRPr="00BB4E63">
        <w:t>L</w:t>
      </w:r>
      <w:r w:rsidR="001E24F4" w:rsidRPr="00BB4E63">
        <w:t>Q130</w:t>
      </w:r>
      <w:r w:rsidR="001E24F4" w:rsidRPr="00BB4E63">
        <w:tab/>
        <w:t>Die Software muss in Bezug auf Bedienungsfehlern, falschen Eingabedaten, etc. sehr robust und zuverlässig benutzbar sein. Hierfür müssen auch die Fehlermeldungen ve</w:t>
      </w:r>
      <w:r w:rsidR="001E24F4" w:rsidRPr="00BB4E63">
        <w:t>r</w:t>
      </w:r>
      <w:r w:rsidR="001E24F4" w:rsidRPr="00BB4E63">
        <w:t>ständlich sein.</w:t>
      </w:r>
    </w:p>
    <w:p w:rsidR="001E24F4" w:rsidRPr="008F24FB" w:rsidRDefault="001E24F4" w:rsidP="008F24FB">
      <w:pPr>
        <w:pStyle w:val="berschrift3"/>
      </w:pPr>
      <w:bookmarkStart w:id="51" w:name="_Ref318533611"/>
      <w:bookmarkStart w:id="52" w:name="_Ref318533614"/>
      <w:bookmarkStart w:id="53" w:name="_Toc320351653"/>
      <w:bookmarkStart w:id="54" w:name="_Toc323572691"/>
      <w:r w:rsidRPr="008F24FB">
        <w:t>Effizienz</w:t>
      </w:r>
      <w:bookmarkEnd w:id="51"/>
      <w:bookmarkEnd w:id="52"/>
      <w:bookmarkEnd w:id="53"/>
      <w:bookmarkEnd w:id="54"/>
    </w:p>
    <w:p w:rsidR="001E24F4" w:rsidRPr="00BB4E63" w:rsidRDefault="00A81D65" w:rsidP="00BB4E63">
      <w:pPr>
        <w:ind w:left="567" w:hanging="567"/>
      </w:pPr>
      <w:r w:rsidRPr="00BB4E63">
        <w:t>L</w:t>
      </w:r>
      <w:r w:rsidR="001E24F4" w:rsidRPr="00BB4E63">
        <w:t>Q140</w:t>
      </w:r>
      <w:r w:rsidR="001E24F4" w:rsidRPr="00BB4E63">
        <w:tab/>
        <w:t>Die Software muss im besonderen Maße effizient sein. Für die Erfüllung der geforde</w:t>
      </w:r>
      <w:r w:rsidR="001E24F4" w:rsidRPr="00BB4E63">
        <w:t>r</w:t>
      </w:r>
      <w:r w:rsidR="001E24F4" w:rsidRPr="00BB4E63">
        <w:t>ten Funktionalitäten muss möglichst wenig Zeit benötigt und aufgewendet werden. Die Antwort auf einen Klick eines Benutzers muss recht schnell, d.h. mit einer möglichst kurzen Wartezeit erfolgen.</w:t>
      </w:r>
    </w:p>
    <w:p w:rsidR="001E24F4" w:rsidRPr="008F24FB" w:rsidRDefault="001E24F4" w:rsidP="008F24FB">
      <w:pPr>
        <w:pStyle w:val="berschrift3"/>
      </w:pPr>
      <w:bookmarkStart w:id="55" w:name="_Toc320351654"/>
      <w:bookmarkStart w:id="56" w:name="_Toc323572692"/>
      <w:r w:rsidRPr="008F24FB">
        <w:t>Wartbarkeit</w:t>
      </w:r>
      <w:bookmarkEnd w:id="55"/>
      <w:bookmarkEnd w:id="56"/>
    </w:p>
    <w:p w:rsidR="001E24F4" w:rsidRPr="00BB4E63" w:rsidRDefault="00A81D65" w:rsidP="00BB4E63">
      <w:pPr>
        <w:ind w:left="567" w:hanging="567"/>
      </w:pPr>
      <w:r w:rsidRPr="00BB4E63">
        <w:t>L</w:t>
      </w:r>
      <w:r w:rsidR="001E24F4" w:rsidRPr="00BB4E63">
        <w:t>Q150</w:t>
      </w:r>
      <w:r w:rsidR="001E24F4" w:rsidRPr="00BB4E63">
        <w:tab/>
        <w:t>Die Software muss leicht zu warten und für zukünftige Erweiterungen ohne großen Aufwand modifizierbar bzw. änderbar sein, um möglichst schnell auf Trends und Neu</w:t>
      </w:r>
      <w:r w:rsidR="001E24F4" w:rsidRPr="00BB4E63">
        <w:t>e</w:t>
      </w:r>
      <w:r w:rsidR="001E24F4" w:rsidRPr="00BB4E63">
        <w:t>rungen reagieren zu können.</w:t>
      </w:r>
    </w:p>
    <w:p w:rsidR="001E24F4" w:rsidRPr="008F24FB" w:rsidRDefault="001E24F4" w:rsidP="008F24FB">
      <w:pPr>
        <w:pStyle w:val="berschrift3"/>
      </w:pPr>
      <w:bookmarkStart w:id="57" w:name="_Toc320351655"/>
      <w:bookmarkStart w:id="58" w:name="_Toc323572693"/>
      <w:r w:rsidRPr="008F24FB">
        <w:t>Portabilität</w:t>
      </w:r>
      <w:bookmarkEnd w:id="57"/>
      <w:bookmarkEnd w:id="58"/>
    </w:p>
    <w:p w:rsidR="001E24F4" w:rsidRPr="00BB4E63" w:rsidRDefault="00A81D65" w:rsidP="00BB4E63">
      <w:pPr>
        <w:ind w:left="567" w:hanging="567"/>
      </w:pPr>
      <w:r w:rsidRPr="00BB4E63">
        <w:t>L</w:t>
      </w:r>
      <w:r w:rsidR="001E24F4" w:rsidRPr="00BB4E63">
        <w:t>Q160</w:t>
      </w:r>
      <w:r w:rsidR="001E24F4" w:rsidRPr="00BB4E63">
        <w:tab/>
        <w:t>Die Software muss zu einer relationalen Datenbank kompatibel sein, aber auch die Anbindung an weitere Datenbankkomponenten erlauben.</w:t>
      </w:r>
    </w:p>
    <w:p w:rsidR="001E24F4" w:rsidRPr="00BB4E63" w:rsidRDefault="00A81D65" w:rsidP="00BB4E63">
      <w:pPr>
        <w:ind w:left="567" w:hanging="567"/>
      </w:pPr>
      <w:r w:rsidRPr="00BB4E63">
        <w:t>L</w:t>
      </w:r>
      <w:r w:rsidR="001E24F4" w:rsidRPr="00BB4E63">
        <w:t>Q170</w:t>
      </w:r>
      <w:r w:rsidR="001E24F4" w:rsidRPr="00BB4E63">
        <w:tab/>
        <w:t>Die Software muss mit jedem aktuellen Browser bedienbar sein.</w:t>
      </w:r>
    </w:p>
    <w:p w:rsidR="001E24F4" w:rsidRPr="008F24FB" w:rsidRDefault="001E24F4" w:rsidP="008F24FB">
      <w:pPr>
        <w:pStyle w:val="berschrift2"/>
      </w:pPr>
      <w:bookmarkStart w:id="59" w:name="_Toc320351656"/>
      <w:bookmarkStart w:id="60" w:name="_Toc323572694"/>
      <w:r w:rsidRPr="008F24FB">
        <w:t>Gebrauchstauglichkeit</w:t>
      </w:r>
      <w:bookmarkEnd w:id="59"/>
      <w:bookmarkEnd w:id="60"/>
    </w:p>
    <w:p w:rsidR="001E24F4" w:rsidRPr="008F24FB" w:rsidRDefault="001E24F4" w:rsidP="008F24FB">
      <w:pPr>
        <w:pStyle w:val="berschrift3"/>
      </w:pPr>
      <w:bookmarkStart w:id="61" w:name="_Toc320351657"/>
      <w:bookmarkStart w:id="62" w:name="_Toc323572695"/>
      <w:r w:rsidRPr="008F24FB">
        <w:t>Effektivität</w:t>
      </w:r>
      <w:bookmarkEnd w:id="61"/>
      <w:bookmarkEnd w:id="62"/>
    </w:p>
    <w:p w:rsidR="001E24F4" w:rsidRPr="00BB4E63" w:rsidRDefault="00BB4E63" w:rsidP="00BB4E63">
      <w:pPr>
        <w:ind w:left="567" w:hanging="567"/>
      </w:pPr>
      <w:r>
        <w:t>LQ180</w:t>
      </w:r>
      <w:r>
        <w:tab/>
      </w:r>
      <w:r w:rsidR="001E24F4" w:rsidRPr="00BB4E63">
        <w:t>Die Software muss den Benutzer effektiv bei der Erledigung seiner Aufgaben unte</w:t>
      </w:r>
      <w:r w:rsidR="001E24F4" w:rsidRPr="00BB4E63">
        <w:t>r</w:t>
      </w:r>
      <w:r w:rsidR="001E24F4" w:rsidRPr="00BB4E63">
        <w:t>stützen, d.h. diesem ermöglichen die Aufgaben genau, korrekt und vollständig zu erl</w:t>
      </w:r>
      <w:r w:rsidR="001E24F4" w:rsidRPr="00BB4E63">
        <w:t>e</w:t>
      </w:r>
      <w:r w:rsidR="001E24F4" w:rsidRPr="00BB4E63">
        <w:t>digen.</w:t>
      </w:r>
    </w:p>
    <w:p w:rsidR="001E24F4" w:rsidRPr="008F24FB" w:rsidRDefault="001E24F4" w:rsidP="008F24FB">
      <w:pPr>
        <w:pStyle w:val="berschrift3"/>
      </w:pPr>
      <w:bookmarkStart w:id="63" w:name="_Toc320351658"/>
      <w:bookmarkStart w:id="64" w:name="_Toc323572696"/>
      <w:r w:rsidRPr="008F24FB">
        <w:t>Produktivität</w:t>
      </w:r>
      <w:bookmarkEnd w:id="63"/>
      <w:bookmarkEnd w:id="64"/>
    </w:p>
    <w:p w:rsidR="001E24F4" w:rsidRPr="00BB4E63" w:rsidRDefault="00BB4E63" w:rsidP="00BB4E63">
      <w:pPr>
        <w:ind w:left="567" w:hanging="567"/>
      </w:pPr>
      <w:r>
        <w:t>LQ190</w:t>
      </w:r>
      <w:r>
        <w:tab/>
      </w:r>
      <w:r w:rsidR="001E24F4" w:rsidRPr="00BB4E63">
        <w:t>Die Software muss dem Benutzer unter möglichst geringem Zeitaufwand seine Au</w:t>
      </w:r>
      <w:r w:rsidR="001E24F4" w:rsidRPr="00BB4E63">
        <w:t>f</w:t>
      </w:r>
      <w:r w:rsidR="001E24F4" w:rsidRPr="00BB4E63">
        <w:t>gaben erledigen lassen.</w:t>
      </w:r>
    </w:p>
    <w:p w:rsidR="001E24F4" w:rsidRPr="008F24FB" w:rsidRDefault="001E24F4" w:rsidP="008F24FB">
      <w:pPr>
        <w:pStyle w:val="berschrift3"/>
      </w:pPr>
      <w:bookmarkStart w:id="65" w:name="_Toc320351659"/>
      <w:bookmarkStart w:id="66" w:name="_Toc323572697"/>
      <w:r w:rsidRPr="008F24FB">
        <w:t>Sicherheit</w:t>
      </w:r>
      <w:bookmarkEnd w:id="65"/>
      <w:bookmarkEnd w:id="66"/>
    </w:p>
    <w:p w:rsidR="001E24F4" w:rsidRDefault="00BB4E63" w:rsidP="00BB4E63">
      <w:pPr>
        <w:ind w:left="567" w:hanging="567"/>
      </w:pPr>
      <w:r>
        <w:t>LQ200</w:t>
      </w:r>
      <w:r>
        <w:tab/>
      </w:r>
      <w:r w:rsidR="001E24F4">
        <w:t xml:space="preserve">Die Software muss vor allem im Rahmen der Datenhaltung sicher sein und </w:t>
      </w:r>
      <w:r w:rsidR="001E24F4" w:rsidRPr="00D53149">
        <w:t>unberec</w:t>
      </w:r>
      <w:r w:rsidR="001E24F4" w:rsidRPr="00D53149">
        <w:t>h</w:t>
      </w:r>
      <w:r w:rsidR="001E24F4" w:rsidRPr="00D53149">
        <w:t>tigten Zugriff, sowohl versehentlich als auch vorsätzlich, auf Programme und Daten verhindern.</w:t>
      </w:r>
    </w:p>
    <w:p w:rsidR="001E24F4" w:rsidRPr="008F24FB" w:rsidRDefault="001E24F4" w:rsidP="008F24FB">
      <w:pPr>
        <w:pStyle w:val="berschrift3"/>
      </w:pPr>
      <w:bookmarkStart w:id="67" w:name="_Toc320351660"/>
      <w:bookmarkStart w:id="68" w:name="_Toc323572698"/>
      <w:r w:rsidRPr="008F24FB">
        <w:lastRenderedPageBreak/>
        <w:t>Zufriedenheit</w:t>
      </w:r>
      <w:bookmarkEnd w:id="67"/>
      <w:bookmarkEnd w:id="68"/>
    </w:p>
    <w:p w:rsidR="00924B9C" w:rsidRDefault="00BB4E63" w:rsidP="00924B9C">
      <w:pPr>
        <w:ind w:left="567" w:hanging="567"/>
      </w:pPr>
      <w:r>
        <w:t>LQ210</w:t>
      </w:r>
      <w:r>
        <w:tab/>
      </w:r>
      <w:r w:rsidR="001E24F4">
        <w:t>Die Software muss den Benutzer bei seiner Aufgabenerledigung zufriedenstellend unterstützen, d.h. es muss der benötigte Funktionsumfang unter der Berücksichtigung von einer hohen Zuverlässigkeit bzw. Robustheit und der einfachen Benutzbarkeit g</w:t>
      </w:r>
      <w:r w:rsidR="001E24F4">
        <w:t>e</w:t>
      </w:r>
      <w:r w:rsidR="001E24F4">
        <w:t>geben sein.</w:t>
      </w:r>
    </w:p>
    <w:p w:rsidR="001E24F4" w:rsidRPr="008F24FB" w:rsidRDefault="001E24F4" w:rsidP="008F24FB">
      <w:pPr>
        <w:pStyle w:val="berschrift2"/>
      </w:pPr>
      <w:bookmarkStart w:id="69" w:name="_Toc320351661"/>
      <w:bookmarkStart w:id="70" w:name="_Toc323572699"/>
      <w:r w:rsidRPr="008F24FB">
        <w:t>Technische Anforderungen</w:t>
      </w:r>
      <w:bookmarkEnd w:id="69"/>
      <w:bookmarkEnd w:id="70"/>
    </w:p>
    <w:p w:rsidR="001E24F4" w:rsidRPr="008F24FB" w:rsidRDefault="001E24F4" w:rsidP="008F24FB">
      <w:pPr>
        <w:pStyle w:val="berschrift3"/>
      </w:pPr>
      <w:bookmarkStart w:id="71" w:name="_Toc320351662"/>
      <w:bookmarkStart w:id="72" w:name="_Toc323572700"/>
      <w:r w:rsidRPr="008F24FB">
        <w:t>Einsatzumgebung</w:t>
      </w:r>
      <w:bookmarkEnd w:id="71"/>
      <w:bookmarkEnd w:id="72"/>
    </w:p>
    <w:p w:rsidR="007042B4" w:rsidRDefault="007042B4" w:rsidP="007042B4">
      <w:pPr>
        <w:pStyle w:val="Anforderung"/>
      </w:pPr>
      <w:r>
        <w:t>LN10</w:t>
      </w:r>
      <w:r>
        <w:tab/>
      </w:r>
      <w:r w:rsidR="001E24F4">
        <w:t xml:space="preserve">Für die Software ist eine Client-Server-Architektur mit </w:t>
      </w:r>
      <w:r w:rsidR="001E24F4" w:rsidRPr="001E1D6F">
        <w:t>Java-Anwendungsserver</w:t>
      </w:r>
      <w:r w:rsidR="001E24F4">
        <w:t xml:space="preserve"> vo</w:t>
      </w:r>
      <w:r w:rsidR="001E24F4">
        <w:t>r</w:t>
      </w:r>
      <w:r w:rsidR="001E24F4">
        <w:t xml:space="preserve">zusehen. Die Datenhaltung </w:t>
      </w:r>
      <w:r w:rsidR="007A3608">
        <w:t>erfolgt</w:t>
      </w:r>
      <w:r w:rsidR="001E24F4">
        <w:t xml:space="preserve"> üb</w:t>
      </w:r>
      <w:r w:rsidR="007A3608">
        <w:t>er eine relationale Datenbank</w:t>
      </w:r>
      <w:r>
        <w:t>.</w:t>
      </w:r>
    </w:p>
    <w:p w:rsidR="007042B4" w:rsidRDefault="007042B4" w:rsidP="007042B4">
      <w:pPr>
        <w:pStyle w:val="Anforderung"/>
        <w:rPr>
          <w:szCs w:val="22"/>
        </w:rPr>
      </w:pPr>
      <w:r>
        <w:t>LN20</w:t>
      </w:r>
      <w:r>
        <w:tab/>
      </w:r>
      <w:r w:rsidR="001E24F4">
        <w:t xml:space="preserve">Die Software muss über ein Web-Frontend verfügen, wobei der </w:t>
      </w:r>
      <w:r w:rsidR="001E24F4">
        <w:rPr>
          <w:szCs w:val="22"/>
        </w:rPr>
        <w:t xml:space="preserve">Aufbau der einzelnen Seiten bzw. der Dialoge einheitlich sein muss. </w:t>
      </w:r>
    </w:p>
    <w:p w:rsidR="00AB34F6" w:rsidRDefault="007042B4" w:rsidP="007042B4">
      <w:pPr>
        <w:pStyle w:val="Anforderung"/>
      </w:pPr>
      <w:r>
        <w:rPr>
          <w:szCs w:val="22"/>
        </w:rPr>
        <w:t>LN30</w:t>
      </w:r>
      <w:r>
        <w:rPr>
          <w:szCs w:val="22"/>
        </w:rPr>
        <w:tab/>
      </w:r>
      <w:r w:rsidR="00CB4524">
        <w:rPr>
          <w:szCs w:val="22"/>
        </w:rPr>
        <w:t>D</w:t>
      </w:r>
      <w:r w:rsidR="001E24F4">
        <w:t xml:space="preserve">ie Software </w:t>
      </w:r>
      <w:r w:rsidR="009B4F83">
        <w:t>ist</w:t>
      </w:r>
      <w:r w:rsidR="001E24F4">
        <w:t xml:space="preserve"> mit </w:t>
      </w:r>
      <w:r w:rsidR="00AB34F6">
        <w:t>den aktuell gängigen</w:t>
      </w:r>
      <w:r w:rsidR="001E24F4">
        <w:t xml:space="preserve"> Browser</w:t>
      </w:r>
      <w:r w:rsidR="00AB34F6">
        <w:t>n (Internet Explorer, Mozilla Firefox, Google Chrome und Apple Safari) in den neusten Versionen</w:t>
      </w:r>
      <w:r w:rsidR="001E24F4">
        <w:t xml:space="preserve"> bedien</w:t>
      </w:r>
      <w:r w:rsidR="009B4F83">
        <w:t>bar</w:t>
      </w:r>
      <w:r w:rsidR="00AC6009">
        <w:t>.</w:t>
      </w:r>
    </w:p>
    <w:p w:rsidR="001E24F4" w:rsidRPr="008F24FB" w:rsidRDefault="001E24F4" w:rsidP="008F24FB">
      <w:pPr>
        <w:pStyle w:val="berschrift3"/>
      </w:pPr>
      <w:bookmarkStart w:id="73" w:name="_Toc320351663"/>
      <w:bookmarkStart w:id="74" w:name="_Toc323572701"/>
      <w:r w:rsidRPr="008F24FB">
        <w:t>Entwicklungsumgebung</w:t>
      </w:r>
      <w:bookmarkEnd w:id="73"/>
      <w:bookmarkEnd w:id="74"/>
    </w:p>
    <w:p w:rsidR="007042B4" w:rsidRDefault="007042B4" w:rsidP="007042B4">
      <w:pPr>
        <w:pStyle w:val="Anforderung"/>
      </w:pPr>
      <w:r>
        <w:t>LN40</w:t>
      </w:r>
      <w:r>
        <w:tab/>
      </w:r>
      <w:r w:rsidR="001E24F4">
        <w:t>Das System ist</w:t>
      </w:r>
      <w:r w:rsidR="00CB4524">
        <w:t xml:space="preserve"> nach dem Konzept der  objektorientierten Programmierung zu entw</w:t>
      </w:r>
      <w:r w:rsidR="00CB4524">
        <w:t>i</w:t>
      </w:r>
      <w:r w:rsidR="00CB4524">
        <w:t>ckeln. A</w:t>
      </w:r>
      <w:r w:rsidR="001E24F4">
        <w:t xml:space="preserve">ls Implementierungssprache ist Java vorzusehen. </w:t>
      </w:r>
      <w:r w:rsidR="00CB4524">
        <w:t>Die Entwicklungsumg</w:t>
      </w:r>
      <w:r w:rsidR="00CB4524">
        <w:t>e</w:t>
      </w:r>
      <w:r w:rsidR="00CB4524">
        <w:t xml:space="preserve">bung ist </w:t>
      </w:r>
      <w:proofErr w:type="spellStart"/>
      <w:r w:rsidR="00CB4524">
        <w:t>E</w:t>
      </w:r>
      <w:r>
        <w:t>clipse</w:t>
      </w:r>
      <w:proofErr w:type="spellEnd"/>
      <w:r>
        <w:t>.</w:t>
      </w:r>
    </w:p>
    <w:p w:rsidR="007042B4" w:rsidRDefault="007042B4" w:rsidP="007042B4">
      <w:pPr>
        <w:pStyle w:val="Anforderung"/>
        <w:rPr>
          <w:szCs w:val="22"/>
        </w:rPr>
      </w:pPr>
      <w:r>
        <w:t>LN50</w:t>
      </w:r>
      <w:r>
        <w:tab/>
      </w:r>
      <w:r w:rsidR="00CB4524">
        <w:t xml:space="preserve">Die </w:t>
      </w:r>
      <w:r w:rsidR="00CB4524">
        <w:rPr>
          <w:szCs w:val="22"/>
        </w:rPr>
        <w:t>Dokumentation der einzelnen Klassen und Methoden muss direkt im Quellcode erfol</w:t>
      </w:r>
      <w:r>
        <w:rPr>
          <w:szCs w:val="22"/>
        </w:rPr>
        <w:t>gen.</w:t>
      </w:r>
    </w:p>
    <w:p w:rsidR="00483724" w:rsidRPr="00924B9C" w:rsidRDefault="007042B4" w:rsidP="007042B4">
      <w:pPr>
        <w:pStyle w:val="Anforderung"/>
      </w:pPr>
      <w:r>
        <w:rPr>
          <w:szCs w:val="22"/>
        </w:rPr>
        <w:t>LN60</w:t>
      </w:r>
      <w:r>
        <w:rPr>
          <w:szCs w:val="22"/>
        </w:rPr>
        <w:tab/>
      </w:r>
      <w:r w:rsidR="00CB4524">
        <w:t xml:space="preserve">Die </w:t>
      </w:r>
      <w:proofErr w:type="spellStart"/>
      <w:r w:rsidR="00CB4524">
        <w:t>Versionierung</w:t>
      </w:r>
      <w:proofErr w:type="spellEnd"/>
      <w:r w:rsidR="00CB4524">
        <w:t xml:space="preserve"> des Quellcodes erfolgt unter dem Einsatz von </w:t>
      </w:r>
      <w:proofErr w:type="spellStart"/>
      <w:r w:rsidR="00CB4524">
        <w:t>TortoiseGit</w:t>
      </w:r>
      <w:proofErr w:type="spellEnd"/>
      <w:r w:rsidR="00CB4524">
        <w:t xml:space="preserve">. Der Austausch der Dateien von mehreren Mitarbeitern erfolgt über ein Online-Repository </w:t>
      </w:r>
      <w:r w:rsidR="00924B9C">
        <w:t xml:space="preserve">in </w:t>
      </w:r>
      <w:proofErr w:type="spellStart"/>
      <w:r w:rsidR="00924B9C">
        <w:t>GitHub</w:t>
      </w:r>
      <w:proofErr w:type="spellEnd"/>
      <w:r w:rsidR="00924B9C">
        <w:t xml:space="preserve">. Zudem werden in </w:t>
      </w:r>
      <w:proofErr w:type="spellStart"/>
      <w:r w:rsidR="00924B9C">
        <w:t>GitHub</w:t>
      </w:r>
      <w:proofErr w:type="spellEnd"/>
      <w:r w:rsidR="00924B9C">
        <w:t xml:space="preserve"> die vorhandenen Funktionen zum Bug-Tracking und zur Erstellung eines Wikis genutzt.</w:t>
      </w:r>
      <w:bookmarkStart w:id="75" w:name="_Toc320351664"/>
    </w:p>
    <w:p w:rsidR="001E24F4" w:rsidRPr="008F24FB" w:rsidRDefault="001E24F4" w:rsidP="00483724">
      <w:pPr>
        <w:pStyle w:val="berschrift2"/>
        <w:ind w:left="578" w:hanging="578"/>
      </w:pPr>
      <w:bookmarkStart w:id="76" w:name="_Toc323572702"/>
      <w:r w:rsidRPr="008F24FB">
        <w:t>Lieferumfang</w:t>
      </w:r>
      <w:bookmarkEnd w:id="75"/>
      <w:bookmarkEnd w:id="76"/>
    </w:p>
    <w:p w:rsidR="004E38A7" w:rsidRDefault="001E24F4" w:rsidP="00483724">
      <w:pPr>
        <w:pStyle w:val="berschrift3"/>
      </w:pPr>
      <w:bookmarkStart w:id="77" w:name="_Toc320351665"/>
      <w:bookmarkStart w:id="78" w:name="_Toc323572703"/>
      <w:r w:rsidRPr="008F24FB">
        <w:t>Ausführbare Programme</w:t>
      </w:r>
      <w:bookmarkEnd w:id="77"/>
      <w:bookmarkEnd w:id="78"/>
    </w:p>
    <w:p w:rsidR="004E38A7" w:rsidRDefault="004E38A7" w:rsidP="000A4CF0">
      <w:pPr>
        <w:jc w:val="both"/>
      </w:pPr>
      <w:r>
        <w:t xml:space="preserve">Der Auftragnehmer verpflichtet sich mit Vertragsabschluss alle </w:t>
      </w:r>
      <w:r w:rsidR="000A4CF0">
        <w:t>benötigten</w:t>
      </w:r>
      <w:r w:rsidR="00674496">
        <w:t xml:space="preserve"> </w:t>
      </w:r>
      <w:proofErr w:type="spellStart"/>
      <w:r w:rsidR="00674496">
        <w:t>compilierten</w:t>
      </w:r>
      <w:proofErr w:type="spellEnd"/>
      <w:r w:rsidR="000A4CF0">
        <w:t xml:space="preserve"> </w:t>
      </w:r>
      <w:proofErr w:type="spellStart"/>
      <w:r w:rsidR="000A4CF0">
        <w:t>Sourcen</w:t>
      </w:r>
      <w:proofErr w:type="spellEnd"/>
      <w:r w:rsidR="000A4CF0">
        <w:t xml:space="preserve"> und </w:t>
      </w:r>
      <w:proofErr w:type="spellStart"/>
      <w:r w:rsidR="000A4CF0">
        <w:t>Scripte</w:t>
      </w:r>
      <w:proofErr w:type="spellEnd"/>
      <w:r w:rsidR="000A4CF0">
        <w:t xml:space="preserve"> dem Auftraggeber auszuhändigen. </w:t>
      </w:r>
    </w:p>
    <w:p w:rsidR="004E38A7" w:rsidRDefault="004E38A7" w:rsidP="000A4CF0">
      <w:pPr>
        <w:jc w:val="both"/>
      </w:pPr>
      <w:r>
        <w:t xml:space="preserve">Die </w:t>
      </w:r>
      <w:r w:rsidR="000A4CF0">
        <w:t>Dateien</w:t>
      </w:r>
      <w:r>
        <w:t xml:space="preserve"> werden auf einem optischen Medium </w:t>
      </w:r>
      <w:r w:rsidR="000A4CF0">
        <w:t>aus folgender Auswahl:</w:t>
      </w:r>
    </w:p>
    <w:p w:rsidR="004E38A7" w:rsidRDefault="004E38A7" w:rsidP="0078076F">
      <w:pPr>
        <w:pStyle w:val="Listenabsatz"/>
        <w:numPr>
          <w:ilvl w:val="0"/>
          <w:numId w:val="10"/>
        </w:numPr>
        <w:jc w:val="both"/>
      </w:pPr>
      <w:r>
        <w:t>CD</w:t>
      </w:r>
    </w:p>
    <w:p w:rsidR="004E38A7" w:rsidRDefault="004E38A7" w:rsidP="0078076F">
      <w:pPr>
        <w:pStyle w:val="Listenabsatz"/>
        <w:numPr>
          <w:ilvl w:val="0"/>
          <w:numId w:val="10"/>
        </w:numPr>
        <w:jc w:val="both"/>
      </w:pPr>
      <w:r>
        <w:t>DVD</w:t>
      </w:r>
    </w:p>
    <w:p w:rsidR="004E38A7" w:rsidRDefault="004E38A7" w:rsidP="0078076F">
      <w:pPr>
        <w:pStyle w:val="Listenabsatz"/>
        <w:numPr>
          <w:ilvl w:val="0"/>
          <w:numId w:val="10"/>
        </w:numPr>
        <w:jc w:val="both"/>
      </w:pPr>
      <w:proofErr w:type="spellStart"/>
      <w:r>
        <w:t>Blu</w:t>
      </w:r>
      <w:proofErr w:type="spellEnd"/>
      <w:r>
        <w:t xml:space="preserve"> Ray</w:t>
      </w:r>
    </w:p>
    <w:p w:rsidR="00B66B2F" w:rsidRDefault="000A4CF0" w:rsidP="000A4CF0">
      <w:pPr>
        <w:jc w:val="both"/>
      </w:pPr>
      <w:r>
        <w:t>dem Auftraggeber zur Verfügung gestellt.</w:t>
      </w:r>
      <w:r w:rsidR="00674496">
        <w:t xml:space="preserve"> </w:t>
      </w:r>
      <w:r>
        <w:t xml:space="preserve">Das benötigte WAR-File für den Server wird vom Auftragnehmer auf dem optischen Medium seiner Wahl bereitgestellt. </w:t>
      </w:r>
    </w:p>
    <w:p w:rsidR="001E24F4" w:rsidRDefault="001E24F4" w:rsidP="00483724">
      <w:pPr>
        <w:pStyle w:val="berschrift3"/>
      </w:pPr>
      <w:bookmarkStart w:id="79" w:name="_Toc320351666"/>
      <w:bookmarkStart w:id="80" w:name="_Toc323572704"/>
      <w:r w:rsidRPr="008F24FB">
        <w:t>Quellcode</w:t>
      </w:r>
      <w:bookmarkEnd w:id="79"/>
      <w:bookmarkEnd w:id="80"/>
    </w:p>
    <w:p w:rsidR="004E38A7" w:rsidRPr="004E38A7" w:rsidRDefault="004E38A7" w:rsidP="004E38A7">
      <w:r>
        <w:t xml:space="preserve">Der </w:t>
      </w:r>
      <w:r w:rsidR="00674496">
        <w:t>compilierte</w:t>
      </w:r>
      <w:r w:rsidR="004F32ED">
        <w:t xml:space="preserve"> </w:t>
      </w:r>
      <w:r>
        <w:t xml:space="preserve">Quellcode wird nach Abschluss des Abnahmetests dem Auftragnehmer übergeben. Der Quellcode umfasst alle benötigten </w:t>
      </w:r>
      <w:r w:rsidR="00674496">
        <w:t xml:space="preserve">compilierten </w:t>
      </w:r>
      <w:r>
        <w:t>Sourcen und Skripte für die einsatzbereite V</w:t>
      </w:r>
      <w:r w:rsidR="00674496">
        <w:t>ersion der Eventplattform.</w:t>
      </w:r>
    </w:p>
    <w:p w:rsidR="004B5257" w:rsidRDefault="001E24F4" w:rsidP="00483724">
      <w:pPr>
        <w:pStyle w:val="berschrift3"/>
      </w:pPr>
      <w:bookmarkStart w:id="81" w:name="_Toc320351667"/>
      <w:bookmarkStart w:id="82" w:name="_Toc323572705"/>
      <w:r w:rsidRPr="008F24FB">
        <w:lastRenderedPageBreak/>
        <w:t>Dokumentation</w:t>
      </w:r>
      <w:bookmarkEnd w:id="81"/>
      <w:bookmarkEnd w:id="82"/>
    </w:p>
    <w:p w:rsidR="00A90B1A" w:rsidRDefault="00A90B1A" w:rsidP="004B5257">
      <w:r>
        <w:t xml:space="preserve">Die Benutzerdokumentation enthält die Erklärung für die </w:t>
      </w:r>
      <w:r w:rsidR="004B5257">
        <w:t>verschiedenen</w:t>
      </w:r>
      <w:r>
        <w:t xml:space="preserve"> Funktionalit</w:t>
      </w:r>
      <w:r w:rsidR="004B5257">
        <w:t>ät</w:t>
      </w:r>
      <w:r>
        <w:t>en für die Benutzer und Administratoren des Systems. Diese Dokumentation wird dem Auftra</w:t>
      </w:r>
      <w:r>
        <w:t>g</w:t>
      </w:r>
      <w:r>
        <w:t>nehmer zu einem in Dateiform als PDF übergeben</w:t>
      </w:r>
      <w:r w:rsidR="004B5257">
        <w:t xml:space="preserve"> zum anderem wird die </w:t>
      </w:r>
      <w:r>
        <w:t>Dokumentation für die Benutzer in die Software</w:t>
      </w:r>
      <w:r w:rsidR="004B5257">
        <w:t xml:space="preserve"> als Online-Hilfe</w:t>
      </w:r>
      <w:r>
        <w:t xml:space="preserve"> eingearbeitet. </w:t>
      </w:r>
    </w:p>
    <w:p w:rsidR="00A90B1A" w:rsidRDefault="00A90B1A" w:rsidP="00A90B1A">
      <w:pPr>
        <w:pStyle w:val="Textkrper"/>
      </w:pPr>
      <w:r>
        <w:t xml:space="preserve">Die Benutzerdokumentation muss folgende Punkte umfassen: </w:t>
      </w:r>
    </w:p>
    <w:p w:rsidR="00A90B1A" w:rsidRDefault="00A90B1A" w:rsidP="0078076F">
      <w:pPr>
        <w:pStyle w:val="Listenabsatz"/>
        <w:numPr>
          <w:ilvl w:val="0"/>
          <w:numId w:val="8"/>
        </w:numPr>
      </w:pPr>
      <w:r>
        <w:t xml:space="preserve">Informationen zur Funktion der Software </w:t>
      </w:r>
      <w:r w:rsidR="004B5257">
        <w:t xml:space="preserve">aus </w:t>
      </w:r>
      <w:r>
        <w:t>der Sicht der Problemwelt des Anwe</w:t>
      </w:r>
      <w:r>
        <w:t>n</w:t>
      </w:r>
      <w:r>
        <w:t>ders</w:t>
      </w:r>
    </w:p>
    <w:p w:rsidR="00A90B1A" w:rsidRDefault="00A90B1A" w:rsidP="0078076F">
      <w:pPr>
        <w:pStyle w:val="Listenabsatz"/>
        <w:numPr>
          <w:ilvl w:val="0"/>
          <w:numId w:val="8"/>
        </w:numPr>
      </w:pPr>
      <w:r>
        <w:t xml:space="preserve">Eine grundlegende </w:t>
      </w:r>
      <w:r w:rsidRPr="00A90B1A">
        <w:t>Bedienungsanleitung</w:t>
      </w:r>
      <w:r w:rsidR="004F32ED">
        <w:t xml:space="preserve"> zu allen Fun</w:t>
      </w:r>
      <w:r w:rsidR="000A4CF0">
        <w:t>k</w:t>
      </w:r>
      <w:r w:rsidR="004F32ED">
        <w:t>t</w:t>
      </w:r>
      <w:r w:rsidR="000A4CF0">
        <w:t xml:space="preserve">ionalitäten </w:t>
      </w:r>
    </w:p>
    <w:p w:rsidR="000A4CF0" w:rsidRDefault="000A4CF0" w:rsidP="0078076F">
      <w:pPr>
        <w:pStyle w:val="Listenabsatz"/>
        <w:numPr>
          <w:ilvl w:val="0"/>
          <w:numId w:val="8"/>
        </w:numPr>
      </w:pPr>
      <w:r>
        <w:t>Ratschläge zum Umgang mit möglichen Problemen</w:t>
      </w:r>
    </w:p>
    <w:p w:rsidR="00A90B1A" w:rsidRDefault="00A90B1A" w:rsidP="0078076F">
      <w:pPr>
        <w:pStyle w:val="Listenabsatz"/>
        <w:numPr>
          <w:ilvl w:val="0"/>
          <w:numId w:val="8"/>
        </w:numPr>
      </w:pPr>
      <w:r>
        <w:t>Fehleranalysen mit Gegenmaßnahmen</w:t>
      </w:r>
    </w:p>
    <w:p w:rsidR="00A90B1A" w:rsidRDefault="000A4CF0" w:rsidP="0078076F">
      <w:pPr>
        <w:pStyle w:val="Listenabsatz"/>
        <w:numPr>
          <w:ilvl w:val="0"/>
          <w:numId w:val="8"/>
        </w:numPr>
      </w:pPr>
      <w:r>
        <w:t xml:space="preserve">Ein </w:t>
      </w:r>
      <w:hyperlink r:id="rId14" w:tooltip="Frequently Asked Questions" w:history="1">
        <w:r w:rsidR="00A90B1A" w:rsidRPr="004B5257">
          <w:t>Frequently Asked Questions</w:t>
        </w:r>
      </w:hyperlink>
      <w:r w:rsidR="004B5257">
        <w:t xml:space="preserve"> in übersichtlicher Gliederung</w:t>
      </w:r>
    </w:p>
    <w:p w:rsidR="00A90B1A" w:rsidRDefault="000A4CF0" w:rsidP="0078076F">
      <w:pPr>
        <w:pStyle w:val="Listenabsatz"/>
        <w:numPr>
          <w:ilvl w:val="0"/>
          <w:numId w:val="8"/>
        </w:numPr>
      </w:pPr>
      <w:r>
        <w:t xml:space="preserve">Ein </w:t>
      </w:r>
      <w:hyperlink r:id="rId15" w:tooltip="Glossar" w:history="1">
        <w:r w:rsidR="00A90B1A" w:rsidRPr="004B5257">
          <w:t>Glossar</w:t>
        </w:r>
      </w:hyperlink>
      <w:r w:rsidR="00A90B1A">
        <w:t xml:space="preserve"> mit Erklärung der </w:t>
      </w:r>
      <w:hyperlink r:id="rId16" w:tooltip="Fachbegriff" w:history="1">
        <w:r w:rsidR="00A90B1A" w:rsidRPr="004B5257">
          <w:t>Fachbegriffe</w:t>
        </w:r>
      </w:hyperlink>
    </w:p>
    <w:p w:rsidR="00A90B1A" w:rsidRDefault="00846D56" w:rsidP="0078076F">
      <w:pPr>
        <w:pStyle w:val="Listenabsatz"/>
        <w:numPr>
          <w:ilvl w:val="0"/>
          <w:numId w:val="8"/>
        </w:numPr>
      </w:pPr>
      <w:hyperlink r:id="rId17" w:tooltip="Kontext-sensitive Hilfe" w:history="1">
        <w:r w:rsidR="004B5257">
          <w:t>Kontext</w:t>
        </w:r>
        <w:r w:rsidR="00A90B1A" w:rsidRPr="004B5257">
          <w:t>sensitive Hilfe</w:t>
        </w:r>
      </w:hyperlink>
      <w:r w:rsidR="00A90B1A">
        <w:t xml:space="preserve"> an jeder Stelle des Pro</w:t>
      </w:r>
      <w:r w:rsidR="004B5257">
        <w:t>grammablaufs</w:t>
      </w:r>
    </w:p>
    <w:p w:rsidR="00A90B1A" w:rsidRDefault="00846D56" w:rsidP="0078076F">
      <w:pPr>
        <w:pStyle w:val="Listenabsatz"/>
        <w:numPr>
          <w:ilvl w:val="0"/>
          <w:numId w:val="8"/>
        </w:numPr>
      </w:pPr>
      <w:hyperlink r:id="rId18" w:tooltip="Guided Tour" w:history="1">
        <w:r w:rsidR="000A4CF0">
          <w:t>Ein</w:t>
        </w:r>
      </w:hyperlink>
      <w:r w:rsidR="000A4CF0">
        <w:t xml:space="preserve"> Tutoriell</w:t>
      </w:r>
      <w:r w:rsidR="00A90B1A">
        <w:t xml:space="preserve"> durch die Benu</w:t>
      </w:r>
      <w:r w:rsidR="000A4CF0">
        <w:t>tzerführung als ersten</w:t>
      </w:r>
      <w:r w:rsidR="004B5257">
        <w:t xml:space="preserve"> Einstieg</w:t>
      </w:r>
    </w:p>
    <w:p w:rsidR="004B5257" w:rsidRDefault="004B5257" w:rsidP="004B5257">
      <w:r>
        <w:t>Neben der Benutzerdokumentation ist eine Programmierdokumentation vom Auftragne</w:t>
      </w:r>
      <w:r>
        <w:t>h</w:t>
      </w:r>
      <w:r>
        <w:t xml:space="preserve">mer zu erstellen. Diese hält sich an folgende Konventionen:  </w:t>
      </w:r>
    </w:p>
    <w:p w:rsidR="004B5257" w:rsidRDefault="004B5257" w:rsidP="0078076F">
      <w:pPr>
        <w:pStyle w:val="Listenabsatz"/>
        <w:numPr>
          <w:ilvl w:val="0"/>
          <w:numId w:val="9"/>
        </w:numPr>
      </w:pPr>
      <w:r>
        <w:t>Der Quel</w:t>
      </w:r>
      <w:r w:rsidR="000A4CF0">
        <w:t>lcode soll selbsterklärend sein</w:t>
      </w:r>
    </w:p>
    <w:p w:rsidR="004B5257" w:rsidRDefault="004B5257" w:rsidP="0078076F">
      <w:pPr>
        <w:pStyle w:val="Listenabsatz"/>
        <w:numPr>
          <w:ilvl w:val="1"/>
          <w:numId w:val="9"/>
        </w:numPr>
      </w:pPr>
      <w:r>
        <w:t>Die Namen von Variablen und Funktionen sollen für Menschen intuitiv ve</w:t>
      </w:r>
      <w:r>
        <w:t>r</w:t>
      </w:r>
      <w:r w:rsidR="000A4CF0">
        <w:t>ständlich sein.</w:t>
      </w:r>
    </w:p>
    <w:p w:rsidR="004B5257" w:rsidRDefault="004B5257" w:rsidP="0078076F">
      <w:pPr>
        <w:pStyle w:val="Listenabsatz"/>
        <w:numPr>
          <w:ilvl w:val="0"/>
          <w:numId w:val="9"/>
        </w:numPr>
      </w:pPr>
      <w:r>
        <w:t xml:space="preserve">Wo sich bereits die formale Programmiersprache selbst ausreichend erklärt und die Struktur durch geeignetes Ein- und Ausrücken von </w:t>
      </w:r>
      <w:hyperlink r:id="rId19" w:tooltip="Kontrollstruktur" w:history="1">
        <w:r w:rsidRPr="004B5257">
          <w:t>Kontrollstrukturen</w:t>
        </w:r>
      </w:hyperlink>
      <w:r>
        <w:t xml:space="preserve"> bereits hinre</w:t>
      </w:r>
      <w:r>
        <w:t>i</w:t>
      </w:r>
      <w:r>
        <w:t>chend deutlich wird, darf keine zusätzliche und unabhängige Beschreibung angefe</w:t>
      </w:r>
      <w:r>
        <w:t>r</w:t>
      </w:r>
      <w:r>
        <w:t>tigt werden.</w:t>
      </w:r>
    </w:p>
    <w:p w:rsidR="004B5257" w:rsidRDefault="004B5257" w:rsidP="0078076F">
      <w:pPr>
        <w:pStyle w:val="Listenabsatz"/>
        <w:numPr>
          <w:ilvl w:val="0"/>
          <w:numId w:val="9"/>
        </w:numPr>
      </w:pPr>
      <w:r>
        <w:t>Die Dokumentation soll soweit wie möglich in den Quellcode eingearbeitet sein.</w:t>
      </w:r>
    </w:p>
    <w:p w:rsidR="004B5257" w:rsidRDefault="004B5257" w:rsidP="0078076F">
      <w:pPr>
        <w:pStyle w:val="Listenabsatz"/>
        <w:numPr>
          <w:ilvl w:val="1"/>
          <w:numId w:val="9"/>
        </w:numPr>
      </w:pPr>
      <w:r>
        <w:t xml:space="preserve">Das kann durch </w:t>
      </w:r>
      <w:hyperlink r:id="rId20" w:tooltip="Kommentar (Programmierung)" w:history="1">
        <w:r w:rsidRPr="004B5257">
          <w:t>Kommentare</w:t>
        </w:r>
      </w:hyperlink>
      <w:r>
        <w:t xml:space="preserve"> und Kommentarzeilen erreicht werden, die in unmittelbarer Nähe der Anweisungen im Quellcode stehen und bei deren Veränderung sofort aktualisiert werden können. </w:t>
      </w:r>
    </w:p>
    <w:p w:rsidR="004B5257" w:rsidRDefault="004B5257" w:rsidP="0078076F">
      <w:pPr>
        <w:pStyle w:val="Listenabsatz"/>
        <w:numPr>
          <w:ilvl w:val="0"/>
          <w:numId w:val="9"/>
        </w:numPr>
      </w:pPr>
      <w:r>
        <w:t xml:space="preserve">Unterstützende Übersichten soll mit </w:t>
      </w:r>
      <w:hyperlink r:id="rId21" w:tooltip="Software-Dokumentationswerkzeug" w:history="1">
        <w:r w:rsidRPr="004B5257">
          <w:t>Dokumentationswerkzeugen</w:t>
        </w:r>
      </w:hyperlink>
      <w:r w:rsidR="007A3608">
        <w:t xml:space="preserve"> </w:t>
      </w:r>
      <w:proofErr w:type="spellStart"/>
      <w:r>
        <w:t>Javadoc</w:t>
      </w:r>
      <w:proofErr w:type="spellEnd"/>
      <w:r>
        <w:t xml:space="preserve"> autom</w:t>
      </w:r>
      <w:r>
        <w:t>a</w:t>
      </w:r>
      <w:r>
        <w:t>tisch aus dem Quellcode und speziell formatierten Kommentaren generiert werden.</w:t>
      </w:r>
    </w:p>
    <w:p w:rsidR="004B5257" w:rsidRDefault="004B5257" w:rsidP="0078076F">
      <w:pPr>
        <w:pStyle w:val="Listenabsatz"/>
        <w:numPr>
          <w:ilvl w:val="0"/>
          <w:numId w:val="9"/>
        </w:numPr>
      </w:pPr>
      <w:r>
        <w:t>Soweit Anmerkungen, Skizzen und dergleichen nicht in den Quellcode selbst int</w:t>
      </w:r>
      <w:r>
        <w:t>e</w:t>
      </w:r>
      <w:r>
        <w:t xml:space="preserve">griert werden können, sollen sie unmittelbar bei den entsprechenden Dateien des Quellcodes gespeichert und </w:t>
      </w:r>
      <w:r w:rsidR="000A4CF0">
        <w:t>mit ausgeliefert werden</w:t>
      </w:r>
      <w:r>
        <w:t>.</w:t>
      </w:r>
    </w:p>
    <w:p w:rsidR="00586647" w:rsidRDefault="001E24F4" w:rsidP="00483724">
      <w:pPr>
        <w:pStyle w:val="berschrift3"/>
      </w:pPr>
      <w:bookmarkStart w:id="83" w:name="_Toc320351668"/>
      <w:bookmarkStart w:id="84" w:name="_Toc323572706"/>
      <w:r w:rsidRPr="008F24FB">
        <w:t>Daten</w:t>
      </w:r>
      <w:bookmarkEnd w:id="83"/>
      <w:bookmarkEnd w:id="84"/>
    </w:p>
    <w:p w:rsidR="001E24F4" w:rsidRPr="00FD23E2" w:rsidRDefault="00586647" w:rsidP="001E24F4">
      <w:r>
        <w:t>Das System ist eine Neuentwicklung. Bei der produktiven Inbetriebnahme der Internetplat</w:t>
      </w:r>
      <w:r>
        <w:t>t</w:t>
      </w:r>
      <w:r>
        <w:t>form Eventalizer sind deswegen keine Daten zu immigrieren. Die Testdaten, die für den A</w:t>
      </w:r>
      <w:r>
        <w:t>b</w:t>
      </w:r>
      <w:r>
        <w:t xml:space="preserve">nahmetest erforderlich sind, sollen nicht übernommen werden.     </w:t>
      </w:r>
    </w:p>
    <w:p w:rsidR="001E24F4" w:rsidRPr="008F24FB" w:rsidRDefault="001E24F4" w:rsidP="008F24FB">
      <w:pPr>
        <w:pStyle w:val="berschrift1"/>
      </w:pPr>
      <w:bookmarkStart w:id="85" w:name="_Toc320351669"/>
      <w:bookmarkStart w:id="86" w:name="_Toc323572707"/>
      <w:r w:rsidRPr="008F24FB">
        <w:lastRenderedPageBreak/>
        <w:t>Abnahmekriterien</w:t>
      </w:r>
      <w:bookmarkEnd w:id="85"/>
      <w:bookmarkEnd w:id="86"/>
    </w:p>
    <w:p w:rsidR="001E24F4" w:rsidRDefault="001E24F4" w:rsidP="008F24FB">
      <w:pPr>
        <w:pStyle w:val="berschrift2"/>
      </w:pPr>
      <w:bookmarkStart w:id="87" w:name="_Toc320351670"/>
      <w:bookmarkStart w:id="88" w:name="_Toc323572708"/>
      <w:r w:rsidRPr="008F24FB">
        <w:t>Allgemein</w:t>
      </w:r>
      <w:bookmarkEnd w:id="87"/>
      <w:bookmarkEnd w:id="88"/>
    </w:p>
    <w:p w:rsidR="001A0F97" w:rsidRDefault="001A0F97" w:rsidP="001A0F97">
      <w:r>
        <w:t>Die Abnahmekriterien stellen die Grundlage der Abnahmeprüfung dar, welche wiederum die Voraussetzung für die Abnahme der Software ist.</w:t>
      </w:r>
    </w:p>
    <w:p w:rsidR="001A0F97" w:rsidRDefault="001A0F97" w:rsidP="001A0F97">
      <w:r>
        <w:t>Für eine erfolgreiche Abnahme</w:t>
      </w:r>
      <w:r w:rsidR="00DF07BF">
        <w:t>prüfung</w:t>
      </w:r>
      <w:r>
        <w:t xml:space="preserve"> sind mindestens 90% der </w:t>
      </w:r>
      <w:r w:rsidR="00DF07BF">
        <w:t xml:space="preserve">vereinbarten, im Folgenden </w:t>
      </w:r>
      <w:r>
        <w:t xml:space="preserve">aufgeführten </w:t>
      </w:r>
      <w:r w:rsidR="00DF07BF">
        <w:t xml:space="preserve">Abnahmetestfälle </w:t>
      </w:r>
      <w:r>
        <w:t xml:space="preserve">zu erfüllen. </w:t>
      </w:r>
      <w:r w:rsidR="00DF07BF">
        <w:t>Nach der bestandenden Abnahmeprüfung</w:t>
      </w:r>
      <w:r>
        <w:t xml:space="preserve"> bei</w:t>
      </w:r>
      <w:r>
        <w:t>n</w:t>
      </w:r>
      <w:r>
        <w:t xml:space="preserve">haltet die Abnahme folgende Punkte: </w:t>
      </w:r>
    </w:p>
    <w:p w:rsidR="001A0F97" w:rsidRDefault="001A0F97" w:rsidP="0078076F">
      <w:pPr>
        <w:pStyle w:val="Listenabsatz"/>
        <w:numPr>
          <w:ilvl w:val="0"/>
          <w:numId w:val="11"/>
        </w:numPr>
      </w:pPr>
      <w:r>
        <w:t>Präsentation der Software</w:t>
      </w:r>
    </w:p>
    <w:p w:rsidR="001A0F97" w:rsidRDefault="001A0F97" w:rsidP="0078076F">
      <w:pPr>
        <w:pStyle w:val="Listenabsatz"/>
        <w:numPr>
          <w:ilvl w:val="0"/>
          <w:numId w:val="11"/>
        </w:numPr>
      </w:pPr>
      <w:r>
        <w:t xml:space="preserve">Live-Demonstration auf Basis der aufgeführten </w:t>
      </w:r>
      <w:r w:rsidR="00DF07BF">
        <w:t>Abnahmetestfälle</w:t>
      </w:r>
    </w:p>
    <w:p w:rsidR="00DF07BF" w:rsidRDefault="00DF07BF" w:rsidP="0078076F">
      <w:pPr>
        <w:pStyle w:val="Listenabsatz"/>
        <w:numPr>
          <w:ilvl w:val="0"/>
          <w:numId w:val="11"/>
        </w:numPr>
      </w:pPr>
      <w:r>
        <w:t>Lieferung aller geforderten Softwarekomponenten (inklusive Quellcode und Dok</w:t>
      </w:r>
      <w:r>
        <w:t>u</w:t>
      </w:r>
      <w:r>
        <w:t xml:space="preserve">mentation) </w:t>
      </w:r>
    </w:p>
    <w:p w:rsidR="005D3126" w:rsidRDefault="008011BF" w:rsidP="001E24F4">
      <w:r>
        <w:t>Die Abnahmetestfälle unterteilen sich dabei  in Muss-Abnahmetestfälle und Kann-Abnahmetestfälle. Die Muss-Abnahmetestfälle sind für eine erfolgreiche Abnahmeprüfung zwingend zu erfüllen. Die Kann-Testfälle verhindern dagegen nicht eine erfolgreiche Abna</w:t>
      </w:r>
      <w:r>
        <w:t>h</w:t>
      </w:r>
      <w:r>
        <w:t>meprüfung. Diese Testfälle können auch über Wartungsmaßnahmen nach der Abnahme e</w:t>
      </w:r>
      <w:r>
        <w:t>r</w:t>
      </w:r>
      <w:r>
        <w:t>füllt werden.</w:t>
      </w:r>
    </w:p>
    <w:p w:rsidR="001E24F4" w:rsidRPr="008F24FB" w:rsidRDefault="001E24F4" w:rsidP="008F24FB">
      <w:pPr>
        <w:pStyle w:val="berschrift2"/>
      </w:pPr>
      <w:bookmarkStart w:id="89" w:name="_Toc320351671"/>
      <w:bookmarkStart w:id="90" w:name="_Toc323572709"/>
      <w:r w:rsidRPr="008F24FB">
        <w:t>Abnahmetestfälle</w:t>
      </w:r>
      <w:bookmarkEnd w:id="89"/>
      <w:bookmarkEnd w:id="90"/>
    </w:p>
    <w:p w:rsidR="00A919B4" w:rsidRDefault="001E24F4" w:rsidP="00A919B4">
      <w:pPr>
        <w:pStyle w:val="berschrift3"/>
      </w:pPr>
      <w:bookmarkStart w:id="91" w:name="_Toc320351672"/>
      <w:bookmarkStart w:id="92" w:name="_Toc323572710"/>
      <w:r w:rsidRPr="008F24FB">
        <w:t>Testfälle zu den Funktionsbereichen</w:t>
      </w:r>
      <w:bookmarkEnd w:id="91"/>
      <w:bookmarkEnd w:id="92"/>
    </w:p>
    <w:p w:rsidR="00A919B4" w:rsidRDefault="00A919B4" w:rsidP="00A919B4">
      <w:pPr>
        <w:pStyle w:val="berschrift4"/>
      </w:pPr>
      <w:r w:rsidRPr="008F24FB">
        <w:t>Benutzerfunktionen</w:t>
      </w:r>
    </w:p>
    <w:p w:rsidR="002D3928" w:rsidRPr="002D3928" w:rsidRDefault="002D3928" w:rsidP="002D3928">
      <w:pPr>
        <w:pStyle w:val="berschrift5"/>
      </w:pPr>
      <w:r>
        <w:t>Muss-Abnahmetestfälle</w:t>
      </w:r>
    </w:p>
    <w:p w:rsidR="00D84E15" w:rsidRDefault="007042B4" w:rsidP="00144BAA">
      <w:pPr>
        <w:pStyle w:val="Anforderung"/>
      </w:pPr>
      <w:r>
        <w:t>L</w:t>
      </w:r>
      <w:r w:rsidR="005D3126">
        <w:t xml:space="preserve">T10 </w:t>
      </w:r>
      <w:r w:rsidR="002D3928">
        <w:tab/>
      </w:r>
      <w:r w:rsidR="00A919B4">
        <w:t>Ein beliebiger Internetnutzer kann sich unter Angabe</w:t>
      </w:r>
      <w:r w:rsidR="00D84E15">
        <w:t xml:space="preserve"> eines eindeutigen Benutzern</w:t>
      </w:r>
      <w:r w:rsidR="00D84E15">
        <w:t>a</w:t>
      </w:r>
      <w:r w:rsidR="00D84E15">
        <w:t>mens, eines Passwortes, einer gültigen E-Mail-Adresse, einer Adresse und eines Geburtsdatums registrieren. Er wird damit zu einem Benutzer des Systems, d.h. ist dem System bekannt.</w:t>
      </w:r>
    </w:p>
    <w:p w:rsidR="00D84E15" w:rsidRDefault="007042B4" w:rsidP="00144BAA">
      <w:pPr>
        <w:pStyle w:val="Anforderung"/>
      </w:pPr>
      <w:r>
        <w:t>L</w:t>
      </w:r>
      <w:r w:rsidR="00D84E15">
        <w:t>T20</w:t>
      </w:r>
      <w:r w:rsidR="002D3928">
        <w:tab/>
      </w:r>
      <w:r w:rsidR="00D84E15">
        <w:t>Der (dem System bekannte) Benutzer kann sich am System unter der Angabe seines Benutzernamens und seines Passwortes anmelden. In stehen die weiteren Benutze</w:t>
      </w:r>
      <w:r w:rsidR="00D84E15">
        <w:t>r</w:t>
      </w:r>
      <w:r w:rsidR="00D84E15">
        <w:t>funktionen nun zur Verfügung.</w:t>
      </w:r>
    </w:p>
    <w:p w:rsidR="00AC17CB" w:rsidRDefault="00144BAA" w:rsidP="00144BAA">
      <w:pPr>
        <w:pStyle w:val="Anforderung"/>
      </w:pPr>
      <w:r>
        <w:t>L</w:t>
      </w:r>
      <w:r w:rsidR="004F2F17">
        <w:t xml:space="preserve">T30 </w:t>
      </w:r>
      <w:r w:rsidR="00BB4E63">
        <w:tab/>
      </w:r>
      <w:r w:rsidR="002D3928">
        <w:tab/>
      </w:r>
      <w:r w:rsidR="004F2F17">
        <w:t>Der Benutzer</w:t>
      </w:r>
      <w:r w:rsidR="00AC17CB">
        <w:t xml:space="preserve"> kann sich vom System abmelden. Im stehen die weiteren Benutzerfun</w:t>
      </w:r>
      <w:r w:rsidR="00AC17CB">
        <w:t>k</w:t>
      </w:r>
      <w:r w:rsidR="00AC17CB">
        <w:t>tionen nun nicht zur Verfügung.</w:t>
      </w:r>
    </w:p>
    <w:p w:rsidR="00AC17CB" w:rsidRDefault="00144BAA" w:rsidP="00144BAA">
      <w:pPr>
        <w:pStyle w:val="Anforderung"/>
      </w:pPr>
      <w:r>
        <w:t>L</w:t>
      </w:r>
      <w:r w:rsidR="00AC17CB">
        <w:t xml:space="preserve">T40 </w:t>
      </w:r>
      <w:r w:rsidR="002D3928">
        <w:tab/>
      </w:r>
      <w:r w:rsidR="00BB4E63">
        <w:tab/>
      </w:r>
      <w:r w:rsidR="00AC17CB">
        <w:t>Der Benutzer kann sich unter der Angabe seines Benutzernamens und seiner E-Mail-Adresse ein neues Passwort anfordern. Das Passwort wird ihm per Mail an seine E-Mail-Adresse gesendet.</w:t>
      </w:r>
    </w:p>
    <w:p w:rsidR="00A51D46" w:rsidRDefault="00144BAA" w:rsidP="00144BAA">
      <w:pPr>
        <w:pStyle w:val="Anforderung"/>
      </w:pPr>
      <w:r>
        <w:t>L</w:t>
      </w:r>
      <w:r w:rsidR="00AC17CB">
        <w:t>T50</w:t>
      </w:r>
      <w:r w:rsidR="00AC17CB">
        <w:tab/>
      </w:r>
      <w:r w:rsidR="002D3928">
        <w:tab/>
      </w:r>
      <w:r w:rsidR="00AC17CB">
        <w:t>Der Benutzer kann</w:t>
      </w:r>
      <w:r w:rsidR="005563C9">
        <w:t xml:space="preserve"> sich seine Anmeldedaten anzeigen lassen.</w:t>
      </w:r>
    </w:p>
    <w:p w:rsidR="00AC17CB" w:rsidRDefault="00144BAA" w:rsidP="00144BAA">
      <w:pPr>
        <w:pStyle w:val="Anforderung"/>
      </w:pPr>
      <w:r>
        <w:t>L</w:t>
      </w:r>
      <w:r w:rsidR="005563C9">
        <w:t>T6</w:t>
      </w:r>
      <w:r w:rsidR="00AC17CB">
        <w:t>0</w:t>
      </w:r>
      <w:r w:rsidR="00AC17CB">
        <w:tab/>
      </w:r>
      <w:r w:rsidR="002D3928">
        <w:tab/>
      </w:r>
      <w:r w:rsidR="00AC17CB">
        <w:t>Der Benutzer kann</w:t>
      </w:r>
      <w:r w:rsidR="005563C9">
        <w:t xml:space="preserve"> seine Anmeldedaten ändern. Nach der Änderung werden ihm die geänderten Anmeldedaten angezeigt.</w:t>
      </w:r>
    </w:p>
    <w:p w:rsidR="00AC17CB" w:rsidRDefault="00144BAA" w:rsidP="00144BAA">
      <w:pPr>
        <w:pStyle w:val="Anforderung"/>
      </w:pPr>
      <w:r>
        <w:t>L</w:t>
      </w:r>
      <w:r w:rsidR="005563C9">
        <w:t>T7</w:t>
      </w:r>
      <w:r w:rsidR="00AC17CB">
        <w:t>0</w:t>
      </w:r>
      <w:r w:rsidR="00AC17CB">
        <w:tab/>
      </w:r>
      <w:r w:rsidR="002D3928">
        <w:tab/>
      </w:r>
      <w:r w:rsidR="00AC17CB">
        <w:t>Der Benutzer kann</w:t>
      </w:r>
      <w:r w:rsidR="005563C9" w:rsidRPr="005563C9">
        <w:t xml:space="preserve"> </w:t>
      </w:r>
      <w:r w:rsidR="005563C9">
        <w:t>s</w:t>
      </w:r>
      <w:r w:rsidR="00BB4E63">
        <w:t>ich s</w:t>
      </w:r>
      <w:r w:rsidR="005563C9">
        <w:t>ein persönliches Profil (Hobbys, Foto, Wohnort, Begr</w:t>
      </w:r>
      <w:r w:rsidR="005563C9">
        <w:t>ü</w:t>
      </w:r>
      <w:r w:rsidR="005563C9">
        <w:t>ßungstext) pflegen und einstellen, ob er beim Eingang von privaten Nachrichten per E-Mail benachrichtigt werden soll.</w:t>
      </w:r>
    </w:p>
    <w:p w:rsidR="00BB4E63" w:rsidRDefault="00144BAA" w:rsidP="00144BAA">
      <w:pPr>
        <w:pStyle w:val="Anforderung"/>
      </w:pPr>
      <w:r>
        <w:t>L</w:t>
      </w:r>
      <w:r w:rsidR="00BB4E63">
        <w:t>T80</w:t>
      </w:r>
      <w:r w:rsidR="00BB4E63">
        <w:tab/>
      </w:r>
      <w:r w:rsidR="002D3928">
        <w:tab/>
      </w:r>
      <w:r w:rsidR="00AC17CB">
        <w:t>Der Benutzer kann</w:t>
      </w:r>
      <w:r w:rsidR="00BB4E63" w:rsidRPr="00BB4E63">
        <w:t xml:space="preserve"> </w:t>
      </w:r>
      <w:r w:rsidR="00BB4E63">
        <w:t>Benutzer kann sich die persönlichen Daten anzeigen lassen.</w:t>
      </w:r>
    </w:p>
    <w:p w:rsidR="00BB4E63" w:rsidRDefault="00144BAA" w:rsidP="00144BAA">
      <w:pPr>
        <w:pStyle w:val="Anforderung"/>
      </w:pPr>
      <w:r>
        <w:lastRenderedPageBreak/>
        <w:t>L</w:t>
      </w:r>
      <w:r w:rsidR="00BB4E63">
        <w:t>T90</w:t>
      </w:r>
      <w:r w:rsidR="00BB4E63">
        <w:tab/>
      </w:r>
      <w:r w:rsidR="002D3928">
        <w:tab/>
      </w:r>
      <w:r w:rsidR="00BB4E63">
        <w:t>Der Benutzer kann die persönlichen Daten ändern. Nach der Änderung werden ihm die geänderten persönlichen Daten angezeigt.</w:t>
      </w:r>
    </w:p>
    <w:p w:rsidR="00BB4E63" w:rsidRDefault="00144BAA" w:rsidP="00144BAA">
      <w:pPr>
        <w:pStyle w:val="Anforderung"/>
      </w:pPr>
      <w:r>
        <w:t>L</w:t>
      </w:r>
      <w:r w:rsidR="00BB4E63">
        <w:t>T100</w:t>
      </w:r>
      <w:r w:rsidR="002D3928">
        <w:t xml:space="preserve"> </w:t>
      </w:r>
      <w:r w:rsidR="002D3928">
        <w:tab/>
      </w:r>
      <w:r w:rsidR="00BB4E63">
        <w:t>Der Benutzer kann Einstellungen zur Sichtbarkeit von Inhalten vornehmen. Je nach seinen Einstellungen sind bestimmte Inhalte sichtbar oder nicht.</w:t>
      </w:r>
    </w:p>
    <w:p w:rsidR="00BB4E63" w:rsidRDefault="00144BAA" w:rsidP="00144BAA">
      <w:pPr>
        <w:pStyle w:val="Anforderung"/>
      </w:pPr>
      <w:r>
        <w:t>L</w:t>
      </w:r>
      <w:r w:rsidR="00A51D46">
        <w:t>T110</w:t>
      </w:r>
      <w:r w:rsidR="002D3928">
        <w:tab/>
      </w:r>
      <w:r w:rsidR="00BB4E63">
        <w:t>Der Benutzer kann</w:t>
      </w:r>
      <w:r w:rsidR="00BB4E63" w:rsidRPr="00BB4E63">
        <w:t xml:space="preserve"> </w:t>
      </w:r>
      <w:r w:rsidR="00BB4E63">
        <w:t>jedem anderen Benutzer eine private Nachricht zukommen la</w:t>
      </w:r>
      <w:r w:rsidR="00BB4E63">
        <w:t>s</w:t>
      </w:r>
      <w:r w:rsidR="00BB4E63">
        <w:t>sen, wenn er nicht auf dessen Blockierliste steht.</w:t>
      </w:r>
      <w:r w:rsidR="00897C58" w:rsidRPr="00897C58">
        <w:t xml:space="preserve"> </w:t>
      </w:r>
      <w:r w:rsidR="00897C58">
        <w:t>Der Nachrichtenempfänger b</w:t>
      </w:r>
      <w:r w:rsidR="00897C58">
        <w:t>e</w:t>
      </w:r>
      <w:r w:rsidR="00897C58">
        <w:t>kommt die Antwortnachricht zugestellt.</w:t>
      </w:r>
    </w:p>
    <w:p w:rsidR="00A51D46" w:rsidRDefault="00144BAA" w:rsidP="00144BAA">
      <w:pPr>
        <w:pStyle w:val="Anforderung"/>
      </w:pPr>
      <w:r>
        <w:t>L</w:t>
      </w:r>
      <w:r w:rsidR="00A51D46">
        <w:t>T120</w:t>
      </w:r>
      <w:r w:rsidR="002D3928">
        <w:tab/>
      </w:r>
      <w:r w:rsidR="00BB4E63">
        <w:t>Der Benutzer kann</w:t>
      </w:r>
      <w:r w:rsidR="00BB4E63" w:rsidRPr="00BB4E63">
        <w:t xml:space="preserve"> </w:t>
      </w:r>
      <w:r w:rsidR="00897C58">
        <w:t>auf eingegangene Nachrichten antworten. Der Nachrichtenem</w:t>
      </w:r>
      <w:r w:rsidR="00897C58">
        <w:t>p</w:t>
      </w:r>
      <w:r w:rsidR="00897C58">
        <w:t>fänger bekommt die Antwortnachricht zugestellt.</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T130 </w:t>
      </w:r>
      <w:r w:rsidR="00A51D46">
        <w:tab/>
        <w:t>Der Benutzer kann</w:t>
      </w:r>
      <w:r w:rsidR="00A51D46" w:rsidRPr="00BB4E63">
        <w:t xml:space="preserve"> </w:t>
      </w:r>
      <w:r w:rsidR="00A51D46">
        <w:t>Freundeslisten führen. Inhalte von befreundeten Benutzern we</w:t>
      </w:r>
      <w:r w:rsidR="00A51D46">
        <w:t>r</w:t>
      </w:r>
      <w:r w:rsidR="00A51D46">
        <w:t>den vordergründig dargestellt.</w:t>
      </w:r>
    </w:p>
    <w:p w:rsidR="00A51D46" w:rsidRDefault="00144BAA" w:rsidP="00144BAA">
      <w:pPr>
        <w:pStyle w:val="Anforderung"/>
      </w:pPr>
      <w:r>
        <w:t>L</w:t>
      </w:r>
      <w:r w:rsidR="00A51D46">
        <w:t xml:space="preserve">T140 </w:t>
      </w:r>
      <w:r w:rsidR="00A51D46">
        <w:tab/>
        <w:t>Der Benutzer kann</w:t>
      </w:r>
      <w:r w:rsidR="00A51D46" w:rsidRPr="00BB4E63">
        <w:t xml:space="preserve"> </w:t>
      </w:r>
      <w:r w:rsidR="00A51D46">
        <w:t>Blockierlisten führen. Inhalte von blockierten Benutzern werden nicht dargestellt.</w:t>
      </w:r>
    </w:p>
    <w:p w:rsidR="00A51D46" w:rsidRDefault="00A51D46" w:rsidP="00BB4E63">
      <w:pPr>
        <w:ind w:left="426" w:hanging="426"/>
      </w:pPr>
    </w:p>
    <w:p w:rsidR="00A919B4" w:rsidRDefault="00A919B4" w:rsidP="00897C58">
      <w:pPr>
        <w:pStyle w:val="berschrift4"/>
        <w:ind w:left="862" w:hanging="862"/>
      </w:pPr>
      <w:r w:rsidRPr="008F24FB">
        <w:t>Eventfunktionen</w:t>
      </w:r>
    </w:p>
    <w:p w:rsidR="00A51D46" w:rsidRPr="002D3928" w:rsidRDefault="00A51D46" w:rsidP="00A51D46">
      <w:pPr>
        <w:pStyle w:val="berschrift5"/>
      </w:pPr>
      <w:r>
        <w:t>Muss-Abnahmetestfälle</w:t>
      </w:r>
    </w:p>
    <w:p w:rsidR="00897C58" w:rsidRDefault="00144BAA" w:rsidP="00144BAA">
      <w:pPr>
        <w:pStyle w:val="Anforderung"/>
      </w:pPr>
      <w:r>
        <w:t>L</w:t>
      </w:r>
      <w:r w:rsidR="00897C58">
        <w:t>T1</w:t>
      </w:r>
      <w:r w:rsidR="002D3928">
        <w:t>5</w:t>
      </w:r>
      <w:r w:rsidR="00897C58">
        <w:t>0</w:t>
      </w:r>
      <w:r>
        <w:tab/>
      </w:r>
      <w:r w:rsidR="00897C58">
        <w:t>Der Benutzer kann</w:t>
      </w:r>
      <w:r w:rsidR="00897C58" w:rsidRPr="00BB4E63">
        <w:t xml:space="preserve"> </w:t>
      </w:r>
      <w:r w:rsidR="00897C58">
        <w:t xml:space="preserve">ein </w:t>
      </w:r>
      <w:proofErr w:type="gramStart"/>
      <w:r w:rsidR="00897C58">
        <w:t>beliebiges</w:t>
      </w:r>
      <w:proofErr w:type="gramEnd"/>
      <w:r w:rsidR="00897C58">
        <w:t xml:space="preserve"> Event organisieren und </w:t>
      </w:r>
      <w:r w:rsidR="002D3928">
        <w:t>veröffentlichen</w:t>
      </w:r>
      <w:r w:rsidR="00897C58">
        <w:t>. Dafür gibt er den Eventtitel, die Beschreibung, die Kategorie, die Unterkategorie, den Preis, die minimale und maximale Teilnehmeranzahl, den Ort und die Zeit an. Außerdem def</w:t>
      </w:r>
      <w:r w:rsidR="00897C58">
        <w:t>i</w:t>
      </w:r>
      <w:r w:rsidR="00897C58">
        <w:t xml:space="preserve">niert er einen Zeitpunkt, zu dem </w:t>
      </w:r>
      <w:proofErr w:type="gramStart"/>
      <w:r w:rsidR="00897C58">
        <w:t>das</w:t>
      </w:r>
      <w:proofErr w:type="gramEnd"/>
      <w:r w:rsidR="00897C58">
        <w:t xml:space="preserve"> Event bestätigt werden muss.</w:t>
      </w:r>
      <w:r w:rsidR="002D3928">
        <w:t xml:space="preserve"> Der Benutzer wird damit zum Organisator des Events.</w:t>
      </w:r>
    </w:p>
    <w:p w:rsidR="00897C58" w:rsidRDefault="00144BAA" w:rsidP="00144BAA">
      <w:pPr>
        <w:pStyle w:val="Anforderung"/>
      </w:pPr>
      <w:r>
        <w:t>L</w:t>
      </w:r>
      <w:r w:rsidR="002D3928">
        <w:t xml:space="preserve">T160 </w:t>
      </w:r>
      <w:r w:rsidR="002D3928">
        <w:tab/>
      </w:r>
      <w:r w:rsidR="00897C58">
        <w:t>Der Benutzer kann</w:t>
      </w:r>
      <w:r w:rsidR="002D3928">
        <w:t xml:space="preserve"> an einem Event eines anderen Benutzers teilnehmen, d.h. sich für dieses Event anmelden. Der Benutzer wird damit zum Teilnehmer des Events und der Organisator des Events bekommt eine private Nachricht mit den Teilnehmerd</w:t>
      </w:r>
      <w:r w:rsidR="002D3928">
        <w:t>a</w:t>
      </w:r>
      <w:r w:rsidR="002D3928">
        <w:t>ten.</w:t>
      </w:r>
    </w:p>
    <w:p w:rsidR="002D3928" w:rsidRDefault="00144BAA" w:rsidP="00144BAA">
      <w:pPr>
        <w:pStyle w:val="Anforderung"/>
      </w:pPr>
      <w:r>
        <w:t>L</w:t>
      </w:r>
      <w:r w:rsidR="002D3928">
        <w:t>T1</w:t>
      </w:r>
      <w:r w:rsidR="00A51D46">
        <w:t>7</w:t>
      </w:r>
      <w:r w:rsidR="002D3928">
        <w:t xml:space="preserve">0 </w:t>
      </w:r>
      <w:r w:rsidR="002D3928">
        <w:tab/>
        <w:t>Der Benutzer als Organisator</w:t>
      </w:r>
      <w:r w:rsidR="002D3928" w:rsidRPr="002D3928">
        <w:t xml:space="preserve"> </w:t>
      </w:r>
      <w:r w:rsidR="002D3928">
        <w:t>kann</w:t>
      </w:r>
      <w:r w:rsidR="002D3928" w:rsidRPr="002D3928">
        <w:t xml:space="preserve"> </w:t>
      </w:r>
      <w:r w:rsidR="002D3928" w:rsidRPr="00B42D3B">
        <w:t xml:space="preserve">Teilnehmer </w:t>
      </w:r>
      <w:r w:rsidR="002D3928">
        <w:t>s</w:t>
      </w:r>
      <w:r w:rsidR="002D3928" w:rsidRPr="00B42D3B">
        <w:t>eines Events entfernen. Der Tei</w:t>
      </w:r>
      <w:r w:rsidR="002D3928" w:rsidRPr="00B42D3B">
        <w:t>l</w:t>
      </w:r>
      <w:r w:rsidR="002D3928" w:rsidRPr="00B42D3B">
        <w:t xml:space="preserve">nehmer ist </w:t>
      </w:r>
      <w:r w:rsidR="002D3928">
        <w:t xml:space="preserve">dann für </w:t>
      </w:r>
      <w:proofErr w:type="gramStart"/>
      <w:r w:rsidR="002D3928">
        <w:t>dieses</w:t>
      </w:r>
      <w:proofErr w:type="gramEnd"/>
      <w:r w:rsidR="002D3928">
        <w:t xml:space="preserve"> Event gesperrt und kann sich nicht mehr für dieses Event anmelden.</w:t>
      </w:r>
    </w:p>
    <w:p w:rsidR="002D3928" w:rsidRDefault="00144BAA" w:rsidP="00144BAA">
      <w:pPr>
        <w:pStyle w:val="Anforderung"/>
      </w:pPr>
      <w:r>
        <w:t>L</w:t>
      </w:r>
      <w:r w:rsidR="002D3928">
        <w:t>T</w:t>
      </w:r>
      <w:r w:rsidR="00A51D46">
        <w:t>18</w:t>
      </w:r>
      <w:r w:rsidR="002D3928">
        <w:t xml:space="preserve">0 </w:t>
      </w:r>
      <w:r w:rsidR="002D3928">
        <w:tab/>
        <w:t>Der Benutzer als Organisator</w:t>
      </w:r>
      <w:r w:rsidR="002D3928" w:rsidRPr="002D3928">
        <w:t xml:space="preserve"> </w:t>
      </w:r>
      <w:r w:rsidR="002D3928">
        <w:t>kann</w:t>
      </w:r>
      <w:r w:rsidR="002D3928" w:rsidRPr="002D3928">
        <w:t xml:space="preserve"> </w:t>
      </w:r>
      <w:proofErr w:type="gramStart"/>
      <w:r w:rsidR="002D3928">
        <w:t>das</w:t>
      </w:r>
      <w:proofErr w:type="gramEnd"/>
      <w:r w:rsidR="002D3928">
        <w:t xml:space="preserve"> Event (falls diese vorher so eingestellt wurde) bestätigen, um eine automatische Absage des Events zu vermeiden.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19</w:t>
      </w:r>
      <w:r w:rsidR="002D3928">
        <w:t xml:space="preserve">0 </w:t>
      </w:r>
      <w:r w:rsidR="002D3928">
        <w:tab/>
        <w:t>Der Benutzer als Organisator</w:t>
      </w:r>
      <w:r w:rsidR="002D3928" w:rsidRPr="002D3928">
        <w:t xml:space="preserve"> </w:t>
      </w:r>
      <w:r w:rsidR="002D3928">
        <w:t>kann das Event absagen. Der Organisator und alle bis dahin angemeldete Teilnehmer bekommen dann eine private Nachricht (ggfs. mit E-Mail-Benachrichtigung).</w:t>
      </w:r>
    </w:p>
    <w:p w:rsidR="002D3928" w:rsidRDefault="00144BAA" w:rsidP="00144BAA">
      <w:pPr>
        <w:pStyle w:val="Anforderung"/>
      </w:pPr>
      <w:r>
        <w:t>L</w:t>
      </w:r>
      <w:r w:rsidR="002D3928">
        <w:t>T</w:t>
      </w:r>
      <w:r w:rsidR="00A51D46">
        <w:t>20</w:t>
      </w:r>
      <w:r w:rsidR="002D3928">
        <w:t xml:space="preserve">0 </w:t>
      </w:r>
      <w:r w:rsidR="002D3928">
        <w:tab/>
        <w:t>Falls der</w:t>
      </w:r>
      <w:r w:rsidR="002D3928" w:rsidRPr="002D3928">
        <w:t xml:space="preserve"> </w:t>
      </w:r>
      <w:r w:rsidR="002D3928">
        <w:t>Benutzer als Organisator</w:t>
      </w:r>
      <w:r w:rsidR="002D3928" w:rsidRPr="002D3928">
        <w:t xml:space="preserve"> </w:t>
      </w:r>
      <w:proofErr w:type="gramStart"/>
      <w:r w:rsidR="002D3928">
        <w:t>das</w:t>
      </w:r>
      <w:proofErr w:type="gramEnd"/>
      <w:r w:rsidR="002D3928">
        <w:t xml:space="preserve"> Event</w:t>
      </w:r>
      <w:r w:rsidR="002D3928" w:rsidRPr="002D3928">
        <w:t xml:space="preserve"> </w:t>
      </w:r>
      <w:r w:rsidR="002D3928">
        <w:t>nicht bis zum festgelegten Bestät</w:t>
      </w:r>
      <w:r w:rsidR="002D3928">
        <w:t>i</w:t>
      </w:r>
      <w:r w:rsidR="002D3928">
        <w:t>gungs-Zeitpunkt bestätigt, erfolgt eine automatische Absage des Events durch das System. Der Organisator und alle bis dahin angemeldete Teilnehmer bekommen dann eine private Nachricht (ggfs. mit E-Mail-Benachrichtigung).</w:t>
      </w:r>
    </w:p>
    <w:p w:rsidR="00A919B4" w:rsidRDefault="00144BAA" w:rsidP="00144BAA">
      <w:pPr>
        <w:pStyle w:val="Anforderung"/>
      </w:pPr>
      <w:r>
        <w:t>L</w:t>
      </w:r>
      <w:r w:rsidR="002D3928">
        <w:t>T2</w:t>
      </w:r>
      <w:r w:rsidR="00A51D46">
        <w:t>1</w:t>
      </w:r>
      <w:r w:rsidR="002D3928">
        <w:t>0</w:t>
      </w:r>
      <w:r w:rsidR="002D3928">
        <w:tab/>
      </w:r>
      <w:r w:rsidR="00A919B4">
        <w:t xml:space="preserve">Nach einem Event kann jeder Teilnehmer </w:t>
      </w:r>
      <w:proofErr w:type="gramStart"/>
      <w:r w:rsidR="00A919B4">
        <w:t>das</w:t>
      </w:r>
      <w:proofErr w:type="gramEnd"/>
      <w:r w:rsidR="00A919B4">
        <w:t xml:space="preserve"> Event im Ganzen bewerten. Die B</w:t>
      </w:r>
      <w:r w:rsidR="00A919B4">
        <w:t>e</w:t>
      </w:r>
      <w:r w:rsidR="00A919B4">
        <w:t>wertung des Events ist im persönlichen Profil des Organisators gespeichert und dort vorhanden bzw. einsehbar.</w:t>
      </w:r>
    </w:p>
    <w:p w:rsidR="00A919B4" w:rsidRDefault="00144BAA" w:rsidP="00144BAA">
      <w:pPr>
        <w:pStyle w:val="Anforderung"/>
      </w:pPr>
      <w:r>
        <w:t>L</w:t>
      </w:r>
      <w:r w:rsidR="002D3928">
        <w:t>T</w:t>
      </w:r>
      <w:r w:rsidR="00A919B4">
        <w:t>2</w:t>
      </w:r>
      <w:r w:rsidR="00A51D46">
        <w:t>2</w:t>
      </w:r>
      <w:r w:rsidR="00A919B4">
        <w:t>0</w:t>
      </w:r>
      <w:r w:rsidR="00A919B4" w:rsidRPr="00B05425">
        <w:t xml:space="preserve"> </w:t>
      </w:r>
      <w:r w:rsidR="002D3928">
        <w:tab/>
      </w:r>
      <w:r w:rsidR="00A919B4">
        <w:t>Nach einem Event kann jeder Teilnehmer, inklusive des Organisators, jeden anderen Teilnehmer bewerten. Die Bewertung des Benutzers ist in seinem persönlichen Profil gespeichert und dort vorhanden bzw. einsehbar.</w:t>
      </w:r>
    </w:p>
    <w:p w:rsidR="00A919B4" w:rsidRDefault="00144BAA" w:rsidP="00144BAA">
      <w:pPr>
        <w:pStyle w:val="Anforderung"/>
      </w:pPr>
      <w:r>
        <w:lastRenderedPageBreak/>
        <w:t>L</w:t>
      </w:r>
      <w:r w:rsidR="002D3928">
        <w:t>T</w:t>
      </w:r>
      <w:r w:rsidR="00A919B4">
        <w:t>2</w:t>
      </w:r>
      <w:r w:rsidR="00A51D46">
        <w:t>3</w:t>
      </w:r>
      <w:r w:rsidR="00A919B4">
        <w:t xml:space="preserve">0 </w:t>
      </w:r>
      <w:r w:rsidR="002D3928">
        <w:tab/>
      </w:r>
      <w:r w:rsidR="00A919B4">
        <w:t>Zu einem Event kann jeder Teilnehmer, inklusive des Organisators, einen Kommentar verfassen.</w:t>
      </w:r>
      <w:r w:rsidR="002D3928">
        <w:t xml:space="preserve"> In der Eventanzeige ist der Kommentar vorhanden bzw. einsehbar.</w:t>
      </w:r>
    </w:p>
    <w:p w:rsidR="00A51D46" w:rsidRPr="002D3928" w:rsidRDefault="00A51D46" w:rsidP="00A51D46">
      <w:pPr>
        <w:pStyle w:val="berschrift5"/>
      </w:pPr>
      <w:r>
        <w:t>Kann-Abnahmetestfälle</w:t>
      </w:r>
    </w:p>
    <w:p w:rsidR="00A51D46" w:rsidRDefault="00144BAA" w:rsidP="00144BAA">
      <w:pPr>
        <w:pStyle w:val="Anforderung"/>
      </w:pPr>
      <w:r>
        <w:t>L</w:t>
      </w:r>
      <w:r w:rsidR="00A51D46">
        <w:t xml:space="preserve">T240 </w:t>
      </w:r>
      <w:r w:rsidR="00A51D46">
        <w:tab/>
        <w:t>Der Benutzer als Organisator kann zu seinem Event Plätze für Benutzer aus der Freundesliste reservieren. Der befreundete Benutzer bekommt eine private Nachricht (ggfs. mit E-Mail-Benachrichtigung) mit Link für Bestätigung der Teilnahme. Wenn der User bei dem System nicht bekannt ist, erfolgt eine Einladung (zur Anmeldung bei dem System) per E-Mail.</w:t>
      </w:r>
    </w:p>
    <w:p w:rsidR="00A51D46" w:rsidRDefault="00144BAA" w:rsidP="00144BAA">
      <w:pPr>
        <w:pStyle w:val="Anforderung"/>
      </w:pPr>
      <w:r>
        <w:t>L</w:t>
      </w:r>
      <w:r w:rsidR="00A51D46">
        <w:t xml:space="preserve">T250 </w:t>
      </w:r>
      <w:r w:rsidR="00A51D46">
        <w:tab/>
        <w:t>Der Benutzer als Organisator</w:t>
      </w:r>
      <w:r w:rsidR="00A51D46" w:rsidRPr="002D3928">
        <w:t xml:space="preserve"> </w:t>
      </w:r>
      <w:r w:rsidR="00A51D46">
        <w:t>kann Reservierungen, d.h. reservierte Plätze zu seinem Event zurücknehmen. Der Benutzer, für den die Reservierung bestand, bekommt e</w:t>
      </w:r>
      <w:r w:rsidR="00A51D46">
        <w:t>i</w:t>
      </w:r>
      <w:r w:rsidR="00A51D46">
        <w:t>ne private Nachricht (ggfs. mit E-Mail-Benachrichtigung).</w:t>
      </w:r>
    </w:p>
    <w:p w:rsidR="00A919B4" w:rsidRDefault="00A919B4" w:rsidP="00897C58">
      <w:pPr>
        <w:pStyle w:val="berschrift4"/>
        <w:ind w:left="862" w:hanging="862"/>
      </w:pPr>
      <w:r w:rsidRPr="008F24FB">
        <w:t>Administratorfunktionen</w:t>
      </w:r>
    </w:p>
    <w:p w:rsidR="00A51D46" w:rsidRPr="002D3928" w:rsidRDefault="00A51D46" w:rsidP="00A51D46">
      <w:pPr>
        <w:pStyle w:val="berschrift5"/>
      </w:pPr>
      <w:r>
        <w:t>Muss-Abnahmetestfälle</w:t>
      </w:r>
    </w:p>
    <w:p w:rsidR="002D3928" w:rsidRDefault="00144BAA" w:rsidP="00144BAA">
      <w:pPr>
        <w:pStyle w:val="Anforderung"/>
      </w:pPr>
      <w:r>
        <w:t>L</w:t>
      </w:r>
      <w:r w:rsidR="002D3928">
        <w:t>T260 Der Administrator kann das System, d.h. das Erscheinungsbild, die Kategorien, die Unterkategorien und die Orte konfigurieren bzw. verwalten. Die Konfiguration wird d</w:t>
      </w:r>
      <w:r w:rsidR="002D3928">
        <w:t>i</w:t>
      </w:r>
      <w:r w:rsidR="002D3928">
        <w:t>rekt aktiv und ist vorhanden bzw. einsehbar.</w:t>
      </w:r>
    </w:p>
    <w:p w:rsidR="00A51D46" w:rsidRDefault="00144BAA" w:rsidP="00144BAA">
      <w:pPr>
        <w:pStyle w:val="Anforderung"/>
      </w:pPr>
      <w:r>
        <w:t>L</w:t>
      </w:r>
      <w:r w:rsidR="00A51D46">
        <w:t>T760 Der Administrator kann Benutzer manuell freischalten.</w:t>
      </w:r>
    </w:p>
    <w:p w:rsidR="00A51D46" w:rsidRDefault="00144BAA" w:rsidP="00144BAA">
      <w:pPr>
        <w:pStyle w:val="Anforderung"/>
      </w:pPr>
      <w:r>
        <w:t>L</w:t>
      </w:r>
      <w:r w:rsidR="00A51D46">
        <w:t>F280 Der Administrator kann die Angaben eines Benutzers (trotz Privatsphäre Einstellu</w:t>
      </w:r>
      <w:r w:rsidR="00A51D46">
        <w:t>n</w:t>
      </w:r>
      <w:r w:rsidR="00A51D46">
        <w:t>gen) vollständig sehen und abändern.</w:t>
      </w:r>
    </w:p>
    <w:p w:rsidR="00A51D46" w:rsidRDefault="00144BAA" w:rsidP="00144BAA">
      <w:pPr>
        <w:pStyle w:val="Anforderung"/>
      </w:pPr>
      <w:r>
        <w:t>L</w:t>
      </w:r>
      <w:r w:rsidR="00A51D46">
        <w:t>F290 Der Administrator kann den Nachrichtenaustausch zwischen zwei Nutzern unterbi</w:t>
      </w:r>
      <w:r w:rsidR="00A51D46">
        <w:t>n</w:t>
      </w:r>
      <w:r w:rsidR="00A51D46">
        <w:t>den.</w:t>
      </w:r>
    </w:p>
    <w:p w:rsidR="00A51D46" w:rsidRDefault="00144BAA" w:rsidP="00144BAA">
      <w:pPr>
        <w:pStyle w:val="Anforderung"/>
      </w:pPr>
      <w:r>
        <w:t>L</w:t>
      </w:r>
      <w:r w:rsidR="00A51D46">
        <w:t>F300 Der Administrator kann Benutzer verwarnen und sperren.</w:t>
      </w:r>
    </w:p>
    <w:p w:rsidR="00A51D46" w:rsidRPr="002D3928" w:rsidRDefault="00A51D46" w:rsidP="00A51D46">
      <w:pPr>
        <w:pStyle w:val="berschrift5"/>
      </w:pPr>
      <w:r>
        <w:t>Kann-Abnahmetestfälle</w:t>
      </w:r>
    </w:p>
    <w:p w:rsidR="00A919B4" w:rsidRDefault="00144BAA" w:rsidP="00144BAA">
      <w:pPr>
        <w:pStyle w:val="Anforderung"/>
      </w:pPr>
      <w:r>
        <w:t>L</w:t>
      </w:r>
      <w:r w:rsidR="00A51D46">
        <w:t>T31</w:t>
      </w:r>
      <w:r w:rsidR="002D3928">
        <w:t>0 Der Administrator kann Statistiken zur Seitennutzung erstellen.</w:t>
      </w:r>
    </w:p>
    <w:p w:rsidR="001E24F4" w:rsidRDefault="001E24F4" w:rsidP="001E24F4"/>
    <w:p w:rsidR="00A51D46" w:rsidRDefault="00A51D46">
      <w:pPr>
        <w:spacing w:line="288" w:lineRule="auto"/>
        <w:ind w:left="2160"/>
        <w:rPr>
          <w:rFonts w:asciiTheme="majorHAnsi" w:eastAsiaTheme="majorEastAsia" w:hAnsiTheme="majorHAnsi" w:cstheme="majorBidi"/>
          <w:smallCaps/>
          <w:color w:val="1F497D" w:themeColor="text2"/>
          <w:spacing w:val="20"/>
          <w:sz w:val="26"/>
          <w:szCs w:val="24"/>
        </w:rPr>
      </w:pPr>
      <w:bookmarkStart w:id="93" w:name="_Toc320351673"/>
      <w:r>
        <w:br w:type="page"/>
      </w:r>
    </w:p>
    <w:p w:rsidR="001E24F4" w:rsidRPr="008F24FB" w:rsidRDefault="001E24F4" w:rsidP="008F24FB">
      <w:pPr>
        <w:pStyle w:val="berschrift3"/>
      </w:pPr>
      <w:bookmarkStart w:id="94" w:name="_Toc323572711"/>
      <w:r w:rsidRPr="008F24FB">
        <w:lastRenderedPageBreak/>
        <w:t>Testfälle zu Qualitätsvorgaben</w:t>
      </w:r>
      <w:bookmarkEnd w:id="93"/>
      <w:bookmarkEnd w:id="94"/>
    </w:p>
    <w:p w:rsidR="00357503" w:rsidRPr="008F24FB" w:rsidRDefault="00357503" w:rsidP="00357503">
      <w:pPr>
        <w:pStyle w:val="berschrift4"/>
      </w:pPr>
      <w:r w:rsidRPr="008F24FB">
        <w:t>Äußere und innere Qualität</w:t>
      </w:r>
    </w:p>
    <w:p w:rsidR="00357503" w:rsidRPr="008F24FB" w:rsidRDefault="00357503" w:rsidP="00357503">
      <w:pPr>
        <w:pStyle w:val="berschrift5"/>
      </w:pPr>
      <w:r w:rsidRPr="008F24FB">
        <w:t>Funktionalität</w:t>
      </w:r>
    </w:p>
    <w:p w:rsidR="00357503" w:rsidRPr="00BB4E63" w:rsidRDefault="00144BAA" w:rsidP="00144BAA">
      <w:pPr>
        <w:pStyle w:val="Anforderung"/>
      </w:pPr>
      <w:r>
        <w:t>L</w:t>
      </w:r>
      <w:r w:rsidR="00357503">
        <w:t>T320</w:t>
      </w:r>
      <w:r w:rsidR="00357503" w:rsidRPr="00BB4E63">
        <w:tab/>
        <w:t xml:space="preserve">Die Software </w:t>
      </w:r>
      <w:r w:rsidR="00357503">
        <w:t xml:space="preserve">besitzt alle notwendigen Funktionen und unterstützt </w:t>
      </w:r>
      <w:r w:rsidR="00357503" w:rsidRPr="00BB4E63">
        <w:t>die zugrunde li</w:t>
      </w:r>
      <w:r w:rsidR="00357503" w:rsidRPr="00BB4E63">
        <w:t>e</w:t>
      </w:r>
      <w:r w:rsidR="00357503" w:rsidRPr="00BB4E63">
        <w:t>genden Arbeitsabläufe im Sinne der Anforderungen adäquat.</w:t>
      </w:r>
      <w:r w:rsidR="00357503">
        <w:t xml:space="preserve"> Hierfür sind mindestens 90% der vereinbarten, aufgeführten Abnahmetestfälle erfüllt.</w:t>
      </w:r>
    </w:p>
    <w:p w:rsidR="00357503" w:rsidRPr="00BB4E63" w:rsidRDefault="00144BAA" w:rsidP="00144BAA">
      <w:pPr>
        <w:pStyle w:val="Anforderung"/>
      </w:pPr>
      <w:r>
        <w:t>L</w:t>
      </w:r>
      <w:r w:rsidR="00357503">
        <w:t>T330</w:t>
      </w:r>
      <w:r w:rsidR="00357503" w:rsidRPr="00BB4E63">
        <w:tab/>
        <w:t xml:space="preserve">Die Software </w:t>
      </w:r>
      <w:r w:rsidR="00357503">
        <w:t>liefert</w:t>
      </w:r>
      <w:r w:rsidR="00357503" w:rsidRPr="00BB4E63">
        <w:t xml:space="preserve"> die richtigen Ergebnisse (bei der Suche von Events, etc.).</w:t>
      </w:r>
    </w:p>
    <w:p w:rsidR="00357503" w:rsidRPr="00BB4E63" w:rsidRDefault="00144BAA" w:rsidP="00144BAA">
      <w:pPr>
        <w:pStyle w:val="Anforderung"/>
      </w:pPr>
      <w:r>
        <w:t>L</w:t>
      </w:r>
      <w:r w:rsidR="00357503">
        <w:t>T340</w:t>
      </w:r>
      <w:r w:rsidR="00357503" w:rsidRPr="00BB4E63">
        <w:tab/>
        <w:t xml:space="preserve">Die Software </w:t>
      </w:r>
      <w:r w:rsidR="00357503">
        <w:t>liefert</w:t>
      </w:r>
      <w:r w:rsidR="00357503" w:rsidRPr="00BB4E63">
        <w:t xml:space="preserve"> bei gleichen Eingaben die gleichen Ergebnisse.</w:t>
      </w:r>
    </w:p>
    <w:p w:rsidR="00357503" w:rsidRPr="00BB4E63" w:rsidRDefault="00144BAA" w:rsidP="00144BAA">
      <w:pPr>
        <w:pStyle w:val="Anforderung"/>
      </w:pPr>
      <w:r>
        <w:t>L</w:t>
      </w:r>
      <w:r w:rsidR="00357503">
        <w:t>T350</w:t>
      </w:r>
      <w:r w:rsidR="00357503" w:rsidRPr="00BB4E63">
        <w:tab/>
        <w:t xml:space="preserve">Die Software </w:t>
      </w:r>
      <w:r w:rsidR="00357503">
        <w:t>verhindert</w:t>
      </w:r>
      <w:r w:rsidR="00357503" w:rsidRPr="00BB4E63">
        <w:t xml:space="preserve"> unberechtigten Zugriff, sowohl versehentlich als auch vo</w:t>
      </w:r>
      <w:r w:rsidR="00357503" w:rsidRPr="00BB4E63">
        <w:t>r</w:t>
      </w:r>
      <w:r w:rsidR="00357503" w:rsidRPr="00BB4E63">
        <w:t>sätz</w:t>
      </w:r>
      <w:r w:rsidR="00357503">
        <w:t>lich, auf Programme und Daten</w:t>
      </w:r>
      <w:r w:rsidR="00357503" w:rsidRPr="00BB4E63">
        <w:t>.</w:t>
      </w:r>
    </w:p>
    <w:p w:rsidR="00357503" w:rsidRPr="00BB4E63" w:rsidRDefault="00144BAA" w:rsidP="00144BAA">
      <w:pPr>
        <w:pStyle w:val="Anforderung"/>
      </w:pPr>
      <w:r>
        <w:t>L</w:t>
      </w:r>
      <w:r w:rsidR="00357503">
        <w:t>T360</w:t>
      </w:r>
      <w:r w:rsidR="00357503" w:rsidRPr="00BB4E63">
        <w:tab/>
        <w:t xml:space="preserve">Die Software </w:t>
      </w:r>
      <w:r w:rsidR="00357503">
        <w:t>erfüllt</w:t>
      </w:r>
      <w:r w:rsidR="00357503" w:rsidRPr="00BB4E63">
        <w:t xml:space="preserve"> anwendungsspezifische Normen oder Vereinbarungen oder g</w:t>
      </w:r>
      <w:r w:rsidR="00357503" w:rsidRPr="00BB4E63">
        <w:t>e</w:t>
      </w:r>
      <w:r w:rsidR="00357503" w:rsidRPr="00BB4E63">
        <w:t>setzliche Bestimmungen und ähnliche Vorschriften.</w:t>
      </w:r>
    </w:p>
    <w:p w:rsidR="00357503" w:rsidRPr="008F24FB" w:rsidRDefault="00357503" w:rsidP="00357503">
      <w:pPr>
        <w:pStyle w:val="berschrift5"/>
      </w:pPr>
      <w:r w:rsidRPr="008F24FB">
        <w:t>Zuverlässigkeit</w:t>
      </w:r>
    </w:p>
    <w:p w:rsidR="00357503" w:rsidRPr="00BB4E63" w:rsidRDefault="00144BAA" w:rsidP="00144BAA">
      <w:pPr>
        <w:pStyle w:val="Anforderung"/>
      </w:pPr>
      <w:r>
        <w:t>L</w:t>
      </w:r>
      <w:r w:rsidR="00357503">
        <w:t>T370</w:t>
      </w:r>
      <w:r w:rsidR="00357503" w:rsidRPr="00BB4E63">
        <w:tab/>
        <w:t xml:space="preserve">Die Software </w:t>
      </w:r>
      <w:r w:rsidR="00357503">
        <w:t>ist</w:t>
      </w:r>
      <w:r w:rsidR="00357503" w:rsidRPr="00BB4E63">
        <w:t xml:space="preserve"> besonders zuverlässig und robust</w:t>
      </w:r>
      <w:r w:rsidR="00357503">
        <w:t>.</w:t>
      </w:r>
    </w:p>
    <w:p w:rsidR="00357503" w:rsidRPr="00BB4E63" w:rsidRDefault="00144BAA" w:rsidP="00144BAA">
      <w:pPr>
        <w:pStyle w:val="Anforderung"/>
      </w:pPr>
      <w:r>
        <w:t>L</w:t>
      </w:r>
      <w:r w:rsidR="00357503">
        <w:t>T380</w:t>
      </w:r>
      <w:r w:rsidR="00357503" w:rsidRPr="00BB4E63">
        <w:tab/>
        <w:t xml:space="preserve">Die Software </w:t>
      </w:r>
      <w:r w:rsidR="00357503">
        <w:t>ist</w:t>
      </w:r>
      <w:r w:rsidR="00357503" w:rsidRPr="00BB4E63">
        <w:t xml:space="preserve"> im Rahmen eines Tages nach einem Versagen oder Ausfall wiede</w:t>
      </w:r>
      <w:r w:rsidR="00357503" w:rsidRPr="00BB4E63">
        <w:t>r</w:t>
      </w:r>
      <w:r w:rsidR="00357503" w:rsidRPr="00BB4E63">
        <w:t xml:space="preserve">hergestellt. Dabei </w:t>
      </w:r>
      <w:r w:rsidR="00357503">
        <w:t>werden</w:t>
      </w:r>
      <w:r w:rsidR="00357503" w:rsidRPr="00BB4E63">
        <w:t xml:space="preserve"> die direkt betroffenen Daten </w:t>
      </w:r>
      <w:r w:rsidR="00357503">
        <w:t>wiedergewonnen</w:t>
      </w:r>
      <w:r w:rsidR="00357503" w:rsidRPr="00BB4E63">
        <w:t>.</w:t>
      </w:r>
    </w:p>
    <w:p w:rsidR="00357503" w:rsidRPr="008F24FB" w:rsidRDefault="00357503" w:rsidP="00357503">
      <w:pPr>
        <w:pStyle w:val="berschrift5"/>
      </w:pPr>
      <w:r w:rsidRPr="008F24FB">
        <w:t>Benutzbarkeit</w:t>
      </w:r>
    </w:p>
    <w:p w:rsidR="00357503" w:rsidRPr="00BB4E63" w:rsidRDefault="00144BAA" w:rsidP="00144BAA">
      <w:pPr>
        <w:pStyle w:val="Anforderung"/>
      </w:pPr>
      <w:r>
        <w:t>L</w:t>
      </w:r>
      <w:r w:rsidR="00357503">
        <w:t>T390</w:t>
      </w:r>
      <w:r w:rsidR="00357503" w:rsidRPr="00BB4E63">
        <w:tab/>
        <w:t xml:space="preserve">Die Software </w:t>
      </w:r>
      <w:r w:rsidR="00357503">
        <w:t>ist</w:t>
      </w:r>
      <w:r w:rsidR="00357503" w:rsidRPr="00BB4E63">
        <w:t xml:space="preserve"> ohne großen Aufwand und absolut unkompliziert benutzbar. Benu</w:t>
      </w:r>
      <w:r w:rsidR="00357503" w:rsidRPr="00BB4E63">
        <w:t>t</w:t>
      </w:r>
      <w:r w:rsidR="00357503" w:rsidRPr="00BB4E63">
        <w:t xml:space="preserve">zereingaben </w:t>
      </w:r>
      <w:r w:rsidR="00357503">
        <w:t>beschränken</w:t>
      </w:r>
      <w:r w:rsidR="00357503" w:rsidRPr="00BB4E63">
        <w:t xml:space="preserve"> sich auf das Notwendigste, </w:t>
      </w:r>
      <w:r w:rsidR="00357503">
        <w:t xml:space="preserve">sind </w:t>
      </w:r>
      <w:r w:rsidR="00357503" w:rsidRPr="00BB4E63">
        <w:t xml:space="preserve">flexibel anzugeben und </w:t>
      </w:r>
      <w:r w:rsidR="00357503">
        <w:t xml:space="preserve">werden </w:t>
      </w:r>
      <w:r w:rsidR="00357503" w:rsidRPr="00BB4E63">
        <w:t>frühzei</w:t>
      </w:r>
      <w:r w:rsidR="00357503">
        <w:t>tig auf Plausibilität geprüft</w:t>
      </w:r>
      <w:r w:rsidR="00357503" w:rsidRPr="00BB4E63">
        <w:t>. Die von der Software gelieferten Ergebni</w:t>
      </w:r>
      <w:r w:rsidR="00357503" w:rsidRPr="00BB4E63">
        <w:t>s</w:t>
      </w:r>
      <w:r w:rsidR="00357503" w:rsidRPr="00BB4E63">
        <w:t xml:space="preserve">se </w:t>
      </w:r>
      <w:r w:rsidR="00357503">
        <w:t xml:space="preserve">werden </w:t>
      </w:r>
      <w:r w:rsidR="00357503" w:rsidRPr="00BB4E63">
        <w:t xml:space="preserve"> übersichtlich und strukturiert ausgegeben, </w:t>
      </w:r>
      <w:r w:rsidR="00357503">
        <w:t xml:space="preserve">sind </w:t>
      </w:r>
      <w:r w:rsidR="00357503" w:rsidRPr="00BB4E63">
        <w:t>einfach zu interpretieren, sowie von Benutzer flexibel gestaltbar.</w:t>
      </w:r>
    </w:p>
    <w:p w:rsidR="00357503" w:rsidRPr="00BB4E63" w:rsidRDefault="00357503" w:rsidP="00144BAA">
      <w:pPr>
        <w:pStyle w:val="Anforderung"/>
      </w:pPr>
      <w:r>
        <w:t>T400</w:t>
      </w:r>
      <w:r w:rsidRPr="00BB4E63">
        <w:tab/>
        <w:t xml:space="preserve">Die Software </w:t>
      </w:r>
      <w:r>
        <w:t>ist</w:t>
      </w:r>
      <w:r w:rsidRPr="00BB4E63">
        <w:t xml:space="preserve"> klar und einfach zu verstehen und damit schnell zu erlernen.</w:t>
      </w:r>
    </w:p>
    <w:p w:rsidR="00357503" w:rsidRPr="00BB4E63" w:rsidRDefault="00357503" w:rsidP="00144BAA">
      <w:pPr>
        <w:pStyle w:val="Anforderung"/>
      </w:pPr>
      <w:r>
        <w:t>T410</w:t>
      </w:r>
      <w:r w:rsidRPr="00BB4E63">
        <w:tab/>
        <w:t xml:space="preserve">Von der Software </w:t>
      </w:r>
      <w:r>
        <w:t>geht</w:t>
      </w:r>
      <w:r w:rsidRPr="00BB4E63">
        <w:t xml:space="preserve"> eine g</w:t>
      </w:r>
      <w:r>
        <w:t>ewisse Attraktivität aus und für eine große Anzahl von Testern und Benutzern ist die Software attraktiv.</w:t>
      </w:r>
    </w:p>
    <w:p w:rsidR="00357503" w:rsidRPr="00BB4E63" w:rsidRDefault="00357503" w:rsidP="00144BAA">
      <w:pPr>
        <w:pStyle w:val="Anforderung"/>
      </w:pPr>
      <w:r>
        <w:t>T420</w:t>
      </w:r>
      <w:r w:rsidRPr="00BB4E63">
        <w:tab/>
        <w:t xml:space="preserve">Die Software </w:t>
      </w:r>
      <w:r>
        <w:t>ist</w:t>
      </w:r>
      <w:r w:rsidRPr="00BB4E63">
        <w:t xml:space="preserve"> in Bezug auf Bedienungsfehler, falschen Eingabedaten, etc. sehr robust und zuverlässig benutzbar. Hierfür </w:t>
      </w:r>
      <w:r>
        <w:t>sind</w:t>
      </w:r>
      <w:r w:rsidRPr="00BB4E63">
        <w:t xml:space="preserve"> auch die Fehlermeldungen verstän</w:t>
      </w:r>
      <w:r w:rsidRPr="00BB4E63">
        <w:t>d</w:t>
      </w:r>
      <w:r w:rsidRPr="00BB4E63">
        <w:t>lich.</w:t>
      </w:r>
    </w:p>
    <w:p w:rsidR="00357503" w:rsidRPr="008F24FB" w:rsidRDefault="00357503" w:rsidP="00357503">
      <w:pPr>
        <w:pStyle w:val="berschrift5"/>
      </w:pPr>
      <w:r w:rsidRPr="008F24FB">
        <w:t>Effizienz</w:t>
      </w:r>
    </w:p>
    <w:p w:rsidR="00357503" w:rsidRPr="00BB4E63" w:rsidRDefault="00357503" w:rsidP="00144BAA">
      <w:pPr>
        <w:pStyle w:val="Anforderung"/>
      </w:pPr>
      <w:r>
        <w:t>T430</w:t>
      </w:r>
      <w:r w:rsidRPr="00BB4E63">
        <w:tab/>
        <w:t xml:space="preserve">Die Software </w:t>
      </w:r>
      <w:r>
        <w:t>ist</w:t>
      </w:r>
      <w:r w:rsidRPr="00BB4E63">
        <w:t xml:space="preserve"> im besonderen Maße effizient. Für die Erfüllung der geforderten Funktionalitäten </w:t>
      </w:r>
      <w:r>
        <w:t>wird</w:t>
      </w:r>
      <w:r w:rsidRPr="00BB4E63">
        <w:t xml:space="preserve"> möglichst weni</w:t>
      </w:r>
      <w:r>
        <w:t>g Zeit benötigt und aufgewendet</w:t>
      </w:r>
      <w:r w:rsidRPr="00BB4E63">
        <w:t xml:space="preserve">.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Portabilität</w:t>
      </w:r>
    </w:p>
    <w:p w:rsidR="00357503" w:rsidRPr="00BB4E63" w:rsidRDefault="00357503" w:rsidP="00144BAA">
      <w:pPr>
        <w:pStyle w:val="Anforderung"/>
      </w:pPr>
      <w:r>
        <w:t>T440</w:t>
      </w:r>
      <w:r w:rsidRPr="00BB4E63">
        <w:tab/>
        <w:t xml:space="preserve">Die Software </w:t>
      </w:r>
      <w:r>
        <w:t>ist</w:t>
      </w:r>
      <w:r w:rsidRPr="00BB4E63">
        <w:t xml:space="preserve"> zu einer relationalen Datenbank kompatibel, </w:t>
      </w:r>
      <w:r>
        <w:t xml:space="preserve">erlaubt </w:t>
      </w:r>
      <w:r w:rsidRPr="00BB4E63">
        <w:t>aber auch die Anbindung an weitere Datenbankkomponenten.</w:t>
      </w:r>
    </w:p>
    <w:p w:rsidR="00357503" w:rsidRPr="00BB4E63" w:rsidRDefault="00357503" w:rsidP="00144BAA">
      <w:pPr>
        <w:pStyle w:val="Anforderung"/>
      </w:pPr>
      <w:r>
        <w:t>T450</w:t>
      </w:r>
      <w:r w:rsidRPr="00BB4E63">
        <w:tab/>
        <w:t xml:space="preserve">Die Software </w:t>
      </w:r>
      <w:r>
        <w:t>ist</w:t>
      </w:r>
      <w:r w:rsidRPr="00BB4E63">
        <w:t xml:space="preserve"> mit jedem aktuellen Browser bedienbar.</w:t>
      </w:r>
    </w:p>
    <w:p w:rsidR="00357503" w:rsidRPr="008F24FB" w:rsidRDefault="00357503" w:rsidP="00357503">
      <w:pPr>
        <w:pStyle w:val="berschrift4"/>
      </w:pPr>
      <w:r w:rsidRPr="008F24FB">
        <w:t>Gebrauchstauglichkeit</w:t>
      </w:r>
    </w:p>
    <w:p w:rsidR="00357503" w:rsidRPr="008F24FB" w:rsidRDefault="00357503" w:rsidP="00357503">
      <w:pPr>
        <w:pStyle w:val="berschrift5"/>
      </w:pPr>
      <w:r w:rsidRPr="008F24FB">
        <w:t>Effektivität</w:t>
      </w:r>
    </w:p>
    <w:p w:rsidR="00357503" w:rsidRPr="00BB4E63" w:rsidRDefault="00357503" w:rsidP="00144BAA">
      <w:pPr>
        <w:pStyle w:val="Anforderung"/>
      </w:pPr>
      <w:r>
        <w:lastRenderedPageBreak/>
        <w:t>T460</w:t>
      </w:r>
      <w:r>
        <w:tab/>
      </w:r>
      <w:r w:rsidRPr="00BB4E63">
        <w:t xml:space="preserve">Die Software </w:t>
      </w:r>
      <w:r>
        <w:t>unterstützt</w:t>
      </w:r>
      <w:r w:rsidRPr="00BB4E63">
        <w:t xml:space="preserve"> den Benutzer effektiv bei der Erledigung seiner Aufgaben, d.h. </w:t>
      </w:r>
      <w:r>
        <w:t xml:space="preserve">sie ermöglicht </w:t>
      </w:r>
      <w:r w:rsidRPr="00BB4E63">
        <w:t>diesem die Aufgaben genau, korrekt und vollständig zu erledigen.</w:t>
      </w:r>
      <w:r>
        <w:t xml:space="preserve"> Sie benötigt</w:t>
      </w:r>
      <w:r w:rsidRPr="00BB4E63">
        <w:t xml:space="preserve"> wenig Zeit. 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Produktivität</w:t>
      </w:r>
    </w:p>
    <w:p w:rsidR="00357503" w:rsidRPr="00BB4E63" w:rsidRDefault="00357503" w:rsidP="00144BAA">
      <w:pPr>
        <w:pStyle w:val="Anforderung"/>
      </w:pPr>
      <w:r>
        <w:t>T470</w:t>
      </w:r>
      <w:r>
        <w:tab/>
      </w:r>
      <w:r w:rsidRPr="00BB4E63">
        <w:t xml:space="preserve">Die Software </w:t>
      </w:r>
      <w:r>
        <w:t>lässt</w:t>
      </w:r>
      <w:r w:rsidRPr="00BB4E63">
        <w:t xml:space="preserve"> dem Benutzer unter möglichst geringem Zeitaufwand seine Aufg</w:t>
      </w:r>
      <w:r w:rsidRPr="00BB4E63">
        <w:t>a</w:t>
      </w:r>
      <w:r w:rsidRPr="00BB4E63">
        <w:t>ben erledigen.</w:t>
      </w:r>
      <w:r>
        <w:t xml:space="preserve"> </w:t>
      </w:r>
      <w:r w:rsidRPr="00BB4E63">
        <w:t xml:space="preserve">Die Antwort auf einen Klick eines Benutzers </w:t>
      </w:r>
      <w:r>
        <w:t xml:space="preserve">ist </w:t>
      </w:r>
      <w:r w:rsidRPr="00BB4E63">
        <w:t xml:space="preserve">schnell, d.h. </w:t>
      </w:r>
      <w:r>
        <w:t xml:space="preserve">die erfolgt </w:t>
      </w:r>
      <w:r w:rsidRPr="00BB4E63">
        <w:t>mit einer Wartezeit</w:t>
      </w:r>
      <w:r>
        <w:t xml:space="preserve"> von unter 1 Sekunde</w:t>
      </w:r>
      <w:r w:rsidRPr="00BB4E63">
        <w:t>.</w:t>
      </w:r>
    </w:p>
    <w:p w:rsidR="00357503" w:rsidRPr="008F24FB" w:rsidRDefault="00357503" w:rsidP="00357503">
      <w:pPr>
        <w:pStyle w:val="berschrift5"/>
      </w:pPr>
      <w:r w:rsidRPr="008F24FB">
        <w:t>Sicherheit</w:t>
      </w:r>
    </w:p>
    <w:p w:rsidR="00357503" w:rsidRDefault="00357503" w:rsidP="00144BAA">
      <w:pPr>
        <w:pStyle w:val="Anforderung"/>
      </w:pPr>
      <w:r>
        <w:t>T480</w:t>
      </w:r>
      <w:r>
        <w:tab/>
        <w:t xml:space="preserve">Die Software ist vor allem im Rahmen der Datenhaltung sicher und verhindert </w:t>
      </w:r>
      <w:r w:rsidRPr="00D53149">
        <w:t>unb</w:t>
      </w:r>
      <w:r w:rsidRPr="00D53149">
        <w:t>e</w:t>
      </w:r>
      <w:r w:rsidRPr="00D53149">
        <w:t>rechtigten Zugriff, sowohl versehentlich als auch vorsätzlich, auf Programme und D</w:t>
      </w:r>
      <w:r w:rsidRPr="00D53149">
        <w:t>a</w:t>
      </w:r>
      <w:r w:rsidRPr="00D53149">
        <w:t>ten.</w:t>
      </w:r>
    </w:p>
    <w:p w:rsidR="001E24F4" w:rsidRPr="00006428" w:rsidRDefault="001E24F4" w:rsidP="001E24F4"/>
    <w:p w:rsidR="001E24F4" w:rsidRPr="00FD23E2" w:rsidRDefault="001E24F4" w:rsidP="001E24F4"/>
    <w:p w:rsidR="001E24F4" w:rsidRPr="008A096E" w:rsidRDefault="001E24F4" w:rsidP="001E24F4">
      <w:pPr>
        <w:ind w:left="709" w:hanging="709"/>
      </w:pPr>
    </w:p>
    <w:p w:rsidR="00C25224" w:rsidRPr="004D6C02" w:rsidRDefault="00C25224" w:rsidP="00D74F5F">
      <w:pPr>
        <w:pStyle w:val="Textkrper"/>
        <w:rPr>
          <w:rFonts w:ascii="Arial" w:hAnsi="Arial" w:cs="Arial"/>
          <w:color w:val="auto"/>
          <w:szCs w:val="24"/>
          <w:lang w:bidi="ar-SA"/>
        </w:rPr>
      </w:pPr>
    </w:p>
    <w:p w:rsidR="00D059F7" w:rsidRPr="004D6C02" w:rsidRDefault="00D059F7">
      <w:pPr>
        <w:spacing w:line="288" w:lineRule="auto"/>
        <w:ind w:left="2160"/>
        <w:rPr>
          <w:rFonts w:ascii="Arial" w:hAnsi="Arial" w:cs="Arial"/>
          <w:szCs w:val="24"/>
          <w:lang w:bidi="ar-SA"/>
        </w:rPr>
        <w:sectPr w:rsidR="00D059F7" w:rsidRPr="004D6C02" w:rsidSect="00192C10">
          <w:headerReference w:type="first" r:id="rId22"/>
          <w:footerReference w:type="first" r:id="rId23"/>
          <w:pgSz w:w="11907" w:h="16839" w:code="9"/>
          <w:pgMar w:top="1417" w:right="1417" w:bottom="1134" w:left="1417" w:header="568" w:footer="567" w:gutter="0"/>
          <w:pgNumType w:start="1"/>
          <w:cols w:space="720"/>
          <w:docGrid w:linePitch="360"/>
        </w:sectPr>
      </w:pPr>
    </w:p>
    <w:p w:rsidR="00593582" w:rsidRPr="004D6C02" w:rsidRDefault="00D74F5F" w:rsidP="00BD0F67">
      <w:pPr>
        <w:pStyle w:val="Titel"/>
        <w:rPr>
          <w:lang w:val="de-DE"/>
        </w:rPr>
      </w:pPr>
      <w:bookmarkStart w:id="95" w:name="_Toc323572712"/>
      <w:r w:rsidRPr="004D6C02">
        <w:rPr>
          <w:lang w:val="de-DE"/>
        </w:rPr>
        <w:lastRenderedPageBreak/>
        <w:t>Anhang</w:t>
      </w:r>
      <w:bookmarkEnd w:id="95"/>
    </w:p>
    <w:p w:rsidR="000C70FD" w:rsidRDefault="000C2B54">
      <w:pPr>
        <w:pStyle w:val="Verzeichnis1"/>
        <w:rPr>
          <w:b w:val="0"/>
          <w:bCs w:val="0"/>
          <w:caps w:val="0"/>
          <w:noProof/>
          <w:sz w:val="22"/>
          <w:szCs w:val="22"/>
          <w:lang w:eastAsia="de-DE" w:bidi="ar-SA"/>
        </w:rPr>
      </w:pPr>
      <w:r w:rsidRPr="004D6C02">
        <w:fldChar w:fldCharType="begin"/>
      </w:r>
      <w:r w:rsidR="00AE69DA" w:rsidRPr="004D6C02">
        <w:instrText xml:space="preserve"> TOC \h \z \u \t "Anhang 1;1;Anhang 2;2;Anhang 3;3" </w:instrText>
      </w:r>
      <w:r w:rsidRPr="004D6C02">
        <w:fldChar w:fldCharType="separate"/>
      </w:r>
      <w:hyperlink w:anchor="_Toc322462040" w:history="1">
        <w:r w:rsidR="000C70FD" w:rsidRPr="000F0A42">
          <w:rPr>
            <w:rStyle w:val="Hyperlink"/>
            <w:noProof/>
          </w:rPr>
          <w:t>A 1.</w:t>
        </w:r>
        <w:r w:rsidR="000C70FD">
          <w:rPr>
            <w:b w:val="0"/>
            <w:bCs w:val="0"/>
            <w:caps w:val="0"/>
            <w:noProof/>
            <w:sz w:val="22"/>
            <w:szCs w:val="22"/>
            <w:lang w:eastAsia="de-DE" w:bidi="ar-SA"/>
          </w:rPr>
          <w:tab/>
        </w:r>
        <w:r w:rsidR="000C70FD" w:rsidRPr="000F0A42">
          <w:rPr>
            <w:rStyle w:val="Hyperlink"/>
            <w:noProof/>
          </w:rPr>
          <w:t>Referenzierte Dokumente</w:t>
        </w:r>
        <w:r w:rsidR="000C70FD">
          <w:rPr>
            <w:noProof/>
            <w:webHidden/>
          </w:rPr>
          <w:tab/>
        </w:r>
        <w:r>
          <w:rPr>
            <w:noProof/>
            <w:webHidden/>
          </w:rPr>
          <w:fldChar w:fldCharType="begin"/>
        </w:r>
        <w:r w:rsidR="000C70FD">
          <w:rPr>
            <w:noProof/>
            <w:webHidden/>
          </w:rPr>
          <w:instrText xml:space="preserve"> PAGEREF _Toc322462040 \h </w:instrText>
        </w:r>
        <w:r>
          <w:rPr>
            <w:noProof/>
            <w:webHidden/>
          </w:rPr>
        </w:r>
        <w:r>
          <w:rPr>
            <w:noProof/>
            <w:webHidden/>
          </w:rPr>
          <w:fldChar w:fldCharType="separate"/>
        </w:r>
        <w:r w:rsidR="00846D56">
          <w:rPr>
            <w:noProof/>
            <w:webHidden/>
          </w:rPr>
          <w:t>IX</w:t>
        </w:r>
        <w:r>
          <w:rPr>
            <w:noProof/>
            <w:webHidden/>
          </w:rPr>
          <w:fldChar w:fldCharType="end"/>
        </w:r>
      </w:hyperlink>
    </w:p>
    <w:p w:rsidR="00B7266A" w:rsidRPr="004D6C02" w:rsidRDefault="000C2B54" w:rsidP="001332EF">
      <w:pPr>
        <w:pStyle w:val="Textkrper"/>
      </w:pPr>
      <w:r w:rsidRPr="004D6C02">
        <w:fldChar w:fldCharType="end"/>
      </w:r>
      <w:r w:rsidR="00B7266A" w:rsidRPr="004D6C02">
        <w:br w:type="page"/>
      </w:r>
    </w:p>
    <w:p w:rsidR="00A81D65" w:rsidRPr="008F24FB" w:rsidRDefault="00A81D65" w:rsidP="00A81D65">
      <w:pPr>
        <w:pStyle w:val="Anhang1"/>
      </w:pPr>
      <w:bookmarkStart w:id="96" w:name="_Toc320351676"/>
      <w:bookmarkStart w:id="97" w:name="_Toc322462040"/>
      <w:proofErr w:type="spellStart"/>
      <w:r w:rsidRPr="008F24FB">
        <w:lastRenderedPageBreak/>
        <w:t>Referenzierte</w:t>
      </w:r>
      <w:proofErr w:type="spellEnd"/>
      <w:r w:rsidRPr="008F24FB">
        <w:t xml:space="preserve"> </w:t>
      </w:r>
      <w:proofErr w:type="spellStart"/>
      <w:r w:rsidRPr="008F24FB">
        <w:t>Dokumente</w:t>
      </w:r>
      <w:bookmarkEnd w:id="96"/>
      <w:bookmarkEnd w:id="97"/>
      <w:proofErr w:type="spellEnd"/>
    </w:p>
    <w:p w:rsidR="000C70FD" w:rsidRDefault="000C70FD" w:rsidP="00A81D65">
      <w:pPr>
        <w:pStyle w:val="Anforderung"/>
        <w:tabs>
          <w:tab w:val="clear" w:pos="709"/>
        </w:tabs>
        <w:spacing w:before="0" w:after="0"/>
      </w:pPr>
      <w:r w:rsidRPr="000C70FD">
        <w:t>Glossar</w:t>
      </w:r>
      <w:r w:rsidR="008011BF">
        <w:t xml:space="preserve"> (</w:t>
      </w:r>
      <w:r>
        <w:t>zum</w:t>
      </w:r>
      <w:r w:rsidRPr="000C70FD">
        <w:t xml:space="preserve"> FST Projekt "Eventalizer"</w:t>
      </w:r>
      <w:r>
        <w:t>,</w:t>
      </w:r>
      <w:r w:rsidRPr="000C70FD">
        <w:t xml:space="preserve"> Team 5</w:t>
      </w:r>
      <w:r w:rsidR="008011BF">
        <w:t>)</w:t>
      </w:r>
    </w:p>
    <w:p w:rsidR="008011BF" w:rsidRDefault="008011BF" w:rsidP="00202B07">
      <w:pPr>
        <w:pStyle w:val="Anforderung"/>
        <w:tabs>
          <w:tab w:val="clear" w:pos="709"/>
        </w:tabs>
        <w:spacing w:before="0" w:after="0"/>
      </w:pPr>
    </w:p>
    <w:p w:rsidR="00A81D65" w:rsidRDefault="008011BF" w:rsidP="00202B07">
      <w:pPr>
        <w:pStyle w:val="Anforderung"/>
        <w:tabs>
          <w:tab w:val="clear" w:pos="709"/>
        </w:tabs>
        <w:spacing w:before="0" w:after="0"/>
      </w:pPr>
      <w:r w:rsidRPr="008011BF">
        <w:t>Anwendungsfalldiagramm</w:t>
      </w:r>
      <w:r w:rsidR="00202B07">
        <w:t xml:space="preserve"> Benutzer- und Eventfunktionen</w:t>
      </w:r>
      <w:r>
        <w:t xml:space="preserve">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p w:rsidR="00202B07" w:rsidRDefault="00202B07" w:rsidP="00202B07">
      <w:pPr>
        <w:pStyle w:val="Anforderung"/>
        <w:tabs>
          <w:tab w:val="clear" w:pos="709"/>
        </w:tabs>
        <w:spacing w:before="0" w:after="0"/>
      </w:pPr>
      <w:r w:rsidRPr="008011BF">
        <w:t>Anwendungsfalldiagramm</w:t>
      </w:r>
      <w:r>
        <w:t xml:space="preserve"> Administratorfunktionen (zum</w:t>
      </w:r>
      <w:r w:rsidRPr="000C70FD">
        <w:t xml:space="preserve"> FST Projekt "Eventalizer"</w:t>
      </w:r>
      <w:r>
        <w:t>,</w:t>
      </w:r>
      <w:r w:rsidRPr="000C70FD">
        <w:t xml:space="preserve"> Team 5</w:t>
      </w:r>
      <w:r>
        <w:t>)</w:t>
      </w:r>
    </w:p>
    <w:p w:rsidR="00202B07" w:rsidRDefault="00202B07" w:rsidP="00202B07">
      <w:pPr>
        <w:pStyle w:val="Anforderung"/>
        <w:tabs>
          <w:tab w:val="clear" w:pos="709"/>
        </w:tabs>
        <w:spacing w:before="0" w:after="0"/>
      </w:pPr>
    </w:p>
    <w:sectPr w:rsidR="00202B07" w:rsidSect="00420B4A">
      <w:footerReference w:type="default" r:id="rId24"/>
      <w:pgSz w:w="11907" w:h="16839" w:code="9"/>
      <w:pgMar w:top="1417" w:right="1417" w:bottom="1134" w:left="1417" w:header="568" w:footer="567" w:gutter="0"/>
      <w:pgNumType w:fmt="upperRoman" w:start="8"/>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4D94" w:rsidRDefault="004B4D94">
      <w:r>
        <w:separator/>
      </w:r>
    </w:p>
  </w:endnote>
  <w:endnote w:type="continuationSeparator" w:id="0">
    <w:p w:rsidR="004B4D94" w:rsidRDefault="004B4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Pr="00CD4994" w:rsidRDefault="009C63B1" w:rsidP="00265837">
    <w:pPr>
      <w:pStyle w:val="Fuzeile"/>
      <w:rPr>
        <w:b/>
      </w:rPr>
    </w:pPr>
    <w:r>
      <w:fldChar w:fldCharType="begin"/>
    </w:r>
    <w:r>
      <w:instrText xml:space="preserve"> REF dokument_titel \h  \* MERGEFORMAT </w:instrText>
    </w:r>
    <w:r>
      <w:fldChar w:fldCharType="separate"/>
    </w:r>
    <w:sdt>
      <w:sdtPr>
        <w:alias w:val="Titel"/>
        <w:id w:val="1227112556"/>
        <w:dataBinding w:prefixMappings="xmlns:ns0='http://schemas.openxmlformats.org/package/2006/metadata/core-properties' xmlns:ns1='http://purl.org/dc/elements/1.1/'" w:xpath="/ns0:coreProperties[1]/ns1:title[1]" w:storeItemID="{6C3C8BC8-F283-45AE-878A-BAB7291924A1}"/>
        <w:text/>
      </w:sdtPr>
      <w:sdtContent>
        <w:r w:rsidR="00846D56" w:rsidRPr="00846D56">
          <w:t>Lastenheft</w:t>
        </w:r>
      </w:sdtContent>
    </w:sdt>
    <w:r>
      <w:fldChar w:fldCharType="end"/>
    </w:r>
    <w:r w:rsidR="00846D56">
      <w:rPr>
        <w:noProof/>
        <w:lang w:eastAsia="de-DE" w:bidi="ar-SA"/>
      </w:rPr>
      <w:pict>
        <v:shapetype id="_x0000_t32" coordsize="21600,21600" o:spt="32" o:oned="t" path="m,l21600,21600e" filled="f">
          <v:path arrowok="t" fillok="f" o:connecttype="none"/>
          <o:lock v:ext="edit" shapetype="t"/>
        </v:shapetype>
        <v:shape id="AutoShape 19" o:spid="_x0000_s2058" type="#_x0000_t32" style="position:absolute;margin-left:441.45pt;margin-top:-2.05pt;width:47.7pt;height:78.7pt;flip:x y;z-index:-251658241;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B2&#10;ZbF5SAIAAJQEAAAOAAAAAAAAAAAAAAAAAC4CAABkcnMvZTJvRG9jLnhtbFBLAQItABQABgAIAAAA&#10;IQAZqIA/4gAAAAoBAAAPAAAAAAAAAAAAAAAAAKIEAABkcnMvZG93bnJldi54bWxQSwUGAAAAAAQA&#10;BADzAAAAsQUAAAAA&#10;" strokecolor="#a7bfde [1620]"/>
      </w:pict>
    </w:r>
    <w:r w:rsidR="00846D56">
      <w:rPr>
        <w:noProof/>
        <w:lang w:eastAsia="de-DE" w:bidi="ar-SA"/>
      </w:rPr>
      <w:pict>
        <v:group id="Group 15" o:spid="_x0000_s2054" style="position:absolute;margin-left:402.5pt;margin-top:-10.05pt;width:44.5pt;height:46.1pt;rotation:180;z-index:-251649024;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">
          <v:oval id="Oval 16" o:spid="_x0000_s2057"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UG8AA&#10;AADcAAAADwAAAGRycy9kb3ducmV2LnhtbERPzWoCMRC+F/oOYQreaqIFaVej2GJFT9WtDzBsxs3i&#10;ZrJsoru+vREEb/Px/c5s0btaXKgNlWcNo6ECQVx4U3Gp4fD/+/4JIkRkg7Vn0nClAIv568sMM+M7&#10;3tMlj6VIIRwy1GBjbDIpQ2HJYRj6hjhxR986jAm2pTQtdinc1XKs1EQ6rDg1WGzox1Jxys9OgyK7&#10;rw9mLbu/710TcrXaFl8nrQdv/XIKIlIfn+KHe2PS/PEH3J9JF8j5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MUG8AAAADcAAAADwAAAAAAAAAAAAAAAACYAgAAZHJzL2Rvd25y&#10;ZXYueG1sUEsFBgAAAAAEAAQA9QAAAIUDAAAAAA==&#10;" fillcolor="#a7bfde [1620]" stroked="f"/>
          <v:oval id="Oval 17" o:spid="_x0000_s2056"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J9aLwA&#10;AADcAAAADwAAAGRycy9kb3ducmV2LnhtbERPzQ7BQBC+S7zDZiQuwpYIUpYIkbgq7pPuaBvd2eou&#10;ytNbicRtvny/s1g1phQPql1hWcFwEIEgTq0uOFNwOu76MxDOI2ssLZOCFzlYLdutBcbaPvlAj8Rn&#10;IoSwi1FB7n0VS+nSnAy6ga2IA3extUEfYJ1JXeMzhJtSjqJoIg0WHBpyrGiTU3pN7kaBO2+Gu/N9&#10;mvBsjMlb32hr0p5S3U6znoPw1Pi/+Ofe6zB/NIXvM+ECufw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Son1ovAAAANwAAAAPAAAAAAAAAAAAAAAAAJgCAABkcnMvZG93bnJldi54&#10;bWxQSwUGAAAAAAQABAD1AAAAgQMAAAAA&#10;" fillcolor="#d3dfee [820]" stroked="f"/>
          <v:oval id="Oval 18" o:spid="_x0000_s2055"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LhMRcUA&#10;AADcAAAADwAAAGRycy9kb3ducmV2LnhtbESPQW/CMAyF75P4D5EncRvpQEKoI6ANVGkHDoxOO1uJ&#10;1xYapzQZFH79fJi0m633/N7n5XrwrbpQH5vABp4nGShiG1zDlYHPsnhagIoJ2WEbmAzcKMJ6NXpY&#10;Yu7ClT/ockiVkhCOORqoU+pyraOtyWOchI5YtO/Qe0yy9pV2PV4l3Ld6mmVz7bFhaaixo01N9nT4&#10;8QZmO9xWb3d7LvfF1yI7BmtnRTRm/Di8voBKNKR/89/1uxP8q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uExFxQAAANwAAAAPAAAAAAAAAAAAAAAAAJgCAABkcnMv&#10;ZG93bnJldi54bWxQSwUGAAAAAAQABAD1AAAAigMAAAAA&#10;" fillcolor="#7ba0cd [2420]" stroked="f"/>
        </v:group>
      </w:pict>
    </w:r>
    <w:r w:rsidRPr="00F263C8">
      <w:tab/>
    </w:r>
    <w:r>
      <w:fldChar w:fldCharType="begin"/>
    </w:r>
    <w:r>
      <w:instrText xml:space="preserve"> REF dokument_datum \h  \* MERGEFORMAT </w:instrText>
    </w:r>
    <w:r>
      <w:fldChar w:fldCharType="separate"/>
    </w:r>
    <w:sdt>
      <w:sdtPr>
        <w:alias w:val="Datum"/>
        <w:id w:val="1468016810"/>
        <w:dataBinding w:prefixMappings="xmlns:ns0='http://schemas.microsoft.com/office/2006/coverPageProps'" w:xpath="/ns0:CoverPageProperties[1]/ns0:PublishDate[1]" w:storeItemID="{55AF091B-3C7A-41E3-B477-F2FDAA23CFDA}"/>
        <w:date w:fullDate="2012-04-27T00:00:00Z">
          <w:dateFormat w:val="dd.MM.yyyy"/>
          <w:lid w:val="de-DE"/>
          <w:storeMappedDataAs w:val="dateTime"/>
          <w:calendar w:val="gregorian"/>
        </w:date>
      </w:sdtPr>
      <w:sdtContent>
        <w:r w:rsidR="00846D56" w:rsidRPr="00846D56">
          <w:t>27.04.2012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846D56">
      <w:rPr>
        <w:b/>
        <w:noProof/>
        <w:color w:val="FFFFFF" w:themeColor="background1"/>
      </w:rPr>
      <w:t>21</w:t>
    </w:r>
    <w:r w:rsidRPr="00CC728C">
      <w:rPr>
        <w:b/>
        <w:color w:val="FFFFFF" w:themeColor="background1"/>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Pr="00B34539" w:rsidRDefault="009C63B1" w:rsidP="00B34539">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Pr="00CD4994" w:rsidRDefault="009C63B1" w:rsidP="00480CEA">
    <w:pPr>
      <w:pStyle w:val="Fuzeile"/>
      <w:tabs>
        <w:tab w:val="clear" w:pos="8640"/>
        <w:tab w:val="right" w:pos="8789"/>
      </w:tabs>
      <w:rPr>
        <w:b/>
      </w:rPr>
    </w:pPr>
    <w:r>
      <w:fldChar w:fldCharType="begin"/>
    </w:r>
    <w:r>
      <w:instrText xml:space="preserve"> REF dokument_titel \h  \* MERGEFORMAT </w:instrText>
    </w:r>
    <w:r>
      <w:fldChar w:fldCharType="separate"/>
    </w:r>
    <w:sdt>
      <w:sdtPr>
        <w:alias w:val="Titel"/>
        <w:id w:val="552657743"/>
        <w:dataBinding w:prefixMappings="xmlns:ns0='http://schemas.openxmlformats.org/package/2006/metadata/core-properties' xmlns:ns1='http://purl.org/dc/elements/1.1/'" w:xpath="/ns0:coreProperties[1]/ns1:title[1]" w:storeItemID="{6C3C8BC8-F283-45AE-878A-BAB7291924A1}"/>
        <w:text/>
      </w:sdtPr>
      <w:sdtContent>
        <w:r w:rsidR="00846D56" w:rsidRPr="00846D56">
          <w:t>Lastenheft</w:t>
        </w:r>
      </w:sdtContent>
    </w:sdt>
    <w:r>
      <w:fldChar w:fldCharType="end"/>
    </w:r>
    <w:r w:rsidR="00846D56">
      <w:rPr>
        <w:noProof/>
        <w:lang w:eastAsia="de-DE" w:bidi="ar-SA"/>
      </w:rPr>
      <w:pict>
        <v:shapetype id="_x0000_t32" coordsize="21600,21600" o:spt="32" o:oned="t" path="m,l21600,21600e" filled="f">
          <v:path arrowok="t" fillok="f" o:connecttype="none"/>
          <o:lock v:ext="edit" shapetype="t"/>
        </v:shapetype>
        <v:shape id="AutoShape 33" o:spid="_x0000_s2053" type="#_x0000_t32" style="position:absolute;margin-left:441.45pt;margin-top:-2.05pt;width:47.7pt;height:78.7pt;flip:x y;z-index:-2516428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" strokecolor="#a7bfde [1620]"/>
      </w:pict>
    </w:r>
    <w:r w:rsidR="00846D56">
      <w:rPr>
        <w:noProof/>
        <w:lang w:eastAsia="de-DE" w:bidi="ar-SA"/>
      </w:rPr>
      <w:pict>
        <v:group id="Group 34" o:spid="_x0000_s2049" style="position:absolute;margin-left:402.5pt;margin-top:-10.05pt;width:44.5pt;height:46.1pt;rotation:180;z-index:-251641856;mso-position-horizontal-relative:text;mso-position-vertical-relative:text" coordorigin="7907,4350" coordsize="2216,2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">
          <v:oval id="Oval 35" o:spid="_x0000_s2052" style="position:absolute;left:7907;top:4350;width:2216;height:221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rKTcIA&#10;AADbAAAADwAAAGRycy9kb3ducmV2LnhtbESP0WoCMRRE3wv9h3ALvtVEEWlXo9hiRZ+qWz/gsrlu&#10;Fjc3yyZ11783guDjMDNnmPmyd7W4UBsqzxpGQwWCuPCm4lLD8e/n/QNEiMgGa8+k4UoBlovXlzlm&#10;xnd8oEseS5EgHDLUYGNsMilDYclhGPqGOHkn3zqMSbalNC12Ce5qOVZqKh1WnBYsNvRtqTjn/06D&#10;Inuoj2Yju9+vfRNytd4Vn2etB2/9agYiUh+f4Ud7azRMJnD/kn6AXN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spNwgAAANsAAAAPAAAAAAAAAAAAAAAAAJgCAABkcnMvZG93&#10;bnJldi54bWxQSwUGAAAAAAQABAD1AAAAhwMAAAAA&#10;" fillcolor="#a7bfde [1620]" stroked="f"/>
          <v:oval id="Oval 36" o:spid="_x0000_s2051" style="position:absolute;left:7961;top:4684;width:1813;height:1813;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NtC8MA&#10;AADbAAAADwAAAGRycy9kb3ducmV2LnhtbESPT2vCQBTE74LfYXlCL6KblNY/qatIiuC1Ue+P7DMJ&#10;zb6N2U1M++ndQsHjMDO/YTa7wdSip9ZVlhXE8wgEcW51xYWC8+kwW4FwHlljbZkU/JCD3XY82mCi&#10;7Z2/qM98IQKEXYIKSu+bREqXl2TQzW1DHLyrbQ36INtC6hbvAW5q+RpFC2mw4rBQYkNpSfl31hkF&#10;7pLGh0u3zHj1htmvvtGnyadKvUyG/QcIT4N/hv/bR63gfQ1/X8IPkN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0NtC8MAAADbAAAADwAAAAAAAAAAAAAAAACYAgAAZHJzL2Rv&#10;d25yZXYueG1sUEsFBgAAAAAEAAQA9QAAAIgDAAAAAA==&#10;" fillcolor="#d3dfee [820]" stroked="f"/>
          <v:oval id="Oval 37" o:spid="_x0000_s2050" style="position:absolute;left:8006;top:5027;width:1375;height:13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id/MQA&#10;AADbAAAADwAAAGRycy9kb3ducmV2LnhtbESPS2vDMBCE74X+B7GB3Go5MYTgRjF9YMihhzxKz4u0&#10;tZ1YK9dSHDe/PioUchxm5htmVYy2FQP1vnGsYJakIIi1Mw1XCj4P5dMShA/IBlvHpOCXPBTrx4cV&#10;5sZdeEfDPlQiQtjnqKAOocul9Lomiz5xHXH0vl1vMUTZV9L0eIlw28p5mi6kxYbjQo0dvdWkT/uz&#10;VZB94Hv1etU/h235tUyPTuus9EpNJ+PLM4hAY7iH/9sbo2CRwd+X+APk+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YnfzEAAAA2wAAAA8AAAAAAAAAAAAAAAAAmAIAAGRycy9k&#10;b3ducmV2LnhtbFBLBQYAAAAABAAEAPUAAACJAwAAAAA=&#10;" fillcolor="#7ba0cd [2420]" stroked="f"/>
        </v:group>
      </w:pict>
    </w:r>
    <w:r w:rsidRPr="00F263C8">
      <w:tab/>
    </w:r>
    <w:r>
      <w:fldChar w:fldCharType="begin"/>
    </w:r>
    <w:r>
      <w:instrText xml:space="preserve"> REF dokument_datum \h  \* MERGEFORMAT </w:instrText>
    </w:r>
    <w:r>
      <w:fldChar w:fldCharType="separate"/>
    </w:r>
    <w:sdt>
      <w:sdtPr>
        <w:alias w:val="Datum"/>
        <w:id w:val="-1273543503"/>
        <w:dataBinding w:prefixMappings="xmlns:ns0='http://schemas.microsoft.com/office/2006/coverPageProps'" w:xpath="/ns0:CoverPageProperties[1]/ns0:PublishDate[1]" w:storeItemID="{55AF091B-3C7A-41E3-B477-F2FDAA23CFDA}"/>
        <w:date w:fullDate="2012-04-27T00:00:00Z">
          <w:dateFormat w:val="dd.MM.yyyy"/>
          <w:lid w:val="de-DE"/>
          <w:storeMappedDataAs w:val="dateTime"/>
          <w:calendar w:val="gregorian"/>
        </w:date>
      </w:sdtPr>
      <w:sdtContent>
        <w:r w:rsidR="00846D56" w:rsidRPr="00846D56">
          <w:t>27.04.2012</w:t>
        </w:r>
      </w:sdtContent>
    </w:sdt>
    <w:r>
      <w:fldChar w:fldCharType="end"/>
    </w:r>
    <w:r>
      <w:tab/>
    </w:r>
    <w:r w:rsidRPr="00CC728C">
      <w:rPr>
        <w:b/>
        <w:color w:val="FFFFFF" w:themeColor="background1"/>
      </w:rPr>
      <w:fldChar w:fldCharType="begin"/>
    </w:r>
    <w:r w:rsidRPr="00CC728C">
      <w:rPr>
        <w:b/>
        <w:color w:val="FFFFFF" w:themeColor="background1"/>
      </w:rPr>
      <w:instrText xml:space="preserve"> PAGE   \* MERGEFORMAT </w:instrText>
    </w:r>
    <w:r w:rsidRPr="00CC728C">
      <w:rPr>
        <w:b/>
        <w:color w:val="FFFFFF" w:themeColor="background1"/>
      </w:rPr>
      <w:fldChar w:fldCharType="separate"/>
    </w:r>
    <w:r w:rsidR="00846D56">
      <w:rPr>
        <w:b/>
        <w:noProof/>
        <w:color w:val="FFFFFF" w:themeColor="background1"/>
      </w:rPr>
      <w:t>IX</w:t>
    </w:r>
    <w:r w:rsidRPr="00CC728C">
      <w:rPr>
        <w:b/>
        <w:color w:val="FFFFFF" w:themeColor="background1"/>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4D94" w:rsidRDefault="004B4D94" w:rsidP="00354736">
      <w:pPr>
        <w:spacing w:after="60"/>
      </w:pPr>
      <w:r>
        <w:separator/>
      </w:r>
    </w:p>
  </w:footnote>
  <w:footnote w:type="continuationSeparator" w:id="0">
    <w:p w:rsidR="004B4D94" w:rsidRDefault="004B4D94" w:rsidP="001806A8">
      <w:pPr>
        <w:spacing w:after="0"/>
      </w:pPr>
      <w:r>
        <w:continuationSeparator/>
      </w:r>
    </w:p>
  </w:footnote>
  <w:footnote w:type="continuationNotice" w:id="1">
    <w:p w:rsidR="004B4D94" w:rsidRDefault="004B4D94">
      <w:pPr>
        <w:spacing w:after="0"/>
      </w:pPr>
    </w:p>
  </w:footnote>
  <w:footnote w:id="2">
    <w:p w:rsidR="009C63B1" w:rsidRDefault="009C63B1">
      <w:pPr>
        <w:pStyle w:val="Funotentext"/>
      </w:pPr>
      <w:r>
        <w:rPr>
          <w:rStyle w:val="Funotenzeichen"/>
        </w:rPr>
        <w:footnoteRef/>
      </w:r>
      <w:r>
        <w:t xml:space="preserve"> Dieses Anwendungsfalldiagramm ist </w:t>
      </w:r>
      <w:r w:rsidR="00005935">
        <w:t>ebenfalls</w:t>
      </w:r>
      <w:r>
        <w:t xml:space="preserve"> als </w:t>
      </w:r>
      <w:r w:rsidR="00005935">
        <w:t>Bild</w:t>
      </w:r>
      <w:r>
        <w:t>-Datei angehängt, siehe referenzierte Dokumente.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Default="009C63B1" w:rsidP="00BC68CC">
    <w:pPr>
      <w:pStyle w:val="Kopfzeile"/>
      <w:jc w:val="right"/>
    </w:pPr>
    <w:r>
      <w:rPr>
        <w:noProof/>
        <w:lang w:eastAsia="de-DE" w:bidi="ar-SA"/>
      </w:rPr>
      <w:drawing>
        <wp:anchor distT="0" distB="0" distL="114300" distR="114300" simplePos="0" relativeHeight="251676672" behindDoc="0" locked="0" layoutInCell="1" allowOverlap="1" wp14:anchorId="7670D734" wp14:editId="61FCCEDD">
          <wp:simplePos x="0" y="0"/>
          <wp:positionH relativeFrom="column">
            <wp:posOffset>-128270</wp:posOffset>
          </wp:positionH>
          <wp:positionV relativeFrom="paragraph">
            <wp:posOffset>-55880</wp:posOffset>
          </wp:positionV>
          <wp:extent cx="695325" cy="562630"/>
          <wp:effectExtent l="0" t="0" r="0" b="889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95325" cy="562630"/>
                  </a:xfrm>
                  <a:prstGeom prst="rect">
                    <a:avLst/>
                  </a:prstGeom>
                </pic:spPr>
              </pic:pic>
            </a:graphicData>
          </a:graphic>
        </wp:anchor>
      </w:drawing>
    </w:r>
    <w:r w:rsidR="00846D56">
      <w:rPr>
        <w:noProof/>
        <w:sz w:val="340"/>
        <w:lang w:eastAsia="de-DE" w:bidi="ar-SA"/>
      </w:rPr>
      <w:pict>
        <v:shapetype id="_x0000_t32" coordsize="21600,21600" o:spt="32" o:oned="t" path="m,l21600,21600e" filled="f">
          <v:path arrowok="t" fillok="f" o:connecttype="none"/>
          <o:lock v:ext="edit" shapetype="t"/>
        </v:shapetype>
        <v:shape id="AutoShape 14" o:spid="_x0000_s2059" type="#_x0000_t32" style="position:absolute;left:0;text-align:left;margin-left:-21.05pt;margin-top:23.4pt;width:494.8pt;height:19.2pt;flip:y;z-index:251665408;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" strokecolor="#a7bfde [1620]"/>
      </w:pict>
    </w:r>
    <w:r>
      <w:t xml:space="preserve">FST </w:t>
    </w:r>
    <w:r w:rsidRPr="008646BB">
      <w:t>Projekt "Eventalizer" (SS 2012) Team 5</w:t>
    </w:r>
    <w:r>
      <w:t xml:space="preserve">           </w:t>
    </w:r>
    <w:r w:rsidRPr="00E93420">
      <w:rPr>
        <w:color w:val="FFFFFF" w:themeColor="background1"/>
      </w:rPr>
      <w:t>.</w:t>
    </w:r>
  </w:p>
  <w:p w:rsidR="009C63B1" w:rsidRDefault="009C63B1" w:rsidP="00BC68CC">
    <w:pPr>
      <w:pStyle w:val="Kopfzeile"/>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63B1" w:rsidRPr="00B34539" w:rsidRDefault="009C63B1" w:rsidP="00B34539">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F9610D4"/>
    <w:lvl w:ilvl="0">
      <w:start w:val="1"/>
      <w:numFmt w:val="decimal"/>
      <w:lvlText w:val="%1."/>
      <w:lvlJc w:val="left"/>
      <w:pPr>
        <w:tabs>
          <w:tab w:val="num" w:pos="1492"/>
        </w:tabs>
        <w:ind w:left="1492" w:hanging="360"/>
      </w:pPr>
    </w:lvl>
  </w:abstractNum>
  <w:abstractNum w:abstractNumId="1">
    <w:nsid w:val="FFFFFF7D"/>
    <w:multiLevelType w:val="singleLevel"/>
    <w:tmpl w:val="FAC29972"/>
    <w:lvl w:ilvl="0">
      <w:start w:val="1"/>
      <w:numFmt w:val="decimal"/>
      <w:lvlText w:val="%1."/>
      <w:lvlJc w:val="left"/>
      <w:pPr>
        <w:tabs>
          <w:tab w:val="num" w:pos="1209"/>
        </w:tabs>
        <w:ind w:left="1209" w:hanging="360"/>
      </w:pPr>
    </w:lvl>
  </w:abstractNum>
  <w:abstractNum w:abstractNumId="2">
    <w:nsid w:val="FFFFFF7E"/>
    <w:multiLevelType w:val="singleLevel"/>
    <w:tmpl w:val="FA2045A4"/>
    <w:lvl w:ilvl="0">
      <w:start w:val="1"/>
      <w:numFmt w:val="decimal"/>
      <w:lvlText w:val="%1."/>
      <w:lvlJc w:val="left"/>
      <w:pPr>
        <w:tabs>
          <w:tab w:val="num" w:pos="926"/>
        </w:tabs>
        <w:ind w:left="926" w:hanging="360"/>
      </w:pPr>
    </w:lvl>
  </w:abstractNum>
  <w:abstractNum w:abstractNumId="3">
    <w:nsid w:val="FFFFFF7F"/>
    <w:multiLevelType w:val="singleLevel"/>
    <w:tmpl w:val="165E7DC8"/>
    <w:lvl w:ilvl="0">
      <w:start w:val="1"/>
      <w:numFmt w:val="decimal"/>
      <w:lvlText w:val="%1."/>
      <w:lvlJc w:val="left"/>
      <w:pPr>
        <w:tabs>
          <w:tab w:val="num" w:pos="643"/>
        </w:tabs>
        <w:ind w:left="643" w:hanging="360"/>
      </w:pPr>
    </w:lvl>
  </w:abstractNum>
  <w:abstractNum w:abstractNumId="4">
    <w:nsid w:val="FFFFFF80"/>
    <w:multiLevelType w:val="singleLevel"/>
    <w:tmpl w:val="559001E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B652D88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0F9A00EC"/>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F572A2C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7E364658"/>
    <w:lvl w:ilvl="0">
      <w:start w:val="1"/>
      <w:numFmt w:val="decimal"/>
      <w:lvlText w:val="%1."/>
      <w:lvlJc w:val="left"/>
      <w:pPr>
        <w:tabs>
          <w:tab w:val="num" w:pos="360"/>
        </w:tabs>
        <w:ind w:left="360" w:hanging="360"/>
      </w:pPr>
    </w:lvl>
  </w:abstractNum>
  <w:abstractNum w:abstractNumId="9">
    <w:nsid w:val="FFFFFF89"/>
    <w:multiLevelType w:val="singleLevel"/>
    <w:tmpl w:val="BA5853FA"/>
    <w:lvl w:ilvl="0">
      <w:start w:val="1"/>
      <w:numFmt w:val="bullet"/>
      <w:lvlText w:val=""/>
      <w:lvlJc w:val="left"/>
      <w:pPr>
        <w:tabs>
          <w:tab w:val="num" w:pos="360"/>
        </w:tabs>
        <w:ind w:left="360" w:hanging="360"/>
      </w:pPr>
      <w:rPr>
        <w:rFonts w:ascii="Symbol" w:hAnsi="Symbol" w:hint="default"/>
      </w:rPr>
    </w:lvl>
  </w:abstractNum>
  <w:abstractNum w:abstractNumId="10">
    <w:nsid w:val="01C758F7"/>
    <w:multiLevelType w:val="hybridMultilevel"/>
    <w:tmpl w:val="7EA893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0B114E2F"/>
    <w:multiLevelType w:val="hybridMultilevel"/>
    <w:tmpl w:val="6FFA49D4"/>
    <w:lvl w:ilvl="0" w:tplc="04070001">
      <w:start w:val="1"/>
      <w:numFmt w:val="bullet"/>
      <w:lvlText w:val=""/>
      <w:lvlJc w:val="left"/>
      <w:pPr>
        <w:ind w:left="1003" w:hanging="360"/>
      </w:pPr>
      <w:rPr>
        <w:rFonts w:ascii="Symbol" w:hAnsi="Symbol" w:hint="default"/>
      </w:rPr>
    </w:lvl>
    <w:lvl w:ilvl="1" w:tplc="04070003" w:tentative="1">
      <w:start w:val="1"/>
      <w:numFmt w:val="bullet"/>
      <w:lvlText w:val="o"/>
      <w:lvlJc w:val="left"/>
      <w:pPr>
        <w:ind w:left="1723" w:hanging="360"/>
      </w:pPr>
      <w:rPr>
        <w:rFonts w:ascii="Courier New" w:hAnsi="Courier New" w:cs="Courier New" w:hint="default"/>
      </w:rPr>
    </w:lvl>
    <w:lvl w:ilvl="2" w:tplc="04070005" w:tentative="1">
      <w:start w:val="1"/>
      <w:numFmt w:val="bullet"/>
      <w:lvlText w:val=""/>
      <w:lvlJc w:val="left"/>
      <w:pPr>
        <w:ind w:left="2443" w:hanging="360"/>
      </w:pPr>
      <w:rPr>
        <w:rFonts w:ascii="Wingdings" w:hAnsi="Wingdings" w:hint="default"/>
      </w:rPr>
    </w:lvl>
    <w:lvl w:ilvl="3" w:tplc="04070001" w:tentative="1">
      <w:start w:val="1"/>
      <w:numFmt w:val="bullet"/>
      <w:lvlText w:val=""/>
      <w:lvlJc w:val="left"/>
      <w:pPr>
        <w:ind w:left="3163" w:hanging="360"/>
      </w:pPr>
      <w:rPr>
        <w:rFonts w:ascii="Symbol" w:hAnsi="Symbol" w:hint="default"/>
      </w:rPr>
    </w:lvl>
    <w:lvl w:ilvl="4" w:tplc="04070003" w:tentative="1">
      <w:start w:val="1"/>
      <w:numFmt w:val="bullet"/>
      <w:lvlText w:val="o"/>
      <w:lvlJc w:val="left"/>
      <w:pPr>
        <w:ind w:left="3883" w:hanging="360"/>
      </w:pPr>
      <w:rPr>
        <w:rFonts w:ascii="Courier New" w:hAnsi="Courier New" w:cs="Courier New" w:hint="default"/>
      </w:rPr>
    </w:lvl>
    <w:lvl w:ilvl="5" w:tplc="04070005" w:tentative="1">
      <w:start w:val="1"/>
      <w:numFmt w:val="bullet"/>
      <w:lvlText w:val=""/>
      <w:lvlJc w:val="left"/>
      <w:pPr>
        <w:ind w:left="4603" w:hanging="360"/>
      </w:pPr>
      <w:rPr>
        <w:rFonts w:ascii="Wingdings" w:hAnsi="Wingdings" w:hint="default"/>
      </w:rPr>
    </w:lvl>
    <w:lvl w:ilvl="6" w:tplc="04070001" w:tentative="1">
      <w:start w:val="1"/>
      <w:numFmt w:val="bullet"/>
      <w:lvlText w:val=""/>
      <w:lvlJc w:val="left"/>
      <w:pPr>
        <w:ind w:left="5323" w:hanging="360"/>
      </w:pPr>
      <w:rPr>
        <w:rFonts w:ascii="Symbol" w:hAnsi="Symbol" w:hint="default"/>
      </w:rPr>
    </w:lvl>
    <w:lvl w:ilvl="7" w:tplc="04070003" w:tentative="1">
      <w:start w:val="1"/>
      <w:numFmt w:val="bullet"/>
      <w:lvlText w:val="o"/>
      <w:lvlJc w:val="left"/>
      <w:pPr>
        <w:ind w:left="6043" w:hanging="360"/>
      </w:pPr>
      <w:rPr>
        <w:rFonts w:ascii="Courier New" w:hAnsi="Courier New" w:cs="Courier New" w:hint="default"/>
      </w:rPr>
    </w:lvl>
    <w:lvl w:ilvl="8" w:tplc="04070005" w:tentative="1">
      <w:start w:val="1"/>
      <w:numFmt w:val="bullet"/>
      <w:lvlText w:val=""/>
      <w:lvlJc w:val="left"/>
      <w:pPr>
        <w:ind w:left="6763" w:hanging="360"/>
      </w:pPr>
      <w:rPr>
        <w:rFonts w:ascii="Wingdings" w:hAnsi="Wingdings" w:hint="default"/>
      </w:rPr>
    </w:lvl>
  </w:abstractNum>
  <w:abstractNum w:abstractNumId="12">
    <w:nsid w:val="0F7D6498"/>
    <w:multiLevelType w:val="multilevel"/>
    <w:tmpl w:val="9A703CAC"/>
    <w:numStyleLink w:val="Anhangsliste"/>
  </w:abstractNum>
  <w:abstractNum w:abstractNumId="13">
    <w:nsid w:val="287E2B34"/>
    <w:multiLevelType w:val="multilevel"/>
    <w:tmpl w:val="9A703CAC"/>
    <w:styleLink w:val="Anhangsliste"/>
    <w:lvl w:ilvl="0">
      <w:start w:val="1"/>
      <w:numFmt w:val="decimal"/>
      <w:pStyle w:val="Anhang1"/>
      <w:lvlText w:val="A %1."/>
      <w:lvlJc w:val="left"/>
      <w:pPr>
        <w:ind w:left="357" w:hanging="357"/>
      </w:pPr>
      <w:rPr>
        <w:rFonts w:hint="default"/>
      </w:rPr>
    </w:lvl>
    <w:lvl w:ilvl="1">
      <w:start w:val="1"/>
      <w:numFmt w:val="decimal"/>
      <w:pStyle w:val="Anhang2"/>
      <w:lvlText w:val="A %1.%2."/>
      <w:lvlJc w:val="left"/>
      <w:pPr>
        <w:ind w:left="357" w:hanging="357"/>
      </w:pPr>
      <w:rPr>
        <w:rFonts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Anhang3"/>
      <w:lvlText w:val="A %1.%2.%3."/>
      <w:lvlJc w:val="left"/>
      <w:pPr>
        <w:ind w:left="357" w:hanging="357"/>
      </w:pPr>
      <w:rPr>
        <w:rFonts w:hint="default"/>
      </w:rPr>
    </w:lvl>
    <w:lvl w:ilvl="3">
      <w:start w:val="1"/>
      <w:numFmt w:val="decimal"/>
      <w:lvlText w:val="A %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4D09112D"/>
    <w:multiLevelType w:val="hybridMultilevel"/>
    <w:tmpl w:val="1FA8E1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E6426F"/>
    <w:multiLevelType w:val="hybridMultilevel"/>
    <w:tmpl w:val="2BF473D4"/>
    <w:lvl w:ilvl="0" w:tplc="9B743694">
      <w:start w:val="1"/>
      <w:numFmt w:val="upperRoman"/>
      <w:pStyle w:val="Titel"/>
      <w:lvlText w:val="%1"/>
      <w:lvlJc w:val="righ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nsid w:val="4E9B5D1B"/>
    <w:multiLevelType w:val="hybridMultilevel"/>
    <w:tmpl w:val="84343F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F86049B"/>
    <w:multiLevelType w:val="multilevel"/>
    <w:tmpl w:val="168E9D1A"/>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8">
    <w:nsid w:val="54BE4D59"/>
    <w:multiLevelType w:val="hybridMultilevel"/>
    <w:tmpl w:val="4DFC3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E8C5C0B"/>
    <w:multiLevelType w:val="hybridMultilevel"/>
    <w:tmpl w:val="D8B4F2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6CC811CE"/>
    <w:multiLevelType w:val="hybridMultilevel"/>
    <w:tmpl w:val="5AC0FAE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7"/>
  </w:num>
  <w:num w:numId="2">
    <w:abstractNumId w:val="15"/>
  </w:num>
  <w:num w:numId="3">
    <w:abstractNumId w:val="13"/>
  </w:num>
  <w:num w:numId="4">
    <w:abstractNumId w:val="12"/>
    <w:lvlOverride w:ilvl="0">
      <w:lvl w:ilvl="0">
        <w:start w:val="1"/>
        <w:numFmt w:val="decimal"/>
        <w:pStyle w:val="Anhang1"/>
        <w:lvlText w:val="A %1."/>
        <w:lvlJc w:val="left"/>
        <w:pPr>
          <w:ind w:left="357" w:hanging="357"/>
        </w:pPr>
        <w:rPr>
          <w:rFonts w:hint="default"/>
        </w:rPr>
      </w:lvl>
    </w:lvlOverride>
    <w:lvlOverride w:ilvl="1">
      <w:lvl w:ilvl="1">
        <w:start w:val="1"/>
        <w:numFmt w:val="decimal"/>
        <w:pStyle w:val="Anhang2"/>
        <w:lvlText w:val="A %1.%2."/>
        <w:lvlJc w:val="left"/>
        <w:pPr>
          <w:ind w:left="4469" w:hanging="357"/>
        </w:pPr>
        <w:rPr>
          <w:rFonts w:hint="default"/>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2">
      <w:lvl w:ilvl="2">
        <w:start w:val="1"/>
        <w:numFmt w:val="decimal"/>
        <w:pStyle w:val="Anhang3"/>
        <w:lvlText w:val="A %1.%2.%3."/>
        <w:lvlJc w:val="left"/>
        <w:pPr>
          <w:ind w:left="357" w:hanging="357"/>
        </w:pPr>
        <w:rPr>
          <w:rFonts w:hint="default"/>
        </w:rPr>
      </w:lvl>
    </w:lvlOverride>
    <w:lvlOverride w:ilvl="3">
      <w:lvl w:ilvl="3">
        <w:start w:val="1"/>
        <w:numFmt w:val="decimal"/>
        <w:lvlText w:val="A %1.%2.%3.%4."/>
        <w:lvlJc w:val="left"/>
        <w:pPr>
          <w:ind w:left="357" w:hanging="357"/>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5">
    <w:abstractNumId w:val="10"/>
  </w:num>
  <w:num w:numId="6">
    <w:abstractNumId w:val="16"/>
  </w:num>
  <w:num w:numId="7">
    <w:abstractNumId w:val="11"/>
  </w:num>
  <w:num w:numId="8">
    <w:abstractNumId w:val="14"/>
  </w:num>
  <w:num w:numId="9">
    <w:abstractNumId w:val="20"/>
  </w:num>
  <w:num w:numId="10">
    <w:abstractNumId w:val="18"/>
  </w:num>
  <w:num w:numId="11">
    <w:abstractNumId w:val="19"/>
  </w:num>
  <w:num w:numId="12">
    <w:abstractNumId w:val="17"/>
  </w:num>
  <w:num w:numId="13">
    <w:abstractNumId w:val="17"/>
  </w:num>
  <w:num w:numId="14">
    <w:abstractNumId w:val="17"/>
  </w:num>
  <w:num w:numId="15">
    <w:abstractNumId w:val="9"/>
  </w:num>
  <w:num w:numId="16">
    <w:abstractNumId w:val="7"/>
  </w:num>
  <w:num w:numId="17">
    <w:abstractNumId w:val="6"/>
  </w:num>
  <w:num w:numId="18">
    <w:abstractNumId w:val="5"/>
  </w:num>
  <w:num w:numId="19">
    <w:abstractNumId w:val="4"/>
  </w:num>
  <w:num w:numId="20">
    <w:abstractNumId w:val="8"/>
  </w:num>
  <w:num w:numId="21">
    <w:abstractNumId w:val="3"/>
  </w:num>
  <w:num w:numId="22">
    <w:abstractNumId w:val="2"/>
  </w:num>
  <w:num w:numId="23">
    <w:abstractNumId w:val="1"/>
  </w:num>
  <w:num w:numId="24">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autoHyphenation/>
  <w:consecutiveHyphenLimit w:val="2"/>
  <w:hyphenationZone w:val="425"/>
  <w:drawingGridHorizontalSpacing w:val="120"/>
  <w:displayHorizontalDrawingGridEvery w:val="2"/>
  <w:characterSpacingControl w:val="doNotCompress"/>
  <w:hdrShapeDefaults>
    <o:shapedefaults v:ext="edit" spidmax="2060"/>
    <o:shapelayout v:ext="edit">
      <o:idmap v:ext="edit" data="2"/>
      <o:rules v:ext="edit">
        <o:r id="V:Rule4" type="connector" idref="#AutoShape 14"/>
        <o:r id="V:Rule5" type="connector" idref="#AutoShape 33"/>
        <o:r id="V:Rule6" type="connector" idref="#AutoShape 19"/>
      </o:rules>
    </o:shapelayout>
  </w:hdrShapeDefaults>
  <w:footnotePr>
    <w:footnote w:id="-1"/>
    <w:footnote w:id="0"/>
    <w:footnote w:id="1"/>
  </w:footnotePr>
  <w:endnotePr>
    <w:endnote w:id="-1"/>
    <w:endnote w:id="0"/>
  </w:endnotePr>
  <w:compat>
    <w:useFELayout/>
    <w:compatSetting w:name="compatibilityMode" w:uri="http://schemas.microsoft.com/office/word" w:val="12"/>
  </w:compat>
  <w:rsids>
    <w:rsidRoot w:val="00C01C2F"/>
    <w:rsid w:val="00001FD6"/>
    <w:rsid w:val="00002F39"/>
    <w:rsid w:val="00005935"/>
    <w:rsid w:val="0002295B"/>
    <w:rsid w:val="00022D42"/>
    <w:rsid w:val="00023084"/>
    <w:rsid w:val="00025317"/>
    <w:rsid w:val="00025522"/>
    <w:rsid w:val="000365FA"/>
    <w:rsid w:val="00037924"/>
    <w:rsid w:val="00044EEB"/>
    <w:rsid w:val="0004543D"/>
    <w:rsid w:val="0004564F"/>
    <w:rsid w:val="00050836"/>
    <w:rsid w:val="00052DC9"/>
    <w:rsid w:val="00062BFB"/>
    <w:rsid w:val="00065A98"/>
    <w:rsid w:val="00067A29"/>
    <w:rsid w:val="000712B7"/>
    <w:rsid w:val="00072080"/>
    <w:rsid w:val="000800B8"/>
    <w:rsid w:val="000815F5"/>
    <w:rsid w:val="0008642D"/>
    <w:rsid w:val="00086A6E"/>
    <w:rsid w:val="000A0D8D"/>
    <w:rsid w:val="000A3400"/>
    <w:rsid w:val="000A4CF0"/>
    <w:rsid w:val="000A5679"/>
    <w:rsid w:val="000A5924"/>
    <w:rsid w:val="000A61A2"/>
    <w:rsid w:val="000A7071"/>
    <w:rsid w:val="000B3282"/>
    <w:rsid w:val="000B4EF4"/>
    <w:rsid w:val="000B5D11"/>
    <w:rsid w:val="000C00F6"/>
    <w:rsid w:val="000C0649"/>
    <w:rsid w:val="000C07D1"/>
    <w:rsid w:val="000C1DE2"/>
    <w:rsid w:val="000C1F42"/>
    <w:rsid w:val="000C2B54"/>
    <w:rsid w:val="000C70FD"/>
    <w:rsid w:val="000C73D0"/>
    <w:rsid w:val="000C7D2B"/>
    <w:rsid w:val="000D00BB"/>
    <w:rsid w:val="000D111E"/>
    <w:rsid w:val="000D1E64"/>
    <w:rsid w:val="000D4E14"/>
    <w:rsid w:val="000E0ED2"/>
    <w:rsid w:val="000E106A"/>
    <w:rsid w:val="000F7E8F"/>
    <w:rsid w:val="001007BF"/>
    <w:rsid w:val="001044DE"/>
    <w:rsid w:val="00105C75"/>
    <w:rsid w:val="00105DFE"/>
    <w:rsid w:val="001067FE"/>
    <w:rsid w:val="00106AFC"/>
    <w:rsid w:val="001078C0"/>
    <w:rsid w:val="00107CD0"/>
    <w:rsid w:val="00110182"/>
    <w:rsid w:val="0011266E"/>
    <w:rsid w:val="0011561D"/>
    <w:rsid w:val="0011771B"/>
    <w:rsid w:val="00121B82"/>
    <w:rsid w:val="0012729E"/>
    <w:rsid w:val="001332EF"/>
    <w:rsid w:val="00136842"/>
    <w:rsid w:val="00142726"/>
    <w:rsid w:val="00144BAA"/>
    <w:rsid w:val="00144FA3"/>
    <w:rsid w:val="00153CFC"/>
    <w:rsid w:val="00154790"/>
    <w:rsid w:val="00164C12"/>
    <w:rsid w:val="00167129"/>
    <w:rsid w:val="00171B1B"/>
    <w:rsid w:val="00175014"/>
    <w:rsid w:val="001806A8"/>
    <w:rsid w:val="0019056D"/>
    <w:rsid w:val="00192C10"/>
    <w:rsid w:val="00193E8B"/>
    <w:rsid w:val="00194E4B"/>
    <w:rsid w:val="001A0F97"/>
    <w:rsid w:val="001A1514"/>
    <w:rsid w:val="001A1B81"/>
    <w:rsid w:val="001A2F8B"/>
    <w:rsid w:val="001A3915"/>
    <w:rsid w:val="001A6574"/>
    <w:rsid w:val="001B312C"/>
    <w:rsid w:val="001C0113"/>
    <w:rsid w:val="001C1182"/>
    <w:rsid w:val="001C61B5"/>
    <w:rsid w:val="001C6EAA"/>
    <w:rsid w:val="001C71C7"/>
    <w:rsid w:val="001D03E7"/>
    <w:rsid w:val="001E24F4"/>
    <w:rsid w:val="001E31CA"/>
    <w:rsid w:val="001E5E77"/>
    <w:rsid w:val="001E7AF3"/>
    <w:rsid w:val="001F0876"/>
    <w:rsid w:val="001F153D"/>
    <w:rsid w:val="001F42AE"/>
    <w:rsid w:val="00202B07"/>
    <w:rsid w:val="002052FF"/>
    <w:rsid w:val="00205401"/>
    <w:rsid w:val="00206CDE"/>
    <w:rsid w:val="0020713E"/>
    <w:rsid w:val="00212BA3"/>
    <w:rsid w:val="00212C64"/>
    <w:rsid w:val="00212CFF"/>
    <w:rsid w:val="00212F07"/>
    <w:rsid w:val="002136DC"/>
    <w:rsid w:val="002139D9"/>
    <w:rsid w:val="00222AE5"/>
    <w:rsid w:val="0023196B"/>
    <w:rsid w:val="00232882"/>
    <w:rsid w:val="00251DD1"/>
    <w:rsid w:val="0025391C"/>
    <w:rsid w:val="0026364B"/>
    <w:rsid w:val="00264F96"/>
    <w:rsid w:val="002654D3"/>
    <w:rsid w:val="00265837"/>
    <w:rsid w:val="0027018C"/>
    <w:rsid w:val="00274206"/>
    <w:rsid w:val="002759EA"/>
    <w:rsid w:val="00281DB4"/>
    <w:rsid w:val="002838AE"/>
    <w:rsid w:val="002866A4"/>
    <w:rsid w:val="00294BF7"/>
    <w:rsid w:val="00295DB4"/>
    <w:rsid w:val="002B18D4"/>
    <w:rsid w:val="002B4C51"/>
    <w:rsid w:val="002B6384"/>
    <w:rsid w:val="002C7737"/>
    <w:rsid w:val="002D0CB4"/>
    <w:rsid w:val="002D2787"/>
    <w:rsid w:val="002D3928"/>
    <w:rsid w:val="002D6504"/>
    <w:rsid w:val="002D6955"/>
    <w:rsid w:val="002E0E3E"/>
    <w:rsid w:val="002E0E72"/>
    <w:rsid w:val="002E2526"/>
    <w:rsid w:val="002E3B3A"/>
    <w:rsid w:val="002E6FDC"/>
    <w:rsid w:val="002F0B7F"/>
    <w:rsid w:val="002F2911"/>
    <w:rsid w:val="002F535B"/>
    <w:rsid w:val="002F58A0"/>
    <w:rsid w:val="002F6B25"/>
    <w:rsid w:val="002F6BAC"/>
    <w:rsid w:val="00300BA1"/>
    <w:rsid w:val="00306A21"/>
    <w:rsid w:val="003072F5"/>
    <w:rsid w:val="003157C9"/>
    <w:rsid w:val="00317AE4"/>
    <w:rsid w:val="003245A6"/>
    <w:rsid w:val="0033513D"/>
    <w:rsid w:val="00340F5E"/>
    <w:rsid w:val="00342E62"/>
    <w:rsid w:val="00354736"/>
    <w:rsid w:val="00357186"/>
    <w:rsid w:val="00357481"/>
    <w:rsid w:val="00357503"/>
    <w:rsid w:val="003579D9"/>
    <w:rsid w:val="00360514"/>
    <w:rsid w:val="003651BD"/>
    <w:rsid w:val="003676DD"/>
    <w:rsid w:val="0037229B"/>
    <w:rsid w:val="0037584D"/>
    <w:rsid w:val="003767F8"/>
    <w:rsid w:val="00385D26"/>
    <w:rsid w:val="003869F7"/>
    <w:rsid w:val="00387371"/>
    <w:rsid w:val="00387549"/>
    <w:rsid w:val="0038772E"/>
    <w:rsid w:val="0039522E"/>
    <w:rsid w:val="0039682C"/>
    <w:rsid w:val="00396A5B"/>
    <w:rsid w:val="003A264F"/>
    <w:rsid w:val="003A5C3A"/>
    <w:rsid w:val="003A7C73"/>
    <w:rsid w:val="003B08EC"/>
    <w:rsid w:val="003B12D1"/>
    <w:rsid w:val="003B4915"/>
    <w:rsid w:val="003B4952"/>
    <w:rsid w:val="003B69AB"/>
    <w:rsid w:val="003C7E9A"/>
    <w:rsid w:val="003D1D21"/>
    <w:rsid w:val="003D523C"/>
    <w:rsid w:val="003E6089"/>
    <w:rsid w:val="003F041B"/>
    <w:rsid w:val="003F2782"/>
    <w:rsid w:val="00400581"/>
    <w:rsid w:val="00402CD4"/>
    <w:rsid w:val="004067BE"/>
    <w:rsid w:val="00410271"/>
    <w:rsid w:val="004104E5"/>
    <w:rsid w:val="004116CE"/>
    <w:rsid w:val="00420B4A"/>
    <w:rsid w:val="00424A1B"/>
    <w:rsid w:val="004347CC"/>
    <w:rsid w:val="00434AE6"/>
    <w:rsid w:val="00435F99"/>
    <w:rsid w:val="00441D00"/>
    <w:rsid w:val="00444094"/>
    <w:rsid w:val="00452019"/>
    <w:rsid w:val="004526EC"/>
    <w:rsid w:val="00456F78"/>
    <w:rsid w:val="00457440"/>
    <w:rsid w:val="00464F31"/>
    <w:rsid w:val="00465A24"/>
    <w:rsid w:val="004662A6"/>
    <w:rsid w:val="00472E6A"/>
    <w:rsid w:val="004735AC"/>
    <w:rsid w:val="00473A9F"/>
    <w:rsid w:val="00475938"/>
    <w:rsid w:val="00477F32"/>
    <w:rsid w:val="00477F94"/>
    <w:rsid w:val="00480CEA"/>
    <w:rsid w:val="00483724"/>
    <w:rsid w:val="00490A9F"/>
    <w:rsid w:val="004938B3"/>
    <w:rsid w:val="004953AC"/>
    <w:rsid w:val="004A0373"/>
    <w:rsid w:val="004A33E4"/>
    <w:rsid w:val="004A429E"/>
    <w:rsid w:val="004B1800"/>
    <w:rsid w:val="004B326D"/>
    <w:rsid w:val="004B4D94"/>
    <w:rsid w:val="004B5257"/>
    <w:rsid w:val="004B5A4E"/>
    <w:rsid w:val="004B5D21"/>
    <w:rsid w:val="004B616F"/>
    <w:rsid w:val="004B713B"/>
    <w:rsid w:val="004C5B51"/>
    <w:rsid w:val="004C7870"/>
    <w:rsid w:val="004D204F"/>
    <w:rsid w:val="004D2380"/>
    <w:rsid w:val="004D3797"/>
    <w:rsid w:val="004D4A50"/>
    <w:rsid w:val="004D6C02"/>
    <w:rsid w:val="004E2A41"/>
    <w:rsid w:val="004E38A7"/>
    <w:rsid w:val="004E3E3E"/>
    <w:rsid w:val="004E4616"/>
    <w:rsid w:val="004F2F17"/>
    <w:rsid w:val="004F32ED"/>
    <w:rsid w:val="00500320"/>
    <w:rsid w:val="00501316"/>
    <w:rsid w:val="005027E2"/>
    <w:rsid w:val="005220E5"/>
    <w:rsid w:val="00522901"/>
    <w:rsid w:val="00522C85"/>
    <w:rsid w:val="00523A27"/>
    <w:rsid w:val="005265E1"/>
    <w:rsid w:val="00527A2F"/>
    <w:rsid w:val="00533CB7"/>
    <w:rsid w:val="00535B9B"/>
    <w:rsid w:val="00541979"/>
    <w:rsid w:val="00541FDE"/>
    <w:rsid w:val="005420FC"/>
    <w:rsid w:val="005456C6"/>
    <w:rsid w:val="005503DC"/>
    <w:rsid w:val="005515C7"/>
    <w:rsid w:val="005563C9"/>
    <w:rsid w:val="00557596"/>
    <w:rsid w:val="00565BE4"/>
    <w:rsid w:val="0057363C"/>
    <w:rsid w:val="0057493B"/>
    <w:rsid w:val="005801C5"/>
    <w:rsid w:val="00586647"/>
    <w:rsid w:val="00586B7E"/>
    <w:rsid w:val="00593582"/>
    <w:rsid w:val="005A4E55"/>
    <w:rsid w:val="005B3525"/>
    <w:rsid w:val="005B4F46"/>
    <w:rsid w:val="005C33C3"/>
    <w:rsid w:val="005C60BF"/>
    <w:rsid w:val="005C6F40"/>
    <w:rsid w:val="005D3126"/>
    <w:rsid w:val="005D43CB"/>
    <w:rsid w:val="005D4FEB"/>
    <w:rsid w:val="0060154C"/>
    <w:rsid w:val="0060684B"/>
    <w:rsid w:val="00607AA2"/>
    <w:rsid w:val="006129CD"/>
    <w:rsid w:val="00614C4B"/>
    <w:rsid w:val="00616769"/>
    <w:rsid w:val="00616917"/>
    <w:rsid w:val="00617AD6"/>
    <w:rsid w:val="00624C85"/>
    <w:rsid w:val="00634F44"/>
    <w:rsid w:val="006422AE"/>
    <w:rsid w:val="00646020"/>
    <w:rsid w:val="0064663C"/>
    <w:rsid w:val="0064716E"/>
    <w:rsid w:val="006512CE"/>
    <w:rsid w:val="00651AFF"/>
    <w:rsid w:val="006529BE"/>
    <w:rsid w:val="00652CC6"/>
    <w:rsid w:val="00654301"/>
    <w:rsid w:val="00655914"/>
    <w:rsid w:val="00661D25"/>
    <w:rsid w:val="00662E83"/>
    <w:rsid w:val="006644DF"/>
    <w:rsid w:val="0066563B"/>
    <w:rsid w:val="00670F38"/>
    <w:rsid w:val="00674496"/>
    <w:rsid w:val="00675687"/>
    <w:rsid w:val="0067598F"/>
    <w:rsid w:val="00677196"/>
    <w:rsid w:val="00684173"/>
    <w:rsid w:val="006856A4"/>
    <w:rsid w:val="006904FD"/>
    <w:rsid w:val="00692A34"/>
    <w:rsid w:val="00692C31"/>
    <w:rsid w:val="006A003C"/>
    <w:rsid w:val="006A0917"/>
    <w:rsid w:val="006A5273"/>
    <w:rsid w:val="006A6121"/>
    <w:rsid w:val="006B2C6F"/>
    <w:rsid w:val="006B3214"/>
    <w:rsid w:val="006B3243"/>
    <w:rsid w:val="006B4AB2"/>
    <w:rsid w:val="006C14B1"/>
    <w:rsid w:val="006C1897"/>
    <w:rsid w:val="006C40A8"/>
    <w:rsid w:val="006D55CF"/>
    <w:rsid w:val="006D64E0"/>
    <w:rsid w:val="006D7904"/>
    <w:rsid w:val="006E2810"/>
    <w:rsid w:val="006E3F65"/>
    <w:rsid w:val="006E6BD8"/>
    <w:rsid w:val="006F23DE"/>
    <w:rsid w:val="006F23FD"/>
    <w:rsid w:val="006F7B98"/>
    <w:rsid w:val="00700D21"/>
    <w:rsid w:val="00702258"/>
    <w:rsid w:val="007042B4"/>
    <w:rsid w:val="00706C7D"/>
    <w:rsid w:val="00710795"/>
    <w:rsid w:val="0071178B"/>
    <w:rsid w:val="00714E4A"/>
    <w:rsid w:val="0071598A"/>
    <w:rsid w:val="007275B2"/>
    <w:rsid w:val="0072775C"/>
    <w:rsid w:val="00730CE1"/>
    <w:rsid w:val="00731DB0"/>
    <w:rsid w:val="00735BB3"/>
    <w:rsid w:val="0073767D"/>
    <w:rsid w:val="007407FA"/>
    <w:rsid w:val="00740966"/>
    <w:rsid w:val="00740DCE"/>
    <w:rsid w:val="00741324"/>
    <w:rsid w:val="0074582A"/>
    <w:rsid w:val="00746DBB"/>
    <w:rsid w:val="00750939"/>
    <w:rsid w:val="00751239"/>
    <w:rsid w:val="00764DD4"/>
    <w:rsid w:val="00767238"/>
    <w:rsid w:val="00775630"/>
    <w:rsid w:val="007760E6"/>
    <w:rsid w:val="0078076F"/>
    <w:rsid w:val="00787171"/>
    <w:rsid w:val="0078784B"/>
    <w:rsid w:val="00791DA5"/>
    <w:rsid w:val="007923FF"/>
    <w:rsid w:val="00792C8B"/>
    <w:rsid w:val="007947A2"/>
    <w:rsid w:val="007A3608"/>
    <w:rsid w:val="007A51F4"/>
    <w:rsid w:val="007B0799"/>
    <w:rsid w:val="007B1D27"/>
    <w:rsid w:val="007B207F"/>
    <w:rsid w:val="007B492A"/>
    <w:rsid w:val="007B498A"/>
    <w:rsid w:val="007B4AF8"/>
    <w:rsid w:val="007B5831"/>
    <w:rsid w:val="007B5DC8"/>
    <w:rsid w:val="007C326F"/>
    <w:rsid w:val="007C626F"/>
    <w:rsid w:val="007E0727"/>
    <w:rsid w:val="007E32EE"/>
    <w:rsid w:val="007E7679"/>
    <w:rsid w:val="007E7C73"/>
    <w:rsid w:val="007F4CA9"/>
    <w:rsid w:val="007F53B4"/>
    <w:rsid w:val="008011BF"/>
    <w:rsid w:val="008026ED"/>
    <w:rsid w:val="00805698"/>
    <w:rsid w:val="00812F5F"/>
    <w:rsid w:val="00814187"/>
    <w:rsid w:val="00814FE8"/>
    <w:rsid w:val="00815D09"/>
    <w:rsid w:val="00817569"/>
    <w:rsid w:val="00817B7C"/>
    <w:rsid w:val="008219DE"/>
    <w:rsid w:val="00821F67"/>
    <w:rsid w:val="0083270A"/>
    <w:rsid w:val="00832BAC"/>
    <w:rsid w:val="0084580E"/>
    <w:rsid w:val="00846D56"/>
    <w:rsid w:val="0085424A"/>
    <w:rsid w:val="008558CF"/>
    <w:rsid w:val="00857B66"/>
    <w:rsid w:val="00857CBE"/>
    <w:rsid w:val="008608CB"/>
    <w:rsid w:val="00863DD2"/>
    <w:rsid w:val="00870C5F"/>
    <w:rsid w:val="00870EFD"/>
    <w:rsid w:val="00871A6F"/>
    <w:rsid w:val="008752C0"/>
    <w:rsid w:val="00875ED9"/>
    <w:rsid w:val="00884D3E"/>
    <w:rsid w:val="00885BDD"/>
    <w:rsid w:val="008917B4"/>
    <w:rsid w:val="008958FD"/>
    <w:rsid w:val="008978C6"/>
    <w:rsid w:val="00897C58"/>
    <w:rsid w:val="008A14DC"/>
    <w:rsid w:val="008A15E2"/>
    <w:rsid w:val="008A4010"/>
    <w:rsid w:val="008A6BAD"/>
    <w:rsid w:val="008C119C"/>
    <w:rsid w:val="008D06E0"/>
    <w:rsid w:val="008D28AF"/>
    <w:rsid w:val="008E4101"/>
    <w:rsid w:val="008E7BE8"/>
    <w:rsid w:val="008F24FB"/>
    <w:rsid w:val="008F321E"/>
    <w:rsid w:val="008F52AF"/>
    <w:rsid w:val="008F6E75"/>
    <w:rsid w:val="00910AC3"/>
    <w:rsid w:val="009123F7"/>
    <w:rsid w:val="00913DA8"/>
    <w:rsid w:val="00921EC9"/>
    <w:rsid w:val="00921F36"/>
    <w:rsid w:val="00924B9C"/>
    <w:rsid w:val="00926E99"/>
    <w:rsid w:val="0093343D"/>
    <w:rsid w:val="0093768D"/>
    <w:rsid w:val="00943960"/>
    <w:rsid w:val="00945481"/>
    <w:rsid w:val="00945899"/>
    <w:rsid w:val="0096287B"/>
    <w:rsid w:val="00967B90"/>
    <w:rsid w:val="00971A9F"/>
    <w:rsid w:val="0097273A"/>
    <w:rsid w:val="00972F8E"/>
    <w:rsid w:val="0097782F"/>
    <w:rsid w:val="009823DB"/>
    <w:rsid w:val="00986C07"/>
    <w:rsid w:val="009876DF"/>
    <w:rsid w:val="0099053F"/>
    <w:rsid w:val="0099622F"/>
    <w:rsid w:val="00997FE5"/>
    <w:rsid w:val="009A4539"/>
    <w:rsid w:val="009A4902"/>
    <w:rsid w:val="009A7E6C"/>
    <w:rsid w:val="009B169C"/>
    <w:rsid w:val="009B17A0"/>
    <w:rsid w:val="009B1E7E"/>
    <w:rsid w:val="009B3743"/>
    <w:rsid w:val="009B4F83"/>
    <w:rsid w:val="009B60F2"/>
    <w:rsid w:val="009B66FB"/>
    <w:rsid w:val="009C01FE"/>
    <w:rsid w:val="009C223B"/>
    <w:rsid w:val="009C3425"/>
    <w:rsid w:val="009C5C33"/>
    <w:rsid w:val="009C63B1"/>
    <w:rsid w:val="009D011E"/>
    <w:rsid w:val="009D526C"/>
    <w:rsid w:val="009D6639"/>
    <w:rsid w:val="009D6BE1"/>
    <w:rsid w:val="009E222F"/>
    <w:rsid w:val="009E37E6"/>
    <w:rsid w:val="009E3F29"/>
    <w:rsid w:val="009E4FDF"/>
    <w:rsid w:val="009E7EC4"/>
    <w:rsid w:val="009F28AC"/>
    <w:rsid w:val="009F3AF7"/>
    <w:rsid w:val="00A13D62"/>
    <w:rsid w:val="00A148A8"/>
    <w:rsid w:val="00A14F94"/>
    <w:rsid w:val="00A24826"/>
    <w:rsid w:val="00A2536D"/>
    <w:rsid w:val="00A26DA1"/>
    <w:rsid w:val="00A2736A"/>
    <w:rsid w:val="00A302F6"/>
    <w:rsid w:val="00A3288C"/>
    <w:rsid w:val="00A33B6C"/>
    <w:rsid w:val="00A37104"/>
    <w:rsid w:val="00A42C9A"/>
    <w:rsid w:val="00A42CF5"/>
    <w:rsid w:val="00A46303"/>
    <w:rsid w:val="00A475CC"/>
    <w:rsid w:val="00A51C74"/>
    <w:rsid w:val="00A51D46"/>
    <w:rsid w:val="00A56459"/>
    <w:rsid w:val="00A56A92"/>
    <w:rsid w:val="00A56D0D"/>
    <w:rsid w:val="00A5719A"/>
    <w:rsid w:val="00A604BF"/>
    <w:rsid w:val="00A6215F"/>
    <w:rsid w:val="00A626D6"/>
    <w:rsid w:val="00A74CC0"/>
    <w:rsid w:val="00A74E56"/>
    <w:rsid w:val="00A759FA"/>
    <w:rsid w:val="00A81361"/>
    <w:rsid w:val="00A81D65"/>
    <w:rsid w:val="00A8328D"/>
    <w:rsid w:val="00A84EE1"/>
    <w:rsid w:val="00A9000F"/>
    <w:rsid w:val="00A90B1A"/>
    <w:rsid w:val="00A919B4"/>
    <w:rsid w:val="00A92046"/>
    <w:rsid w:val="00A93405"/>
    <w:rsid w:val="00AA0FD7"/>
    <w:rsid w:val="00AA41D8"/>
    <w:rsid w:val="00AA4306"/>
    <w:rsid w:val="00AB0BEB"/>
    <w:rsid w:val="00AB1053"/>
    <w:rsid w:val="00AB1CB0"/>
    <w:rsid w:val="00AB34F6"/>
    <w:rsid w:val="00AB3FC5"/>
    <w:rsid w:val="00AB4220"/>
    <w:rsid w:val="00AC0EF8"/>
    <w:rsid w:val="00AC1465"/>
    <w:rsid w:val="00AC17CB"/>
    <w:rsid w:val="00AC284F"/>
    <w:rsid w:val="00AC4CB4"/>
    <w:rsid w:val="00AC6009"/>
    <w:rsid w:val="00AC7A5B"/>
    <w:rsid w:val="00AD0DFE"/>
    <w:rsid w:val="00AD203B"/>
    <w:rsid w:val="00AD20F8"/>
    <w:rsid w:val="00AD3BC3"/>
    <w:rsid w:val="00AE1B9E"/>
    <w:rsid w:val="00AE69DA"/>
    <w:rsid w:val="00AF0145"/>
    <w:rsid w:val="00AF3993"/>
    <w:rsid w:val="00AF5B5C"/>
    <w:rsid w:val="00AF690D"/>
    <w:rsid w:val="00AF7ECB"/>
    <w:rsid w:val="00B014F8"/>
    <w:rsid w:val="00B01DC1"/>
    <w:rsid w:val="00B02C48"/>
    <w:rsid w:val="00B05425"/>
    <w:rsid w:val="00B075EA"/>
    <w:rsid w:val="00B1247E"/>
    <w:rsid w:val="00B1533B"/>
    <w:rsid w:val="00B178E3"/>
    <w:rsid w:val="00B2067F"/>
    <w:rsid w:val="00B23AA9"/>
    <w:rsid w:val="00B23C54"/>
    <w:rsid w:val="00B2594E"/>
    <w:rsid w:val="00B26275"/>
    <w:rsid w:val="00B266F2"/>
    <w:rsid w:val="00B30EA4"/>
    <w:rsid w:val="00B31AA8"/>
    <w:rsid w:val="00B34539"/>
    <w:rsid w:val="00B354B9"/>
    <w:rsid w:val="00B35798"/>
    <w:rsid w:val="00B36ADB"/>
    <w:rsid w:val="00B379CE"/>
    <w:rsid w:val="00B37B13"/>
    <w:rsid w:val="00B37EC0"/>
    <w:rsid w:val="00B40D21"/>
    <w:rsid w:val="00B42D3B"/>
    <w:rsid w:val="00B4668C"/>
    <w:rsid w:val="00B53FD5"/>
    <w:rsid w:val="00B56729"/>
    <w:rsid w:val="00B633F7"/>
    <w:rsid w:val="00B66B2F"/>
    <w:rsid w:val="00B66E13"/>
    <w:rsid w:val="00B71505"/>
    <w:rsid w:val="00B71D2D"/>
    <w:rsid w:val="00B7266A"/>
    <w:rsid w:val="00B80545"/>
    <w:rsid w:val="00B8502E"/>
    <w:rsid w:val="00B855B1"/>
    <w:rsid w:val="00B9081B"/>
    <w:rsid w:val="00B90CEA"/>
    <w:rsid w:val="00B954C1"/>
    <w:rsid w:val="00B96B86"/>
    <w:rsid w:val="00BA6786"/>
    <w:rsid w:val="00BA6AD3"/>
    <w:rsid w:val="00BB30CD"/>
    <w:rsid w:val="00BB4E63"/>
    <w:rsid w:val="00BB5786"/>
    <w:rsid w:val="00BC12CF"/>
    <w:rsid w:val="00BC4511"/>
    <w:rsid w:val="00BC515B"/>
    <w:rsid w:val="00BC6201"/>
    <w:rsid w:val="00BC68CC"/>
    <w:rsid w:val="00BD0F67"/>
    <w:rsid w:val="00BD1404"/>
    <w:rsid w:val="00BD460F"/>
    <w:rsid w:val="00BD468D"/>
    <w:rsid w:val="00BD6767"/>
    <w:rsid w:val="00BD6F3E"/>
    <w:rsid w:val="00BE0712"/>
    <w:rsid w:val="00BE2E71"/>
    <w:rsid w:val="00BE4CBF"/>
    <w:rsid w:val="00BE78C5"/>
    <w:rsid w:val="00BF0558"/>
    <w:rsid w:val="00BF2D8F"/>
    <w:rsid w:val="00BF6D8C"/>
    <w:rsid w:val="00C01C2F"/>
    <w:rsid w:val="00C01D46"/>
    <w:rsid w:val="00C0265F"/>
    <w:rsid w:val="00C06A8E"/>
    <w:rsid w:val="00C20F17"/>
    <w:rsid w:val="00C2322E"/>
    <w:rsid w:val="00C25224"/>
    <w:rsid w:val="00C306BF"/>
    <w:rsid w:val="00C30F90"/>
    <w:rsid w:val="00C319CF"/>
    <w:rsid w:val="00C343DE"/>
    <w:rsid w:val="00C40305"/>
    <w:rsid w:val="00C41332"/>
    <w:rsid w:val="00C413E7"/>
    <w:rsid w:val="00C427CE"/>
    <w:rsid w:val="00C459EA"/>
    <w:rsid w:val="00C4672D"/>
    <w:rsid w:val="00C52C60"/>
    <w:rsid w:val="00C55A4E"/>
    <w:rsid w:val="00C55FCE"/>
    <w:rsid w:val="00C55FDE"/>
    <w:rsid w:val="00C57D3F"/>
    <w:rsid w:val="00C61CCC"/>
    <w:rsid w:val="00C651FF"/>
    <w:rsid w:val="00C665E5"/>
    <w:rsid w:val="00C6726A"/>
    <w:rsid w:val="00C71458"/>
    <w:rsid w:val="00C74465"/>
    <w:rsid w:val="00C75A31"/>
    <w:rsid w:val="00C764EE"/>
    <w:rsid w:val="00C86003"/>
    <w:rsid w:val="00C8755C"/>
    <w:rsid w:val="00C9343C"/>
    <w:rsid w:val="00C93A6A"/>
    <w:rsid w:val="00CA03FB"/>
    <w:rsid w:val="00CA6C60"/>
    <w:rsid w:val="00CB4524"/>
    <w:rsid w:val="00CB7B0A"/>
    <w:rsid w:val="00CC0C0F"/>
    <w:rsid w:val="00CC728C"/>
    <w:rsid w:val="00CC7FCE"/>
    <w:rsid w:val="00CD2607"/>
    <w:rsid w:val="00CD2796"/>
    <w:rsid w:val="00CD4994"/>
    <w:rsid w:val="00CD6BF3"/>
    <w:rsid w:val="00CD764D"/>
    <w:rsid w:val="00CE4941"/>
    <w:rsid w:val="00CF14CE"/>
    <w:rsid w:val="00CF1B4F"/>
    <w:rsid w:val="00CF23A2"/>
    <w:rsid w:val="00CF37DF"/>
    <w:rsid w:val="00CF400A"/>
    <w:rsid w:val="00CF7D47"/>
    <w:rsid w:val="00D01646"/>
    <w:rsid w:val="00D03850"/>
    <w:rsid w:val="00D059F7"/>
    <w:rsid w:val="00D077F4"/>
    <w:rsid w:val="00D10219"/>
    <w:rsid w:val="00D107AE"/>
    <w:rsid w:val="00D17FD3"/>
    <w:rsid w:val="00D20E37"/>
    <w:rsid w:val="00D22B32"/>
    <w:rsid w:val="00D22E98"/>
    <w:rsid w:val="00D23FFB"/>
    <w:rsid w:val="00D302DF"/>
    <w:rsid w:val="00D35C84"/>
    <w:rsid w:val="00D45CF1"/>
    <w:rsid w:val="00D50555"/>
    <w:rsid w:val="00D60D3B"/>
    <w:rsid w:val="00D62624"/>
    <w:rsid w:val="00D63EDD"/>
    <w:rsid w:val="00D67715"/>
    <w:rsid w:val="00D679C3"/>
    <w:rsid w:val="00D738B9"/>
    <w:rsid w:val="00D74F5F"/>
    <w:rsid w:val="00D80461"/>
    <w:rsid w:val="00D84E15"/>
    <w:rsid w:val="00D85542"/>
    <w:rsid w:val="00D90912"/>
    <w:rsid w:val="00D91E90"/>
    <w:rsid w:val="00D950D8"/>
    <w:rsid w:val="00D9605B"/>
    <w:rsid w:val="00D96A02"/>
    <w:rsid w:val="00DA32F0"/>
    <w:rsid w:val="00DA52F8"/>
    <w:rsid w:val="00DB075E"/>
    <w:rsid w:val="00DB0BB8"/>
    <w:rsid w:val="00DB24FC"/>
    <w:rsid w:val="00DB3AFA"/>
    <w:rsid w:val="00DC00E5"/>
    <w:rsid w:val="00DC1285"/>
    <w:rsid w:val="00DC59E3"/>
    <w:rsid w:val="00DC651E"/>
    <w:rsid w:val="00DD4CB0"/>
    <w:rsid w:val="00DD52E0"/>
    <w:rsid w:val="00DD659D"/>
    <w:rsid w:val="00DD7247"/>
    <w:rsid w:val="00DE1DD7"/>
    <w:rsid w:val="00DE2EED"/>
    <w:rsid w:val="00DE3F2E"/>
    <w:rsid w:val="00DE6849"/>
    <w:rsid w:val="00DE6B8F"/>
    <w:rsid w:val="00DE6CCA"/>
    <w:rsid w:val="00DE7F3F"/>
    <w:rsid w:val="00DF07B2"/>
    <w:rsid w:val="00DF07BF"/>
    <w:rsid w:val="00DF3808"/>
    <w:rsid w:val="00E03D1F"/>
    <w:rsid w:val="00E118BE"/>
    <w:rsid w:val="00E12910"/>
    <w:rsid w:val="00E16E2C"/>
    <w:rsid w:val="00E230A7"/>
    <w:rsid w:val="00E239B2"/>
    <w:rsid w:val="00E276EA"/>
    <w:rsid w:val="00E313D1"/>
    <w:rsid w:val="00E32B81"/>
    <w:rsid w:val="00E3773D"/>
    <w:rsid w:val="00E37DBE"/>
    <w:rsid w:val="00E4080C"/>
    <w:rsid w:val="00E40837"/>
    <w:rsid w:val="00E41341"/>
    <w:rsid w:val="00E46732"/>
    <w:rsid w:val="00E52F29"/>
    <w:rsid w:val="00E55E4A"/>
    <w:rsid w:val="00E560AF"/>
    <w:rsid w:val="00E61309"/>
    <w:rsid w:val="00E62313"/>
    <w:rsid w:val="00E62B7A"/>
    <w:rsid w:val="00E62CD4"/>
    <w:rsid w:val="00E62F16"/>
    <w:rsid w:val="00E63A90"/>
    <w:rsid w:val="00E644ED"/>
    <w:rsid w:val="00E646A4"/>
    <w:rsid w:val="00E64A9F"/>
    <w:rsid w:val="00E66BF2"/>
    <w:rsid w:val="00E73582"/>
    <w:rsid w:val="00E74570"/>
    <w:rsid w:val="00E759A7"/>
    <w:rsid w:val="00E77134"/>
    <w:rsid w:val="00E77EE8"/>
    <w:rsid w:val="00E817B2"/>
    <w:rsid w:val="00E833E2"/>
    <w:rsid w:val="00E83B0E"/>
    <w:rsid w:val="00E84E80"/>
    <w:rsid w:val="00E84FA7"/>
    <w:rsid w:val="00E858C4"/>
    <w:rsid w:val="00E90BA9"/>
    <w:rsid w:val="00E90EB9"/>
    <w:rsid w:val="00EA48ED"/>
    <w:rsid w:val="00EB0478"/>
    <w:rsid w:val="00EB719F"/>
    <w:rsid w:val="00EC455F"/>
    <w:rsid w:val="00EC5B71"/>
    <w:rsid w:val="00EC7321"/>
    <w:rsid w:val="00ED0B4F"/>
    <w:rsid w:val="00ED1034"/>
    <w:rsid w:val="00ED5539"/>
    <w:rsid w:val="00ED7546"/>
    <w:rsid w:val="00EE1528"/>
    <w:rsid w:val="00EE6B42"/>
    <w:rsid w:val="00EF262C"/>
    <w:rsid w:val="00EF26CF"/>
    <w:rsid w:val="00EF2865"/>
    <w:rsid w:val="00EF6E00"/>
    <w:rsid w:val="00F01F66"/>
    <w:rsid w:val="00F021AE"/>
    <w:rsid w:val="00F05A79"/>
    <w:rsid w:val="00F124B8"/>
    <w:rsid w:val="00F263C8"/>
    <w:rsid w:val="00F27C1B"/>
    <w:rsid w:val="00F31FF5"/>
    <w:rsid w:val="00F33D26"/>
    <w:rsid w:val="00F35D02"/>
    <w:rsid w:val="00F426D9"/>
    <w:rsid w:val="00F429C6"/>
    <w:rsid w:val="00F47746"/>
    <w:rsid w:val="00F64F97"/>
    <w:rsid w:val="00F70267"/>
    <w:rsid w:val="00F71FD3"/>
    <w:rsid w:val="00F74AB2"/>
    <w:rsid w:val="00F76ABF"/>
    <w:rsid w:val="00F76B7F"/>
    <w:rsid w:val="00F8192E"/>
    <w:rsid w:val="00F8217E"/>
    <w:rsid w:val="00F840F8"/>
    <w:rsid w:val="00F86B19"/>
    <w:rsid w:val="00F972E3"/>
    <w:rsid w:val="00FA0240"/>
    <w:rsid w:val="00FA3681"/>
    <w:rsid w:val="00FA3693"/>
    <w:rsid w:val="00FA6F81"/>
    <w:rsid w:val="00FB1EF0"/>
    <w:rsid w:val="00FB333C"/>
    <w:rsid w:val="00FB3ED1"/>
    <w:rsid w:val="00FB5256"/>
    <w:rsid w:val="00FC21A8"/>
    <w:rsid w:val="00FC26CD"/>
    <w:rsid w:val="00FC3459"/>
    <w:rsid w:val="00FD2ADD"/>
    <w:rsid w:val="00FE1FB0"/>
    <w:rsid w:val="00FE250F"/>
    <w:rsid w:val="00FE2D6A"/>
    <w:rsid w:val="00FE429F"/>
    <w:rsid w:val="00FE752B"/>
    <w:rsid w:val="00FE77D2"/>
    <w:rsid w:val="00FF0410"/>
    <w:rsid w:val="00FF4980"/>
    <w:rsid w:val="00FF4E1B"/>
    <w:rsid w:val="00FF68D4"/>
    <w:rsid w:val="00FF7104"/>
    <w:rsid w:val="00FF764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0"/>
    <o:shapelayout v:ext="edit">
      <o:idmap v:ext="edit" data="1"/>
      <o:rules v:ext="edit">
        <o:r id="V:Rule4" type="connector" idref="#AutoShape 36"/>
        <o:r id="V:Rule5" type="connector" idref="#AutoShape 31"/>
        <o:r id="V:Rule6" type="connector" idref="#AutoShape 8"/>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2"/>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4"/>
      </w:numPr>
    </w:pPr>
    <w:rPr>
      <w:lang w:val="en-US"/>
    </w:rPr>
  </w:style>
  <w:style w:type="paragraph" w:customStyle="1" w:styleId="Anhang2">
    <w:name w:val="Anhang 2"/>
    <w:basedOn w:val="berschrift2"/>
    <w:next w:val="Textkrper"/>
    <w:qFormat/>
    <w:rsid w:val="00FC26CD"/>
    <w:pPr>
      <w:numPr>
        <w:numId w:val="4"/>
      </w:numPr>
    </w:pPr>
  </w:style>
  <w:style w:type="paragraph" w:customStyle="1" w:styleId="Anhang3">
    <w:name w:val="Anhang 3"/>
    <w:basedOn w:val="berschrift3"/>
    <w:next w:val="Textkrper"/>
    <w:qFormat/>
    <w:rsid w:val="00FC26CD"/>
    <w:pPr>
      <w:numPr>
        <w:numId w:val="4"/>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 w:type="paragraph" w:styleId="StandardWeb">
    <w:name w:val="Normal (Web)"/>
    <w:basedOn w:val="Standard"/>
    <w:uiPriority w:val="99"/>
    <w:unhideWhenUsed/>
    <w:rsid w:val="00A90B1A"/>
    <w:pPr>
      <w:spacing w:before="100" w:beforeAutospacing="1" w:after="100" w:afterAutospacing="1"/>
    </w:pPr>
    <w:rPr>
      <w:rFonts w:ascii="Times New Roman" w:eastAsia="Times New Roman" w:hAnsi="Times New Roman" w:cs="Times New Roman"/>
      <w:szCs w:val="24"/>
      <w:lang w:eastAsia="de-DE" w:bidi="ar-SA"/>
    </w:rPr>
  </w:style>
  <w:style w:type="paragraph" w:customStyle="1" w:styleId="Default">
    <w:name w:val="Default"/>
    <w:rsid w:val="005D3126"/>
    <w:pPr>
      <w:autoSpaceDE w:val="0"/>
      <w:autoSpaceDN w:val="0"/>
      <w:adjustRightInd w:val="0"/>
      <w:spacing w:after="0" w:line="240" w:lineRule="auto"/>
      <w:ind w:left="0"/>
    </w:pPr>
    <w:rPr>
      <w:rFonts w:ascii="Arial" w:hAnsi="Arial" w:cs="Arial"/>
      <w:color w:val="000000"/>
      <w:sz w:val="24"/>
      <w:szCs w:val="24"/>
      <w:lang w:val="de-DE"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en-US"/>
      </w:rPr>
    </w:rPrDefault>
    <w:pPrDefault>
      <w:pPr>
        <w:spacing w:after="160" w:line="288" w:lineRule="auto"/>
        <w:ind w:left="2160"/>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note text" w:uiPriority="99"/>
    <w:lsdException w:name="annotation text" w:uiPriority="99"/>
    <w:lsdException w:name="footer" w:uiPriority="99"/>
    <w:lsdException w:name="caption" w:semiHidden="1" w:uiPriority="35" w:unhideWhenUsed="1" w:qFormat="1"/>
    <w:lsdException w:name="table of figures" w:uiPriority="99"/>
    <w:lsdException w:name="footnote reference" w:uiPriority="99"/>
    <w:lsdException w:name="annotation reference" w:uiPriority="99"/>
    <w:lsdException w:name="Title" w:qFormat="1"/>
    <w:lsdException w:name="Body Text" w:qFormat="1"/>
    <w:lsdException w:name="Subtitle" w:uiPriority="11" w:qFormat="1"/>
    <w:lsdException w:name="Hyperlink" w:uiPriority="99"/>
    <w:lsdException w:name="Strong" w:uiPriority="22" w:qFormat="1"/>
    <w:lsdException w:name="Emphasis" w:uiPriority="20" w:qFormat="1"/>
    <w:lsdException w:name="Plain Text"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F263C8"/>
    <w:pPr>
      <w:spacing w:line="240" w:lineRule="auto"/>
      <w:ind w:left="0"/>
    </w:pPr>
    <w:rPr>
      <w:sz w:val="24"/>
      <w:lang w:val="de-DE"/>
    </w:rPr>
  </w:style>
  <w:style w:type="paragraph" w:styleId="berschrift1">
    <w:name w:val="heading 1"/>
    <w:basedOn w:val="Standard"/>
    <w:next w:val="Textkrper"/>
    <w:link w:val="berschrift1Zchn"/>
    <w:qFormat/>
    <w:rsid w:val="00FF0410"/>
    <w:pPr>
      <w:keepNext/>
      <w:pageBreakBefore/>
      <w:numPr>
        <w:numId w:val="1"/>
      </w:numPr>
      <w:spacing w:before="400" w:line="360" w:lineRule="auto"/>
      <w:ind w:left="431" w:hanging="431"/>
      <w:contextualSpacing/>
      <w:outlineLvl w:val="0"/>
    </w:pPr>
    <w:rPr>
      <w:rFonts w:asciiTheme="majorHAnsi" w:eastAsiaTheme="majorEastAsia" w:hAnsiTheme="majorHAnsi" w:cstheme="majorBidi"/>
      <w:smallCaps/>
      <w:color w:val="0F243E" w:themeColor="text2" w:themeShade="7F"/>
      <w:spacing w:val="20"/>
      <w:sz w:val="32"/>
      <w:szCs w:val="32"/>
    </w:rPr>
  </w:style>
  <w:style w:type="paragraph" w:styleId="berschrift2">
    <w:name w:val="heading 2"/>
    <w:basedOn w:val="Standard"/>
    <w:next w:val="Textkrper"/>
    <w:link w:val="berschrift2Zchn"/>
    <w:unhideWhenUsed/>
    <w:qFormat/>
    <w:rsid w:val="00FC26CD"/>
    <w:pPr>
      <w:keepNext/>
      <w:numPr>
        <w:ilvl w:val="1"/>
        <w:numId w:val="1"/>
      </w:numPr>
      <w:spacing w:before="120" w:line="360" w:lineRule="auto"/>
      <w:ind w:left="578" w:hanging="578"/>
      <w:contextualSpacing/>
      <w:outlineLvl w:val="1"/>
    </w:pPr>
    <w:rPr>
      <w:rFonts w:asciiTheme="majorHAnsi" w:eastAsiaTheme="majorEastAsia" w:hAnsiTheme="majorHAnsi" w:cstheme="majorBidi"/>
      <w:smallCaps/>
      <w:color w:val="17365D" w:themeColor="text2" w:themeShade="BF"/>
      <w:spacing w:val="20"/>
      <w:sz w:val="28"/>
      <w:szCs w:val="28"/>
    </w:rPr>
  </w:style>
  <w:style w:type="paragraph" w:styleId="berschrift3">
    <w:name w:val="heading 3"/>
    <w:basedOn w:val="Standard"/>
    <w:next w:val="Textkrper"/>
    <w:link w:val="berschrift3Zchn"/>
    <w:unhideWhenUsed/>
    <w:qFormat/>
    <w:rsid w:val="00B01DC1"/>
    <w:pPr>
      <w:keepNext/>
      <w:numPr>
        <w:ilvl w:val="2"/>
        <w:numId w:val="1"/>
      </w:numPr>
      <w:spacing w:before="120" w:line="360" w:lineRule="auto"/>
      <w:contextualSpacing/>
      <w:outlineLvl w:val="2"/>
    </w:pPr>
    <w:rPr>
      <w:rFonts w:asciiTheme="majorHAnsi" w:eastAsiaTheme="majorEastAsia" w:hAnsiTheme="majorHAnsi" w:cstheme="majorBidi"/>
      <w:smallCaps/>
      <w:color w:val="1F497D" w:themeColor="text2"/>
      <w:spacing w:val="20"/>
      <w:sz w:val="26"/>
      <w:szCs w:val="24"/>
    </w:rPr>
  </w:style>
  <w:style w:type="paragraph" w:styleId="berschrift4">
    <w:name w:val="heading 4"/>
    <w:basedOn w:val="Standard"/>
    <w:next w:val="Textkrper"/>
    <w:link w:val="berschrift4Zchn"/>
    <w:unhideWhenUsed/>
    <w:qFormat/>
    <w:rsid w:val="00B01DC1"/>
    <w:pPr>
      <w:keepNext/>
      <w:numPr>
        <w:ilvl w:val="3"/>
        <w:numId w:val="1"/>
      </w:numPr>
      <w:spacing w:before="200" w:after="100"/>
      <w:ind w:left="862" w:hanging="862"/>
      <w:contextualSpacing/>
      <w:outlineLvl w:val="3"/>
    </w:pPr>
    <w:rPr>
      <w:rFonts w:asciiTheme="majorHAnsi" w:eastAsiaTheme="majorEastAsia" w:hAnsiTheme="majorHAnsi" w:cstheme="majorBidi"/>
      <w:bCs/>
      <w:smallCaps/>
      <w:color w:val="3071C3" w:themeColor="text2" w:themeTint="BF"/>
      <w:spacing w:val="20"/>
    </w:rPr>
  </w:style>
  <w:style w:type="paragraph" w:styleId="berschrift5">
    <w:name w:val="heading 5"/>
    <w:basedOn w:val="Standard"/>
    <w:next w:val="Standard"/>
    <w:link w:val="berschrift5Zchn"/>
    <w:unhideWhenUsed/>
    <w:qFormat/>
    <w:rsid w:val="006A0917"/>
    <w:pPr>
      <w:numPr>
        <w:ilvl w:val="4"/>
        <w:numId w:val="1"/>
      </w:numPr>
      <w:pBdr>
        <w:bottom w:val="single" w:sz="4" w:space="1" w:color="548DD4" w:themeColor="text2" w:themeTint="99"/>
      </w:pBdr>
      <w:spacing w:before="200" w:after="100"/>
      <w:contextualSpacing/>
      <w:outlineLvl w:val="4"/>
    </w:pPr>
    <w:rPr>
      <w:rFonts w:asciiTheme="majorHAnsi" w:eastAsiaTheme="majorEastAsia" w:hAnsiTheme="majorHAnsi" w:cstheme="majorBidi"/>
      <w:smallCaps/>
      <w:color w:val="3071C3" w:themeColor="text2" w:themeTint="BF"/>
      <w:spacing w:val="20"/>
    </w:rPr>
  </w:style>
  <w:style w:type="paragraph" w:styleId="berschrift6">
    <w:name w:val="heading 6"/>
    <w:basedOn w:val="Standard"/>
    <w:next w:val="Standard"/>
    <w:link w:val="berschrift6Zchn"/>
    <w:unhideWhenUsed/>
    <w:qFormat/>
    <w:rsid w:val="006A0917"/>
    <w:pPr>
      <w:numPr>
        <w:ilvl w:val="5"/>
        <w:numId w:val="1"/>
      </w:numPr>
      <w:pBdr>
        <w:bottom w:val="dotted" w:sz="8" w:space="1" w:color="938953" w:themeColor="background2" w:themeShade="7F"/>
      </w:pBdr>
      <w:spacing w:before="200" w:after="100"/>
      <w:contextualSpacing/>
      <w:outlineLvl w:val="5"/>
    </w:pPr>
    <w:rPr>
      <w:rFonts w:asciiTheme="majorHAnsi" w:eastAsiaTheme="majorEastAsia" w:hAnsiTheme="majorHAnsi" w:cstheme="majorBidi"/>
      <w:smallCaps/>
      <w:color w:val="938953" w:themeColor="background2" w:themeShade="7F"/>
      <w:spacing w:val="20"/>
    </w:rPr>
  </w:style>
  <w:style w:type="paragraph" w:styleId="berschrift7">
    <w:name w:val="heading 7"/>
    <w:basedOn w:val="Standard"/>
    <w:next w:val="Standard"/>
    <w:link w:val="berschrift7Zchn"/>
    <w:unhideWhenUsed/>
    <w:qFormat/>
    <w:rsid w:val="006A0917"/>
    <w:pPr>
      <w:numPr>
        <w:ilvl w:val="6"/>
        <w:numId w:val="1"/>
      </w:numPr>
      <w:pBdr>
        <w:bottom w:val="dotted" w:sz="8" w:space="1" w:color="938953" w:themeColor="background2" w:themeShade="7F"/>
      </w:pBdr>
      <w:spacing w:before="200" w:after="100"/>
      <w:contextualSpacing/>
      <w:outlineLvl w:val="6"/>
    </w:pPr>
    <w:rPr>
      <w:rFonts w:asciiTheme="majorHAnsi" w:eastAsiaTheme="majorEastAsia" w:hAnsiTheme="majorHAnsi" w:cstheme="majorBidi"/>
      <w:b/>
      <w:bCs/>
      <w:smallCaps/>
      <w:color w:val="938953" w:themeColor="background2" w:themeShade="7F"/>
      <w:spacing w:val="20"/>
      <w:sz w:val="16"/>
      <w:szCs w:val="16"/>
    </w:rPr>
  </w:style>
  <w:style w:type="paragraph" w:styleId="berschrift8">
    <w:name w:val="heading 8"/>
    <w:basedOn w:val="Standard"/>
    <w:next w:val="Standard"/>
    <w:link w:val="berschrift8Zchn"/>
    <w:unhideWhenUsed/>
    <w:qFormat/>
    <w:rsid w:val="006A0917"/>
    <w:pPr>
      <w:numPr>
        <w:ilvl w:val="7"/>
        <w:numId w:val="1"/>
      </w:numPr>
      <w:spacing w:before="200" w:after="60"/>
      <w:contextualSpacing/>
      <w:outlineLvl w:val="7"/>
    </w:pPr>
    <w:rPr>
      <w:rFonts w:asciiTheme="majorHAnsi" w:eastAsiaTheme="majorEastAsia" w:hAnsiTheme="majorHAnsi" w:cstheme="majorBidi"/>
      <w:b/>
      <w:smallCaps/>
      <w:color w:val="938953" w:themeColor="background2" w:themeShade="7F"/>
      <w:spacing w:val="20"/>
      <w:sz w:val="16"/>
      <w:szCs w:val="16"/>
    </w:rPr>
  </w:style>
  <w:style w:type="paragraph" w:styleId="berschrift9">
    <w:name w:val="heading 9"/>
    <w:basedOn w:val="Standard"/>
    <w:next w:val="Standard"/>
    <w:link w:val="berschrift9Zchn"/>
    <w:unhideWhenUsed/>
    <w:qFormat/>
    <w:rsid w:val="006A0917"/>
    <w:pPr>
      <w:numPr>
        <w:ilvl w:val="8"/>
        <w:numId w:val="1"/>
      </w:numPr>
      <w:spacing w:before="200" w:after="60"/>
      <w:contextualSpacing/>
      <w:outlineLvl w:val="8"/>
    </w:pPr>
    <w:rPr>
      <w:rFonts w:asciiTheme="majorHAnsi" w:eastAsiaTheme="majorEastAsia" w:hAnsiTheme="majorHAnsi" w:cstheme="majorBidi"/>
      <w:smallCaps/>
      <w:color w:val="938953" w:themeColor="background2" w:themeShade="7F"/>
      <w:spacing w:val="20"/>
      <w:sz w:val="16"/>
      <w:szCs w:val="1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F263C8"/>
    <w:pPr>
      <w:spacing w:line="360" w:lineRule="auto"/>
      <w:jc w:val="both"/>
    </w:pPr>
    <w:rPr>
      <w:color w:val="000000" w:themeColor="text1"/>
    </w:rPr>
  </w:style>
  <w:style w:type="paragraph" w:styleId="Kopfzeile">
    <w:name w:val="header"/>
    <w:basedOn w:val="Standard"/>
    <w:link w:val="KopfzeileZchn"/>
    <w:rsid w:val="00F263C8"/>
    <w:pPr>
      <w:tabs>
        <w:tab w:val="center" w:pos="4320"/>
        <w:tab w:val="right" w:pos="8640"/>
      </w:tabs>
      <w:spacing w:after="0"/>
    </w:pPr>
    <w:rPr>
      <w:sz w:val="20"/>
    </w:rPr>
  </w:style>
  <w:style w:type="paragraph" w:styleId="Fuzeile">
    <w:name w:val="footer"/>
    <w:basedOn w:val="Standard"/>
    <w:link w:val="FuzeileZchn"/>
    <w:uiPriority w:val="99"/>
    <w:rsid w:val="00F263C8"/>
    <w:pPr>
      <w:tabs>
        <w:tab w:val="center" w:pos="4320"/>
        <w:tab w:val="right" w:pos="8640"/>
      </w:tabs>
    </w:pPr>
    <w:rPr>
      <w:sz w:val="20"/>
    </w:rPr>
  </w:style>
  <w:style w:type="character" w:styleId="Seitenzahl">
    <w:name w:val="page number"/>
    <w:basedOn w:val="Absatz-Standardschriftart"/>
    <w:rsid w:val="00EB719F"/>
  </w:style>
  <w:style w:type="character" w:styleId="Platzhaltertext">
    <w:name w:val="Placeholder Text"/>
    <w:basedOn w:val="Absatz-Standardschriftart"/>
    <w:uiPriority w:val="99"/>
    <w:semiHidden/>
    <w:rsid w:val="00EB719F"/>
    <w:rPr>
      <w:color w:val="808080"/>
    </w:rPr>
  </w:style>
  <w:style w:type="paragraph" w:styleId="Sprechblasentext">
    <w:name w:val="Balloon Text"/>
    <w:basedOn w:val="Standard"/>
    <w:link w:val="SprechblasentextZchn"/>
    <w:rsid w:val="00EB719F"/>
    <w:rPr>
      <w:rFonts w:ascii="Tahoma" w:hAnsi="Tahoma" w:cs="Tahoma"/>
      <w:sz w:val="16"/>
      <w:szCs w:val="16"/>
    </w:rPr>
  </w:style>
  <w:style w:type="character" w:customStyle="1" w:styleId="SprechblasentextZchn">
    <w:name w:val="Sprechblasentext Zchn"/>
    <w:basedOn w:val="Absatz-Standardschriftart"/>
    <w:link w:val="Sprechblasentext"/>
    <w:rsid w:val="00EB719F"/>
    <w:rPr>
      <w:rFonts w:ascii="Tahoma" w:hAnsi="Tahoma" w:cs="Tahoma"/>
      <w:sz w:val="16"/>
      <w:szCs w:val="16"/>
    </w:rPr>
  </w:style>
  <w:style w:type="paragraph" w:styleId="KeinLeerraum">
    <w:name w:val="No Spacing"/>
    <w:basedOn w:val="Standard"/>
    <w:link w:val="KeinLeerraumZchn"/>
    <w:uiPriority w:val="1"/>
    <w:qFormat/>
    <w:rsid w:val="006A0917"/>
    <w:pPr>
      <w:spacing w:after="0"/>
    </w:pPr>
  </w:style>
  <w:style w:type="character" w:customStyle="1" w:styleId="KeinLeerraumZchn">
    <w:name w:val="Kein Leerraum Zchn"/>
    <w:basedOn w:val="Absatz-Standardschriftart"/>
    <w:link w:val="KeinLeerraum"/>
    <w:uiPriority w:val="1"/>
    <w:rsid w:val="006A0917"/>
    <w:rPr>
      <w:color w:val="5A5A5A" w:themeColor="text1" w:themeTint="A5"/>
    </w:rPr>
  </w:style>
  <w:style w:type="character" w:customStyle="1" w:styleId="berschrift1Zchn">
    <w:name w:val="Überschrift 1 Zchn"/>
    <w:basedOn w:val="Absatz-Standardschriftart"/>
    <w:link w:val="berschrift1"/>
    <w:uiPriority w:val="9"/>
    <w:rsid w:val="00FF0410"/>
    <w:rPr>
      <w:rFonts w:asciiTheme="majorHAnsi" w:eastAsiaTheme="majorEastAsia" w:hAnsiTheme="majorHAnsi" w:cstheme="majorBidi"/>
      <w:smallCaps/>
      <w:color w:val="0F243E" w:themeColor="text2" w:themeShade="7F"/>
      <w:spacing w:val="20"/>
      <w:sz w:val="32"/>
      <w:szCs w:val="32"/>
      <w:lang w:val="de-DE"/>
    </w:rPr>
  </w:style>
  <w:style w:type="character" w:customStyle="1" w:styleId="berschrift2Zchn">
    <w:name w:val="Überschrift 2 Zchn"/>
    <w:basedOn w:val="Absatz-Standardschriftart"/>
    <w:link w:val="berschrift2"/>
    <w:uiPriority w:val="9"/>
    <w:rsid w:val="00FC26CD"/>
    <w:rPr>
      <w:rFonts w:asciiTheme="majorHAnsi" w:eastAsiaTheme="majorEastAsia" w:hAnsiTheme="majorHAnsi" w:cstheme="majorBidi"/>
      <w:smallCaps/>
      <w:color w:val="17365D" w:themeColor="text2" w:themeShade="BF"/>
      <w:spacing w:val="20"/>
      <w:sz w:val="28"/>
      <w:szCs w:val="28"/>
      <w:lang w:val="de-DE"/>
    </w:rPr>
  </w:style>
  <w:style w:type="character" w:customStyle="1" w:styleId="berschrift3Zchn">
    <w:name w:val="Überschrift 3 Zchn"/>
    <w:basedOn w:val="Absatz-Standardschriftart"/>
    <w:link w:val="berschrift3"/>
    <w:uiPriority w:val="9"/>
    <w:rsid w:val="00B01DC1"/>
    <w:rPr>
      <w:rFonts w:asciiTheme="majorHAnsi" w:eastAsiaTheme="majorEastAsia" w:hAnsiTheme="majorHAnsi" w:cstheme="majorBidi"/>
      <w:smallCaps/>
      <w:color w:val="1F497D" w:themeColor="text2"/>
      <w:spacing w:val="20"/>
      <w:sz w:val="26"/>
      <w:szCs w:val="24"/>
      <w:lang w:val="de-DE"/>
    </w:rPr>
  </w:style>
  <w:style w:type="character" w:customStyle="1" w:styleId="berschrift4Zchn">
    <w:name w:val="Überschrift 4 Zchn"/>
    <w:basedOn w:val="Absatz-Standardschriftart"/>
    <w:link w:val="berschrift4"/>
    <w:uiPriority w:val="9"/>
    <w:rsid w:val="00B01DC1"/>
    <w:rPr>
      <w:rFonts w:asciiTheme="majorHAnsi" w:eastAsiaTheme="majorEastAsia" w:hAnsiTheme="majorHAnsi" w:cstheme="majorBidi"/>
      <w:bCs/>
      <w:smallCaps/>
      <w:color w:val="3071C3" w:themeColor="text2" w:themeTint="BF"/>
      <w:spacing w:val="20"/>
      <w:sz w:val="24"/>
      <w:lang w:val="de-DE"/>
    </w:rPr>
  </w:style>
  <w:style w:type="character" w:customStyle="1" w:styleId="berschrift5Zchn">
    <w:name w:val="Überschrift 5 Zchn"/>
    <w:basedOn w:val="Absatz-Standardschriftart"/>
    <w:link w:val="berschrift5"/>
    <w:uiPriority w:val="9"/>
    <w:semiHidden/>
    <w:rsid w:val="006A0917"/>
    <w:rPr>
      <w:rFonts w:asciiTheme="majorHAnsi" w:eastAsiaTheme="majorEastAsia" w:hAnsiTheme="majorHAnsi" w:cstheme="majorBidi"/>
      <w:smallCaps/>
      <w:color w:val="3071C3" w:themeColor="text2" w:themeTint="BF"/>
      <w:spacing w:val="20"/>
      <w:sz w:val="24"/>
      <w:lang w:val="de-DE"/>
    </w:rPr>
  </w:style>
  <w:style w:type="character" w:customStyle="1" w:styleId="berschrift6Zchn">
    <w:name w:val="Überschrift 6 Zchn"/>
    <w:basedOn w:val="Absatz-Standardschriftart"/>
    <w:link w:val="berschrift6"/>
    <w:uiPriority w:val="9"/>
    <w:semiHidden/>
    <w:rsid w:val="006A0917"/>
    <w:rPr>
      <w:rFonts w:asciiTheme="majorHAnsi" w:eastAsiaTheme="majorEastAsia" w:hAnsiTheme="majorHAnsi" w:cstheme="majorBidi"/>
      <w:smallCaps/>
      <w:color w:val="938953" w:themeColor="background2" w:themeShade="7F"/>
      <w:spacing w:val="20"/>
      <w:sz w:val="24"/>
      <w:lang w:val="de-DE"/>
    </w:rPr>
  </w:style>
  <w:style w:type="character" w:customStyle="1" w:styleId="berschrift7Zchn">
    <w:name w:val="Überschrift 7 Zchn"/>
    <w:basedOn w:val="Absatz-Standardschriftart"/>
    <w:link w:val="berschrift7"/>
    <w:uiPriority w:val="9"/>
    <w:semiHidden/>
    <w:rsid w:val="006A0917"/>
    <w:rPr>
      <w:rFonts w:asciiTheme="majorHAnsi" w:eastAsiaTheme="majorEastAsia" w:hAnsiTheme="majorHAnsi" w:cstheme="majorBidi"/>
      <w:b/>
      <w:bCs/>
      <w:smallCaps/>
      <w:color w:val="938953" w:themeColor="background2" w:themeShade="7F"/>
      <w:spacing w:val="20"/>
      <w:sz w:val="16"/>
      <w:szCs w:val="16"/>
      <w:lang w:val="de-DE"/>
    </w:rPr>
  </w:style>
  <w:style w:type="character" w:customStyle="1" w:styleId="berschrift8Zchn">
    <w:name w:val="Überschrift 8 Zchn"/>
    <w:basedOn w:val="Absatz-Standardschriftart"/>
    <w:link w:val="berschrift8"/>
    <w:uiPriority w:val="9"/>
    <w:semiHidden/>
    <w:rsid w:val="006A0917"/>
    <w:rPr>
      <w:rFonts w:asciiTheme="majorHAnsi" w:eastAsiaTheme="majorEastAsia" w:hAnsiTheme="majorHAnsi" w:cstheme="majorBidi"/>
      <w:b/>
      <w:smallCaps/>
      <w:color w:val="938953" w:themeColor="background2" w:themeShade="7F"/>
      <w:spacing w:val="20"/>
      <w:sz w:val="16"/>
      <w:szCs w:val="16"/>
      <w:lang w:val="de-DE"/>
    </w:rPr>
  </w:style>
  <w:style w:type="character" w:customStyle="1" w:styleId="berschrift9Zchn">
    <w:name w:val="Überschrift 9 Zchn"/>
    <w:basedOn w:val="Absatz-Standardschriftart"/>
    <w:link w:val="berschrift9"/>
    <w:uiPriority w:val="9"/>
    <w:semiHidden/>
    <w:rsid w:val="006A0917"/>
    <w:rPr>
      <w:rFonts w:asciiTheme="majorHAnsi" w:eastAsiaTheme="majorEastAsia" w:hAnsiTheme="majorHAnsi" w:cstheme="majorBidi"/>
      <w:smallCaps/>
      <w:color w:val="938953" w:themeColor="background2" w:themeShade="7F"/>
      <w:spacing w:val="20"/>
      <w:sz w:val="16"/>
      <w:szCs w:val="16"/>
      <w:lang w:val="de-DE"/>
    </w:rPr>
  </w:style>
  <w:style w:type="paragraph" w:styleId="Beschriftung">
    <w:name w:val="caption"/>
    <w:basedOn w:val="Standard"/>
    <w:next w:val="Textkrper"/>
    <w:uiPriority w:val="35"/>
    <w:unhideWhenUsed/>
    <w:qFormat/>
    <w:rsid w:val="004D204F"/>
    <w:pPr>
      <w:keepNext/>
      <w:spacing w:after="120"/>
    </w:pPr>
    <w:rPr>
      <w:b/>
      <w:bCs/>
      <w:smallCaps/>
      <w:color w:val="1F497D" w:themeColor="text2"/>
      <w:spacing w:val="10"/>
      <w:sz w:val="18"/>
      <w:szCs w:val="18"/>
    </w:rPr>
  </w:style>
  <w:style w:type="paragraph" w:styleId="Titel">
    <w:name w:val="Title"/>
    <w:next w:val="Standard"/>
    <w:link w:val="TitelZchn"/>
    <w:qFormat/>
    <w:rsid w:val="00F27C1B"/>
    <w:pPr>
      <w:numPr>
        <w:numId w:val="3"/>
      </w:numPr>
      <w:spacing w:line="240" w:lineRule="auto"/>
      <w:contextualSpacing/>
    </w:pPr>
    <w:rPr>
      <w:rFonts w:asciiTheme="majorHAnsi" w:eastAsiaTheme="majorEastAsia" w:hAnsiTheme="majorHAnsi" w:cstheme="majorBidi"/>
      <w:smallCaps/>
      <w:color w:val="17365D" w:themeColor="text2" w:themeShade="BF"/>
      <w:spacing w:val="5"/>
      <w:sz w:val="48"/>
      <w:szCs w:val="72"/>
    </w:rPr>
  </w:style>
  <w:style w:type="character" w:customStyle="1" w:styleId="TitelZchn">
    <w:name w:val="Titel Zchn"/>
    <w:basedOn w:val="Absatz-Standardschriftart"/>
    <w:link w:val="Titel"/>
    <w:rsid w:val="00F27C1B"/>
    <w:rPr>
      <w:rFonts w:asciiTheme="majorHAnsi" w:eastAsiaTheme="majorEastAsia" w:hAnsiTheme="majorHAnsi" w:cstheme="majorBidi"/>
      <w:smallCaps/>
      <w:color w:val="17365D" w:themeColor="text2" w:themeShade="BF"/>
      <w:spacing w:val="5"/>
      <w:sz w:val="48"/>
      <w:szCs w:val="72"/>
    </w:rPr>
  </w:style>
  <w:style w:type="paragraph" w:styleId="Untertitel">
    <w:name w:val="Subtitle"/>
    <w:next w:val="Standard"/>
    <w:link w:val="UntertitelZchn"/>
    <w:uiPriority w:val="11"/>
    <w:qFormat/>
    <w:rsid w:val="006A0917"/>
    <w:pPr>
      <w:spacing w:after="600" w:line="240" w:lineRule="auto"/>
      <w:ind w:left="0"/>
    </w:pPr>
    <w:rPr>
      <w:smallCaps/>
      <w:color w:val="938953" w:themeColor="background2" w:themeShade="7F"/>
      <w:spacing w:val="5"/>
      <w:sz w:val="28"/>
      <w:szCs w:val="28"/>
    </w:rPr>
  </w:style>
  <w:style w:type="character" w:customStyle="1" w:styleId="UntertitelZchn">
    <w:name w:val="Untertitel Zchn"/>
    <w:basedOn w:val="Absatz-Standardschriftart"/>
    <w:link w:val="Untertitel"/>
    <w:uiPriority w:val="11"/>
    <w:rsid w:val="006A0917"/>
    <w:rPr>
      <w:smallCaps/>
      <w:color w:val="938953" w:themeColor="background2" w:themeShade="7F"/>
      <w:spacing w:val="5"/>
      <w:sz w:val="28"/>
      <w:szCs w:val="28"/>
    </w:rPr>
  </w:style>
  <w:style w:type="character" w:styleId="Fett">
    <w:name w:val="Strong"/>
    <w:uiPriority w:val="22"/>
    <w:qFormat/>
    <w:rsid w:val="006A0917"/>
    <w:rPr>
      <w:b/>
      <w:bCs/>
      <w:spacing w:val="0"/>
    </w:rPr>
  </w:style>
  <w:style w:type="character" w:styleId="Hervorhebung">
    <w:name w:val="Emphasis"/>
    <w:uiPriority w:val="20"/>
    <w:qFormat/>
    <w:rsid w:val="006A0917"/>
    <w:rPr>
      <w:b/>
      <w:bCs/>
      <w:smallCaps/>
      <w:dstrike w:val="0"/>
      <w:color w:val="5A5A5A" w:themeColor="text1" w:themeTint="A5"/>
      <w:spacing w:val="20"/>
      <w:kern w:val="0"/>
      <w:vertAlign w:val="baseline"/>
    </w:rPr>
  </w:style>
  <w:style w:type="paragraph" w:styleId="Listenabsatz">
    <w:name w:val="List Paragraph"/>
    <w:basedOn w:val="Standard"/>
    <w:uiPriority w:val="34"/>
    <w:qFormat/>
    <w:rsid w:val="00E560AF"/>
    <w:pPr>
      <w:ind w:left="720"/>
      <w:contextualSpacing/>
    </w:pPr>
  </w:style>
  <w:style w:type="paragraph" w:styleId="Zitat">
    <w:name w:val="Quote"/>
    <w:basedOn w:val="Standard"/>
    <w:next w:val="Standard"/>
    <w:link w:val="ZitatZchn"/>
    <w:uiPriority w:val="29"/>
    <w:qFormat/>
    <w:rsid w:val="006A0917"/>
    <w:rPr>
      <w:i/>
      <w:iCs/>
    </w:rPr>
  </w:style>
  <w:style w:type="character" w:customStyle="1" w:styleId="ZitatZchn">
    <w:name w:val="Zitat Zchn"/>
    <w:basedOn w:val="Absatz-Standardschriftart"/>
    <w:link w:val="Zitat"/>
    <w:uiPriority w:val="29"/>
    <w:rsid w:val="006A0917"/>
    <w:rPr>
      <w:i/>
      <w:iCs/>
      <w:color w:val="5A5A5A" w:themeColor="text1" w:themeTint="A5"/>
      <w:sz w:val="20"/>
      <w:szCs w:val="20"/>
    </w:rPr>
  </w:style>
  <w:style w:type="paragraph" w:styleId="IntensivesZitat">
    <w:name w:val="Intense Quote"/>
    <w:basedOn w:val="Standard"/>
    <w:next w:val="Standard"/>
    <w:link w:val="IntensivesZitatZchn"/>
    <w:uiPriority w:val="30"/>
    <w:qFormat/>
    <w:rsid w:val="006A0917"/>
    <w:pPr>
      <w:pBdr>
        <w:top w:val="single" w:sz="4" w:space="12" w:color="7BA0CD" w:themeColor="accent1" w:themeTint="BF"/>
        <w:left w:val="single" w:sz="4" w:space="15" w:color="7BA0CD" w:themeColor="accent1" w:themeTint="BF"/>
        <w:bottom w:val="single" w:sz="12" w:space="10" w:color="365F91" w:themeColor="accent1" w:themeShade="BF"/>
        <w:right w:val="single" w:sz="12" w:space="15" w:color="365F91" w:themeColor="accent1" w:themeShade="BF"/>
        <w:between w:val="single" w:sz="4" w:space="12" w:color="7BA0CD" w:themeColor="accent1" w:themeTint="BF"/>
        <w:bar w:val="single" w:sz="4" w:color="7BA0CD" w:themeColor="accent1" w:themeTint="BF"/>
      </w:pBdr>
      <w:spacing w:line="300" w:lineRule="auto"/>
      <w:ind w:left="2506" w:right="432"/>
    </w:pPr>
    <w:rPr>
      <w:rFonts w:asciiTheme="majorHAnsi" w:eastAsiaTheme="majorEastAsia" w:hAnsiTheme="majorHAnsi" w:cstheme="majorBidi"/>
      <w:smallCaps/>
      <w:color w:val="365F91" w:themeColor="accent1" w:themeShade="BF"/>
    </w:rPr>
  </w:style>
  <w:style w:type="character" w:customStyle="1" w:styleId="IntensivesZitatZchn">
    <w:name w:val="Intensives Zitat Zchn"/>
    <w:basedOn w:val="Absatz-Standardschriftart"/>
    <w:link w:val="IntensivesZitat"/>
    <w:uiPriority w:val="30"/>
    <w:rsid w:val="006A0917"/>
    <w:rPr>
      <w:rFonts w:asciiTheme="majorHAnsi" w:eastAsiaTheme="majorEastAsia" w:hAnsiTheme="majorHAnsi" w:cstheme="majorBidi"/>
      <w:smallCaps/>
      <w:color w:val="365F91" w:themeColor="accent1" w:themeShade="BF"/>
      <w:sz w:val="20"/>
      <w:szCs w:val="20"/>
    </w:rPr>
  </w:style>
  <w:style w:type="character" w:styleId="SchwacheHervorhebung">
    <w:name w:val="Subtle Emphasis"/>
    <w:uiPriority w:val="19"/>
    <w:qFormat/>
    <w:rsid w:val="006A0917"/>
    <w:rPr>
      <w:smallCaps/>
      <w:dstrike w:val="0"/>
      <w:color w:val="5A5A5A" w:themeColor="text1" w:themeTint="A5"/>
      <w:vertAlign w:val="baseline"/>
    </w:rPr>
  </w:style>
  <w:style w:type="character" w:styleId="IntensiveHervorhebung">
    <w:name w:val="Intense Emphasis"/>
    <w:uiPriority w:val="21"/>
    <w:qFormat/>
    <w:rsid w:val="006A0917"/>
    <w:rPr>
      <w:b/>
      <w:bCs/>
      <w:smallCaps/>
      <w:color w:val="4F81BD" w:themeColor="accent1"/>
      <w:spacing w:val="40"/>
    </w:rPr>
  </w:style>
  <w:style w:type="character" w:styleId="SchwacherVerweis">
    <w:name w:val="Subtle Reference"/>
    <w:uiPriority w:val="31"/>
    <w:qFormat/>
    <w:rsid w:val="006A0917"/>
    <w:rPr>
      <w:rFonts w:asciiTheme="majorHAnsi" w:eastAsiaTheme="majorEastAsia" w:hAnsiTheme="majorHAnsi" w:cstheme="majorBidi"/>
      <w:i/>
      <w:iCs/>
      <w:smallCaps/>
      <w:color w:val="5A5A5A" w:themeColor="text1" w:themeTint="A5"/>
      <w:spacing w:val="20"/>
    </w:rPr>
  </w:style>
  <w:style w:type="character" w:styleId="IntensiverVerweis">
    <w:name w:val="Intense Reference"/>
    <w:uiPriority w:val="32"/>
    <w:qFormat/>
    <w:rsid w:val="006A0917"/>
    <w:rPr>
      <w:rFonts w:asciiTheme="majorHAnsi" w:eastAsiaTheme="majorEastAsia" w:hAnsiTheme="majorHAnsi" w:cstheme="majorBidi"/>
      <w:b/>
      <w:bCs/>
      <w:i/>
      <w:iCs/>
      <w:smallCaps/>
      <w:color w:val="17365D" w:themeColor="text2" w:themeShade="BF"/>
      <w:spacing w:val="20"/>
    </w:rPr>
  </w:style>
  <w:style w:type="character" w:styleId="Buchtitel">
    <w:name w:val="Book Title"/>
    <w:uiPriority w:val="33"/>
    <w:qFormat/>
    <w:rsid w:val="006A0917"/>
    <w:rPr>
      <w:rFonts w:asciiTheme="majorHAnsi" w:eastAsiaTheme="majorEastAsia" w:hAnsiTheme="majorHAnsi" w:cstheme="majorBidi"/>
      <w:b/>
      <w:bCs/>
      <w:smallCaps/>
      <w:color w:val="17365D" w:themeColor="text2" w:themeShade="BF"/>
      <w:spacing w:val="10"/>
      <w:u w:val="single"/>
    </w:rPr>
  </w:style>
  <w:style w:type="paragraph" w:styleId="Inhaltsverzeichnisberschrift">
    <w:name w:val="TOC Heading"/>
    <w:basedOn w:val="berschrift1"/>
    <w:next w:val="Standard"/>
    <w:uiPriority w:val="39"/>
    <w:semiHidden/>
    <w:unhideWhenUsed/>
    <w:qFormat/>
    <w:rsid w:val="006A0917"/>
    <w:pPr>
      <w:outlineLvl w:val="9"/>
    </w:pPr>
  </w:style>
  <w:style w:type="character" w:customStyle="1" w:styleId="FuzeileZchn">
    <w:name w:val="Fußzeile Zchn"/>
    <w:basedOn w:val="Absatz-Standardschriftart"/>
    <w:link w:val="Fuzeile"/>
    <w:uiPriority w:val="99"/>
    <w:rsid w:val="00F263C8"/>
    <w:rPr>
      <w:lang w:val="de-DE"/>
    </w:rPr>
  </w:style>
  <w:style w:type="character" w:customStyle="1" w:styleId="TextkrperZchn">
    <w:name w:val="Textkörper Zchn"/>
    <w:basedOn w:val="Absatz-Standardschriftart"/>
    <w:link w:val="Textkrper"/>
    <w:rsid w:val="00F263C8"/>
    <w:rPr>
      <w:color w:val="000000" w:themeColor="text1"/>
      <w:sz w:val="24"/>
      <w:lang w:val="de-DE"/>
    </w:rPr>
  </w:style>
  <w:style w:type="table" w:customStyle="1" w:styleId="MittlereSchattierung1-Akzent11">
    <w:name w:val="Mittlere Schattierung 1 - Akzent 11"/>
    <w:basedOn w:val="NormaleTabelle"/>
    <w:uiPriority w:val="63"/>
    <w:rsid w:val="00943960"/>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Verzeichnis1">
    <w:name w:val="toc 1"/>
    <w:basedOn w:val="Standard"/>
    <w:next w:val="Standard"/>
    <w:autoRedefine/>
    <w:uiPriority w:val="39"/>
    <w:rsid w:val="009D011E"/>
    <w:pPr>
      <w:tabs>
        <w:tab w:val="left" w:pos="480"/>
        <w:tab w:val="right" w:leader="dot" w:pos="9063"/>
      </w:tabs>
      <w:spacing w:before="60" w:after="60"/>
    </w:pPr>
    <w:rPr>
      <w:b/>
      <w:bCs/>
      <w:caps/>
      <w:sz w:val="20"/>
    </w:rPr>
  </w:style>
  <w:style w:type="character" w:styleId="Hyperlink">
    <w:name w:val="Hyperlink"/>
    <w:basedOn w:val="Absatz-Standardschriftart"/>
    <w:uiPriority w:val="99"/>
    <w:unhideWhenUsed/>
    <w:rsid w:val="00D74F5F"/>
    <w:rPr>
      <w:color w:val="0000FF" w:themeColor="hyperlink"/>
      <w:u w:val="single"/>
    </w:rPr>
  </w:style>
  <w:style w:type="paragraph" w:styleId="Verzeichnis2">
    <w:name w:val="toc 2"/>
    <w:basedOn w:val="Standard"/>
    <w:next w:val="Standard"/>
    <w:autoRedefine/>
    <w:uiPriority w:val="39"/>
    <w:rsid w:val="00FB1EF0"/>
    <w:pPr>
      <w:tabs>
        <w:tab w:val="left" w:pos="993"/>
        <w:tab w:val="right" w:leader="dot" w:pos="9063"/>
      </w:tabs>
      <w:spacing w:after="0"/>
      <w:ind w:left="240"/>
    </w:pPr>
    <w:rPr>
      <w:smallCaps/>
      <w:sz w:val="20"/>
    </w:rPr>
  </w:style>
  <w:style w:type="paragraph" w:styleId="Verzeichnis3">
    <w:name w:val="toc 3"/>
    <w:basedOn w:val="Standard"/>
    <w:next w:val="Standard"/>
    <w:autoRedefine/>
    <w:uiPriority w:val="39"/>
    <w:rsid w:val="00050836"/>
    <w:pPr>
      <w:spacing w:after="0"/>
      <w:ind w:left="480"/>
    </w:pPr>
    <w:rPr>
      <w:i/>
      <w:iCs/>
      <w:sz w:val="20"/>
    </w:rPr>
  </w:style>
  <w:style w:type="paragraph" w:styleId="Funotentext">
    <w:name w:val="footnote text"/>
    <w:basedOn w:val="Standard"/>
    <w:link w:val="FunotentextZchn"/>
    <w:uiPriority w:val="99"/>
    <w:rsid w:val="0025391C"/>
    <w:pPr>
      <w:spacing w:after="0"/>
    </w:pPr>
    <w:rPr>
      <w:sz w:val="20"/>
    </w:rPr>
  </w:style>
  <w:style w:type="character" w:customStyle="1" w:styleId="FunotentextZchn">
    <w:name w:val="Fußnotentext Zchn"/>
    <w:basedOn w:val="Absatz-Standardschriftart"/>
    <w:link w:val="Funotentext"/>
    <w:uiPriority w:val="99"/>
    <w:rsid w:val="0025391C"/>
    <w:rPr>
      <w:lang w:val="de-DE"/>
    </w:rPr>
  </w:style>
  <w:style w:type="character" w:styleId="Funotenzeichen">
    <w:name w:val="footnote reference"/>
    <w:basedOn w:val="Absatz-Standardschriftart"/>
    <w:uiPriority w:val="99"/>
    <w:rsid w:val="00F263C8"/>
    <w:rPr>
      <w:vertAlign w:val="superscript"/>
    </w:rPr>
  </w:style>
  <w:style w:type="character" w:styleId="Kommentarzeichen">
    <w:name w:val="annotation reference"/>
    <w:basedOn w:val="Absatz-Standardschriftart"/>
    <w:uiPriority w:val="99"/>
    <w:rsid w:val="00A42CF5"/>
    <w:rPr>
      <w:sz w:val="16"/>
      <w:szCs w:val="16"/>
    </w:rPr>
  </w:style>
  <w:style w:type="paragraph" w:styleId="Kommentartext">
    <w:name w:val="annotation text"/>
    <w:basedOn w:val="Standard"/>
    <w:link w:val="KommentartextZchn"/>
    <w:uiPriority w:val="99"/>
    <w:rsid w:val="00A42CF5"/>
    <w:rPr>
      <w:sz w:val="20"/>
    </w:rPr>
  </w:style>
  <w:style w:type="character" w:customStyle="1" w:styleId="KommentartextZchn">
    <w:name w:val="Kommentartext Zchn"/>
    <w:basedOn w:val="Absatz-Standardschriftart"/>
    <w:link w:val="Kommentartext"/>
    <w:uiPriority w:val="99"/>
    <w:rsid w:val="00A42CF5"/>
    <w:rPr>
      <w:lang w:val="de-DE"/>
    </w:rPr>
  </w:style>
  <w:style w:type="paragraph" w:styleId="Kommentarthema">
    <w:name w:val="annotation subject"/>
    <w:basedOn w:val="Kommentartext"/>
    <w:next w:val="Kommentartext"/>
    <w:link w:val="KommentarthemaZchn"/>
    <w:rsid w:val="00A42CF5"/>
    <w:rPr>
      <w:b/>
      <w:bCs/>
    </w:rPr>
  </w:style>
  <w:style w:type="character" w:customStyle="1" w:styleId="KommentarthemaZchn">
    <w:name w:val="Kommentarthema Zchn"/>
    <w:basedOn w:val="KommentartextZchn"/>
    <w:link w:val="Kommentarthema"/>
    <w:rsid w:val="00A42CF5"/>
    <w:rPr>
      <w:b/>
      <w:bCs/>
      <w:lang w:val="de-DE"/>
    </w:rPr>
  </w:style>
  <w:style w:type="table" w:styleId="Tabellenraster">
    <w:name w:val="Table Grid"/>
    <w:basedOn w:val="NormaleTabelle"/>
    <w:rsid w:val="004B1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ddmd">
    <w:name w:val="addmd"/>
    <w:basedOn w:val="Absatz-Standardschriftart"/>
    <w:rsid w:val="007923FF"/>
  </w:style>
  <w:style w:type="character" w:customStyle="1" w:styleId="stdtitle">
    <w:name w:val="std_title"/>
    <w:basedOn w:val="Absatz-Standardschriftart"/>
    <w:rsid w:val="00171B1B"/>
  </w:style>
  <w:style w:type="paragraph" w:styleId="Abbildungsverzeichnis">
    <w:name w:val="table of figures"/>
    <w:basedOn w:val="Standard"/>
    <w:next w:val="Standard"/>
    <w:uiPriority w:val="99"/>
    <w:rsid w:val="007C326F"/>
    <w:pPr>
      <w:spacing w:after="0"/>
    </w:pPr>
  </w:style>
  <w:style w:type="table" w:styleId="HelleListe-Akzent6">
    <w:name w:val="Light List Accent 6"/>
    <w:basedOn w:val="NormaleTabelle"/>
    <w:uiPriority w:val="61"/>
    <w:rsid w:val="00387549"/>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Liste-Akzent11">
    <w:name w:val="Helle Liste - Akzent 11"/>
    <w:basedOn w:val="NormaleTabelle"/>
    <w:uiPriority w:val="61"/>
    <w:rsid w:val="00387549"/>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Anhang1">
    <w:name w:val="Anhang 1"/>
    <w:basedOn w:val="berschrift1"/>
    <w:next w:val="Textkrper"/>
    <w:qFormat/>
    <w:rsid w:val="00FC26CD"/>
    <w:pPr>
      <w:numPr>
        <w:numId w:val="5"/>
      </w:numPr>
    </w:pPr>
    <w:rPr>
      <w:lang w:val="en-US"/>
    </w:rPr>
  </w:style>
  <w:style w:type="paragraph" w:customStyle="1" w:styleId="Anhang2">
    <w:name w:val="Anhang 2"/>
    <w:basedOn w:val="berschrift2"/>
    <w:next w:val="Textkrper"/>
    <w:qFormat/>
    <w:rsid w:val="00FC26CD"/>
    <w:pPr>
      <w:numPr>
        <w:numId w:val="5"/>
      </w:numPr>
    </w:pPr>
  </w:style>
  <w:style w:type="paragraph" w:customStyle="1" w:styleId="Anhang3">
    <w:name w:val="Anhang 3"/>
    <w:basedOn w:val="berschrift3"/>
    <w:next w:val="Textkrper"/>
    <w:qFormat/>
    <w:rsid w:val="00FC26CD"/>
    <w:pPr>
      <w:numPr>
        <w:numId w:val="5"/>
      </w:numPr>
    </w:pPr>
  </w:style>
  <w:style w:type="numbering" w:customStyle="1" w:styleId="Anhangsliste">
    <w:name w:val="Anhangsliste"/>
    <w:uiPriority w:val="99"/>
    <w:rsid w:val="00480CEA"/>
    <w:pPr>
      <w:numPr>
        <w:numId w:val="3"/>
      </w:numPr>
    </w:pPr>
  </w:style>
  <w:style w:type="paragraph" w:styleId="Verzeichnis4">
    <w:name w:val="toc 4"/>
    <w:basedOn w:val="Standard"/>
    <w:next w:val="Standard"/>
    <w:autoRedefine/>
    <w:rsid w:val="00AE69DA"/>
    <w:pPr>
      <w:spacing w:after="0"/>
      <w:ind w:left="720"/>
    </w:pPr>
    <w:rPr>
      <w:sz w:val="18"/>
      <w:szCs w:val="18"/>
    </w:rPr>
  </w:style>
  <w:style w:type="paragraph" w:styleId="Verzeichnis5">
    <w:name w:val="toc 5"/>
    <w:basedOn w:val="Standard"/>
    <w:next w:val="Standard"/>
    <w:autoRedefine/>
    <w:rsid w:val="00AE69DA"/>
    <w:pPr>
      <w:spacing w:after="0"/>
      <w:ind w:left="960"/>
    </w:pPr>
    <w:rPr>
      <w:sz w:val="18"/>
      <w:szCs w:val="18"/>
    </w:rPr>
  </w:style>
  <w:style w:type="paragraph" w:styleId="Verzeichnis6">
    <w:name w:val="toc 6"/>
    <w:basedOn w:val="Standard"/>
    <w:next w:val="Standard"/>
    <w:autoRedefine/>
    <w:rsid w:val="00AE69DA"/>
    <w:pPr>
      <w:spacing w:after="0"/>
      <w:ind w:left="1200"/>
    </w:pPr>
    <w:rPr>
      <w:sz w:val="18"/>
      <w:szCs w:val="18"/>
    </w:rPr>
  </w:style>
  <w:style w:type="paragraph" w:styleId="Verzeichnis7">
    <w:name w:val="toc 7"/>
    <w:basedOn w:val="Standard"/>
    <w:next w:val="Standard"/>
    <w:autoRedefine/>
    <w:rsid w:val="00AE69DA"/>
    <w:pPr>
      <w:spacing w:after="0"/>
      <w:ind w:left="1440"/>
    </w:pPr>
    <w:rPr>
      <w:sz w:val="18"/>
      <w:szCs w:val="18"/>
    </w:rPr>
  </w:style>
  <w:style w:type="paragraph" w:styleId="Verzeichnis8">
    <w:name w:val="toc 8"/>
    <w:basedOn w:val="Standard"/>
    <w:next w:val="Standard"/>
    <w:autoRedefine/>
    <w:rsid w:val="00AE69DA"/>
    <w:pPr>
      <w:spacing w:after="0"/>
      <w:ind w:left="1680"/>
    </w:pPr>
    <w:rPr>
      <w:sz w:val="18"/>
      <w:szCs w:val="18"/>
    </w:rPr>
  </w:style>
  <w:style w:type="paragraph" w:styleId="Verzeichnis9">
    <w:name w:val="toc 9"/>
    <w:basedOn w:val="Standard"/>
    <w:next w:val="Standard"/>
    <w:autoRedefine/>
    <w:rsid w:val="00AE69DA"/>
    <w:pPr>
      <w:spacing w:after="0"/>
      <w:ind w:left="1920"/>
    </w:pPr>
    <w:rPr>
      <w:sz w:val="18"/>
      <w:szCs w:val="18"/>
    </w:rPr>
  </w:style>
  <w:style w:type="table" w:styleId="MittlereSchattierung1-Akzent6">
    <w:name w:val="Medium Shading 1 Accent 6"/>
    <w:basedOn w:val="NormaleTabelle"/>
    <w:uiPriority w:val="63"/>
    <w:rsid w:val="006A003C"/>
    <w:pPr>
      <w:spacing w:after="0" w:line="240" w:lineRule="auto"/>
      <w:ind w:left="0"/>
    </w:pPr>
    <w:rPr>
      <w:rFonts w:eastAsiaTheme="minorHAnsi"/>
      <w:sz w:val="22"/>
      <w:szCs w:val="22"/>
      <w:lang w:val="de-DE" w:bidi="ar-SA"/>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paragraph" w:styleId="Literaturverzeichnis">
    <w:name w:val="Bibliography"/>
    <w:basedOn w:val="Standard"/>
    <w:next w:val="Standard"/>
    <w:uiPriority w:val="37"/>
    <w:unhideWhenUsed/>
    <w:rsid w:val="008219DE"/>
    <w:pPr>
      <w:spacing w:after="200" w:line="276" w:lineRule="auto"/>
    </w:pPr>
    <w:rPr>
      <w:rFonts w:eastAsiaTheme="minorHAnsi"/>
      <w:sz w:val="22"/>
      <w:szCs w:val="22"/>
      <w:lang w:bidi="ar-SA"/>
    </w:rPr>
  </w:style>
  <w:style w:type="table" w:customStyle="1" w:styleId="MittlereSchattierung1-Akzent12">
    <w:name w:val="Mittlere Schattierung 1 - Akzent 12"/>
    <w:basedOn w:val="NormaleTabelle"/>
    <w:uiPriority w:val="63"/>
    <w:rsid w:val="00025522"/>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Feldtext">
    <w:name w:val="Feldtext"/>
    <w:basedOn w:val="Standard"/>
    <w:rsid w:val="00FE752B"/>
    <w:pPr>
      <w:spacing w:before="60" w:after="60" w:line="252" w:lineRule="auto"/>
    </w:pPr>
    <w:rPr>
      <w:rFonts w:eastAsiaTheme="majorEastAsia" w:cstheme="majorBidi"/>
      <w:szCs w:val="22"/>
      <w:lang w:eastAsia="de-DE" w:bidi="de-DE"/>
    </w:rPr>
  </w:style>
  <w:style w:type="paragraph" w:customStyle="1" w:styleId="Feldbeschriftung">
    <w:name w:val="Feldbeschriftung"/>
    <w:basedOn w:val="Standard"/>
    <w:rsid w:val="00FE752B"/>
    <w:pPr>
      <w:spacing w:before="60" w:after="60" w:line="252" w:lineRule="auto"/>
    </w:pPr>
    <w:rPr>
      <w:rFonts w:eastAsiaTheme="majorEastAsia" w:cstheme="majorBidi"/>
      <w:b/>
      <w:szCs w:val="22"/>
      <w:lang w:eastAsia="de-DE" w:bidi="de-DE"/>
    </w:rPr>
  </w:style>
  <w:style w:type="paragraph" w:customStyle="1" w:styleId="Besprechungsinformationen">
    <w:name w:val="Besprechungsinformationen"/>
    <w:basedOn w:val="Feldtext"/>
    <w:rsid w:val="00FE752B"/>
    <w:pPr>
      <w:spacing w:before="0" w:after="0"/>
      <w:ind w:left="990"/>
      <w:jc w:val="right"/>
    </w:pPr>
    <w:rPr>
      <w:b/>
    </w:rPr>
  </w:style>
  <w:style w:type="paragraph" w:customStyle="1" w:styleId="Aufgaben">
    <w:name w:val="Aufgaben"/>
    <w:basedOn w:val="Standard"/>
    <w:rsid w:val="00FE752B"/>
    <w:pPr>
      <w:tabs>
        <w:tab w:val="num" w:pos="360"/>
        <w:tab w:val="left" w:pos="5040"/>
      </w:tabs>
      <w:spacing w:before="60" w:after="60" w:line="252" w:lineRule="auto"/>
      <w:ind w:left="360" w:hanging="360"/>
    </w:pPr>
    <w:rPr>
      <w:rFonts w:eastAsiaTheme="majorEastAsia" w:cstheme="majorBidi"/>
      <w:szCs w:val="22"/>
      <w:lang w:eastAsia="de-DE" w:bidi="de-DE"/>
    </w:rPr>
  </w:style>
  <w:style w:type="table" w:customStyle="1" w:styleId="NormaleTabelle1">
    <w:name w:val="Normale Tabelle1"/>
    <w:semiHidden/>
    <w:rsid w:val="00FE752B"/>
    <w:pPr>
      <w:spacing w:after="200" w:line="252" w:lineRule="auto"/>
      <w:ind w:left="0"/>
    </w:pPr>
    <w:rPr>
      <w:rFonts w:asciiTheme="majorHAnsi" w:eastAsiaTheme="majorEastAsia" w:hAnsiTheme="majorHAnsi" w:cstheme="majorBidi"/>
      <w:sz w:val="22"/>
      <w:szCs w:val="22"/>
      <w:lang w:val="de-DE" w:eastAsia="de-DE" w:bidi="de-DE"/>
    </w:rPr>
    <w:tblPr>
      <w:tblCellMar>
        <w:top w:w="0" w:type="dxa"/>
        <w:left w:w="108" w:type="dxa"/>
        <w:bottom w:w="0" w:type="dxa"/>
        <w:right w:w="108" w:type="dxa"/>
      </w:tblCellMar>
    </w:tblPr>
  </w:style>
  <w:style w:type="character" w:customStyle="1" w:styleId="KopfzeileZchn">
    <w:name w:val="Kopfzeile Zchn"/>
    <w:basedOn w:val="Absatz-Standardschriftart"/>
    <w:link w:val="Kopfzeile"/>
    <w:rsid w:val="00FE752B"/>
    <w:rPr>
      <w:lang w:val="de-DE"/>
    </w:rPr>
  </w:style>
  <w:style w:type="character" w:customStyle="1" w:styleId="Untertitel1">
    <w:name w:val="Untertitel1"/>
    <w:basedOn w:val="Absatz-Standardschriftart"/>
    <w:rsid w:val="003F2782"/>
  </w:style>
  <w:style w:type="paragraph" w:styleId="Endnotentext">
    <w:name w:val="endnote text"/>
    <w:basedOn w:val="Standard"/>
    <w:link w:val="EndnotentextZchn"/>
    <w:rsid w:val="00B01DC1"/>
    <w:pPr>
      <w:spacing w:after="0"/>
    </w:pPr>
    <w:rPr>
      <w:sz w:val="20"/>
    </w:rPr>
  </w:style>
  <w:style w:type="character" w:customStyle="1" w:styleId="EndnotentextZchn">
    <w:name w:val="Endnotentext Zchn"/>
    <w:basedOn w:val="Absatz-Standardschriftart"/>
    <w:link w:val="Endnotentext"/>
    <w:rsid w:val="00B01DC1"/>
    <w:rPr>
      <w:lang w:val="de-DE"/>
    </w:rPr>
  </w:style>
  <w:style w:type="character" w:styleId="Endnotenzeichen">
    <w:name w:val="endnote reference"/>
    <w:basedOn w:val="Absatz-Standardschriftart"/>
    <w:rsid w:val="00B01DC1"/>
    <w:rPr>
      <w:vertAlign w:val="superscript"/>
    </w:rPr>
  </w:style>
  <w:style w:type="paragraph" w:styleId="NurText">
    <w:name w:val="Plain Text"/>
    <w:basedOn w:val="Standard"/>
    <w:link w:val="NurTextZchn"/>
    <w:uiPriority w:val="99"/>
    <w:unhideWhenUsed/>
    <w:rsid w:val="00065A98"/>
    <w:pPr>
      <w:spacing w:after="0"/>
    </w:pPr>
    <w:rPr>
      <w:rFonts w:ascii="Consolas" w:eastAsiaTheme="minorHAnsi" w:hAnsi="Consolas"/>
      <w:sz w:val="21"/>
      <w:szCs w:val="21"/>
      <w:lang w:bidi="ar-SA"/>
    </w:rPr>
  </w:style>
  <w:style w:type="character" w:customStyle="1" w:styleId="NurTextZchn">
    <w:name w:val="Nur Text Zchn"/>
    <w:basedOn w:val="Absatz-Standardschriftart"/>
    <w:link w:val="NurText"/>
    <w:uiPriority w:val="99"/>
    <w:rsid w:val="00065A98"/>
    <w:rPr>
      <w:rFonts w:ascii="Consolas" w:eastAsiaTheme="minorHAnsi" w:hAnsi="Consolas"/>
      <w:sz w:val="21"/>
      <w:szCs w:val="21"/>
      <w:lang w:val="de-DE" w:bidi="ar-SA"/>
    </w:rPr>
  </w:style>
  <w:style w:type="paragraph" w:styleId="HTMLVorformatiert">
    <w:name w:val="HTML Preformatted"/>
    <w:basedOn w:val="Standard"/>
    <w:link w:val="HTMLVorformatiertZchn"/>
    <w:uiPriority w:val="99"/>
    <w:unhideWhenUsed/>
    <w:rsid w:val="00065A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heme="minorHAnsi" w:hAnsi="Courier New" w:cs="Courier New"/>
      <w:color w:val="000000"/>
      <w:sz w:val="20"/>
      <w:lang w:eastAsia="de-DE" w:bidi="ar-SA"/>
    </w:rPr>
  </w:style>
  <w:style w:type="character" w:customStyle="1" w:styleId="HTMLVorformatiertZchn">
    <w:name w:val="HTML Vorformatiert Zchn"/>
    <w:basedOn w:val="Absatz-Standardschriftart"/>
    <w:link w:val="HTMLVorformatiert"/>
    <w:uiPriority w:val="99"/>
    <w:rsid w:val="00065A98"/>
    <w:rPr>
      <w:rFonts w:ascii="Courier New" w:eastAsiaTheme="minorHAnsi" w:hAnsi="Courier New" w:cs="Courier New"/>
      <w:color w:val="000000"/>
      <w:lang w:val="de-DE" w:eastAsia="de-DE" w:bidi="ar-SA"/>
    </w:rPr>
  </w:style>
  <w:style w:type="paragraph" w:customStyle="1" w:styleId="Anforderung">
    <w:name w:val="Anforderung"/>
    <w:basedOn w:val="Standard"/>
    <w:rsid w:val="001E24F4"/>
    <w:pPr>
      <w:tabs>
        <w:tab w:val="left" w:pos="709"/>
      </w:tabs>
      <w:spacing w:before="120" w:after="120"/>
      <w:ind w:left="709" w:hanging="709"/>
    </w:pPr>
    <w:rPr>
      <w:rFonts w:ascii="Arial" w:eastAsia="Times New Roman" w:hAnsi="Arial" w:cs="Times New Roman"/>
      <w:sz w:val="22"/>
      <w:szCs w:val="24"/>
      <w:lang w:eastAsia="de-DE" w:bidi="ar-SA"/>
    </w:rPr>
  </w:style>
  <w:style w:type="paragraph" w:styleId="Liste">
    <w:name w:val="List"/>
    <w:basedOn w:val="Standard"/>
    <w:rsid w:val="00A81D65"/>
    <w:pPr>
      <w:ind w:left="283" w:hanging="283"/>
      <w:contextualSpacing/>
    </w:pPr>
  </w:style>
  <w:style w:type="paragraph" w:styleId="Liste3">
    <w:name w:val="List 3"/>
    <w:basedOn w:val="Standard"/>
    <w:rsid w:val="00A81D65"/>
    <w:pPr>
      <w:ind w:left="849" w:hanging="283"/>
      <w:contextualSpacing/>
    </w:pPr>
  </w:style>
  <w:style w:type="paragraph" w:styleId="Liste4">
    <w:name w:val="List 4"/>
    <w:basedOn w:val="Standard"/>
    <w:rsid w:val="00A81D65"/>
    <w:pPr>
      <w:ind w:left="1132" w:hanging="283"/>
      <w:contextualSpacing/>
    </w:pPr>
  </w:style>
  <w:style w:type="paragraph" w:styleId="Liste2">
    <w:name w:val="List 2"/>
    <w:basedOn w:val="Standard"/>
    <w:rsid w:val="00A81D65"/>
    <w:pPr>
      <w:ind w:left="566" w:hanging="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821615">
      <w:bodyDiv w:val="1"/>
      <w:marLeft w:val="0"/>
      <w:marRight w:val="0"/>
      <w:marTop w:val="0"/>
      <w:marBottom w:val="0"/>
      <w:divBdr>
        <w:top w:val="none" w:sz="0" w:space="0" w:color="auto"/>
        <w:left w:val="none" w:sz="0" w:space="0" w:color="auto"/>
        <w:bottom w:val="none" w:sz="0" w:space="0" w:color="auto"/>
        <w:right w:val="none" w:sz="0" w:space="0" w:color="auto"/>
      </w:divBdr>
    </w:div>
    <w:div w:id="40835398">
      <w:bodyDiv w:val="1"/>
      <w:marLeft w:val="0"/>
      <w:marRight w:val="0"/>
      <w:marTop w:val="0"/>
      <w:marBottom w:val="0"/>
      <w:divBdr>
        <w:top w:val="none" w:sz="0" w:space="0" w:color="auto"/>
        <w:left w:val="none" w:sz="0" w:space="0" w:color="auto"/>
        <w:bottom w:val="none" w:sz="0" w:space="0" w:color="auto"/>
        <w:right w:val="none" w:sz="0" w:space="0" w:color="auto"/>
      </w:divBdr>
    </w:div>
    <w:div w:id="68499740">
      <w:bodyDiv w:val="1"/>
      <w:marLeft w:val="0"/>
      <w:marRight w:val="0"/>
      <w:marTop w:val="0"/>
      <w:marBottom w:val="0"/>
      <w:divBdr>
        <w:top w:val="none" w:sz="0" w:space="0" w:color="auto"/>
        <w:left w:val="none" w:sz="0" w:space="0" w:color="auto"/>
        <w:bottom w:val="none" w:sz="0" w:space="0" w:color="auto"/>
        <w:right w:val="none" w:sz="0" w:space="0" w:color="auto"/>
      </w:divBdr>
    </w:div>
    <w:div w:id="104732864">
      <w:bodyDiv w:val="1"/>
      <w:marLeft w:val="0"/>
      <w:marRight w:val="0"/>
      <w:marTop w:val="0"/>
      <w:marBottom w:val="0"/>
      <w:divBdr>
        <w:top w:val="none" w:sz="0" w:space="0" w:color="auto"/>
        <w:left w:val="none" w:sz="0" w:space="0" w:color="auto"/>
        <w:bottom w:val="none" w:sz="0" w:space="0" w:color="auto"/>
        <w:right w:val="none" w:sz="0" w:space="0" w:color="auto"/>
      </w:divBdr>
    </w:div>
    <w:div w:id="244386422">
      <w:bodyDiv w:val="1"/>
      <w:marLeft w:val="0"/>
      <w:marRight w:val="0"/>
      <w:marTop w:val="0"/>
      <w:marBottom w:val="0"/>
      <w:divBdr>
        <w:top w:val="none" w:sz="0" w:space="0" w:color="auto"/>
        <w:left w:val="none" w:sz="0" w:space="0" w:color="auto"/>
        <w:bottom w:val="none" w:sz="0" w:space="0" w:color="auto"/>
        <w:right w:val="none" w:sz="0" w:space="0" w:color="auto"/>
      </w:divBdr>
    </w:div>
    <w:div w:id="413939875">
      <w:bodyDiv w:val="1"/>
      <w:marLeft w:val="0"/>
      <w:marRight w:val="0"/>
      <w:marTop w:val="0"/>
      <w:marBottom w:val="0"/>
      <w:divBdr>
        <w:top w:val="none" w:sz="0" w:space="0" w:color="auto"/>
        <w:left w:val="none" w:sz="0" w:space="0" w:color="auto"/>
        <w:bottom w:val="none" w:sz="0" w:space="0" w:color="auto"/>
        <w:right w:val="none" w:sz="0" w:space="0" w:color="auto"/>
      </w:divBdr>
    </w:div>
    <w:div w:id="416943056">
      <w:bodyDiv w:val="1"/>
      <w:marLeft w:val="0"/>
      <w:marRight w:val="0"/>
      <w:marTop w:val="0"/>
      <w:marBottom w:val="0"/>
      <w:divBdr>
        <w:top w:val="none" w:sz="0" w:space="0" w:color="auto"/>
        <w:left w:val="none" w:sz="0" w:space="0" w:color="auto"/>
        <w:bottom w:val="none" w:sz="0" w:space="0" w:color="auto"/>
        <w:right w:val="none" w:sz="0" w:space="0" w:color="auto"/>
      </w:divBdr>
    </w:div>
    <w:div w:id="437330787">
      <w:bodyDiv w:val="1"/>
      <w:marLeft w:val="0"/>
      <w:marRight w:val="0"/>
      <w:marTop w:val="0"/>
      <w:marBottom w:val="0"/>
      <w:divBdr>
        <w:top w:val="none" w:sz="0" w:space="0" w:color="auto"/>
        <w:left w:val="none" w:sz="0" w:space="0" w:color="auto"/>
        <w:bottom w:val="none" w:sz="0" w:space="0" w:color="auto"/>
        <w:right w:val="none" w:sz="0" w:space="0" w:color="auto"/>
      </w:divBdr>
    </w:div>
    <w:div w:id="511647203">
      <w:bodyDiv w:val="1"/>
      <w:marLeft w:val="0"/>
      <w:marRight w:val="0"/>
      <w:marTop w:val="0"/>
      <w:marBottom w:val="0"/>
      <w:divBdr>
        <w:top w:val="none" w:sz="0" w:space="0" w:color="auto"/>
        <w:left w:val="none" w:sz="0" w:space="0" w:color="auto"/>
        <w:bottom w:val="none" w:sz="0" w:space="0" w:color="auto"/>
        <w:right w:val="none" w:sz="0" w:space="0" w:color="auto"/>
      </w:divBdr>
    </w:div>
    <w:div w:id="541021166">
      <w:bodyDiv w:val="1"/>
      <w:marLeft w:val="0"/>
      <w:marRight w:val="0"/>
      <w:marTop w:val="0"/>
      <w:marBottom w:val="0"/>
      <w:divBdr>
        <w:top w:val="none" w:sz="0" w:space="0" w:color="auto"/>
        <w:left w:val="none" w:sz="0" w:space="0" w:color="auto"/>
        <w:bottom w:val="none" w:sz="0" w:space="0" w:color="auto"/>
        <w:right w:val="none" w:sz="0" w:space="0" w:color="auto"/>
      </w:divBdr>
    </w:div>
    <w:div w:id="757092999">
      <w:bodyDiv w:val="1"/>
      <w:marLeft w:val="0"/>
      <w:marRight w:val="0"/>
      <w:marTop w:val="0"/>
      <w:marBottom w:val="0"/>
      <w:divBdr>
        <w:top w:val="none" w:sz="0" w:space="0" w:color="auto"/>
        <w:left w:val="none" w:sz="0" w:space="0" w:color="auto"/>
        <w:bottom w:val="none" w:sz="0" w:space="0" w:color="auto"/>
        <w:right w:val="none" w:sz="0" w:space="0" w:color="auto"/>
      </w:divBdr>
    </w:div>
    <w:div w:id="887380823">
      <w:bodyDiv w:val="1"/>
      <w:marLeft w:val="0"/>
      <w:marRight w:val="0"/>
      <w:marTop w:val="0"/>
      <w:marBottom w:val="0"/>
      <w:divBdr>
        <w:top w:val="none" w:sz="0" w:space="0" w:color="auto"/>
        <w:left w:val="none" w:sz="0" w:space="0" w:color="auto"/>
        <w:bottom w:val="none" w:sz="0" w:space="0" w:color="auto"/>
        <w:right w:val="none" w:sz="0" w:space="0" w:color="auto"/>
      </w:divBdr>
    </w:div>
    <w:div w:id="1063214188">
      <w:bodyDiv w:val="1"/>
      <w:marLeft w:val="0"/>
      <w:marRight w:val="0"/>
      <w:marTop w:val="0"/>
      <w:marBottom w:val="0"/>
      <w:divBdr>
        <w:top w:val="none" w:sz="0" w:space="0" w:color="auto"/>
        <w:left w:val="none" w:sz="0" w:space="0" w:color="auto"/>
        <w:bottom w:val="none" w:sz="0" w:space="0" w:color="auto"/>
        <w:right w:val="none" w:sz="0" w:space="0" w:color="auto"/>
      </w:divBdr>
    </w:div>
    <w:div w:id="1146623442">
      <w:bodyDiv w:val="1"/>
      <w:marLeft w:val="0"/>
      <w:marRight w:val="0"/>
      <w:marTop w:val="0"/>
      <w:marBottom w:val="0"/>
      <w:divBdr>
        <w:top w:val="none" w:sz="0" w:space="0" w:color="auto"/>
        <w:left w:val="none" w:sz="0" w:space="0" w:color="auto"/>
        <w:bottom w:val="none" w:sz="0" w:space="0" w:color="auto"/>
        <w:right w:val="none" w:sz="0" w:space="0" w:color="auto"/>
      </w:divBdr>
    </w:div>
    <w:div w:id="1214268001">
      <w:bodyDiv w:val="1"/>
      <w:marLeft w:val="0"/>
      <w:marRight w:val="0"/>
      <w:marTop w:val="0"/>
      <w:marBottom w:val="0"/>
      <w:divBdr>
        <w:top w:val="none" w:sz="0" w:space="0" w:color="auto"/>
        <w:left w:val="none" w:sz="0" w:space="0" w:color="auto"/>
        <w:bottom w:val="none" w:sz="0" w:space="0" w:color="auto"/>
        <w:right w:val="none" w:sz="0" w:space="0" w:color="auto"/>
      </w:divBdr>
    </w:div>
    <w:div w:id="1325282010">
      <w:bodyDiv w:val="1"/>
      <w:marLeft w:val="0"/>
      <w:marRight w:val="0"/>
      <w:marTop w:val="0"/>
      <w:marBottom w:val="0"/>
      <w:divBdr>
        <w:top w:val="none" w:sz="0" w:space="0" w:color="auto"/>
        <w:left w:val="none" w:sz="0" w:space="0" w:color="auto"/>
        <w:bottom w:val="none" w:sz="0" w:space="0" w:color="auto"/>
        <w:right w:val="none" w:sz="0" w:space="0" w:color="auto"/>
      </w:divBdr>
    </w:div>
    <w:div w:id="1482037985">
      <w:bodyDiv w:val="1"/>
      <w:marLeft w:val="0"/>
      <w:marRight w:val="0"/>
      <w:marTop w:val="0"/>
      <w:marBottom w:val="0"/>
      <w:divBdr>
        <w:top w:val="none" w:sz="0" w:space="0" w:color="auto"/>
        <w:left w:val="none" w:sz="0" w:space="0" w:color="auto"/>
        <w:bottom w:val="none" w:sz="0" w:space="0" w:color="auto"/>
        <w:right w:val="none" w:sz="0" w:space="0" w:color="auto"/>
      </w:divBdr>
    </w:div>
    <w:div w:id="1491679834">
      <w:bodyDiv w:val="1"/>
      <w:marLeft w:val="0"/>
      <w:marRight w:val="0"/>
      <w:marTop w:val="0"/>
      <w:marBottom w:val="0"/>
      <w:divBdr>
        <w:top w:val="none" w:sz="0" w:space="0" w:color="auto"/>
        <w:left w:val="none" w:sz="0" w:space="0" w:color="auto"/>
        <w:bottom w:val="none" w:sz="0" w:space="0" w:color="auto"/>
        <w:right w:val="none" w:sz="0" w:space="0" w:color="auto"/>
      </w:divBdr>
    </w:div>
    <w:div w:id="1542939077">
      <w:bodyDiv w:val="1"/>
      <w:marLeft w:val="0"/>
      <w:marRight w:val="0"/>
      <w:marTop w:val="0"/>
      <w:marBottom w:val="0"/>
      <w:divBdr>
        <w:top w:val="none" w:sz="0" w:space="0" w:color="auto"/>
        <w:left w:val="none" w:sz="0" w:space="0" w:color="auto"/>
        <w:bottom w:val="none" w:sz="0" w:space="0" w:color="auto"/>
        <w:right w:val="none" w:sz="0" w:space="0" w:color="auto"/>
      </w:divBdr>
    </w:div>
    <w:div w:id="1721124685">
      <w:bodyDiv w:val="1"/>
      <w:marLeft w:val="0"/>
      <w:marRight w:val="0"/>
      <w:marTop w:val="0"/>
      <w:marBottom w:val="0"/>
      <w:divBdr>
        <w:top w:val="none" w:sz="0" w:space="0" w:color="auto"/>
        <w:left w:val="none" w:sz="0" w:space="0" w:color="auto"/>
        <w:bottom w:val="none" w:sz="0" w:space="0" w:color="auto"/>
        <w:right w:val="none" w:sz="0" w:space="0" w:color="auto"/>
      </w:divBdr>
    </w:div>
    <w:div w:id="1788503098">
      <w:bodyDiv w:val="1"/>
      <w:marLeft w:val="0"/>
      <w:marRight w:val="0"/>
      <w:marTop w:val="0"/>
      <w:marBottom w:val="0"/>
      <w:divBdr>
        <w:top w:val="none" w:sz="0" w:space="0" w:color="auto"/>
        <w:left w:val="none" w:sz="0" w:space="0" w:color="auto"/>
        <w:bottom w:val="none" w:sz="0" w:space="0" w:color="auto"/>
        <w:right w:val="none" w:sz="0" w:space="0" w:color="auto"/>
      </w:divBdr>
    </w:div>
    <w:div w:id="196149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hyperlink" Target="http://de.wikipedia.org/wiki/Guided_Tour"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de.wikipedia.org/wiki/Software-Dokumentationswerkzeug" TargetMode="Externa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hyperlink" Target="http://de.wikipedia.org/wiki/Kontext-sensitive_Hilfe"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de.wikipedia.org/wiki/Fachbegriff" TargetMode="External"/><Relationship Id="rId20" Type="http://schemas.openxmlformats.org/officeDocument/2006/relationships/hyperlink" Target="http://de.wikipedia.org/wiki/Kommentar_%28Programmierung%29"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hyperlink" Target="http://de.wikipedia.org/wiki/Glossar" TargetMode="External"/><Relationship Id="rId23" Type="http://schemas.openxmlformats.org/officeDocument/2006/relationships/footer" Target="footer2.xml"/><Relationship Id="rId10" Type="http://schemas.openxmlformats.org/officeDocument/2006/relationships/header" Target="header1.xml"/><Relationship Id="rId19" Type="http://schemas.openxmlformats.org/officeDocument/2006/relationships/hyperlink" Target="http://de.wikipedia.org/wiki/Kontrollstruktur"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de.wikipedia.org/wiki/Frequently_Asked_Questions"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Eigene%20Dateien\Master\04%20FST\github\Templates\Abschlussbericht%20v2.dotx" TargetMode="External"/></Relationships>
</file>

<file path=word/theme/theme1.xml><?xml version="1.0" encoding="utf-8"?>
<a:theme xmlns:a="http://schemas.openxmlformats.org/drawingml/2006/main" name="Office Theme">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2012-04-27T00:00:00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Jen01</b:Tag>
    <b:SourceType>Book</b:SourceType>
    <b:Guid>{2DA0DEEA-6946-4FA2-B0CF-3CEC244536D9}</b:Guid>
    <b:Author>
      <b:Author>
        <b:NameList>
          <b:Person>
            <b:Last>Jenny</b:Last>
            <b:First>Bruno</b:First>
          </b:Person>
        </b:NameList>
      </b:Author>
    </b:Author>
    <b:Title>Projektmanagement in der Wirtschaftsinformatik, 5. Auflage</b:Title>
    <b:Year>2001</b:Year>
    <b:City>Zürich</b:City>
    <b:Publisher>vdf Hochschulverlag AG an der ETH</b:Publisher>
    <b:RefOrder>1</b:RefOrder>
  </b:Source>
  <b:Source>
    <b:Tag>Fie01</b:Tag>
    <b:SourceType>Book</b:SourceType>
    <b:Guid>{6817D179-4B4B-432C-A89E-EC631E135FF8}</b:Guid>
    <b:Author>
      <b:Author>
        <b:NameList>
          <b:Person>
            <b:Last>Fiedler</b:Last>
            <b:First>Rudolf</b:First>
          </b:Person>
        </b:NameList>
      </b:Author>
    </b:Author>
    <b:Title>Controlling von Projekten: Projektplanung, Projektsteuerung, Risikomanagement und Fallbeispiele.</b:Title>
    <b:Year>2001</b:Year>
    <b:Publisher>Vieweg</b:Publisher>
    <b:RefOrder>2</b:RefOrder>
  </b:Source>
  <b:Source>
    <b:Tag>Wol05</b:Tag>
    <b:SourceType>Book</b:SourceType>
    <b:Guid>{35E268C5-EF20-421A-8913-052C858808B4}</b:Guid>
    <b:Author>
      <b:Author>
        <b:NameList>
          <b:Person>
            <b:Last>Wolf</b:Last>
            <b:First>Henning</b:First>
          </b:Person>
          <b:Person>
            <b:Last>Roock</b:Last>
            <b:First>Stefan</b:First>
          </b:Person>
          <b:Person>
            <b:Last>Lippert</b:Last>
            <b:First>Martin</b:First>
          </b:Person>
        </b:NameList>
      </b:Author>
    </b:Author>
    <b:Title>eXtreme Programming - Eine Einführung mit Emprehlungen aus der Praxis, 2. Auflage</b:Title>
    <b:Year>2005</b:Year>
    <b:City>Heidelberg</b:City>
    <b:Publisher>dpunkt.verlag GmbH</b:Publisher>
    <b:RefOrder>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CF8324-A1AC-4F5D-8A9E-F48C2F47E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Abschlussbericht v2.dotx</Template>
  <TotalTime>0</TotalTime>
  <Pages>24</Pages>
  <Words>4124</Words>
  <Characters>31874</Characters>
  <Application>Microsoft Office Word</Application>
  <DocSecurity>0</DocSecurity>
  <Lines>265</Lines>
  <Paragraphs>71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[Ihr Name]</vt:lpstr>
    </vt:vector>
  </TitlesOfParts>
  <Company>Berufsakademie Weserbergland – Projektstudium 2006</Company>
  <LinksUpToDate>false</LinksUpToDate>
  <CharactersWithSpaces>35927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creator>Matthias Beer, Alexander Benölken, Martin Garrels, Felix Schulze Mönking, Felix Wessel, Patrick Wiebeler</dc:creator>
  <cp:lastModifiedBy>hammel</cp:lastModifiedBy>
  <cp:revision>67</cp:revision>
  <cp:lastPrinted>2012-04-30T16:10:00Z</cp:lastPrinted>
  <dcterms:created xsi:type="dcterms:W3CDTF">2012-03-24T09:52:00Z</dcterms:created>
  <dcterms:modified xsi:type="dcterms:W3CDTF">2012-04-30T16:10:00Z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CID">
    <vt:lpwstr>1031</vt:lpwstr>
  </property>
  <property fmtid="{D5CDD505-2E9C-101B-9397-08002B2CF9AE}" pid="3" name="_TemplateID">
    <vt:lpwstr>TC102635301031</vt:lpwstr>
  </property>
</Properties>
</file>