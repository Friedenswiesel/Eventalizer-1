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48755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2"/>
          <w:szCs w:val="72"/>
        </w:rPr>
      </w:sdtEndPr>
      <w:sdtContent>
        <w:p w:rsidR="009A4902" w:rsidRPr="004D6C02" w:rsidRDefault="00490A9F">
          <w:pPr>
            <w:rPr>
              <w:noProof/>
            </w:rPr>
          </w:pPr>
          <w:r>
            <w:rPr>
              <w:noProof/>
              <w:lang w:eastAsia="de-DE" w:bidi="ar-SA"/>
            </w:rPr>
            <w:pict>
              <v:group id="Group 35" o:spid="_x0000_s1026" style="position:absolute;margin-left:0;margin-top:0;width:464.8pt;height:380.95pt;z-index:251664384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6" o:spid="_x0000_s1027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H1yMIAAADcAAAADwAAAGRycy9kb3ducmV2LnhtbERPTWvCQBC9F/wPywi91Y0lVImuIoJQ&#10;8NKmIh7H7JhEs7Nhd42xv74rCL3N433OfNmbRnTkfG1ZwXiUgCAurK65VLD72bxNQfiArLGxTAru&#10;5GG5GLzMMdP2xt/U5aEUMYR9hgqqENpMSl9UZNCPbEscuZN1BkOErpTa4S2Gm0a+J8mHNFhzbKiw&#10;pXVFxSW/GgXHQ0jP5M/70++Xm6b3fNutkolSr8N+NQMRqA//4qf7U8f56QQez8QL5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QH1yMIAAADcAAAADwAAAAAAAAAAAAAA&#10;AAChAgAAZHJzL2Rvd25yZXYueG1sUEsFBgAAAAAEAAQA+QAAAJADAAAAAA==&#10;" strokecolor="#a7bfde [1620]"/>
                <v:group id="Group 3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oval id="Oval 38" o:spid="_x0000_s1029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TGUcAA&#10;AADcAAAADwAAAGRycy9kb3ducmV2LnhtbERPzWoCMRC+F3yHMIK3mlik1NUoWlTaU3X1AYbNuFnc&#10;TJZNdNe3N4VCb/Px/c5i1bta3KkNlWcNk7ECQVx4U3Gp4XzavX6ACBHZYO2ZNDwowGo5eFlgZnzH&#10;R7rnsRQphEOGGmyMTSZlKCw5DGPfECfu4luHMcG2lKbFLoW7Wr4p9S4dVpwaLDb0aam45jenQZE9&#10;1mezl93P5tCEXG2/i9lV69GwX89BROrjv/jP/WXS/OkMfp9JF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TGUcAAAADcAAAADwAAAAAAAAAAAAAAAACYAgAAZHJzL2Rvd25y&#10;ZXYueG1sUEsFBgAAAAAEAAQA9QAAAIUDAAAAAA==&#10;" fillcolor="#a7bfde [1620]" stroked="f"/>
                  <v:oval id="Oval 39" o:spid="_x0000_s1030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2WYcIA&#10;AADcAAAADwAAAGRycy9kb3ducmV2LnhtbESPQYvCQAyF78L+hyELXkSniqtSHWVRBK9213voxLbY&#10;yXQ7o1Z/vTkIe0t4L+99WW06V6sbtaHybGA8SkAR595WXBj4/dkPF6BCRLZYeyYDDwqwWX/0Vpha&#10;f+cj3bJYKAnhkKKBMsYm1TrkJTkMI98Qi3b2rcMoa1to2+Jdwl2tJ0ky0w4rloYSG9qWlF+yqzMQ&#10;Ttvx/nSdZ7yYYva0f7Rz+cCY/mf3vQQVqYv/5vf1wQr+l+DLMzKB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ZZhwgAAANwAAAAPAAAAAAAAAAAAAAAAAJgCAABkcnMvZG93&#10;bnJldi54bWxQSwUGAAAAAAQABAD1AAAAhwMAAAAA&#10;" fillcolor="#d3dfee [820]" stroked="f"/>
                  <v:oval id="Oval 40" o:spid="_x0000_s103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WpcMA&#10;AADcAAAADwAAAGRycy9kb3ducmV2LnhtbERPTWvCQBC9C/6HZQq96caKRaKbUC2BHjxYU3oedsck&#10;mp2N2a2m/fVdodDbPN7nrPPBtuJKvW8cK5hNExDE2pmGKwUfZTFZgvAB2WDrmBR8k4c8G4/WmBp3&#10;43e6HkIlYgj7FBXUIXSplF7XZNFPXUccuaPrLYYI+0qaHm8x3LbyKUmepcWGY0ONHW1r0ufDl1Uw&#10;3+FrtfnRl3JffC6Tk9N6XnilHh+GlxWIQEP4F/+530ycv5jB/Zl4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WpcMAAADcAAAADwAAAAAAAAAAAAAAAACYAgAAZHJzL2Rv&#10;d25yZXYueG1sUEsFBgAAAAAEAAQA9QAAAIgDAAAAAA==&#10;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de-DE" w:bidi="ar-SA"/>
            </w:rPr>
            <w:pict>
              <v:group id="Group 30" o:spid="_x0000_s1038" style="position:absolute;margin-left:574.2pt;margin-top:0;width:332.7pt;height:227.25pt;z-index:251663360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BCsvhOGAQAALcQAAAOAAAAAAAAAAAAAAAAAC4CAABkcnMvZTJvRG9jLnhtbFBLAQItABQABgAI&#10;AAAAIQBZJ1IJ3QAAAAUBAAAPAAAAAAAAAAAAAAAAAHIGAABkcnMvZG93bnJldi54bWxQSwUGAAAA&#10;AAQABADzAAAAfAcAAAAA&#10;" o:allowincell="f">
                <v:shape id="AutoShape 31" o:spid="_x0000_s1042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ZWUMIAAADcAAAADwAAAGRycy9kb3ducmV2LnhtbERPTWvCQBC9F/wPywje6kYJrURXEUEQ&#10;vLSpiMcxOybR7GzYXWPsr+8WCr3N433OYtWbRnTkfG1ZwWScgCAurK65VHD42r7OQPiArLGxTAqe&#10;5GG1HLwsMNP2wZ/U5aEUMYR9hgqqENpMSl9UZNCPbUscuYt1BkOErpTa4SOGm0ZOk+RNGqw5NlTY&#10;0qai4pbfjYLzKaRX8tfj5fvDzdJnvu/WybtSo2G/noMI1Id/8Z97p+P8dAq/z8QL5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ZWUMIAAADcAAAADwAAAAAAAAAAAAAA&#10;AAChAgAAZHJzL2Rvd25yZXYueG1sUEsFBgAAAAAEAAQA+QAAAJADAAAAAA==&#10;" strokecolor="#a7bfde [1620]"/>
                <v:oval id="Oval 32" o:spid="_x0000_s1041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zxu8EA&#10;AADcAAAADwAAAGRycy9kb3ducmV2LnhtbERPzWoCMRC+C32HMIXeNGkrUlejtKUVPVlXH2DYjJvF&#10;zWTZpO769kYQvM3H9zvzZe9qcaY2VJ41vI4UCOLCm4pLDYf97/ADRIjIBmvPpOFCAZaLp8EcM+M7&#10;3tE5j6VIIRwy1GBjbDIpQ2HJYRj5hjhxR986jAm2pTQtdinc1fJNqYl0WHFqsNjQt6XilP87DYrs&#10;rj6Yley2X39NyNXPppietH557j9nICL18SG+u9cmzR+/w+2ZdIFcX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s8bvBAAAA3AAAAA8AAAAAAAAAAAAAAAAAmAIAAGRycy9kb3du&#10;cmV2LnhtbFBLBQYAAAAABAAEAPUAAACGAwAAAAA=&#10;" fillcolor="#a7bfde [1620]" stroked="f"/>
                <v:oval id="Oval 33" o:spid="_x0000_s1040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8Gv8AA&#10;AADcAAAADwAAAGRycy9kb3ducmV2LnhtbERPTWvCQBC9F/wPywi9FLNJCTWkrqFYBK+m5j5kp0kw&#10;Oxuzq6b99a4geJvH+5xVMZleXGh0nWUFSRSDIK6t7rhRcPjZLjIQziNr7C2Tgj9yUKxnLyvMtb3y&#10;ni6lb0QIYZejgtb7IZfS1S0ZdJEdiAP3a0eDPsCxkXrEawg3vXyP4w9psOPQ0OJAm5bqY3k2Cly1&#10;SbbVeVlylmL5r0/0beo3pV7n09cnCE+Tf4of7p0O89MU7s+EC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8Gv8AAAADcAAAADwAAAAAAAAAAAAAAAACYAgAAZHJzL2Rvd25y&#10;ZXYueG1sUEsFBgAAAAAEAAQA9QAAAIUDAAAAAA==&#10;" fillcolor="#d3dfee [820]" stroked="f"/>
                <v:oval id="Oval 34" o:spid="_x0000_s1039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YGe8MA&#10;AADcAAAADwAAAGRycy9kb3ducmV2LnhtbERPS2vCQBC+C/0PyxR60421FkndBG0J9ODBR+l52J0m&#10;qdnZNLvV6K93BcHbfHzPmee9bcSBOl87VjAeJSCItTM1lwq+dsVwBsIHZIONY1JwIg959jCYY2rc&#10;kTd02IZSxBD2KSqoQmhTKb2uyKIfuZY4cj+usxgi7EppOjzGcNvI5yR5lRZrjg0VtvRekd5v/62C&#10;yQo/yuVZ/+3Wxfcs+XVaTwqv1NNjv3gDEagPd/HN/Wni/JcpXJ+JF8js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YGe8MAAADcAAAADwAAAAAAAAAAAAAAAACYAgAAZHJzL2Rv&#10;d25yZXYueG1sUEsFBgAAAAAEAAQA9QAAAIgDAAAAAA==&#10;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horzAnchor="margin" w:tblpX="856" w:tblpYSpec="bottom"/>
            <w:tblW w:w="2359" w:type="pct"/>
            <w:tblLook w:val="04A0"/>
          </w:tblPr>
          <w:tblGrid>
            <w:gridCol w:w="4361"/>
          </w:tblGrid>
          <w:tr w:rsidR="009A4902" w:rsidRPr="004D6C02" w:rsidTr="009B169C">
            <w:tc>
              <w:tcPr>
                <w:tcW w:w="4361" w:type="dxa"/>
              </w:tcPr>
              <w:bookmarkStart w:id="0" w:name="dokument_titel"/>
              <w:p w:rsidR="009A4902" w:rsidRPr="004D6C02" w:rsidRDefault="00490A9F" w:rsidP="001E24F4">
                <w:pPr>
                  <w:pStyle w:val="KeinLeerraum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el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1E24F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Lastenheft</w:t>
                    </w:r>
                  </w:sdtContent>
                </w:sdt>
                <w:bookmarkEnd w:id="0"/>
              </w:p>
            </w:tc>
          </w:tr>
          <w:bookmarkStart w:id="1" w:name="dokument_untertitel"/>
          <w:tr w:rsidR="009A4902" w:rsidRPr="004D6C02" w:rsidTr="009B169C">
            <w:tc>
              <w:tcPr>
                <w:tcW w:w="4361" w:type="dxa"/>
              </w:tcPr>
              <w:p w:rsidR="00A148A8" w:rsidRDefault="00490A9F" w:rsidP="00A148A8">
                <w:pPr>
                  <w:pStyle w:val="KeinLeerraum"/>
                  <w:rPr>
                    <w:rFonts w:eastAsiaTheme="minorHAnsi"/>
                    <w:sz w:val="22"/>
                    <w:szCs w:val="22"/>
                    <w:lang w:bidi="ar-SA"/>
                  </w:rPr>
                </w:pPr>
                <w:sdt>
                  <w:sdtPr>
                    <w:rPr>
                      <w:color w:val="484329" w:themeColor="background2" w:themeShade="3F"/>
                      <w:sz w:val="28"/>
                      <w:szCs w:val="28"/>
                    </w:rPr>
                    <w:alias w:val="Untertitel"/>
                    <w:id w:val="70386419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A148A8"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     </w:t>
                    </w:r>
                  </w:sdtContent>
                </w:sdt>
                <w:bookmarkEnd w:id="1"/>
                <w:r w:rsidR="00A148A8" w:rsidRPr="00A148A8">
                  <w:rPr>
                    <w:rFonts w:eastAsiaTheme="minorHAnsi"/>
                    <w:sz w:val="22"/>
                    <w:szCs w:val="22"/>
                    <w:lang w:bidi="ar-SA"/>
                  </w:rPr>
                  <w:t xml:space="preserve"> </w:t>
                </w:r>
              </w:p>
              <w:p w:rsidR="009A4902" w:rsidRPr="004D6C02" w:rsidRDefault="008F24FB" w:rsidP="008F24FB">
                <w:pPr>
                  <w:pStyle w:val="KeinLeerraum"/>
                  <w:suppressAutoHyphens/>
                  <w:rPr>
                    <w:color w:val="484329" w:themeColor="background2" w:themeShade="3F"/>
                    <w:sz w:val="28"/>
                    <w:szCs w:val="28"/>
                  </w:rPr>
                </w:pPr>
                <w:r>
                  <w:rPr>
                    <w:color w:val="484329" w:themeColor="background2" w:themeShade="3F"/>
                    <w:sz w:val="28"/>
                    <w:szCs w:val="28"/>
                  </w:rPr>
                  <w:t>FST Projekt "</w:t>
                </w:r>
                <w:proofErr w:type="spellStart"/>
                <w:r>
                  <w:rPr>
                    <w:color w:val="484329" w:themeColor="background2" w:themeShade="3F"/>
                    <w:sz w:val="28"/>
                    <w:szCs w:val="28"/>
                  </w:rPr>
                  <w:t>Eventalizer</w:t>
                </w:r>
                <w:proofErr w:type="spellEnd"/>
                <w:r>
                  <w:rPr>
                    <w:color w:val="484329" w:themeColor="background2" w:themeShade="3F"/>
                    <w:sz w:val="28"/>
                    <w:szCs w:val="28"/>
                  </w:rPr>
                  <w:t xml:space="preserve">" </w:t>
                </w:r>
                <w:r w:rsidRPr="008F24FB">
                  <w:rPr>
                    <w:color w:val="484329" w:themeColor="background2" w:themeShade="3F"/>
                    <w:sz w:val="28"/>
                    <w:szCs w:val="28"/>
                  </w:rPr>
                  <w:t>Team 5</w:t>
                </w:r>
              </w:p>
            </w:tc>
          </w:tr>
          <w:tr w:rsidR="009A4902" w:rsidRPr="004D6C02" w:rsidTr="009B169C">
            <w:tc>
              <w:tcPr>
                <w:tcW w:w="4361" w:type="dxa"/>
              </w:tcPr>
              <w:p w:rsidR="009A4902" w:rsidRPr="004D6C02" w:rsidRDefault="009A4902" w:rsidP="00E230A7">
                <w:pPr>
                  <w:pStyle w:val="KeinLeerraum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9A4902" w:rsidRPr="004D6C02" w:rsidTr="009B169C">
            <w:tc>
              <w:tcPr>
                <w:tcW w:w="4361" w:type="dxa"/>
              </w:tcPr>
              <w:p w:rsidR="00A148A8" w:rsidRDefault="00490A9F" w:rsidP="00A148A8">
                <w:sdt>
                  <w:sdtPr>
                    <w:alias w:val="Exposee"/>
                    <w:id w:val="703864200"/>
                    <w:showingPlcHdr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A148A8">
                      <w:t xml:space="preserve">     </w:t>
                    </w:r>
                  </w:sdtContent>
                </w:sdt>
                <w:r w:rsidR="00A148A8" w:rsidRPr="00CE76A8">
                  <w:t xml:space="preserve"> </w:t>
                </w:r>
              </w:p>
              <w:p w:rsidR="00A148A8" w:rsidRDefault="00FF0410" w:rsidP="00A148A8">
                <w:pPr>
                  <w:spacing w:after="0"/>
                </w:pPr>
                <w:r>
                  <w:t xml:space="preserve">Verbundstudium, Master </w:t>
                </w:r>
                <w:proofErr w:type="spellStart"/>
                <w:r>
                  <w:t>of</w:t>
                </w:r>
                <w:proofErr w:type="spellEnd"/>
                <w:r>
                  <w:t xml:space="preserve"> Science </w:t>
                </w:r>
              </w:p>
              <w:p w:rsidR="00A148A8" w:rsidRDefault="00FF0410" w:rsidP="00A148A8">
                <w:pPr>
                  <w:spacing w:after="0"/>
                </w:pPr>
                <w:r>
                  <w:t>Fortgeschrittene Softwaretechnologien</w:t>
                </w:r>
              </w:p>
              <w:p w:rsidR="00A148A8" w:rsidRDefault="00FF0410" w:rsidP="00A148A8">
                <w:pPr>
                  <w:spacing w:after="0"/>
                </w:pPr>
                <w:r>
                  <w:t>SS 2012</w:t>
                </w:r>
              </w:p>
              <w:p w:rsidR="009A4902" w:rsidRPr="004D6C02" w:rsidRDefault="009A4902" w:rsidP="00A148A8">
                <w:pPr>
                  <w:pStyle w:val="KeinLeerraum"/>
                </w:pPr>
              </w:p>
            </w:tc>
          </w:tr>
          <w:tr w:rsidR="009A4902" w:rsidRPr="004D6C02" w:rsidTr="009B169C">
            <w:tc>
              <w:tcPr>
                <w:tcW w:w="4361" w:type="dxa"/>
              </w:tcPr>
              <w:p w:rsidR="009A4902" w:rsidRPr="004D6C02" w:rsidRDefault="009A4902" w:rsidP="00E230A7">
                <w:pPr>
                  <w:pStyle w:val="KeinLeerraum"/>
                </w:pPr>
              </w:p>
            </w:tc>
          </w:tr>
          <w:tr w:rsidR="009A4902" w:rsidRPr="004D6C02" w:rsidTr="009B169C">
            <w:tc>
              <w:tcPr>
                <w:tcW w:w="4361" w:type="dxa"/>
              </w:tcPr>
              <w:p w:rsidR="009A4902" w:rsidRPr="004D6C02" w:rsidRDefault="00490A9F" w:rsidP="001E24F4">
                <w:pPr>
                  <w:pStyle w:val="KeinLeerraum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or"/>
                    <w:id w:val="703864205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8F24FB">
                      <w:rPr>
                        <w:b/>
                        <w:bCs/>
                      </w:rPr>
                      <w:t xml:space="preserve">Matthias Beer, </w:t>
                    </w:r>
                    <w:r w:rsidR="001E24F4">
                      <w:rPr>
                        <w:b/>
                        <w:bCs/>
                      </w:rPr>
                      <w:t xml:space="preserve">Alexander Benölken, Martin </w:t>
                    </w:r>
                    <w:proofErr w:type="spellStart"/>
                    <w:r w:rsidR="001E24F4">
                      <w:rPr>
                        <w:b/>
                        <w:bCs/>
                      </w:rPr>
                      <w:t>Garrels</w:t>
                    </w:r>
                    <w:proofErr w:type="spellEnd"/>
                    <w:r w:rsidR="001E24F4">
                      <w:rPr>
                        <w:b/>
                        <w:bCs/>
                      </w:rPr>
                      <w:t xml:space="preserve">, Felix Schulze </w:t>
                    </w:r>
                    <w:proofErr w:type="spellStart"/>
                    <w:r w:rsidR="001E24F4">
                      <w:rPr>
                        <w:b/>
                        <w:bCs/>
                      </w:rPr>
                      <w:t>Mönking</w:t>
                    </w:r>
                    <w:proofErr w:type="spellEnd"/>
                    <w:r w:rsidR="001E24F4">
                      <w:rPr>
                        <w:b/>
                        <w:bCs/>
                      </w:rPr>
                      <w:t>, Felix Wessel,</w:t>
                    </w:r>
                    <w:r w:rsidR="001E24F4" w:rsidRPr="00F04FF6">
                      <w:rPr>
                        <w:b/>
                        <w:bCs/>
                      </w:rPr>
                      <w:t xml:space="preserve"> Patrick </w:t>
                    </w:r>
                    <w:proofErr w:type="spellStart"/>
                    <w:r w:rsidR="001E24F4" w:rsidRPr="00F04FF6">
                      <w:rPr>
                        <w:b/>
                        <w:bCs/>
                      </w:rPr>
                      <w:t>Wiebeler</w:t>
                    </w:r>
                    <w:proofErr w:type="spellEnd"/>
                  </w:sdtContent>
                </w:sdt>
              </w:p>
            </w:tc>
          </w:tr>
          <w:bookmarkStart w:id="2" w:name="dokument_datum"/>
          <w:tr w:rsidR="009A4902" w:rsidRPr="004D6C02" w:rsidTr="009B169C">
            <w:tc>
              <w:tcPr>
                <w:tcW w:w="4361" w:type="dxa"/>
              </w:tcPr>
              <w:p w:rsidR="009A4902" w:rsidRPr="004D6C02" w:rsidRDefault="00490A9F" w:rsidP="00E230A7">
                <w:pPr>
                  <w:pStyle w:val="KeinLeerraum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Datum"/>
                    <w:id w:val="70386421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2-03-24T00:00:00Z">
                      <w:dateFormat w:val="dd.MM.yyyy"/>
                      <w:lid w:val="de-DE"/>
                      <w:storeMappedDataAs w:val="dateTime"/>
                      <w:calendar w:val="gregorian"/>
                    </w:date>
                  </w:sdtPr>
                  <w:sdtContent>
                    <w:r w:rsidR="001E24F4">
                      <w:rPr>
                        <w:b/>
                        <w:bCs/>
                      </w:rPr>
                      <w:t>24.03.2012</w:t>
                    </w:r>
                  </w:sdtContent>
                </w:sdt>
                <w:bookmarkEnd w:id="2"/>
              </w:p>
            </w:tc>
          </w:tr>
          <w:tr w:rsidR="009A4902" w:rsidRPr="004D6C02" w:rsidTr="009B169C">
            <w:tc>
              <w:tcPr>
                <w:tcW w:w="4361" w:type="dxa"/>
              </w:tcPr>
              <w:p w:rsidR="009A4902" w:rsidRPr="004D6C02" w:rsidRDefault="00692C31" w:rsidP="00BF2D8F">
                <w:pPr>
                  <w:pStyle w:val="KeinLeerraum"/>
                  <w:rPr>
                    <w:b/>
                    <w:bCs/>
                  </w:rPr>
                </w:pPr>
                <w:r w:rsidRPr="004D6C02">
                  <w:rPr>
                    <w:b/>
                    <w:bCs/>
                  </w:rPr>
                  <w:t xml:space="preserve">Dozent: </w:t>
                </w:r>
                <w:r w:rsidR="00BF2D8F" w:rsidRPr="00BF2D8F">
                  <w:rPr>
                    <w:b/>
                    <w:bCs/>
                  </w:rPr>
                  <w:t>Prof. Dr. Mario Winter</w:t>
                </w:r>
              </w:p>
            </w:tc>
          </w:tr>
        </w:tbl>
        <w:p w:rsidR="009A4902" w:rsidRPr="004D6C02" w:rsidRDefault="00490A9F" w:rsidP="009A4902">
          <w:pPr>
            <w:ind w:left="2160"/>
            <w:sectPr w:rsidR="009A4902" w:rsidRPr="004D6C02" w:rsidSect="00B34539">
              <w:headerReference w:type="default" r:id="rId9"/>
              <w:footerReference w:type="default" r:id="rId10"/>
              <w:pgSz w:w="11907" w:h="16839" w:code="9"/>
              <w:pgMar w:top="1440" w:right="1440" w:bottom="1440" w:left="1440" w:header="1440" w:footer="720" w:gutter="0"/>
              <w:cols w:space="720"/>
              <w:titlePg/>
              <w:docGrid w:linePitch="360"/>
            </w:sectPr>
          </w:pPr>
          <w:r>
            <w:rPr>
              <w:noProof/>
              <w:lang w:eastAsia="de-DE" w:bidi="ar-SA"/>
            </w:rPr>
            <w:pict>
              <v:group id="Group 7" o:spid="_x0000_s1032" style="position:absolute;left:0;text-align:left;margin-left:437.9pt;margin-top:0;width:264.55pt;height:690.65pt;z-index:251660288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">
                <v:shape id="AutoShape 8" o:spid="_x0000_s103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nOZsIAAADcAAAADwAAAGRycy9kb3ducmV2LnhtbERPzWqDQBC+B/oOyxR6i7sakGLdhFBo&#10;yUEosXmAwZ2qxJ0Vd5uoT98tFHqbj+93ysNsB3GjyfeONaSJAkHcONNzq+Hy+bZ9BuEDssHBMWlY&#10;yMNh/7ApsTDuzme61aEVMYR9gRq6EMZCSt90ZNEnbiSO3JebLIYIp1aaCe8x3A4yUyqXFnuODR2O&#10;9NpRc62/rYbrUi1rfVYf72ptrDzaymVppfXT43x8ARFoDv/iP/fJxPm7HH6fiR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nOZsIAAADcAAAADwAAAAAAAAAAAAAA&#10;AAChAgAAZHJzL2Rvd25yZXYueG1sUEsFBgAAAAAEAAQA+QAAAJADAAAAAA==&#10;" strokecolor="#a7bfde [1620]"/>
                <v:group id="Group 9" o:spid="_x0000_s1033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shape id="Freeform 10" o:spid="_x0000_s1036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tEcMA&#10;AADcAAAADwAAAGRycy9kb3ducmV2LnhtbESPQWvCQBCF70L/wzKCN91YoZjUVaS00IOXRvE8ZMdN&#10;aHY2ZLdJ+u+dg+BthvfmvW92h8m3aqA+NoENrFcZKOIq2Iadgcv5a7kFFROyxTYwGfinCIf9y2yH&#10;hQ0j/9BQJqckhGOBBuqUukLrWNXkMa5CRyzaLfQek6y907bHUcJ9q1+z7E17bFgaauzoo6bqt/zz&#10;BnIqP5tb3l0GyoMb1+502l6jMYv5dHwHlWhKT/Pj+tsK/kZo5RmZQO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+tEcMAAADcAAAADwAAAAAAAAAAAAAAAACYAgAAZHJzL2Rv&#10;d25yZXYueG1sUEsFBgAAAAAEAAQA9QAAAIgDAAAAAA==&#10;" path="m6418,1185r,5485l1809,6669c974,5889,,3958,1407,1987,2830,,5591,411,6418,1185xe" fillcolor="#a7bfde [1620]" stroked="f">
                    <v:path arrowok="t" o:connecttype="custom" o:connectlocs="5291,1038;5291,5845;1491,5844;1160,1741;5291,1038" o:connectangles="0,0,0,0,0"/>
                  </v:shape>
                  <v:oval id="Oval 11" o:spid="_x0000_s1035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GZsIA&#10;AADcAAAADwAAAGRycy9kb3ducmV2LnhtbERP22rCQBB9L/gPyxT61uxWQdo0qxTRKohC0/Z9yE4u&#10;NDsbsquJf+8KQt/mcK6TLUfbijP1vnGs4SVRIIgLZxquNPx8b55fQfiAbLB1TBou5GG5mDxkmBo3&#10;8Bed81CJGMI+RQ11CF0qpS9qsugT1xFHrnS9xRBhX0nT4xDDbSunSs2lxYZjQ40drWoq/vKT1TBs&#10;1Xy/Xv2az+NsR93pUG5DLrV+ehw/3kEEGsO/+O7emTh/9ga3Z+IFcn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EZmwgAAANwAAAAPAAAAAAAAAAAAAAAAAJgCAABkcnMvZG93&#10;bnJldi54bWxQSwUGAAAAAAQABAD1AAAAhwMAAAAA&#10;" fillcolor="#d3dfee [820]" stroked="f" strokecolor="#a7bfde [1620]"/>
                  <v:oval id="Oval 12" o:spid="_x0000_s1034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dDsMA&#10;AADcAAAADwAAAGRycy9kb3ducmV2LnhtbESPzWrDQAyE74W+w6JCb826JZTgZhNMoTQQCs1P72JX&#10;sU29WuNVHPftq0MgN4kZzXxarqfYmZGG3CZ28DwrwBD7FFquHRwPH08LMFmQA3aJycEfZViv7u+W&#10;WIZ04R2Ne6mNhnAu0UEj0pfWZt9QxDxLPbFqpzREFF2H2oYBLxoeO/tSFK82Ysva0GBP7w353/05&#10;Oviqxu/tqTqPyN5vP9tO6p8ozj0+TNUbGKFJbubr9SYo/lzx9Rmdw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dDsMAAADcAAAADwAAAAAAAAAAAAAAAACYAgAAZHJzL2Rv&#10;d25yZXYueG1sUEsFBgAAAAAEAAQA9QAAAIgDAAAAAA==&#10;" fillcolor="#7ba0cd [2420]" stroked="f" strokecolor="#a7bfde [1620]"/>
                </v:group>
                <w10:wrap anchorx="page" anchory="page"/>
              </v:group>
            </w:pict>
          </w:r>
        </w:p>
        <w:p w:rsidR="006A0917" w:rsidRPr="004D6C02" w:rsidRDefault="00490A9F" w:rsidP="009A4902">
          <w:pPr>
            <w:rPr>
              <w:rFonts w:asciiTheme="majorHAnsi" w:eastAsiaTheme="majorEastAsia" w:hAnsiTheme="majorHAnsi" w:cstheme="majorBidi"/>
              <w:sz w:val="2"/>
              <w:szCs w:val="72"/>
            </w:rPr>
          </w:pPr>
        </w:p>
      </w:sdtContent>
    </w:sdt>
    <w:p w:rsidR="00EB719F" w:rsidRPr="004D6C02" w:rsidRDefault="001E24F4" w:rsidP="00943960">
      <w:pPr>
        <w:pStyle w:val="Titel"/>
        <w:rPr>
          <w:lang w:val="de-DE"/>
        </w:rPr>
      </w:pPr>
      <w:bookmarkStart w:id="3" w:name="_Toc320350243"/>
      <w:r>
        <w:rPr>
          <w:lang w:val="de-DE"/>
        </w:rPr>
        <w:t>Versionshistorie</w:t>
      </w:r>
      <w:bookmarkEnd w:id="3"/>
    </w:p>
    <w:tbl>
      <w:tblPr>
        <w:tblStyle w:val="HelleListe-Akzent11"/>
        <w:tblW w:w="0" w:type="auto"/>
        <w:tblLook w:val="00A0"/>
      </w:tblPr>
      <w:tblGrid>
        <w:gridCol w:w="1134"/>
        <w:gridCol w:w="1560"/>
        <w:gridCol w:w="2126"/>
        <w:gridCol w:w="4284"/>
      </w:tblGrid>
      <w:tr w:rsidR="001E24F4" w:rsidRPr="00AB7B94" w:rsidTr="004A429E">
        <w:trPr>
          <w:cnfStyle w:val="100000000000"/>
        </w:trPr>
        <w:tc>
          <w:tcPr>
            <w:cnfStyle w:val="00100000000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Version</w:t>
            </w:r>
          </w:p>
        </w:tc>
        <w:tc>
          <w:tcPr>
            <w:cnfStyle w:val="00001000000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Vorgelegt am</w:t>
            </w: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100000000000"/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Von</w:t>
            </w:r>
          </w:p>
        </w:tc>
        <w:tc>
          <w:tcPr>
            <w:cnfStyle w:val="00001000000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Bemerkung</w:t>
            </w:r>
          </w:p>
        </w:tc>
      </w:tr>
      <w:tr w:rsidR="001E24F4" w:rsidRPr="00AB7B94" w:rsidTr="004A429E">
        <w:trPr>
          <w:cnfStyle w:val="000000100000"/>
        </w:trPr>
        <w:tc>
          <w:tcPr>
            <w:cnfStyle w:val="00100000000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 w:rsidRPr="00AB7B94">
              <w:rPr>
                <w:rFonts w:cs="Arial"/>
                <w:sz w:val="20"/>
              </w:rPr>
              <w:t>0.1</w:t>
            </w:r>
          </w:p>
        </w:tc>
        <w:tc>
          <w:tcPr>
            <w:cnfStyle w:val="00001000000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18.03.12</w:t>
            </w:r>
          </w:p>
        </w:tc>
        <w:tc>
          <w:tcPr>
            <w:tcW w:w="2126" w:type="dxa"/>
          </w:tcPr>
          <w:p w:rsidR="001E24F4" w:rsidRDefault="001E24F4" w:rsidP="001E24F4">
            <w:pPr>
              <w:cnfStyle w:val="00000010000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Alexander Benölken</w:t>
            </w:r>
          </w:p>
          <w:p w:rsidR="001E24F4" w:rsidRPr="00AB7B94" w:rsidRDefault="001E24F4" w:rsidP="001E24F4">
            <w:pPr>
              <w:cnfStyle w:val="00000010000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Patrick </w:t>
            </w:r>
            <w:proofErr w:type="spellStart"/>
            <w:r>
              <w:rPr>
                <w:rFonts w:cs="Arial"/>
                <w:sz w:val="20"/>
              </w:rPr>
              <w:t>Wiebeler</w:t>
            </w:r>
            <w:proofErr w:type="spellEnd"/>
          </w:p>
        </w:tc>
        <w:tc>
          <w:tcPr>
            <w:cnfStyle w:val="00001000000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Initiale Anlage</w:t>
            </w:r>
          </w:p>
        </w:tc>
      </w:tr>
      <w:tr w:rsidR="001E24F4" w:rsidRPr="00AB7B94" w:rsidTr="004A429E">
        <w:tc>
          <w:tcPr>
            <w:cnfStyle w:val="001000000000"/>
            <w:tcW w:w="1134" w:type="dxa"/>
          </w:tcPr>
          <w:p w:rsidR="001E24F4" w:rsidRPr="00AB7B94" w:rsidRDefault="008F24FB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0.2</w:t>
            </w:r>
          </w:p>
        </w:tc>
        <w:tc>
          <w:tcPr>
            <w:cnfStyle w:val="000010000000"/>
            <w:tcW w:w="1560" w:type="dxa"/>
          </w:tcPr>
          <w:p w:rsidR="001E24F4" w:rsidRPr="00AB7B94" w:rsidRDefault="008F24FB" w:rsidP="008F24FB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23.03.12</w:t>
            </w:r>
          </w:p>
        </w:tc>
        <w:tc>
          <w:tcPr>
            <w:tcW w:w="2126" w:type="dxa"/>
          </w:tcPr>
          <w:p w:rsidR="001E24F4" w:rsidRPr="00AB7B94" w:rsidRDefault="008F24FB" w:rsidP="001E24F4">
            <w:pPr>
              <w:cnfStyle w:val="00000000000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Martin </w:t>
            </w:r>
            <w:proofErr w:type="spellStart"/>
            <w:r>
              <w:rPr>
                <w:rFonts w:cs="Arial"/>
                <w:sz w:val="20"/>
              </w:rPr>
              <w:t>Garrels</w:t>
            </w:r>
            <w:proofErr w:type="spellEnd"/>
          </w:p>
        </w:tc>
        <w:tc>
          <w:tcPr>
            <w:cnfStyle w:val="000010000000"/>
            <w:tcW w:w="4284" w:type="dxa"/>
          </w:tcPr>
          <w:p w:rsidR="001E24F4" w:rsidRPr="00AB7B94" w:rsidRDefault="008F24FB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Layout und Korrektur</w:t>
            </w:r>
          </w:p>
        </w:tc>
      </w:tr>
      <w:tr w:rsidR="001E24F4" w:rsidRPr="00AB7B94" w:rsidTr="004A429E">
        <w:trPr>
          <w:cnfStyle w:val="000000100000"/>
        </w:trPr>
        <w:tc>
          <w:tcPr>
            <w:cnfStyle w:val="001000000000"/>
            <w:tcW w:w="1134" w:type="dxa"/>
          </w:tcPr>
          <w:p w:rsidR="001E24F4" w:rsidRPr="00AB7B94" w:rsidRDefault="009B169C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0.3</w:t>
            </w:r>
          </w:p>
        </w:tc>
        <w:tc>
          <w:tcPr>
            <w:cnfStyle w:val="000010000000"/>
            <w:tcW w:w="1560" w:type="dxa"/>
          </w:tcPr>
          <w:p w:rsidR="001E24F4" w:rsidRPr="00AB7B94" w:rsidRDefault="009B169C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01.04.12</w:t>
            </w:r>
          </w:p>
        </w:tc>
        <w:tc>
          <w:tcPr>
            <w:tcW w:w="2126" w:type="dxa"/>
          </w:tcPr>
          <w:p w:rsidR="001E24F4" w:rsidRPr="00AB7B94" w:rsidRDefault="009B169C" w:rsidP="001E24F4">
            <w:pPr>
              <w:cnfStyle w:val="00000010000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Alexander Benölken</w:t>
            </w:r>
          </w:p>
        </w:tc>
        <w:tc>
          <w:tcPr>
            <w:cnfStyle w:val="000010000000"/>
            <w:tcW w:w="4284" w:type="dxa"/>
          </w:tcPr>
          <w:p w:rsidR="001E24F4" w:rsidRPr="00AB7B94" w:rsidRDefault="009B169C" w:rsidP="001E24F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Einarbeitung von neuen Erkenntnissen</w:t>
            </w:r>
          </w:p>
        </w:tc>
      </w:tr>
      <w:tr w:rsidR="001E24F4" w:rsidRPr="00AB7B94" w:rsidTr="004A429E">
        <w:tc>
          <w:tcPr>
            <w:cnfStyle w:val="00100000000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cnfStyle w:val="00001000000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000000000000"/>
              <w:rPr>
                <w:rFonts w:cs="Arial"/>
                <w:sz w:val="20"/>
              </w:rPr>
            </w:pPr>
          </w:p>
        </w:tc>
        <w:tc>
          <w:tcPr>
            <w:cnfStyle w:val="00001000000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</w:tr>
      <w:tr w:rsidR="001E24F4" w:rsidRPr="00AB7B94" w:rsidTr="004A429E">
        <w:trPr>
          <w:cnfStyle w:val="000000100000"/>
        </w:trPr>
        <w:tc>
          <w:tcPr>
            <w:cnfStyle w:val="00100000000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cnfStyle w:val="00001000000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000000100000"/>
              <w:rPr>
                <w:rFonts w:cs="Arial"/>
                <w:sz w:val="20"/>
              </w:rPr>
            </w:pPr>
          </w:p>
        </w:tc>
        <w:tc>
          <w:tcPr>
            <w:cnfStyle w:val="00001000000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</w:tr>
      <w:tr w:rsidR="001E24F4" w:rsidRPr="00AB7B94" w:rsidTr="004A429E">
        <w:tc>
          <w:tcPr>
            <w:cnfStyle w:val="001000000000"/>
            <w:tcW w:w="113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cnfStyle w:val="000010000000"/>
            <w:tcW w:w="1560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  <w:tc>
          <w:tcPr>
            <w:tcW w:w="2126" w:type="dxa"/>
          </w:tcPr>
          <w:p w:rsidR="001E24F4" w:rsidRPr="00AB7B94" w:rsidRDefault="001E24F4" w:rsidP="001E24F4">
            <w:pPr>
              <w:cnfStyle w:val="000000000000"/>
              <w:rPr>
                <w:rFonts w:cs="Arial"/>
                <w:sz w:val="20"/>
              </w:rPr>
            </w:pPr>
          </w:p>
        </w:tc>
        <w:tc>
          <w:tcPr>
            <w:cnfStyle w:val="000010000000"/>
            <w:tcW w:w="4284" w:type="dxa"/>
          </w:tcPr>
          <w:p w:rsidR="001E24F4" w:rsidRPr="00AB7B94" w:rsidRDefault="001E24F4" w:rsidP="001E24F4">
            <w:pPr>
              <w:rPr>
                <w:rFonts w:cs="Arial"/>
                <w:sz w:val="20"/>
              </w:rPr>
            </w:pPr>
          </w:p>
        </w:tc>
      </w:tr>
    </w:tbl>
    <w:p w:rsidR="001332EF" w:rsidRPr="001332EF" w:rsidRDefault="001332EF" w:rsidP="001332EF">
      <w:pPr>
        <w:pStyle w:val="Textkrper"/>
      </w:pPr>
    </w:p>
    <w:p w:rsidR="00F263C8" w:rsidRPr="004D6C02" w:rsidRDefault="00F263C8" w:rsidP="005027E2">
      <w:pPr>
        <w:pStyle w:val="Textkrper"/>
      </w:pPr>
    </w:p>
    <w:p w:rsidR="00F263C8" w:rsidRPr="004D6C02" w:rsidRDefault="00F263C8">
      <w:pPr>
        <w:spacing w:line="288" w:lineRule="auto"/>
        <w:ind w:left="2160"/>
        <w:rPr>
          <w:rFonts w:ascii="Arial" w:hAnsi="Arial" w:cs="Arial"/>
          <w:szCs w:val="24"/>
          <w:lang w:bidi="ar-SA"/>
        </w:rPr>
      </w:pPr>
      <w:r w:rsidRPr="004D6C02">
        <w:rPr>
          <w:rFonts w:ascii="Arial" w:hAnsi="Arial" w:cs="Arial"/>
          <w:szCs w:val="24"/>
          <w:lang w:bidi="ar-SA"/>
        </w:rPr>
        <w:br w:type="page"/>
      </w:r>
    </w:p>
    <w:p w:rsidR="00943960" w:rsidRPr="004D6C02" w:rsidRDefault="00943960" w:rsidP="009D011E">
      <w:pPr>
        <w:pStyle w:val="Titel"/>
        <w:spacing w:after="120"/>
        <w:rPr>
          <w:lang w:val="de-DE" w:bidi="ar-SA"/>
        </w:rPr>
      </w:pPr>
      <w:bookmarkStart w:id="4" w:name="_Toc320350244"/>
      <w:r w:rsidRPr="004D6C02">
        <w:rPr>
          <w:lang w:val="de-DE" w:bidi="ar-SA"/>
        </w:rPr>
        <w:lastRenderedPageBreak/>
        <w:t>Inhaltsverzeichnis</w:t>
      </w:r>
      <w:bookmarkEnd w:id="4"/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r w:rsidRPr="004D6C02">
        <w:rPr>
          <w:lang w:bidi="ar-SA"/>
        </w:rPr>
        <w:fldChar w:fldCharType="begin"/>
      </w:r>
      <w:r w:rsidR="00420B4A" w:rsidRPr="004D6C02">
        <w:rPr>
          <w:lang w:bidi="ar-SA"/>
        </w:rPr>
        <w:instrText xml:space="preserve"> TOC \h \z \t "Überschrift 1;1;Überschrift 2;2;Überschrift 3;3;Titel;1" </w:instrText>
      </w:r>
      <w:r w:rsidRPr="004D6C02">
        <w:rPr>
          <w:lang w:bidi="ar-SA"/>
        </w:rPr>
        <w:fldChar w:fldCharType="separate"/>
      </w:r>
      <w:hyperlink w:anchor="_Toc320350243" w:history="1">
        <w:r w:rsidR="001E24F4" w:rsidRPr="000763FF">
          <w:rPr>
            <w:rStyle w:val="Hyperlink"/>
            <w:noProof/>
          </w:rPr>
          <w:t>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Versionshistorie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4" w:history="1">
        <w:r w:rsidR="001E24F4" w:rsidRPr="000763FF">
          <w:rPr>
            <w:rStyle w:val="Hyperlink"/>
            <w:noProof/>
          </w:rPr>
          <w:t>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Inhaltsverzeichnis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5" w:history="1">
        <w:r w:rsidR="001E24F4" w:rsidRPr="000763FF">
          <w:rPr>
            <w:rStyle w:val="Hyperlink"/>
            <w:noProof/>
          </w:rPr>
          <w:t>III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Abkürzungsverzeichnis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6" w:history="1">
        <w:r w:rsidR="001E24F4" w:rsidRPr="000763FF">
          <w:rPr>
            <w:rStyle w:val="Hyperlink"/>
            <w:noProof/>
          </w:rPr>
          <w:t>IV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Abbildungsverzeichnis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7" w:history="1">
        <w:r w:rsidR="001E24F4" w:rsidRPr="000763FF">
          <w:rPr>
            <w:rStyle w:val="Hyperlink"/>
            <w:noProof/>
          </w:rPr>
          <w:t>V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Tabellenverzeichnis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8" w:history="1">
        <w:r w:rsidR="001E24F4" w:rsidRPr="000763FF">
          <w:rPr>
            <w:rStyle w:val="Hyperlink"/>
            <w:noProof/>
          </w:rPr>
          <w:t>VI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Lastenheft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49" w:history="1">
        <w:r w:rsidR="001E24F4" w:rsidRPr="000763FF">
          <w:rPr>
            <w:rStyle w:val="Hyperlink"/>
            <w:noProof/>
          </w:rPr>
          <w:t>VII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Inhalt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50" w:history="1">
        <w:r w:rsidR="001E24F4" w:rsidRPr="000763FF">
          <w:rPr>
            <w:rStyle w:val="Hyperlink"/>
            <w:noProof/>
          </w:rPr>
          <w:t>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Zielbestimmung und Zielgruppen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1" w:history="1">
        <w:r w:rsidR="001E24F4" w:rsidRPr="000763FF">
          <w:rPr>
            <w:rStyle w:val="Hyperlink"/>
            <w:b/>
            <w:noProof/>
          </w:rPr>
          <w:t>I.a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Produktperspektive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2" w:history="1">
        <w:r w:rsidR="001E24F4" w:rsidRPr="000763FF">
          <w:rPr>
            <w:rStyle w:val="Hyperlink"/>
            <w:b/>
            <w:noProof/>
          </w:rPr>
          <w:t>I.b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Einsatzkontext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3" w:history="1">
        <w:r w:rsidR="001E24F4" w:rsidRPr="000763FF">
          <w:rPr>
            <w:rStyle w:val="Hyperlink"/>
            <w:b/>
            <w:noProof/>
          </w:rPr>
          <w:t>I.c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Zielgruppe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54" w:history="1">
        <w:r w:rsidR="001E24F4" w:rsidRPr="000763FF">
          <w:rPr>
            <w:rStyle w:val="Hyperlink"/>
            <w:noProof/>
          </w:rPr>
          <w:t>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Funktionale Anforderungen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5" w:history="1">
        <w:r w:rsidR="001E24F4" w:rsidRPr="000763FF">
          <w:rPr>
            <w:rStyle w:val="Hyperlink"/>
            <w:b/>
            <w:noProof/>
          </w:rPr>
          <w:t>II.a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Produktfunktionen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56" w:history="1">
        <w:r w:rsidR="001E24F4" w:rsidRPr="000763FF">
          <w:rPr>
            <w:rStyle w:val="Hyperlink"/>
            <w:noProof/>
          </w:rPr>
          <w:t>II.a.1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Benutzerfunktionen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57" w:history="1">
        <w:r w:rsidR="001E24F4" w:rsidRPr="000763FF">
          <w:rPr>
            <w:rStyle w:val="Hyperlink"/>
            <w:noProof/>
          </w:rPr>
          <w:t>II.a.2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Eventfunktionen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58" w:history="1">
        <w:r w:rsidR="001E24F4" w:rsidRPr="000763FF">
          <w:rPr>
            <w:rStyle w:val="Hyperlink"/>
            <w:noProof/>
          </w:rPr>
          <w:t>II.a.3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Administratorfunktionen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59" w:history="1">
        <w:r w:rsidR="001E24F4" w:rsidRPr="000763FF">
          <w:rPr>
            <w:rStyle w:val="Hyperlink"/>
            <w:b/>
            <w:noProof/>
          </w:rPr>
          <w:t>II.b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Anwendungsfalldiagramm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0" w:history="1">
        <w:r w:rsidR="001E24F4" w:rsidRPr="000763FF">
          <w:rPr>
            <w:rStyle w:val="Hyperlink"/>
            <w:b/>
            <w:noProof/>
          </w:rPr>
          <w:t>II.c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Produktdaten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1" w:history="1">
        <w:r w:rsidR="001E24F4" w:rsidRPr="000763FF">
          <w:rPr>
            <w:rStyle w:val="Hyperlink"/>
            <w:b/>
            <w:noProof/>
          </w:rPr>
          <w:t>II.d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Domänenklassendiagramm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2" w:history="1">
        <w:r w:rsidR="001E24F4" w:rsidRPr="000763FF">
          <w:rPr>
            <w:rStyle w:val="Hyperlink"/>
            <w:b/>
            <w:noProof/>
          </w:rPr>
          <w:t>II.e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Produktschnittstellen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3" w:history="1">
        <w:r w:rsidR="001E24F4" w:rsidRPr="000763FF">
          <w:rPr>
            <w:rStyle w:val="Hyperlink"/>
            <w:b/>
            <w:noProof/>
          </w:rPr>
          <w:t>II.f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Anwenderprofile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64" w:history="1">
        <w:r w:rsidR="001E24F4" w:rsidRPr="000763FF">
          <w:rPr>
            <w:rStyle w:val="Hyperlink"/>
            <w:noProof/>
          </w:rPr>
          <w:t>III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Qualitätsanforderungen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65" w:history="1">
        <w:r w:rsidR="001E24F4" w:rsidRPr="000763FF">
          <w:rPr>
            <w:rStyle w:val="Hyperlink"/>
            <w:b/>
            <w:noProof/>
          </w:rPr>
          <w:t>III.a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Äußere und innere Qualität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6" w:history="1">
        <w:r w:rsidR="001E24F4" w:rsidRPr="000763FF">
          <w:rPr>
            <w:rStyle w:val="Hyperlink"/>
            <w:noProof/>
          </w:rPr>
          <w:t>III.a.1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Funktionalität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7" w:history="1">
        <w:r w:rsidR="001E24F4" w:rsidRPr="000763FF">
          <w:rPr>
            <w:rStyle w:val="Hyperlink"/>
            <w:noProof/>
          </w:rPr>
          <w:t>III.a.2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Zuverlässigkeit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8" w:history="1">
        <w:r w:rsidR="001E24F4" w:rsidRPr="000763FF">
          <w:rPr>
            <w:rStyle w:val="Hyperlink"/>
            <w:noProof/>
          </w:rPr>
          <w:t>III.a.3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Benutzbarkeit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69" w:history="1">
        <w:r w:rsidR="001E24F4" w:rsidRPr="000763FF">
          <w:rPr>
            <w:rStyle w:val="Hyperlink"/>
            <w:noProof/>
          </w:rPr>
          <w:t>III.a.4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Effizienz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0" w:history="1">
        <w:r w:rsidR="001E24F4" w:rsidRPr="000763FF">
          <w:rPr>
            <w:rStyle w:val="Hyperlink"/>
            <w:noProof/>
          </w:rPr>
          <w:t>III.a.5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Wartbarkeit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1" w:history="1">
        <w:r w:rsidR="001E24F4" w:rsidRPr="000763FF">
          <w:rPr>
            <w:rStyle w:val="Hyperlink"/>
            <w:noProof/>
          </w:rPr>
          <w:t>III.a.6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Portabilität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72" w:history="1">
        <w:r w:rsidR="001E24F4" w:rsidRPr="000763FF">
          <w:rPr>
            <w:rStyle w:val="Hyperlink"/>
            <w:b/>
            <w:noProof/>
          </w:rPr>
          <w:t>III.b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Gebrauchstauglichkeit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3" w:history="1">
        <w:r w:rsidR="001E24F4" w:rsidRPr="000763FF">
          <w:rPr>
            <w:rStyle w:val="Hyperlink"/>
            <w:noProof/>
          </w:rPr>
          <w:t>III.b.1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Effektivität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4" w:history="1">
        <w:r w:rsidR="001E24F4" w:rsidRPr="000763FF">
          <w:rPr>
            <w:rStyle w:val="Hyperlink"/>
            <w:noProof/>
          </w:rPr>
          <w:t>III.b.2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Produktivität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5" w:history="1">
        <w:r w:rsidR="001E24F4" w:rsidRPr="000763FF">
          <w:rPr>
            <w:rStyle w:val="Hyperlink"/>
            <w:noProof/>
          </w:rPr>
          <w:t>III.b.3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Sicherheit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6" w:history="1">
        <w:r w:rsidR="001E24F4" w:rsidRPr="000763FF">
          <w:rPr>
            <w:rStyle w:val="Hyperlink"/>
            <w:noProof/>
          </w:rPr>
          <w:t>III.b.4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Zufriedenheit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77" w:history="1">
        <w:r w:rsidR="001E24F4" w:rsidRPr="000763FF">
          <w:rPr>
            <w:rStyle w:val="Hyperlink"/>
            <w:b/>
            <w:noProof/>
          </w:rPr>
          <w:t>III.c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Technische Anforderungen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8" w:history="1">
        <w:r w:rsidR="001E24F4" w:rsidRPr="000763FF">
          <w:rPr>
            <w:rStyle w:val="Hyperlink"/>
            <w:noProof/>
          </w:rPr>
          <w:t>III.c.1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Einsatzumgebung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79" w:history="1">
        <w:r w:rsidR="001E24F4" w:rsidRPr="000763FF">
          <w:rPr>
            <w:rStyle w:val="Hyperlink"/>
            <w:noProof/>
          </w:rPr>
          <w:t>III.c.2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Entwicklungsumgebung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80" w:history="1">
        <w:r w:rsidR="001E24F4" w:rsidRPr="000763FF">
          <w:rPr>
            <w:rStyle w:val="Hyperlink"/>
            <w:noProof/>
          </w:rPr>
          <w:t>IV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Lieferumfang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1" w:history="1">
        <w:r w:rsidR="001E24F4" w:rsidRPr="000763FF">
          <w:rPr>
            <w:rStyle w:val="Hyperlink"/>
            <w:b/>
            <w:noProof/>
          </w:rPr>
          <w:t>IV.a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Ausführbare Programme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2" w:history="1">
        <w:r w:rsidR="001E24F4" w:rsidRPr="000763FF">
          <w:rPr>
            <w:rStyle w:val="Hyperlink"/>
            <w:b/>
            <w:noProof/>
          </w:rPr>
          <w:t>IV.b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Quellcode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3" w:history="1">
        <w:r w:rsidR="001E24F4" w:rsidRPr="000763FF">
          <w:rPr>
            <w:rStyle w:val="Hyperlink"/>
            <w:b/>
            <w:noProof/>
          </w:rPr>
          <w:t>IV.c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Dokumentation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4" w:history="1">
        <w:r w:rsidR="001E24F4" w:rsidRPr="000763FF">
          <w:rPr>
            <w:rStyle w:val="Hyperlink"/>
            <w:b/>
            <w:noProof/>
          </w:rPr>
          <w:t>IV.d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Daten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85" w:history="1">
        <w:r w:rsidR="001E24F4" w:rsidRPr="000763FF">
          <w:rPr>
            <w:rStyle w:val="Hyperlink"/>
            <w:noProof/>
          </w:rPr>
          <w:t>V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Abnahmekriterien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6" w:history="1">
        <w:r w:rsidR="001E24F4" w:rsidRPr="000763FF">
          <w:rPr>
            <w:rStyle w:val="Hyperlink"/>
            <w:b/>
            <w:noProof/>
          </w:rPr>
          <w:t>V.a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Allgemein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87" w:history="1">
        <w:r w:rsidR="001E24F4" w:rsidRPr="000763FF">
          <w:rPr>
            <w:rStyle w:val="Hyperlink"/>
            <w:b/>
            <w:noProof/>
          </w:rPr>
          <w:t>V.b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Abnahmetestfälle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88" w:history="1">
        <w:r w:rsidR="001E24F4" w:rsidRPr="000763FF">
          <w:rPr>
            <w:rStyle w:val="Hyperlink"/>
            <w:noProof/>
          </w:rPr>
          <w:t>V.b.1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Testfälle zu den Funktionsbereichen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89" w:history="1">
        <w:r w:rsidR="001E24F4" w:rsidRPr="000763FF">
          <w:rPr>
            <w:rStyle w:val="Hyperlink"/>
            <w:noProof/>
          </w:rPr>
          <w:t>V.b.2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Testfälle zu Qualitätsvorgaben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0" w:history="1">
        <w:r w:rsidR="001E24F4" w:rsidRPr="000763FF">
          <w:rPr>
            <w:rStyle w:val="Hyperlink"/>
            <w:noProof/>
          </w:rPr>
          <w:t>VI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Anhänge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91" w:history="1">
        <w:r w:rsidR="001E24F4" w:rsidRPr="000763FF">
          <w:rPr>
            <w:rStyle w:val="Hyperlink"/>
            <w:b/>
            <w:noProof/>
          </w:rPr>
          <w:t>VI.a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Glossar (in eigenes Dokument auslagern)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92" w:history="1">
        <w:r w:rsidR="001E24F4" w:rsidRPr="000763FF">
          <w:rPr>
            <w:rStyle w:val="Hyperlink"/>
            <w:b/>
            <w:noProof/>
          </w:rPr>
          <w:t>VI.b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Referenzierte Dokumente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3" w:history="1">
        <w:r w:rsidR="001E24F4" w:rsidRPr="000763FF">
          <w:rPr>
            <w:rStyle w:val="Hyperlink"/>
            <w:noProof/>
          </w:rPr>
          <w:t>1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Überschrift 1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2"/>
        <w:rPr>
          <w:smallCaps w:val="0"/>
          <w:noProof/>
          <w:sz w:val="22"/>
          <w:szCs w:val="22"/>
          <w:lang w:eastAsia="de-DE" w:bidi="ar-SA"/>
        </w:rPr>
      </w:pPr>
      <w:hyperlink w:anchor="_Toc320350294" w:history="1">
        <w:r w:rsidR="001E24F4" w:rsidRPr="000763FF">
          <w:rPr>
            <w:rStyle w:val="Hyperlink"/>
            <w:noProof/>
          </w:rPr>
          <w:t>1.1</w:t>
        </w:r>
        <w:r w:rsidR="001E24F4">
          <w:rPr>
            <w:small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Projektplanung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95" w:history="1">
        <w:r w:rsidR="001E24F4" w:rsidRPr="000763FF">
          <w:rPr>
            <w:rStyle w:val="Hyperlink"/>
            <w:noProof/>
          </w:rPr>
          <w:t>1.1.1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Eine Tabelle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3"/>
        <w:tabs>
          <w:tab w:val="left" w:pos="1200"/>
          <w:tab w:val="right" w:leader="dot" w:pos="9063"/>
        </w:tabs>
        <w:rPr>
          <w:i w:val="0"/>
          <w:iCs w:val="0"/>
          <w:noProof/>
          <w:sz w:val="22"/>
          <w:szCs w:val="22"/>
          <w:lang w:eastAsia="de-DE" w:bidi="ar-SA"/>
        </w:rPr>
      </w:pPr>
      <w:hyperlink w:anchor="_Toc320350296" w:history="1">
        <w:r w:rsidR="001E24F4" w:rsidRPr="000763FF">
          <w:rPr>
            <w:rStyle w:val="Hyperlink"/>
            <w:noProof/>
          </w:rPr>
          <w:t>1.1.2</w:t>
        </w:r>
        <w:r w:rsidR="001E24F4">
          <w:rPr>
            <w:i w:val="0"/>
            <w:iC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Eine Grafik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7" w:history="1">
        <w:r w:rsidR="001E24F4" w:rsidRPr="000763FF">
          <w:rPr>
            <w:rStyle w:val="Hyperlink"/>
            <w:noProof/>
          </w:rPr>
          <w:t>2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Standardtabelle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8" w:history="1">
        <w:r w:rsidR="001E24F4" w:rsidRPr="000763FF">
          <w:rPr>
            <w:rStyle w:val="Hyperlink"/>
            <w:noProof/>
          </w:rPr>
          <w:t>VIII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Literaturverzeichnis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299" w:history="1">
        <w:r w:rsidR="001E24F4" w:rsidRPr="000763FF">
          <w:rPr>
            <w:rStyle w:val="Hyperlink"/>
            <w:noProof/>
          </w:rPr>
          <w:t>IX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Anhang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E24F4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0300" w:history="1">
        <w:r w:rsidR="001E24F4" w:rsidRPr="000763FF">
          <w:rPr>
            <w:rStyle w:val="Hyperlink"/>
            <w:noProof/>
          </w:rPr>
          <w:t>X</w:t>
        </w:r>
        <w:r w:rsidR="001E24F4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1E24F4" w:rsidRPr="000763FF">
          <w:rPr>
            <w:rStyle w:val="Hyperlink"/>
            <w:noProof/>
          </w:rPr>
          <w:t>Eigenständigkeitserklärung</w:t>
        </w:r>
        <w:r w:rsidR="001E24F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24F4">
          <w:rPr>
            <w:noProof/>
            <w:webHidden/>
          </w:rPr>
          <w:instrText xml:space="preserve"> PAGEREF _Toc320350300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24F4"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:rsidR="008F24FB" w:rsidRDefault="00490A9F" w:rsidP="009D011E">
      <w:pPr>
        <w:pStyle w:val="Verzeichnis1"/>
        <w:rPr>
          <w:lang w:bidi="ar-SA"/>
        </w:rPr>
      </w:pPr>
      <w:r w:rsidRPr="004D6C02">
        <w:rPr>
          <w:lang w:bidi="ar-SA"/>
        </w:rPr>
        <w:fldChar w:fldCharType="end"/>
      </w:r>
    </w:p>
    <w:p w:rsidR="008F24FB" w:rsidRDefault="008F24FB">
      <w:pPr>
        <w:spacing w:line="288" w:lineRule="auto"/>
        <w:ind w:left="2160"/>
        <w:rPr>
          <w:b/>
          <w:bCs/>
          <w:caps/>
          <w:sz w:val="20"/>
          <w:lang w:bidi="ar-SA"/>
        </w:rPr>
      </w:pPr>
      <w:r>
        <w:rPr>
          <w:lang w:bidi="ar-SA"/>
        </w:rPr>
        <w:br w:type="page"/>
      </w:r>
    </w:p>
    <w:p w:rsidR="00943960" w:rsidRPr="004D6C02" w:rsidRDefault="00943960" w:rsidP="00943960">
      <w:pPr>
        <w:pStyle w:val="Titel"/>
        <w:rPr>
          <w:lang w:val="de-DE" w:bidi="ar-SA"/>
        </w:rPr>
      </w:pPr>
      <w:bookmarkStart w:id="5" w:name="_Toc320350245"/>
      <w:r w:rsidRPr="004D6C02">
        <w:rPr>
          <w:lang w:val="de-DE" w:bidi="ar-SA"/>
        </w:rPr>
        <w:lastRenderedPageBreak/>
        <w:t>Abkürzungsverzeichnis</w:t>
      </w:r>
      <w:bookmarkEnd w:id="5"/>
    </w:p>
    <w:tbl>
      <w:tblPr>
        <w:tblStyle w:val="MittlereSchattierung1-Akzent11"/>
        <w:tblW w:w="9389" w:type="dxa"/>
        <w:tblLayout w:type="fixed"/>
        <w:tblLook w:val="04A0"/>
      </w:tblPr>
      <w:tblGrid>
        <w:gridCol w:w="1696"/>
        <w:gridCol w:w="7693"/>
      </w:tblGrid>
      <w:tr w:rsidR="00C0265F" w:rsidRPr="004D6C02" w:rsidTr="009D011E">
        <w:trPr>
          <w:cnfStyle w:val="10000000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after="160" w:line="240" w:lineRule="auto"/>
            </w:pPr>
            <w:r w:rsidRPr="004D6C02">
              <w:t>Abkürzung</w:t>
            </w: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after="160" w:line="240" w:lineRule="auto"/>
              <w:cnfStyle w:val="100000000000"/>
            </w:pPr>
            <w:r w:rsidRPr="004D6C02">
              <w:t>Erläuterung / Definition</w:t>
            </w:r>
          </w:p>
        </w:tc>
      </w:tr>
      <w:tr w:rsidR="00C0265F" w:rsidRPr="004D6C02" w:rsidTr="009D011E">
        <w:trPr>
          <w:cnfStyle w:val="00000010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/>
            </w:pPr>
          </w:p>
        </w:tc>
      </w:tr>
      <w:tr w:rsidR="00C0265F" w:rsidRPr="004D6C02" w:rsidTr="009D011E">
        <w:trPr>
          <w:cnfStyle w:val="00000001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B96B8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B96B86">
            <w:pPr>
              <w:pStyle w:val="Textkrper"/>
              <w:spacing w:line="240" w:lineRule="auto"/>
              <w:cnfStyle w:val="000000010000"/>
            </w:pPr>
          </w:p>
        </w:tc>
      </w:tr>
      <w:tr w:rsidR="00C0265F" w:rsidRPr="004D6C02" w:rsidTr="009D011E">
        <w:trPr>
          <w:cnfStyle w:val="00000010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/>
            </w:pPr>
          </w:p>
        </w:tc>
      </w:tr>
      <w:tr w:rsidR="00C0265F" w:rsidRPr="004D6C02" w:rsidTr="009D011E">
        <w:trPr>
          <w:cnfStyle w:val="00000001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010000"/>
            </w:pPr>
          </w:p>
        </w:tc>
      </w:tr>
      <w:tr w:rsidR="00C0265F" w:rsidRPr="004D6C02" w:rsidTr="009D011E">
        <w:trPr>
          <w:cnfStyle w:val="00000010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/>
            </w:pPr>
          </w:p>
        </w:tc>
      </w:tr>
      <w:tr w:rsidR="00C0265F" w:rsidRPr="004D6C02" w:rsidTr="009D011E">
        <w:trPr>
          <w:cnfStyle w:val="00000001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010000"/>
            </w:pPr>
          </w:p>
        </w:tc>
      </w:tr>
      <w:tr w:rsidR="00C0265F" w:rsidRPr="004D6C02" w:rsidTr="009D011E">
        <w:trPr>
          <w:cnfStyle w:val="00000010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B96B8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C0265F">
            <w:pPr>
              <w:pStyle w:val="Textkrper"/>
              <w:spacing w:line="240" w:lineRule="auto"/>
              <w:cnfStyle w:val="000000100000"/>
            </w:pPr>
          </w:p>
        </w:tc>
      </w:tr>
      <w:tr w:rsidR="00C0265F" w:rsidRPr="004D6C02" w:rsidTr="009D011E">
        <w:trPr>
          <w:cnfStyle w:val="00000001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  <w:cnfStyle w:val="000000010000"/>
            </w:pPr>
          </w:p>
        </w:tc>
      </w:tr>
      <w:tr w:rsidR="00C0265F" w:rsidRPr="004D6C02" w:rsidTr="009D011E">
        <w:trPr>
          <w:cnfStyle w:val="00000010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100000"/>
            </w:pPr>
          </w:p>
        </w:tc>
      </w:tr>
      <w:tr w:rsidR="00C0265F" w:rsidRPr="004D6C02" w:rsidTr="009D011E">
        <w:trPr>
          <w:cnfStyle w:val="00000001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050836">
            <w:pPr>
              <w:pStyle w:val="Textkrper"/>
              <w:spacing w:line="240" w:lineRule="auto"/>
              <w:cnfStyle w:val="000000010000"/>
            </w:pPr>
          </w:p>
        </w:tc>
      </w:tr>
      <w:tr w:rsidR="00C0265F" w:rsidRPr="004D6C02" w:rsidTr="009D011E">
        <w:trPr>
          <w:cnfStyle w:val="000000100000"/>
        </w:trPr>
        <w:tc>
          <w:tcPr>
            <w:cnfStyle w:val="001000000000"/>
            <w:tcW w:w="1696" w:type="dxa"/>
            <w:tcBorders>
              <w:righ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</w:pPr>
          </w:p>
        </w:tc>
        <w:tc>
          <w:tcPr>
            <w:tcW w:w="7693" w:type="dxa"/>
            <w:tcBorders>
              <w:left w:val="single" w:sz="4" w:space="0" w:color="4F81BD" w:themeColor="accent1"/>
            </w:tcBorders>
          </w:tcPr>
          <w:p w:rsidR="00C0265F" w:rsidRPr="004D6C02" w:rsidRDefault="00C0265F" w:rsidP="00A24826">
            <w:pPr>
              <w:pStyle w:val="Textkrper"/>
              <w:spacing w:line="240" w:lineRule="auto"/>
              <w:cnfStyle w:val="000000100000"/>
            </w:pPr>
          </w:p>
        </w:tc>
      </w:tr>
    </w:tbl>
    <w:p w:rsidR="00AB3FC5" w:rsidRDefault="00AB3FC5" w:rsidP="00943960">
      <w:pPr>
        <w:rPr>
          <w:sz w:val="14"/>
          <w:lang w:bidi="ar-SA"/>
        </w:rPr>
      </w:pPr>
    </w:p>
    <w:p w:rsidR="009D011E" w:rsidRPr="008F24FB" w:rsidRDefault="009D011E" w:rsidP="008F24FB">
      <w:pPr>
        <w:spacing w:line="288" w:lineRule="auto"/>
        <w:rPr>
          <w:sz w:val="14"/>
          <w:lang w:bidi="ar-SA"/>
        </w:rPr>
      </w:pPr>
    </w:p>
    <w:p w:rsidR="00AB3FC5" w:rsidRPr="00616769" w:rsidRDefault="00AB3FC5" w:rsidP="00616769">
      <w:pPr>
        <w:spacing w:after="0"/>
        <w:rPr>
          <w:sz w:val="4"/>
        </w:rPr>
      </w:pPr>
    </w:p>
    <w:p w:rsidR="007C326F" w:rsidRPr="004D6C02" w:rsidRDefault="007C326F">
      <w:pPr>
        <w:ind w:left="2160"/>
        <w:sectPr w:rsidR="007C326F" w:rsidRPr="004D6C02" w:rsidSect="007C326F">
          <w:headerReference w:type="first" r:id="rId11"/>
          <w:footerReference w:type="first" r:id="rId12"/>
          <w:pgSz w:w="11907" w:h="16839" w:code="9"/>
          <w:pgMar w:top="1417" w:right="1417" w:bottom="1134" w:left="1417" w:header="568" w:footer="567" w:gutter="0"/>
          <w:pgNumType w:fmt="upperRoman" w:start="1"/>
          <w:cols w:space="720"/>
          <w:docGrid w:linePitch="360"/>
        </w:sectPr>
      </w:pPr>
    </w:p>
    <w:p w:rsidR="001E24F4" w:rsidRDefault="001E24F4" w:rsidP="001E24F4">
      <w:pPr>
        <w:jc w:val="center"/>
      </w:pPr>
    </w:p>
    <w:p w:rsidR="001E24F4" w:rsidRDefault="001E24F4" w:rsidP="001E24F4"/>
    <w:p w:rsidR="001E24F4" w:rsidRDefault="001E24F4" w:rsidP="001E24F4"/>
    <w:p w:rsidR="001E24F4" w:rsidRPr="008F24FB" w:rsidRDefault="001E24F4" w:rsidP="008F24FB">
      <w:pPr>
        <w:pStyle w:val="berschrift1"/>
      </w:pPr>
      <w:bookmarkStart w:id="6" w:name="_Ref318533249"/>
      <w:bookmarkStart w:id="7" w:name="_Ref318533251"/>
      <w:bookmarkStart w:id="8" w:name="_Toc320350250"/>
      <w:bookmarkStart w:id="9" w:name="_Toc320351634"/>
      <w:r w:rsidRPr="008F24FB">
        <w:lastRenderedPageBreak/>
        <w:t>Zielbestimmung und Zielgruppen</w:t>
      </w:r>
      <w:bookmarkEnd w:id="6"/>
      <w:bookmarkEnd w:id="7"/>
      <w:bookmarkEnd w:id="8"/>
      <w:bookmarkEnd w:id="9"/>
    </w:p>
    <w:p w:rsidR="001E24F4" w:rsidRPr="008F24FB" w:rsidRDefault="001E24F4" w:rsidP="008F24FB">
      <w:pPr>
        <w:pStyle w:val="berschrift2"/>
      </w:pPr>
      <w:bookmarkStart w:id="10" w:name="_Toc319843083"/>
      <w:bookmarkStart w:id="11" w:name="_Toc320350251"/>
      <w:bookmarkStart w:id="12" w:name="_Toc320351635"/>
      <w:bookmarkEnd w:id="10"/>
      <w:r w:rsidRPr="008F24FB">
        <w:t>Produktperspektive</w:t>
      </w:r>
      <w:bookmarkEnd w:id="11"/>
      <w:bookmarkEnd w:id="12"/>
    </w:p>
    <w:p w:rsidR="001E24F4" w:rsidRDefault="001E24F4" w:rsidP="001E24F4">
      <w:r>
        <w:t>Viele Freizeitaktivitäten und/ oder Sportevents, anfangen vom einfachen Kinobesuch, über Rennradfahren, bis hin zu Bergsteigerungen, können nicht oder nur schlecht alleine durchg</w:t>
      </w:r>
      <w:r>
        <w:t>e</w:t>
      </w:r>
      <w:r>
        <w:t>führt werden.</w:t>
      </w:r>
    </w:p>
    <w:p w:rsidR="001E24F4" w:rsidRDefault="001E24F4" w:rsidP="001E24F4">
      <w:r>
        <w:t xml:space="preserve">Zum </w:t>
      </w:r>
      <w:r w:rsidR="008F24FB">
        <w:t>einen</w:t>
      </w:r>
      <w:r>
        <w:t xml:space="preserve"> können solche Events aufgrund einer Mindestanzahl von Personen oft nicht ohne menschliche Mitstreiter, welche in Form von Teilnehmern oder Konkurrenten bzw. Gegner auftreten, durchgeführt werden. Zum </w:t>
      </w:r>
      <w:r w:rsidR="008F24FB">
        <w:t>anderen</w:t>
      </w:r>
      <w:r>
        <w:t xml:space="preserve"> entwickelt sich bei bestimmten Aktivitäten ohne eine gewisse</w:t>
      </w:r>
      <w:r w:rsidRPr="00AC2D18">
        <w:t xml:space="preserve"> </w:t>
      </w:r>
      <w:r>
        <w:t>Gruppengröße kein Spaß bzw. fehlt das erhoffte Erlebnis.</w:t>
      </w:r>
    </w:p>
    <w:p w:rsidR="001E24F4" w:rsidRDefault="001E24F4" w:rsidP="001E24F4">
      <w:r>
        <w:t>Oft kann jedoch die regulatorisch erforderliche bzw. für das Aufkommen des Spaß- bzw. E</w:t>
      </w:r>
      <w:r>
        <w:t>r</w:t>
      </w:r>
      <w:r>
        <w:t>lebnisfaktors notwendige Gruppengröße nicht durch den persönlich erreichbaren Persone</w:t>
      </w:r>
      <w:r>
        <w:t>n</w:t>
      </w:r>
      <w:r>
        <w:t xml:space="preserve">kreis, d.h. beispielsweise durch Freunde, Bekannte oder Arbeitskollegen, erreicht werden. </w:t>
      </w:r>
    </w:p>
    <w:p w:rsidR="001E24F4" w:rsidRDefault="001E24F4" w:rsidP="001E24F4">
      <w:r>
        <w:t>Um die Freizeitaktivitäten und/ oder Sportevents durchführen zu können wäre es daher schön bzw. ist es daher unabdingbar, weitere Personen mit dem gleichen Hobby zu erre</w:t>
      </w:r>
      <w:r>
        <w:t>i</w:t>
      </w:r>
      <w:r>
        <w:t>chen. Dann wäre es möglich, mit diesen einen gemeinsamen Termin für die Ausübung zu finden und zu vereinbaren.</w:t>
      </w:r>
    </w:p>
    <w:p w:rsidR="001E24F4" w:rsidRPr="008F24FB" w:rsidRDefault="001E24F4" w:rsidP="008F24FB">
      <w:pPr>
        <w:pStyle w:val="berschrift2"/>
      </w:pPr>
      <w:bookmarkStart w:id="13" w:name="_Toc320350252"/>
      <w:bookmarkStart w:id="14" w:name="_Toc320351636"/>
      <w:r w:rsidRPr="008F24FB">
        <w:t>Einsatzkontext</w:t>
      </w:r>
      <w:bookmarkEnd w:id="13"/>
      <w:bookmarkEnd w:id="14"/>
    </w:p>
    <w:p w:rsidR="001E24F4" w:rsidRDefault="001E24F4" w:rsidP="001E24F4">
      <w:r>
        <w:t>Durch die Etablierung als Alltagsmedium kann das Internet dafür verwendet werden, andere Menschen zu erreichen bzw. diesen anzubieten, gemeinsam eine Freizeitaktivitäten und/ oder Sportevent durchzuführen.</w:t>
      </w:r>
    </w:p>
    <w:p w:rsidR="001E24F4" w:rsidRDefault="001E24F4" w:rsidP="001E24F4">
      <w:r>
        <w:t>Hierfür bietet sich eine Internetplattform an, auf der Benutzer Freizeit- und/ oder Sportakt</w:t>
      </w:r>
      <w:r>
        <w:t>i</w:t>
      </w:r>
      <w:r>
        <w:t>vitäten einstellen können, damit weitere Menschen diese suchen und sich für eine Teilna</w:t>
      </w:r>
      <w:r>
        <w:t>h</w:t>
      </w:r>
      <w:r>
        <w:t xml:space="preserve">me an diesen Events anmelden können. </w:t>
      </w:r>
    </w:p>
    <w:p w:rsidR="001E24F4" w:rsidRDefault="001E24F4" w:rsidP="001E24F4">
      <w:r>
        <w:t>Der Event-Organisator kann ein Event dabei anhand bestimmter Eigenschaften wie be</w:t>
      </w:r>
      <w:r>
        <w:t>i</w:t>
      </w:r>
      <w:r>
        <w:t>spielsweise Art der Aktivität, Termin, Ort, Gruppengröße oder Kosten einstellen. Anhand dieser Eigenschaften können die Event-Teilnehmer eingestellte Events suchen und sich zu diesen anmelden. Organisatoren und Teilnehmer können dabei sowohl Menschen als auch Menschengruppen, beispielsweise Vereine, sein.</w:t>
      </w:r>
    </w:p>
    <w:p w:rsidR="001E24F4" w:rsidRDefault="001E24F4" w:rsidP="001E24F4">
      <w:r>
        <w:t>Die Internetplattform vergrößert somit den persönlich erreichbaren Personenkreis und fö</w:t>
      </w:r>
      <w:r>
        <w:t>r</w:t>
      </w:r>
      <w:r>
        <w:t>dert zusätzlich über das gemeinsame Interesse an Freizeitaktivitäten und/ oder Sportevents die Entwicklung von Freundschaften.</w:t>
      </w:r>
    </w:p>
    <w:p w:rsidR="001E24F4" w:rsidRPr="008F24FB" w:rsidRDefault="001E24F4" w:rsidP="008F24FB">
      <w:pPr>
        <w:pStyle w:val="berschrift2"/>
      </w:pPr>
      <w:bookmarkStart w:id="15" w:name="_Toc320350253"/>
      <w:bookmarkStart w:id="16" w:name="_Toc320351637"/>
      <w:commentRangeStart w:id="17"/>
      <w:r w:rsidRPr="008F24FB">
        <w:t>Zielgruppe</w:t>
      </w:r>
      <w:bookmarkEnd w:id="15"/>
      <w:bookmarkEnd w:id="16"/>
      <w:commentRangeEnd w:id="17"/>
      <w:r w:rsidR="00A81D65">
        <w:rPr>
          <w:rStyle w:val="Kommentarzeichen"/>
          <w:rFonts w:asciiTheme="minorHAnsi" w:eastAsiaTheme="minorEastAsia" w:hAnsiTheme="minorHAnsi" w:cstheme="minorBidi"/>
          <w:smallCaps w:val="0"/>
          <w:color w:val="auto"/>
          <w:spacing w:val="0"/>
        </w:rPr>
        <w:commentReference w:id="17"/>
      </w:r>
    </w:p>
    <w:p w:rsidR="001E24F4" w:rsidRDefault="001E24F4" w:rsidP="001E24F4">
      <w:r>
        <w:t>Die unterschiedlichen Zielgruppen (Stakeholder) setzen sich zusammen aus…</w:t>
      </w:r>
    </w:p>
    <w:p w:rsidR="001E24F4" w:rsidRDefault="001E24F4" w:rsidP="001E24F4">
      <w:pPr>
        <w:pStyle w:val="Listenabsatz"/>
        <w:numPr>
          <w:ilvl w:val="0"/>
          <w:numId w:val="33"/>
        </w:numPr>
        <w:spacing w:after="0"/>
      </w:pPr>
      <w:r>
        <w:t>Event-Organisator</w:t>
      </w:r>
    </w:p>
    <w:p w:rsidR="001E24F4" w:rsidRDefault="001E24F4" w:rsidP="001E24F4">
      <w:pPr>
        <w:pStyle w:val="Listenabsatz"/>
        <w:numPr>
          <w:ilvl w:val="0"/>
          <w:numId w:val="33"/>
        </w:numPr>
        <w:spacing w:after="0"/>
      </w:pPr>
      <w:r>
        <w:t>Event-Teilnehmer</w:t>
      </w:r>
    </w:p>
    <w:p w:rsidR="001E24F4" w:rsidRDefault="001E24F4" w:rsidP="001E24F4">
      <w:pPr>
        <w:pStyle w:val="Listenabsatz"/>
        <w:numPr>
          <w:ilvl w:val="0"/>
          <w:numId w:val="33"/>
        </w:numPr>
        <w:spacing w:after="0"/>
      </w:pPr>
      <w:r>
        <w:t>Internetplattform-Betreiber</w:t>
      </w:r>
    </w:p>
    <w:p w:rsidR="001E24F4" w:rsidRPr="00DD5DCE" w:rsidRDefault="001E24F4" w:rsidP="001E24F4">
      <w:pPr>
        <w:pStyle w:val="Listenabsatz"/>
        <w:numPr>
          <w:ilvl w:val="0"/>
          <w:numId w:val="33"/>
        </w:numPr>
        <w:spacing w:after="0"/>
      </w:pPr>
      <w:r>
        <w:t>? …</w:t>
      </w:r>
    </w:p>
    <w:p w:rsidR="001E24F4" w:rsidRPr="008F24FB" w:rsidRDefault="001E24F4" w:rsidP="001E24F4">
      <w:r>
        <w:lastRenderedPageBreak/>
        <w:t>Zu typischen Stakeholdern zählen beispielsweise Fachabteilung, Anwender des Systems, IT-Abteilungen, Archit</w:t>
      </w:r>
      <w:r w:rsidR="008F24FB">
        <w:t>ektur, Betrieb, Management usw.</w:t>
      </w:r>
    </w:p>
    <w:p w:rsidR="001E24F4" w:rsidRPr="008F24FB" w:rsidRDefault="001E24F4" w:rsidP="008F24FB">
      <w:pPr>
        <w:pStyle w:val="berschrift1"/>
      </w:pPr>
      <w:bookmarkStart w:id="18" w:name="_Toc320350254"/>
      <w:bookmarkStart w:id="19" w:name="_Toc320351638"/>
      <w:r w:rsidRPr="008F24FB">
        <w:lastRenderedPageBreak/>
        <w:t>Funktionale Anforderungen</w:t>
      </w:r>
      <w:bookmarkEnd w:id="18"/>
      <w:bookmarkEnd w:id="19"/>
    </w:p>
    <w:p w:rsidR="001E24F4" w:rsidRPr="008F24FB" w:rsidRDefault="001E24F4" w:rsidP="008F24FB">
      <w:pPr>
        <w:pStyle w:val="berschrift2"/>
      </w:pPr>
      <w:bookmarkStart w:id="20" w:name="_Toc320350255"/>
      <w:bookmarkStart w:id="21" w:name="_Toc320351639"/>
      <w:r w:rsidRPr="008F24FB">
        <w:t>Produktfunktionen</w:t>
      </w:r>
      <w:bookmarkEnd w:id="20"/>
      <w:bookmarkEnd w:id="21"/>
    </w:p>
    <w:p w:rsidR="001E24F4" w:rsidRPr="008F24FB" w:rsidRDefault="001E24F4" w:rsidP="008F24FB">
      <w:pPr>
        <w:pStyle w:val="berschrift3"/>
      </w:pPr>
      <w:bookmarkStart w:id="22" w:name="_Toc320350256"/>
      <w:bookmarkStart w:id="23" w:name="_Toc320351640"/>
      <w:bookmarkStart w:id="24" w:name="_Ref318533236"/>
      <w:r w:rsidRPr="008F24FB">
        <w:t>Benutzerfunktionen</w:t>
      </w:r>
      <w:bookmarkEnd w:id="22"/>
      <w:bookmarkEnd w:id="23"/>
    </w:p>
    <w:p w:rsidR="001E24F4" w:rsidRDefault="001E24F4" w:rsidP="001E24F4">
      <w:pPr>
        <w:spacing w:before="100" w:beforeAutospacing="1"/>
        <w:rPr>
          <w:b/>
        </w:rPr>
      </w:pPr>
      <w:r>
        <w:rPr>
          <w:b/>
        </w:rPr>
        <w:t>An- und Abmelden</w:t>
      </w:r>
    </w:p>
    <w:p w:rsidR="001E24F4" w:rsidRDefault="001E24F4" w:rsidP="003869F7">
      <w:pPr>
        <w:ind w:left="426" w:hanging="426"/>
      </w:pPr>
      <w:r>
        <w:t>Der Benutzer kann viele Funktionen erst nutzen, wenn er sich registriert hat.</w:t>
      </w:r>
    </w:p>
    <w:p w:rsidR="001E24F4" w:rsidRDefault="003869F7" w:rsidP="003869F7">
      <w:pPr>
        <w:ind w:left="426" w:hanging="426"/>
      </w:pPr>
      <w:r>
        <w:t xml:space="preserve">F10 </w:t>
      </w:r>
      <w:r w:rsidR="001E24F4">
        <w:t>Ein beliebiger Internetnutzer kann sich unter Angabe folgender Informationen registri</w:t>
      </w:r>
      <w:r w:rsidR="001E24F4">
        <w:t>e</w:t>
      </w:r>
      <w:r w:rsidR="001E24F4">
        <w:t>ren: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Eindeutiger Benutzername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Passwort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Gültige Emailadresse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Adresse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Geburtsdatum</w:t>
      </w:r>
    </w:p>
    <w:p w:rsidR="00456F78" w:rsidRDefault="00456F78" w:rsidP="00456F78">
      <w:pPr>
        <w:ind w:left="426"/>
      </w:pPr>
      <w:r>
        <w:t>Er wird damit zu einem Benutzer des Systems.</w:t>
      </w:r>
    </w:p>
    <w:p w:rsidR="001E24F4" w:rsidRDefault="009B169C" w:rsidP="003869F7">
      <w:pPr>
        <w:ind w:left="426" w:hanging="426"/>
      </w:pPr>
      <w:r>
        <w:t>F20 Der</w:t>
      </w:r>
      <w:r w:rsidR="001E24F4">
        <w:t xml:space="preserve"> Benutzer kann sich am System anmelden unter Angabe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>Seines Benutzernamens</w:t>
      </w:r>
    </w:p>
    <w:p w:rsidR="001E24F4" w:rsidRDefault="001E24F4" w:rsidP="003869F7">
      <w:pPr>
        <w:pStyle w:val="Listenabsatz"/>
        <w:numPr>
          <w:ilvl w:val="0"/>
          <w:numId w:val="34"/>
        </w:numPr>
        <w:spacing w:after="200" w:line="276" w:lineRule="auto"/>
        <w:ind w:left="426" w:hanging="426"/>
      </w:pPr>
      <w:r>
        <w:t xml:space="preserve">Seines </w:t>
      </w:r>
      <w:r w:rsidR="00456F78">
        <w:t>Passworts</w:t>
      </w:r>
    </w:p>
    <w:p w:rsidR="001E24F4" w:rsidRDefault="003869F7" w:rsidP="003869F7">
      <w:pPr>
        <w:ind w:left="426" w:hanging="426"/>
      </w:pPr>
      <w:r>
        <w:t xml:space="preserve">F30 </w:t>
      </w:r>
      <w:r w:rsidR="001E24F4">
        <w:t>Der Benutzer kann sich jederzeit vom System abmelden.</w:t>
      </w:r>
    </w:p>
    <w:p w:rsidR="001E24F4" w:rsidRDefault="003869F7" w:rsidP="003869F7">
      <w:pPr>
        <w:ind w:left="426" w:hanging="426"/>
      </w:pPr>
      <w:r>
        <w:t xml:space="preserve">F40 </w:t>
      </w:r>
      <w:r w:rsidR="001E24F4">
        <w:t xml:space="preserve">Ein vergessenes Passwort kann sich der </w:t>
      </w:r>
      <w:r w:rsidR="009B169C">
        <w:t>Benutzer</w:t>
      </w:r>
      <w:r w:rsidR="001E24F4">
        <w:t xml:space="preserve"> unter Angabe folgender Informationen a</w:t>
      </w:r>
      <w:r w:rsidR="001E24F4">
        <w:t>n</w:t>
      </w:r>
      <w:r w:rsidR="001E24F4">
        <w:t>fordern: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Benutzername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Emailadresse</w:t>
      </w:r>
    </w:p>
    <w:p w:rsidR="001E24F4" w:rsidRDefault="001E24F4" w:rsidP="001E24F4">
      <w:pPr>
        <w:ind w:left="360"/>
      </w:pPr>
      <w:r>
        <w:t xml:space="preserve">Es wird eine Email mit einem neuen </w:t>
      </w:r>
      <w:r w:rsidR="00456F78">
        <w:t xml:space="preserve">Passwort </w:t>
      </w:r>
      <w:r>
        <w:t>an die Adresse versandt.</w:t>
      </w:r>
    </w:p>
    <w:p w:rsidR="009B169C" w:rsidRDefault="009B169C" w:rsidP="009B169C">
      <w:r>
        <w:t>F50 Der Benutzer kann sich seine An- und Abmeldedaten anzeigen lassen.</w:t>
      </w:r>
    </w:p>
    <w:p w:rsidR="009B169C" w:rsidRDefault="009B169C" w:rsidP="009B169C">
      <w:r>
        <w:t>F60 Der Benutzer kann die An- und Abmeldedaten ändern.</w:t>
      </w:r>
    </w:p>
    <w:p w:rsidR="001E24F4" w:rsidRDefault="001E24F4" w:rsidP="001E24F4">
      <w:pPr>
        <w:spacing w:before="100" w:beforeAutospacing="1"/>
        <w:rPr>
          <w:b/>
        </w:rPr>
      </w:pPr>
      <w:r w:rsidRPr="005F51DD">
        <w:rPr>
          <w:b/>
        </w:rPr>
        <w:t>P</w:t>
      </w:r>
      <w:r>
        <w:rPr>
          <w:b/>
        </w:rPr>
        <w:t>ersönliches Profil</w:t>
      </w:r>
    </w:p>
    <w:p w:rsidR="001E24F4" w:rsidRDefault="003869F7" w:rsidP="001E24F4">
      <w:r>
        <w:t>F</w:t>
      </w:r>
      <w:r w:rsidR="009B169C">
        <w:t>7</w:t>
      </w:r>
      <w:r>
        <w:t xml:space="preserve">0 </w:t>
      </w:r>
      <w:r w:rsidR="001E24F4">
        <w:t xml:space="preserve">Der </w:t>
      </w:r>
      <w:r w:rsidR="009B169C">
        <w:t xml:space="preserve">Benutzer </w:t>
      </w:r>
      <w:r w:rsidR="001E24F4">
        <w:t>kann ein persönliches Profil pflegen mit folgenden Informationen: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Hobbys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Foto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Wohnort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Begrüßungstext</w:t>
      </w:r>
    </w:p>
    <w:p w:rsidR="00B42D3B" w:rsidRDefault="00B42D3B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Mail-Benachrichtigung beim Eingang von privaten Nachrichten</w:t>
      </w:r>
    </w:p>
    <w:p w:rsidR="001E24F4" w:rsidRDefault="009B169C" w:rsidP="001E24F4">
      <w:r>
        <w:lastRenderedPageBreak/>
        <w:t>F8</w:t>
      </w:r>
      <w:r w:rsidR="003869F7">
        <w:t xml:space="preserve">0 </w:t>
      </w:r>
      <w:r w:rsidR="001E24F4">
        <w:t xml:space="preserve">Der </w:t>
      </w:r>
      <w:r>
        <w:t xml:space="preserve">Benutzer </w:t>
      </w:r>
      <w:r w:rsidR="001E24F4">
        <w:t xml:space="preserve">kann sich </w:t>
      </w:r>
      <w:r>
        <w:t>die</w:t>
      </w:r>
      <w:r w:rsidR="001E24F4">
        <w:t xml:space="preserve"> persönlichen Daten anzeigen lassen.</w:t>
      </w:r>
    </w:p>
    <w:p w:rsidR="001E24F4" w:rsidRDefault="009B169C" w:rsidP="001E24F4">
      <w:r>
        <w:t>F9</w:t>
      </w:r>
      <w:r w:rsidR="003869F7">
        <w:t xml:space="preserve">0 </w:t>
      </w:r>
      <w:r>
        <w:t>Der Benutzer</w:t>
      </w:r>
      <w:r w:rsidR="001E24F4">
        <w:t xml:space="preserve"> kann </w:t>
      </w:r>
      <w:r>
        <w:t>die persönlichen</w:t>
      </w:r>
      <w:r w:rsidR="001E24F4">
        <w:t xml:space="preserve"> Daten ändern.</w:t>
      </w:r>
    </w:p>
    <w:p w:rsidR="001E24F4" w:rsidRDefault="009B169C" w:rsidP="001E24F4">
      <w:r>
        <w:t>F10</w:t>
      </w:r>
      <w:r w:rsidR="003869F7">
        <w:t xml:space="preserve">0 </w:t>
      </w:r>
      <w:r>
        <w:t xml:space="preserve">Der Benutzer kann </w:t>
      </w:r>
      <w:r w:rsidR="001E24F4">
        <w:t xml:space="preserve">Einstellungen zur Sichtbarkeit von Inhalten </w:t>
      </w:r>
      <w:r>
        <w:t>vornehmen</w:t>
      </w:r>
      <w:r w:rsidR="001E24F4">
        <w:t>.</w:t>
      </w:r>
    </w:p>
    <w:p w:rsidR="001E24F4" w:rsidRDefault="001E24F4" w:rsidP="001E24F4">
      <w:pPr>
        <w:spacing w:before="100" w:beforeAutospacing="1"/>
        <w:rPr>
          <w:b/>
        </w:rPr>
      </w:pPr>
      <w:r w:rsidRPr="00E763AE">
        <w:rPr>
          <w:b/>
        </w:rPr>
        <w:t>Persönliche Konfiguration</w:t>
      </w:r>
    </w:p>
    <w:p w:rsidR="001E24F4" w:rsidRDefault="009B169C" w:rsidP="003869F7">
      <w:pPr>
        <w:ind w:left="426" w:hanging="426"/>
      </w:pPr>
      <w:r>
        <w:t>F110</w:t>
      </w:r>
      <w:r w:rsidR="003869F7">
        <w:t xml:space="preserve"> </w:t>
      </w:r>
      <w:r>
        <w:t>Der</w:t>
      </w:r>
      <w:r w:rsidR="001E24F4">
        <w:t xml:space="preserve"> </w:t>
      </w:r>
      <w:r>
        <w:t xml:space="preserve">Benutzer </w:t>
      </w:r>
      <w:r w:rsidR="001E24F4">
        <w:t xml:space="preserve">kann Freundeslisten führen, durch die Inhalte der </w:t>
      </w:r>
      <w:r>
        <w:t>Benutzer</w:t>
      </w:r>
      <w:r w:rsidR="001E24F4">
        <w:t xml:space="preserve"> vordergrü</w:t>
      </w:r>
      <w:r w:rsidR="001E24F4">
        <w:t>n</w:t>
      </w:r>
      <w:r w:rsidR="001E24F4">
        <w:t>dig dargestellt werden.</w:t>
      </w:r>
    </w:p>
    <w:p w:rsidR="001E24F4" w:rsidRDefault="009B169C" w:rsidP="003869F7">
      <w:pPr>
        <w:ind w:left="567" w:hanging="567"/>
      </w:pPr>
      <w:r>
        <w:t>F120</w:t>
      </w:r>
      <w:r w:rsidR="003869F7">
        <w:t xml:space="preserve"> </w:t>
      </w:r>
      <w:r>
        <w:t>Der Benutzer</w:t>
      </w:r>
      <w:r w:rsidR="001E24F4">
        <w:t xml:space="preserve"> kann </w:t>
      </w:r>
      <w:proofErr w:type="spellStart"/>
      <w:r w:rsidR="001E24F4">
        <w:t>Blockierlisten</w:t>
      </w:r>
      <w:proofErr w:type="spellEnd"/>
      <w:r>
        <w:t>, sogenannte Black Lists,</w:t>
      </w:r>
      <w:r w:rsidR="001E24F4">
        <w:t xml:space="preserve"> führen, auf denen </w:t>
      </w:r>
      <w:r>
        <w:t>andere Benutzer</w:t>
      </w:r>
      <w:r w:rsidR="001E24F4">
        <w:t xml:space="preserve"> stehen, deren Inhalte</w:t>
      </w:r>
      <w:r>
        <w:t xml:space="preserve"> ihn</w:t>
      </w:r>
      <w:r w:rsidR="001E24F4">
        <w:t xml:space="preserve"> nicht interessie</w:t>
      </w:r>
      <w:r>
        <w:t>ren und nicht dargestellt werden.</w:t>
      </w:r>
    </w:p>
    <w:p w:rsidR="001E24F4" w:rsidRDefault="001E24F4" w:rsidP="003869F7">
      <w:pPr>
        <w:spacing w:before="100" w:beforeAutospacing="1"/>
        <w:ind w:left="567" w:hanging="567"/>
        <w:rPr>
          <w:b/>
        </w:rPr>
      </w:pPr>
      <w:r w:rsidRPr="00E763AE">
        <w:rPr>
          <w:b/>
        </w:rPr>
        <w:t>Kommunikation</w:t>
      </w:r>
    </w:p>
    <w:p w:rsidR="001E24F4" w:rsidRDefault="009B169C" w:rsidP="003869F7">
      <w:pPr>
        <w:ind w:left="567" w:hanging="567"/>
      </w:pPr>
      <w:r>
        <w:t>F13</w:t>
      </w:r>
      <w:r w:rsidR="003869F7">
        <w:t xml:space="preserve">0 </w:t>
      </w:r>
      <w:r w:rsidR="001E24F4">
        <w:t xml:space="preserve">Ein </w:t>
      </w:r>
      <w:r w:rsidR="00456F78">
        <w:t>Ben</w:t>
      </w:r>
      <w:r w:rsidR="001E24F4">
        <w:t xml:space="preserve">utzer kann jedem anderen </w:t>
      </w:r>
      <w:r w:rsidR="00456F78">
        <w:t>Benutzer</w:t>
      </w:r>
      <w:r w:rsidR="001E24F4">
        <w:t xml:space="preserve"> eine private Nachricht zukommen lassen, wenn er nicht auf dessen </w:t>
      </w:r>
      <w:proofErr w:type="spellStart"/>
      <w:r w:rsidR="001E24F4">
        <w:t>Blockierliste</w:t>
      </w:r>
      <w:proofErr w:type="spellEnd"/>
      <w:r w:rsidR="001E24F4">
        <w:t xml:space="preserve"> steht.</w:t>
      </w:r>
    </w:p>
    <w:p w:rsidR="001E24F4" w:rsidRDefault="009B169C" w:rsidP="003869F7">
      <w:pPr>
        <w:ind w:left="567" w:hanging="567"/>
      </w:pPr>
      <w:r>
        <w:t>F14</w:t>
      </w:r>
      <w:r w:rsidR="003869F7">
        <w:t xml:space="preserve">0 </w:t>
      </w:r>
      <w:r w:rsidR="001E24F4">
        <w:t xml:space="preserve">Auf eingegangene Nachrichten kann ein </w:t>
      </w:r>
      <w:r w:rsidR="00456F78">
        <w:t>Benutzer</w:t>
      </w:r>
      <w:r w:rsidR="001E24F4">
        <w:t xml:space="preserve"> immer antworten.</w:t>
      </w:r>
    </w:p>
    <w:p w:rsidR="001E24F4" w:rsidRPr="008F24FB" w:rsidRDefault="001E24F4" w:rsidP="008F24FB">
      <w:pPr>
        <w:pStyle w:val="berschrift3"/>
      </w:pPr>
      <w:bookmarkStart w:id="25" w:name="_Toc320350257"/>
      <w:bookmarkStart w:id="26" w:name="_Toc320351641"/>
      <w:r w:rsidRPr="008F24FB">
        <w:t>Eventfunktionen</w:t>
      </w:r>
      <w:bookmarkEnd w:id="25"/>
      <w:bookmarkEnd w:id="26"/>
    </w:p>
    <w:p w:rsidR="001E24F4" w:rsidRDefault="003869F7" w:rsidP="003869F7">
      <w:pPr>
        <w:ind w:left="567" w:hanging="567"/>
      </w:pPr>
      <w:r>
        <w:t>F1</w:t>
      </w:r>
      <w:r w:rsidR="00456F78">
        <w:t>5</w:t>
      </w:r>
      <w:r>
        <w:t xml:space="preserve">0 </w:t>
      </w:r>
      <w:r w:rsidR="001E24F4">
        <w:t xml:space="preserve">Ein </w:t>
      </w:r>
      <w:r w:rsidR="00456F78">
        <w:t>Benutzer</w:t>
      </w:r>
      <w:r w:rsidR="001E24F4">
        <w:t xml:space="preserve"> kann </w:t>
      </w:r>
      <w:r w:rsidR="00A81D65">
        <w:t>einen beliebigen</w:t>
      </w:r>
      <w:r w:rsidR="001E24F4">
        <w:t xml:space="preserve"> Event </w:t>
      </w:r>
      <w:r w:rsidR="00456F78">
        <w:t xml:space="preserve">organisieren und </w:t>
      </w:r>
      <w:r w:rsidR="001E24F4">
        <w:t>veröffentlichen, folgende I</w:t>
      </w:r>
      <w:r w:rsidR="001E24F4">
        <w:t>n</w:t>
      </w:r>
      <w:r w:rsidR="001E24F4">
        <w:t>formationen werden benötigt:</w:t>
      </w:r>
    </w:p>
    <w:p w:rsidR="001E24F4" w:rsidRDefault="001E24F4" w:rsidP="003869F7">
      <w:pPr>
        <w:pStyle w:val="Liste2"/>
        <w:numPr>
          <w:ilvl w:val="0"/>
          <w:numId w:val="36"/>
        </w:numPr>
        <w:ind w:left="567" w:hanging="567"/>
      </w:pPr>
      <w:r>
        <w:t>Titel</w:t>
      </w:r>
    </w:p>
    <w:p w:rsidR="001E24F4" w:rsidRDefault="001E24F4" w:rsidP="003869F7">
      <w:pPr>
        <w:pStyle w:val="Liste2"/>
        <w:numPr>
          <w:ilvl w:val="0"/>
          <w:numId w:val="36"/>
        </w:numPr>
        <w:ind w:left="567" w:hanging="567"/>
      </w:pPr>
      <w:r>
        <w:t>Beschreibung</w:t>
      </w:r>
    </w:p>
    <w:p w:rsidR="00456F78" w:rsidRDefault="00456F78" w:rsidP="003869F7">
      <w:pPr>
        <w:pStyle w:val="Liste2"/>
        <w:numPr>
          <w:ilvl w:val="0"/>
          <w:numId w:val="36"/>
        </w:numPr>
        <w:ind w:left="567" w:hanging="567"/>
      </w:pPr>
      <w:r>
        <w:t>Kategorie</w:t>
      </w:r>
    </w:p>
    <w:p w:rsidR="00456F78" w:rsidRDefault="00456F78" w:rsidP="003869F7">
      <w:pPr>
        <w:pStyle w:val="Liste2"/>
        <w:numPr>
          <w:ilvl w:val="0"/>
          <w:numId w:val="36"/>
        </w:numPr>
        <w:ind w:left="567" w:hanging="567"/>
      </w:pPr>
      <w:r>
        <w:t>Unterkategorie</w:t>
      </w:r>
    </w:p>
    <w:p w:rsidR="001E24F4" w:rsidRDefault="001E24F4" w:rsidP="003869F7">
      <w:pPr>
        <w:pStyle w:val="Liste2"/>
        <w:numPr>
          <w:ilvl w:val="0"/>
          <w:numId w:val="36"/>
        </w:numPr>
        <w:ind w:left="567" w:hanging="567"/>
      </w:pPr>
      <w:r>
        <w:t>Preis</w:t>
      </w:r>
    </w:p>
    <w:p w:rsidR="001E24F4" w:rsidRDefault="001E24F4" w:rsidP="003869F7">
      <w:pPr>
        <w:pStyle w:val="Liste2"/>
        <w:numPr>
          <w:ilvl w:val="0"/>
          <w:numId w:val="36"/>
        </w:numPr>
        <w:ind w:left="567" w:hanging="567"/>
      </w:pPr>
      <w:r>
        <w:t>Freie Plätze</w:t>
      </w:r>
    </w:p>
    <w:p w:rsidR="001E24F4" w:rsidRDefault="001E24F4" w:rsidP="003869F7">
      <w:pPr>
        <w:pStyle w:val="Liste2"/>
        <w:numPr>
          <w:ilvl w:val="0"/>
          <w:numId w:val="36"/>
        </w:numPr>
        <w:ind w:left="567" w:hanging="567"/>
      </w:pPr>
      <w:r>
        <w:t>Ort</w:t>
      </w:r>
    </w:p>
    <w:p w:rsidR="001E24F4" w:rsidRDefault="00F76ABF" w:rsidP="003869F7">
      <w:pPr>
        <w:pStyle w:val="Liste2"/>
        <w:numPr>
          <w:ilvl w:val="0"/>
          <w:numId w:val="36"/>
        </w:numPr>
        <w:ind w:left="567" w:hanging="567"/>
      </w:pPr>
      <w:r>
        <w:t>Zeit</w:t>
      </w:r>
    </w:p>
    <w:p w:rsidR="00F76ABF" w:rsidRDefault="00F76ABF" w:rsidP="003869F7">
      <w:pPr>
        <w:pStyle w:val="Liste2"/>
        <w:numPr>
          <w:ilvl w:val="0"/>
          <w:numId w:val="36"/>
        </w:numPr>
        <w:ind w:left="567" w:hanging="567"/>
      </w:pPr>
      <w:r>
        <w:t>Zeitpunkt, zu dem das Event bestätigt werden muss (danach würde eine automatische Absage des Events erfolgen)</w:t>
      </w:r>
    </w:p>
    <w:p w:rsidR="00456F78" w:rsidRDefault="00456F78" w:rsidP="00456F78">
      <w:pPr>
        <w:ind w:left="567"/>
      </w:pPr>
      <w:r>
        <w:t>Der Benutzer wird damit zum Organisator des Events.</w:t>
      </w:r>
    </w:p>
    <w:p w:rsidR="00456F78" w:rsidRDefault="00456F78" w:rsidP="00456F78">
      <w:pPr>
        <w:ind w:left="567" w:hanging="567"/>
      </w:pPr>
      <w:r>
        <w:t>F16</w:t>
      </w:r>
      <w:r w:rsidR="003869F7">
        <w:t xml:space="preserve">0 </w:t>
      </w:r>
      <w:r w:rsidR="001E24F4">
        <w:t xml:space="preserve">Um an einem Event </w:t>
      </w:r>
      <w:r w:rsidR="00B05425">
        <w:t xml:space="preserve">eines anderen Benutzers </w:t>
      </w:r>
      <w:r w:rsidR="001E24F4">
        <w:t xml:space="preserve">teilzunehmen, </w:t>
      </w:r>
      <w:r w:rsidR="00B05425">
        <w:t xml:space="preserve">kann der </w:t>
      </w:r>
      <w:r>
        <w:t>Benutzer</w:t>
      </w:r>
      <w:r w:rsidR="00B05425">
        <w:t xml:space="preserve"> sich</w:t>
      </w:r>
      <w:r>
        <w:t xml:space="preserve"> an diesem Event </w:t>
      </w:r>
      <w:r w:rsidR="00B05425">
        <w:t>anmelden. Der Benutzer wird damit zum Teilnehmer des Events</w:t>
      </w:r>
      <w:r w:rsidR="00B42D3B">
        <w:t xml:space="preserve"> und der Organisator bekommt eine private Nachricht mit den Teilnehmerdaten.</w:t>
      </w:r>
    </w:p>
    <w:p w:rsidR="00D679C3" w:rsidRDefault="00D679C3" w:rsidP="00D679C3">
      <w:pPr>
        <w:ind w:left="567" w:hanging="567"/>
      </w:pPr>
      <w:r>
        <w:t xml:space="preserve">F170 Der </w:t>
      </w:r>
      <w:r>
        <w:t xml:space="preserve">Organisator kann zu </w:t>
      </w:r>
      <w:r>
        <w:t>seinem</w:t>
      </w:r>
      <w:r>
        <w:t xml:space="preserve"> Event Plätze für </w:t>
      </w:r>
      <w:r w:rsidR="00F76ABF">
        <w:t xml:space="preserve">Benutzer aus der Freundesliste </w:t>
      </w:r>
      <w:r>
        <w:t>rese</w:t>
      </w:r>
      <w:r>
        <w:t>r</w:t>
      </w:r>
      <w:r w:rsidR="00F76ABF">
        <w:t xml:space="preserve">vieren. Der befreundete Benutzer bekommt </w:t>
      </w:r>
      <w:r>
        <w:t>eine</w:t>
      </w:r>
      <w:r w:rsidR="00F76ABF">
        <w:t xml:space="preserve"> private Nachricht (ggfs. mit</w:t>
      </w:r>
      <w:r>
        <w:t xml:space="preserve"> E-Mail-Benachrichtigung</w:t>
      </w:r>
      <w:r w:rsidR="00F76ABF">
        <w:t>)</w:t>
      </w:r>
      <w:r>
        <w:t xml:space="preserve"> mit Link für Bestätigung der Teilnahm</w:t>
      </w:r>
      <w:r w:rsidR="00F76ABF">
        <w:t>e. Wenn der User bei dem Sy</w:t>
      </w:r>
      <w:r w:rsidR="00F76ABF">
        <w:t>s</w:t>
      </w:r>
      <w:r w:rsidR="00F76ABF">
        <w:t>tem</w:t>
      </w:r>
      <w:r>
        <w:t xml:space="preserve"> n</w:t>
      </w:r>
      <w:r w:rsidR="00F76ABF">
        <w:t xml:space="preserve">icht bekannt ist, erfolgt eine </w:t>
      </w:r>
      <w:r>
        <w:t>Einla</w:t>
      </w:r>
      <w:r w:rsidR="00F76ABF">
        <w:t xml:space="preserve">dung (zur Anmeldung bei dem System) per </w:t>
      </w:r>
      <w:r>
        <w:t>E-Mail.</w:t>
      </w:r>
    </w:p>
    <w:p w:rsidR="00D679C3" w:rsidRDefault="00F76ABF" w:rsidP="00D679C3">
      <w:pPr>
        <w:ind w:left="567" w:hanging="567"/>
      </w:pPr>
      <w:r>
        <w:t xml:space="preserve">F180 </w:t>
      </w:r>
      <w:r w:rsidR="00D679C3">
        <w:t>Der Organisator kann Reservierungen</w:t>
      </w:r>
      <w:r>
        <w:t>, d.h. reservierte Plätze</w:t>
      </w:r>
      <w:r w:rsidR="00D679C3">
        <w:t xml:space="preserve"> </w:t>
      </w:r>
      <w:r>
        <w:t xml:space="preserve">zu seinem Event </w:t>
      </w:r>
      <w:r w:rsidR="00D679C3">
        <w:t>zurüc</w:t>
      </w:r>
      <w:r w:rsidR="00D679C3">
        <w:t>k</w:t>
      </w:r>
      <w:r w:rsidR="00D679C3">
        <w:t>nehmen.</w:t>
      </w:r>
      <w:r>
        <w:t xml:space="preserve"> Der Benutzer, für den die Reservierung bestand, bekommt </w:t>
      </w:r>
      <w:r>
        <w:t>eine</w:t>
      </w:r>
      <w:r>
        <w:t xml:space="preserve"> private Nac</w:t>
      </w:r>
      <w:r>
        <w:t>h</w:t>
      </w:r>
      <w:r>
        <w:t>richt (ggfs. mit</w:t>
      </w:r>
      <w:r>
        <w:t xml:space="preserve"> E-Mail-Benachrichtigung</w:t>
      </w:r>
      <w:r>
        <w:t>).</w:t>
      </w:r>
    </w:p>
    <w:p w:rsidR="00B42D3B" w:rsidRDefault="00F76ABF" w:rsidP="00456F78">
      <w:pPr>
        <w:ind w:left="567" w:hanging="567"/>
      </w:pPr>
      <w:r>
        <w:lastRenderedPageBreak/>
        <w:t>F19</w:t>
      </w:r>
      <w:r w:rsidR="00B42D3B">
        <w:t xml:space="preserve">0 Der </w:t>
      </w:r>
      <w:r w:rsidR="00B42D3B" w:rsidRPr="00B42D3B">
        <w:t xml:space="preserve">Organisator kann Teilnehmer </w:t>
      </w:r>
      <w:r w:rsidR="00B42D3B">
        <w:t>s</w:t>
      </w:r>
      <w:r w:rsidR="00B42D3B" w:rsidRPr="00B42D3B">
        <w:t xml:space="preserve">eines Events entfernen. Der Teilnehmer ist </w:t>
      </w:r>
      <w:r w:rsidR="00B42D3B">
        <w:t xml:space="preserve">dann für </w:t>
      </w:r>
      <w:proofErr w:type="gramStart"/>
      <w:r w:rsidR="00B42D3B">
        <w:t>dieses</w:t>
      </w:r>
      <w:proofErr w:type="gramEnd"/>
      <w:r w:rsidR="00B42D3B">
        <w:t xml:space="preserve"> Event gesperrt und kann sich nicht mehr für dieses Event anmelden.</w:t>
      </w:r>
    </w:p>
    <w:p w:rsidR="00F76ABF" w:rsidRDefault="00F76ABF" w:rsidP="00F76ABF">
      <w:pPr>
        <w:ind w:left="567" w:hanging="567"/>
      </w:pPr>
      <w:r>
        <w:t>F200 Der Organisator kann das Event (falls diese vorher so eingestellt wurde) bestätigen, um eine automatische Absage des Events zu vermeiden. Der Organisator und alle bis d</w:t>
      </w:r>
      <w:r>
        <w:t>a</w:t>
      </w:r>
      <w:r>
        <w:t>hin angemeldete Teilnehmer bekommen dann eine private Nachricht (ggfs. mit E-Mail-Benachrichtigung).</w:t>
      </w:r>
    </w:p>
    <w:p w:rsidR="00B05425" w:rsidRDefault="00F76ABF" w:rsidP="00456F78">
      <w:pPr>
        <w:ind w:left="567" w:hanging="567"/>
      </w:pPr>
      <w:r>
        <w:t>F21</w:t>
      </w:r>
      <w:r w:rsidR="00456F78">
        <w:t xml:space="preserve">0 Nach einem Event kann jeder Teilnehmer </w:t>
      </w:r>
      <w:proofErr w:type="gramStart"/>
      <w:r w:rsidR="00456F78">
        <w:t>das</w:t>
      </w:r>
      <w:proofErr w:type="gramEnd"/>
      <w:r w:rsidR="00456F78">
        <w:t xml:space="preserve"> Event im Ganzen bewerten.</w:t>
      </w:r>
      <w:r w:rsidR="00B05425">
        <w:t xml:space="preserve"> Die Bewe</w:t>
      </w:r>
      <w:r w:rsidR="00B05425">
        <w:t>r</w:t>
      </w:r>
      <w:r w:rsidR="00B05425">
        <w:t>tung des Events ist im persönlichen Profil des Organisators gespeichert und dort vo</w:t>
      </w:r>
      <w:r w:rsidR="00B05425">
        <w:t>r</w:t>
      </w:r>
      <w:r w:rsidR="00B05425">
        <w:t>handen bzw. einsehbar.</w:t>
      </w:r>
    </w:p>
    <w:p w:rsidR="001E24F4" w:rsidRDefault="00F76ABF" w:rsidP="00B05425">
      <w:pPr>
        <w:ind w:left="567" w:hanging="567"/>
      </w:pPr>
      <w:r>
        <w:t>F22</w:t>
      </w:r>
      <w:r w:rsidR="00B05425">
        <w:t>0</w:t>
      </w:r>
      <w:r w:rsidR="00B05425" w:rsidRPr="00B05425">
        <w:t xml:space="preserve"> </w:t>
      </w:r>
      <w:r w:rsidR="00B05425">
        <w:t>Nach einem Event kann jeder Teilnehmer, inklusive des</w:t>
      </w:r>
      <w:r w:rsidR="00456F78">
        <w:t xml:space="preserve"> Organisator</w:t>
      </w:r>
      <w:r w:rsidR="00B05425">
        <w:t>s,</w:t>
      </w:r>
      <w:r w:rsidR="00456F78">
        <w:t xml:space="preserve"> jeden anderen Teilnehmer bewerten.</w:t>
      </w:r>
      <w:r w:rsidR="00B05425">
        <w:t xml:space="preserve"> Die Bewertung des Benutzers ist in seinem persönlichen Profil gespeichert und dort vorhanden bzw. einsehbar.</w:t>
      </w:r>
    </w:p>
    <w:p w:rsidR="001E24F4" w:rsidRDefault="00B42D3B" w:rsidP="003869F7">
      <w:pPr>
        <w:ind w:left="567" w:hanging="567"/>
      </w:pPr>
      <w:r>
        <w:t>F</w:t>
      </w:r>
      <w:r w:rsidR="00F76ABF">
        <w:t>23</w:t>
      </w:r>
      <w:r>
        <w:t>0</w:t>
      </w:r>
      <w:r w:rsidR="003869F7">
        <w:t xml:space="preserve"> </w:t>
      </w:r>
      <w:r w:rsidR="00B05425">
        <w:t xml:space="preserve">Zu einem Event kann jeder </w:t>
      </w:r>
      <w:r w:rsidR="00F76ABF">
        <w:t>Teilnehmer</w:t>
      </w:r>
      <w:r w:rsidR="00B05425">
        <w:t xml:space="preserve"> einen </w:t>
      </w:r>
      <w:r w:rsidR="001E24F4">
        <w:t>Kommentar verfassen</w:t>
      </w:r>
      <w:r w:rsidR="003869F7">
        <w:t>.</w:t>
      </w:r>
    </w:p>
    <w:p w:rsidR="00456F78" w:rsidRDefault="00456F78" w:rsidP="00F76ABF"/>
    <w:p w:rsidR="001E24F4" w:rsidRPr="008F24FB" w:rsidRDefault="001E24F4" w:rsidP="008F24FB">
      <w:pPr>
        <w:pStyle w:val="berschrift3"/>
      </w:pPr>
      <w:bookmarkStart w:id="27" w:name="_Toc320350258"/>
      <w:bookmarkStart w:id="28" w:name="_Toc320351642"/>
      <w:r w:rsidRPr="008F24FB">
        <w:t>Administratorfunktionen</w:t>
      </w:r>
      <w:bookmarkEnd w:id="27"/>
      <w:bookmarkEnd w:id="28"/>
    </w:p>
    <w:p w:rsidR="001E24F4" w:rsidRDefault="001E24F4" w:rsidP="001E24F4">
      <w:r>
        <w:t xml:space="preserve">Ein Administrator ist ein </w:t>
      </w:r>
      <w:r w:rsidR="00456F78">
        <w:t>Benutzer</w:t>
      </w:r>
      <w:r>
        <w:t xml:space="preserve"> mit speziellen Befugnissen.</w:t>
      </w:r>
    </w:p>
    <w:p w:rsidR="001E24F4" w:rsidRDefault="001E24F4" w:rsidP="001E24F4">
      <w:pPr>
        <w:spacing w:before="100" w:beforeAutospacing="1"/>
        <w:rPr>
          <w:b/>
        </w:rPr>
      </w:pPr>
      <w:r w:rsidRPr="00F64ABD">
        <w:rPr>
          <w:b/>
        </w:rPr>
        <w:t>Systemverwaltung</w:t>
      </w:r>
    </w:p>
    <w:p w:rsidR="001E24F4" w:rsidRDefault="00DD659D" w:rsidP="001E24F4">
      <w:r>
        <w:t>F24</w:t>
      </w:r>
      <w:r w:rsidR="003869F7">
        <w:t xml:space="preserve">0 </w:t>
      </w:r>
      <w:r>
        <w:t xml:space="preserve">Der Administrator </w:t>
      </w:r>
      <w:r w:rsidR="001E24F4">
        <w:t>kann das System konfigurieren.</w:t>
      </w:r>
    </w:p>
    <w:p w:rsidR="001E24F4" w:rsidRDefault="00DD659D" w:rsidP="001E24F4">
      <w:r>
        <w:t>F25</w:t>
      </w:r>
      <w:r w:rsidR="003869F7">
        <w:t xml:space="preserve">0 </w:t>
      </w:r>
      <w:r>
        <w:t xml:space="preserve">Der Administrator kann </w:t>
      </w:r>
      <w:r w:rsidR="001E24F4">
        <w:t>Statistiken zur Seitennutzung erstellen.</w:t>
      </w:r>
    </w:p>
    <w:p w:rsidR="001E24F4" w:rsidRDefault="001E24F4" w:rsidP="001E24F4">
      <w:pPr>
        <w:spacing w:after="100" w:afterAutospacing="1"/>
        <w:rPr>
          <w:b/>
        </w:rPr>
      </w:pPr>
      <w:r w:rsidRPr="00F64ABD">
        <w:rPr>
          <w:b/>
        </w:rPr>
        <w:t>Benutzerverwaltung</w:t>
      </w:r>
    </w:p>
    <w:p w:rsidR="001E24F4" w:rsidRDefault="00DD659D" w:rsidP="003869F7">
      <w:pPr>
        <w:ind w:left="567" w:hanging="567"/>
      </w:pPr>
      <w:r>
        <w:t>F26</w:t>
      </w:r>
      <w:r w:rsidR="003869F7">
        <w:t xml:space="preserve">0 </w:t>
      </w:r>
      <w:r>
        <w:t>Der Administrator</w:t>
      </w:r>
      <w:r w:rsidR="001E24F4">
        <w:t xml:space="preserve"> kann </w:t>
      </w:r>
      <w:r w:rsidR="00456F78">
        <w:t>Benutzer</w:t>
      </w:r>
      <w:r w:rsidR="001E24F4">
        <w:t xml:space="preserve"> manuell freischalten.</w:t>
      </w:r>
    </w:p>
    <w:p w:rsidR="001E24F4" w:rsidRDefault="00DD659D" w:rsidP="003869F7">
      <w:pPr>
        <w:ind w:left="567" w:hanging="567"/>
      </w:pPr>
      <w:r>
        <w:t>F27</w:t>
      </w:r>
      <w:r w:rsidR="003869F7">
        <w:t xml:space="preserve">0 </w:t>
      </w:r>
      <w:r>
        <w:t xml:space="preserve">Der Administrator </w:t>
      </w:r>
      <w:r w:rsidR="001E24F4">
        <w:t xml:space="preserve">kann die Angaben eines Nutzers vollständig sehen (trotz </w:t>
      </w:r>
      <w:r w:rsidR="00A81D65">
        <w:t>Privatsph</w:t>
      </w:r>
      <w:r w:rsidR="00A81D65">
        <w:t>ä</w:t>
      </w:r>
      <w:r w:rsidR="00A81D65">
        <w:t>re Einstellungen</w:t>
      </w:r>
      <w:r w:rsidR="001E24F4">
        <w:t>) und abändern.</w:t>
      </w:r>
    </w:p>
    <w:p w:rsidR="001E24F4" w:rsidRDefault="00DD659D" w:rsidP="003869F7">
      <w:pPr>
        <w:ind w:left="567" w:hanging="567"/>
      </w:pPr>
      <w:r>
        <w:t>F28</w:t>
      </w:r>
      <w:r w:rsidR="003869F7">
        <w:t xml:space="preserve">0 </w:t>
      </w:r>
      <w:r>
        <w:t xml:space="preserve">Der Administrator </w:t>
      </w:r>
      <w:r w:rsidR="00A81D65">
        <w:t>kann den Nachrichtenaustausch</w:t>
      </w:r>
      <w:r w:rsidR="001E24F4">
        <w:t xml:space="preserve"> zwischen zwei Nutzern unterbi</w:t>
      </w:r>
      <w:r w:rsidR="001E24F4">
        <w:t>n</w:t>
      </w:r>
      <w:r w:rsidR="001E24F4">
        <w:t>den.</w:t>
      </w:r>
    </w:p>
    <w:p w:rsidR="001E24F4" w:rsidRDefault="00DD659D" w:rsidP="003869F7">
      <w:pPr>
        <w:ind w:left="567" w:hanging="567"/>
      </w:pPr>
      <w:r>
        <w:t>F29</w:t>
      </w:r>
      <w:r w:rsidR="003869F7">
        <w:t xml:space="preserve">0 </w:t>
      </w:r>
      <w:bookmarkStart w:id="29" w:name="_GoBack"/>
      <w:bookmarkEnd w:id="29"/>
      <w:r>
        <w:t>Der Administrator</w:t>
      </w:r>
      <w:r w:rsidR="001E24F4">
        <w:t xml:space="preserve"> kann Benutzer verwarnen und sperren.</w:t>
      </w:r>
    </w:p>
    <w:p w:rsidR="001E24F4" w:rsidRPr="008F24FB" w:rsidRDefault="001E24F4" w:rsidP="008F24FB">
      <w:pPr>
        <w:pStyle w:val="berschrift2"/>
      </w:pPr>
      <w:bookmarkStart w:id="30" w:name="_Toc320350259"/>
      <w:bookmarkStart w:id="31" w:name="_Toc320351643"/>
      <w:bookmarkEnd w:id="24"/>
      <w:r w:rsidRPr="008F24FB">
        <w:t>Anwendungsfalldiagramm</w:t>
      </w:r>
      <w:bookmarkEnd w:id="30"/>
      <w:bookmarkEnd w:id="31"/>
    </w:p>
    <w:p w:rsidR="001E24F4" w:rsidRPr="00FD23E2" w:rsidRDefault="001E24F4" w:rsidP="001E24F4"/>
    <w:p w:rsidR="001E24F4" w:rsidRPr="008F24FB" w:rsidRDefault="001E24F4" w:rsidP="008F24FB">
      <w:pPr>
        <w:pStyle w:val="berschrift2"/>
      </w:pPr>
      <w:bookmarkStart w:id="32" w:name="_Toc320350260"/>
      <w:bookmarkStart w:id="33" w:name="_Toc320351644"/>
      <w:r w:rsidRPr="008F24FB">
        <w:t>Produktdaten</w:t>
      </w:r>
      <w:bookmarkEnd w:id="32"/>
      <w:bookmarkEnd w:id="33"/>
    </w:p>
    <w:p w:rsidR="001E24F4" w:rsidRDefault="001E24F4" w:rsidP="001E24F4"/>
    <w:p w:rsidR="001E24F4" w:rsidRDefault="001E24F4" w:rsidP="001E24F4">
      <w:r>
        <w:t>Es sollen mindestens folgende Daten persistiert werden.</w:t>
      </w:r>
    </w:p>
    <w:p w:rsidR="001E24F4" w:rsidRDefault="001E24F4" w:rsidP="001E24F4">
      <w:r>
        <w:t>Benutzerdaten: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Benutzername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lastRenderedPageBreak/>
        <w:t>Passwort (verschlüsselt)</w:t>
      </w:r>
    </w:p>
    <w:p w:rsidR="001E24F4" w:rsidRDefault="001E24F4" w:rsidP="00A81D65">
      <w:pPr>
        <w:pStyle w:val="Listenabsatz"/>
        <w:numPr>
          <w:ilvl w:val="0"/>
          <w:numId w:val="34"/>
        </w:numPr>
        <w:spacing w:after="200" w:line="276" w:lineRule="auto"/>
      </w:pPr>
      <w:r>
        <w:t>Email-Adresse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Adressdaten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Geburtsdatum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Registrierdatum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Letzte Anmeldung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Persönliches Profil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Persönliche Konfiguration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Erstellte Events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Administratorkennzeichen</w:t>
      </w:r>
    </w:p>
    <w:p w:rsidR="001E24F4" w:rsidRDefault="001E24F4" w:rsidP="001E24F4">
      <w:r>
        <w:t>Persönliches Profil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Name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Begrüßungstext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Wohnort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Hobbys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Alter</w:t>
      </w:r>
    </w:p>
    <w:p w:rsidR="001E24F4" w:rsidRDefault="001E24F4" w:rsidP="001E24F4">
      <w:r>
        <w:t>Persönliche Konfiguration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Freundesliste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proofErr w:type="spellStart"/>
      <w:r>
        <w:t>Blockierliste</w:t>
      </w:r>
      <w:proofErr w:type="spellEnd"/>
    </w:p>
    <w:p w:rsidR="001E24F4" w:rsidRDefault="001E24F4" w:rsidP="001E24F4">
      <w:r>
        <w:t>Event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Titel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Beschreibung</w:t>
      </w:r>
    </w:p>
    <w:p w:rsidR="00BA6AD3" w:rsidRDefault="00BA6AD3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Kategorie</w:t>
      </w:r>
    </w:p>
    <w:p w:rsidR="00BA6AD3" w:rsidRDefault="00BA6AD3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Unterkategorie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Freie Plätze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Kosten</w:t>
      </w:r>
    </w:p>
    <w:p w:rsidR="001E24F4" w:rsidRDefault="001E24F4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Ort</w:t>
      </w:r>
    </w:p>
    <w:p w:rsidR="00BA6AD3" w:rsidRDefault="001E24F4" w:rsidP="00BA6AD3">
      <w:pPr>
        <w:pStyle w:val="Listenabsatz"/>
        <w:numPr>
          <w:ilvl w:val="0"/>
          <w:numId w:val="34"/>
        </w:numPr>
        <w:spacing w:after="200" w:line="276" w:lineRule="auto"/>
      </w:pPr>
      <w:r>
        <w:t>Bewertung</w:t>
      </w:r>
    </w:p>
    <w:p w:rsidR="001E24F4" w:rsidRDefault="001E24F4" w:rsidP="00BA6AD3">
      <w:pPr>
        <w:pStyle w:val="Listenabsatz"/>
        <w:numPr>
          <w:ilvl w:val="0"/>
          <w:numId w:val="34"/>
        </w:numPr>
        <w:spacing w:after="200" w:line="276" w:lineRule="auto"/>
      </w:pPr>
      <w:r>
        <w:t>Kommentare</w:t>
      </w:r>
      <w:r>
        <w:tab/>
      </w:r>
    </w:p>
    <w:p w:rsidR="001E24F4" w:rsidRDefault="001E24F4" w:rsidP="001E24F4">
      <w:pPr>
        <w:pStyle w:val="Anforderung"/>
      </w:pPr>
    </w:p>
    <w:p w:rsidR="001E24F4" w:rsidRPr="008F24FB" w:rsidRDefault="001E24F4" w:rsidP="008F24FB">
      <w:pPr>
        <w:pStyle w:val="berschrift2"/>
      </w:pPr>
      <w:bookmarkStart w:id="34" w:name="_Toc320350261"/>
      <w:bookmarkStart w:id="35" w:name="_Toc320351645"/>
      <w:r w:rsidRPr="008F24FB">
        <w:t>Domänenklassendiagramm</w:t>
      </w:r>
      <w:bookmarkEnd w:id="34"/>
      <w:bookmarkEnd w:id="35"/>
    </w:p>
    <w:p w:rsidR="001E24F4" w:rsidRPr="00FD23E2" w:rsidRDefault="001E24F4" w:rsidP="001E24F4">
      <w:pPr>
        <w:pStyle w:val="Anforderung"/>
      </w:pPr>
    </w:p>
    <w:p w:rsidR="001E24F4" w:rsidRPr="008F24FB" w:rsidRDefault="001E24F4" w:rsidP="008F24FB">
      <w:pPr>
        <w:pStyle w:val="berschrift2"/>
      </w:pPr>
      <w:bookmarkStart w:id="36" w:name="_Toc320350262"/>
      <w:bookmarkStart w:id="37" w:name="_Toc320351646"/>
      <w:r w:rsidRPr="008F24FB">
        <w:t>Produktschnittstellen</w:t>
      </w:r>
      <w:bookmarkEnd w:id="36"/>
      <w:bookmarkEnd w:id="37"/>
    </w:p>
    <w:p w:rsidR="001E24F4" w:rsidRDefault="001E24F4" w:rsidP="001E24F4">
      <w:r>
        <w:t xml:space="preserve">Das System soll über eine Applikation in </w:t>
      </w:r>
      <w:proofErr w:type="spellStart"/>
      <w:r>
        <w:t>Facebook</w:t>
      </w:r>
      <w:proofErr w:type="spellEnd"/>
      <w:r>
        <w:t xml:space="preserve"> Verfügbar gemacht werden. Somit kö</w:t>
      </w:r>
      <w:r>
        <w:t>n</w:t>
      </w:r>
      <w:r>
        <w:t xml:space="preserve">nen </w:t>
      </w:r>
      <w:proofErr w:type="spellStart"/>
      <w:r>
        <w:t>Facebooknutzer</w:t>
      </w:r>
      <w:proofErr w:type="spellEnd"/>
      <w:r>
        <w:t xml:space="preserve"> Zugriff auf ihr Profil gewähren, um Daten für eine Registrierung zu übernehmen. Erstellte Events können auf der </w:t>
      </w:r>
      <w:proofErr w:type="spellStart"/>
      <w:r>
        <w:t>Facebookpinnwand</w:t>
      </w:r>
      <w:proofErr w:type="spellEnd"/>
      <w:r>
        <w:t xml:space="preserve"> übernommen werden.</w:t>
      </w:r>
    </w:p>
    <w:p w:rsidR="001E24F4" w:rsidRDefault="001E24F4" w:rsidP="001E24F4">
      <w:r>
        <w:lastRenderedPageBreak/>
        <w:t>Außerdem soll das System über eine Oberfläche für mobile Geräte verfügen, die außerdem eine Umkreissuche ermöglichen soll.</w:t>
      </w:r>
    </w:p>
    <w:p w:rsidR="001E24F4" w:rsidRPr="008F24FB" w:rsidRDefault="001E24F4" w:rsidP="008F24FB">
      <w:pPr>
        <w:pStyle w:val="berschrift2"/>
      </w:pPr>
      <w:bookmarkStart w:id="38" w:name="_Toc320350263"/>
      <w:bookmarkStart w:id="39" w:name="_Toc320351647"/>
      <w:r w:rsidRPr="008F24FB">
        <w:t>Anwenderprofile</w:t>
      </w:r>
      <w:bookmarkEnd w:id="38"/>
      <w:bookmarkEnd w:id="39"/>
    </w:p>
    <w:p w:rsidR="001E24F4" w:rsidRDefault="00A81D65" w:rsidP="001E24F4">
      <w:pPr>
        <w:pStyle w:val="Anforderung"/>
      </w:pPr>
      <w:r>
        <w:t>L</w:t>
      </w:r>
      <w:r w:rsidR="001E24F4">
        <w:t>A10</w:t>
      </w:r>
      <w:r w:rsidR="001E24F4">
        <w:tab/>
      </w:r>
    </w:p>
    <w:p w:rsidR="001E24F4" w:rsidRDefault="00A81D65" w:rsidP="001E24F4">
      <w:pPr>
        <w:pStyle w:val="Anforderung"/>
      </w:pPr>
      <w:r>
        <w:t>L</w:t>
      </w:r>
      <w:r w:rsidR="001E24F4">
        <w:t>A20</w:t>
      </w:r>
      <w:r w:rsidR="001E24F4">
        <w:tab/>
      </w:r>
    </w:p>
    <w:p w:rsidR="001E24F4" w:rsidRDefault="00A81D65" w:rsidP="001E24F4">
      <w:pPr>
        <w:pStyle w:val="Anforderung"/>
      </w:pPr>
      <w:r>
        <w:t>L</w:t>
      </w:r>
      <w:r w:rsidR="001E24F4">
        <w:t>A30</w:t>
      </w:r>
      <w:r w:rsidR="001E24F4">
        <w:tab/>
      </w:r>
    </w:p>
    <w:p w:rsidR="001E24F4" w:rsidRDefault="001E24F4" w:rsidP="001E24F4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E24F4" w:rsidRPr="008F24FB" w:rsidRDefault="001E24F4" w:rsidP="008F24FB">
      <w:pPr>
        <w:pStyle w:val="berschrift1"/>
      </w:pPr>
      <w:bookmarkStart w:id="40" w:name="_Toc320350264"/>
      <w:bookmarkStart w:id="41" w:name="_Toc320351648"/>
      <w:r w:rsidRPr="008F24FB">
        <w:lastRenderedPageBreak/>
        <w:t>Qualitätsanforderungen</w:t>
      </w:r>
      <w:bookmarkEnd w:id="40"/>
      <w:bookmarkEnd w:id="41"/>
    </w:p>
    <w:p w:rsidR="001E24F4" w:rsidRPr="008F24FB" w:rsidRDefault="001E24F4" w:rsidP="008F24FB">
      <w:pPr>
        <w:pStyle w:val="berschrift2"/>
      </w:pPr>
      <w:bookmarkStart w:id="42" w:name="_Toc320350265"/>
      <w:bookmarkStart w:id="43" w:name="_Toc320351649"/>
      <w:r w:rsidRPr="008F24FB">
        <w:t>Äußere und innere Qualität</w:t>
      </w:r>
      <w:bookmarkEnd w:id="42"/>
      <w:bookmarkEnd w:id="43"/>
    </w:p>
    <w:p w:rsidR="001E24F4" w:rsidRDefault="001E24F4" w:rsidP="001E24F4">
      <w:r>
        <w:t>Für die äußere und innere Qualität sind vor allem die Merkmale Zuverlässigkeit und Benut</w:t>
      </w:r>
      <w:r>
        <w:t>z</w:t>
      </w:r>
      <w:r>
        <w:t>barkeit von größter Bedeutung. Zudem muss die Bedienung der Software über jeden aktue</w:t>
      </w:r>
      <w:r>
        <w:t>l</w:t>
      </w:r>
      <w:r>
        <w:t>len Browser möglich sein.</w:t>
      </w:r>
    </w:p>
    <w:p w:rsidR="001E24F4" w:rsidRPr="008F24FB" w:rsidRDefault="001E24F4" w:rsidP="008F24FB">
      <w:pPr>
        <w:pStyle w:val="berschrift3"/>
      </w:pPr>
      <w:bookmarkStart w:id="44" w:name="_Ref318533520"/>
      <w:bookmarkStart w:id="45" w:name="_Ref318533533"/>
      <w:bookmarkStart w:id="46" w:name="_Toc320350266"/>
      <w:bookmarkStart w:id="47" w:name="_Toc320351650"/>
      <w:r w:rsidRPr="008F24FB">
        <w:t>Funktionalität</w:t>
      </w:r>
      <w:bookmarkEnd w:id="44"/>
      <w:bookmarkEnd w:id="45"/>
      <w:bookmarkEnd w:id="46"/>
      <w:bookmarkEnd w:id="47"/>
    </w:p>
    <w:p w:rsidR="001E24F4" w:rsidRDefault="00A81D65" w:rsidP="001E24F4">
      <w:pPr>
        <w:pStyle w:val="Anforderung"/>
      </w:pPr>
      <w:r>
        <w:t>L</w:t>
      </w:r>
      <w:r w:rsidR="001E24F4">
        <w:t>Q10</w:t>
      </w:r>
      <w:r w:rsidR="001E24F4">
        <w:tab/>
        <w:t>Die Software muss alle notwendigen Funktionen besitzen und die zugrunde liege</w:t>
      </w:r>
      <w:r w:rsidR="001E24F4">
        <w:t>n</w:t>
      </w:r>
      <w:r w:rsidR="001E24F4">
        <w:t>den Arbeitsabläufe im Sinne der Anforderungen adäquat unterstützen.</w:t>
      </w:r>
    </w:p>
    <w:p w:rsidR="001E24F4" w:rsidRDefault="00A81D65" w:rsidP="001E24F4">
      <w:pPr>
        <w:pStyle w:val="Anforderung"/>
      </w:pPr>
      <w:r>
        <w:t>L</w:t>
      </w:r>
      <w:r w:rsidR="001E24F4">
        <w:t>Q20</w:t>
      </w:r>
      <w:r w:rsidR="001E24F4">
        <w:tab/>
        <w:t>Die Software muss die richtigen Ergebnisse (bei der Suche von Events, etc.) liefern.</w:t>
      </w:r>
    </w:p>
    <w:p w:rsidR="001E24F4" w:rsidRDefault="00A81D65" w:rsidP="001E24F4">
      <w:pPr>
        <w:pStyle w:val="Anforderung"/>
      </w:pPr>
      <w:r>
        <w:t>L</w:t>
      </w:r>
      <w:r w:rsidR="001E24F4">
        <w:t>Q</w:t>
      </w:r>
      <w:r>
        <w:t>21</w:t>
      </w:r>
      <w:r w:rsidR="001E24F4">
        <w:tab/>
        <w:t>Die Software muss bei gleichen Eingaben die gleichen Ergebnisse liefern.</w:t>
      </w:r>
    </w:p>
    <w:p w:rsidR="001E24F4" w:rsidRDefault="00A81D65" w:rsidP="001E24F4">
      <w:pPr>
        <w:pStyle w:val="Anforderung"/>
      </w:pPr>
      <w:r>
        <w:t>L</w:t>
      </w:r>
      <w:r w:rsidR="001E24F4">
        <w:t>Q30</w:t>
      </w:r>
      <w:r w:rsidR="001E24F4">
        <w:tab/>
        <w:t>Die Software muss mit alle notwendigen, in seiner Umgebung existierenden Anwe</w:t>
      </w:r>
      <w:r w:rsidR="001E24F4">
        <w:t>n</w:t>
      </w:r>
      <w:r w:rsidR="001E24F4">
        <w:t>dungen bzw. Systemen zusammenspielen können.</w:t>
      </w:r>
    </w:p>
    <w:p w:rsidR="001E24F4" w:rsidRDefault="00A81D65" w:rsidP="001E24F4">
      <w:pPr>
        <w:pStyle w:val="Anforderung"/>
      </w:pPr>
      <w:r>
        <w:t>L</w:t>
      </w:r>
      <w:r w:rsidR="001E24F4">
        <w:t>Q40</w:t>
      </w:r>
      <w:r w:rsidR="001E24F4">
        <w:tab/>
        <w:t>Die Software muss unberechtigten Zugriff, sowohl versehentlich als auch vorsätzlich, auf Programme und Daten zu verhindern.</w:t>
      </w:r>
    </w:p>
    <w:p w:rsidR="001E24F4" w:rsidRDefault="00A81D65" w:rsidP="001E24F4">
      <w:pPr>
        <w:pStyle w:val="Anforderung"/>
      </w:pPr>
      <w:r>
        <w:t>L</w:t>
      </w:r>
      <w:r w:rsidR="001E24F4">
        <w:t>Q50</w:t>
      </w:r>
      <w:r w:rsidR="001E24F4">
        <w:tab/>
        <w:t>Die Software muss anwendungsspezifische Normen oder Vereinbarungen oder g</w:t>
      </w:r>
      <w:r w:rsidR="001E24F4">
        <w:t>e</w:t>
      </w:r>
      <w:r w:rsidR="001E24F4">
        <w:t>setzliche Bestimmungen und ähnliche Vorschriften erfüllen.</w:t>
      </w:r>
    </w:p>
    <w:p w:rsidR="001E24F4" w:rsidRPr="008F24FB" w:rsidRDefault="001E24F4" w:rsidP="008F24FB">
      <w:pPr>
        <w:pStyle w:val="berschrift3"/>
      </w:pPr>
      <w:bookmarkStart w:id="48" w:name="_Toc320350267"/>
      <w:bookmarkStart w:id="49" w:name="_Toc320351651"/>
      <w:r w:rsidRPr="008F24FB">
        <w:t>Zuverlässigkeit</w:t>
      </w:r>
      <w:bookmarkEnd w:id="48"/>
      <w:bookmarkEnd w:id="49"/>
    </w:p>
    <w:p w:rsidR="001E24F4" w:rsidRPr="00CA7BCE" w:rsidRDefault="001E24F4" w:rsidP="001E24F4">
      <w:r>
        <w:t>Auf das Merkmal Zuverlässigkeit wird die größte Wertschätzung gelegt.</w:t>
      </w:r>
    </w:p>
    <w:p w:rsidR="001E24F4" w:rsidRDefault="00A81D65" w:rsidP="001E24F4">
      <w:pPr>
        <w:pStyle w:val="Anforderung"/>
      </w:pPr>
      <w:r>
        <w:t>L</w:t>
      </w:r>
      <w:r w:rsidR="001E24F4">
        <w:t>Q60</w:t>
      </w:r>
      <w:r w:rsidR="001E24F4">
        <w:tab/>
        <w:t>Die Software muss besonders zuverlässig und robust sein, d.h. auf die Fähigkeit, das notwendige Leistungsniveau zu erreichen bzw. zu bewahren wird größten Wert g</w:t>
      </w:r>
      <w:r w:rsidR="001E24F4">
        <w:t>e</w:t>
      </w:r>
      <w:r w:rsidR="001E24F4">
        <w:t>legt.</w:t>
      </w:r>
    </w:p>
    <w:p w:rsidR="001E24F4" w:rsidRDefault="00A81D65" w:rsidP="001E24F4">
      <w:pPr>
        <w:pStyle w:val="Anforderung"/>
      </w:pPr>
      <w:r>
        <w:t>L</w:t>
      </w:r>
      <w:r w:rsidR="001E24F4">
        <w:t>Q70</w:t>
      </w:r>
      <w:r w:rsidR="001E24F4">
        <w:tab/>
        <w:t>Die Software muss eine normale Reife besitzen. Häufiges Versagen bzw. Fehlz</w:t>
      </w:r>
      <w:r w:rsidR="001E24F4">
        <w:t>u</w:t>
      </w:r>
      <w:r w:rsidR="001E24F4">
        <w:t>stände sind nicht erwünscht.</w:t>
      </w:r>
    </w:p>
    <w:p w:rsidR="001E24F4" w:rsidRDefault="00A81D65" w:rsidP="001E24F4">
      <w:pPr>
        <w:pStyle w:val="Anforderung"/>
      </w:pPr>
      <w:r>
        <w:t>L</w:t>
      </w:r>
      <w:r w:rsidR="001E24F4">
        <w:t>Q80</w:t>
      </w:r>
      <w:r w:rsidR="001E24F4">
        <w:tab/>
        <w:t>Die Software</w:t>
      </w:r>
      <w:r w:rsidR="001E24F4" w:rsidRPr="009E18B3">
        <w:t xml:space="preserve"> </w:t>
      </w:r>
      <w:r w:rsidR="001E24F4">
        <w:t>muss das Leistungsniveau bei Software-Fehlern, sowie bei fehlerhafter menschlicher Benutzung oder Nicht-Einhaltung der spezifizierten Schnittstelle bewa</w:t>
      </w:r>
      <w:r w:rsidR="001E24F4">
        <w:t>h</w:t>
      </w:r>
      <w:r w:rsidR="001E24F4">
        <w:t>ren.</w:t>
      </w:r>
    </w:p>
    <w:p w:rsidR="001E24F4" w:rsidRDefault="00A81D65" w:rsidP="001E24F4">
      <w:pPr>
        <w:pStyle w:val="Anforderung"/>
      </w:pPr>
      <w:r>
        <w:t>L</w:t>
      </w:r>
      <w:r w:rsidR="001E24F4">
        <w:t>Q90</w:t>
      </w:r>
      <w:r w:rsidR="001E24F4">
        <w:tab/>
        <w:t>Die Software muss im Rahmen eines Tages nach einem Versagen oder Ausfall wi</w:t>
      </w:r>
      <w:r w:rsidR="001E24F4">
        <w:t>e</w:t>
      </w:r>
      <w:r w:rsidR="001E24F4">
        <w:t>derhergestellt sein, d.h. das ursprüngliche Leistungsniveau erreichen. Dabei müssen die direkt betroffenen Daten unbedingt wiedergewonnen werden.</w:t>
      </w:r>
    </w:p>
    <w:p w:rsidR="001E24F4" w:rsidRPr="008F24FB" w:rsidRDefault="001E24F4" w:rsidP="008F24FB">
      <w:pPr>
        <w:pStyle w:val="berschrift3"/>
      </w:pPr>
      <w:bookmarkStart w:id="50" w:name="_Toc320350268"/>
      <w:bookmarkStart w:id="51" w:name="_Toc320351652"/>
      <w:r w:rsidRPr="008F24FB">
        <w:t>Benutzbarkeit</w:t>
      </w:r>
      <w:bookmarkEnd w:id="50"/>
      <w:bookmarkEnd w:id="51"/>
    </w:p>
    <w:p w:rsidR="001E24F4" w:rsidRPr="007269AC" w:rsidRDefault="001E24F4" w:rsidP="001E24F4">
      <w:r>
        <w:t>Nach der Zuverlässigkeit hat das Merkmal Benutzbarkeit die zweitgrößte Wertschätzung.</w:t>
      </w:r>
    </w:p>
    <w:p w:rsidR="001E24F4" w:rsidRDefault="00A81D65" w:rsidP="001E24F4">
      <w:pPr>
        <w:pStyle w:val="Anforderung"/>
        <w:jc w:val="both"/>
      </w:pPr>
      <w:r>
        <w:t>L</w:t>
      </w:r>
      <w:r w:rsidR="001E24F4">
        <w:t>Q100</w:t>
      </w:r>
      <w:r w:rsidR="001E24F4">
        <w:tab/>
        <w:t>Die Software muss ohne großen Aufwand und absolut unkompliziert benutzbar sein. Benutzereingaben müssen sich auf das Notwendigste beschränken, flexibel anzug</w:t>
      </w:r>
      <w:r w:rsidR="001E24F4">
        <w:t>e</w:t>
      </w:r>
      <w:r w:rsidR="001E24F4">
        <w:t>ben und frühzeitig auf Plausibilität prüfbar sein. Die von der Software gelieferten E</w:t>
      </w:r>
      <w:r w:rsidR="001E24F4">
        <w:t>r</w:t>
      </w:r>
      <w:r w:rsidR="001E24F4">
        <w:t>gebnisse müssen übersichtlich und strukturiert ausgegeben werden, einfach zu interpretieren, sowie von Benutzer flexibel gestaltbar sein.</w:t>
      </w:r>
    </w:p>
    <w:p w:rsidR="001E24F4" w:rsidRDefault="00A81D65" w:rsidP="001E24F4">
      <w:pPr>
        <w:pStyle w:val="Anforderung"/>
      </w:pPr>
      <w:r>
        <w:t>L</w:t>
      </w:r>
      <w:r w:rsidR="001E24F4">
        <w:t>Q110</w:t>
      </w:r>
      <w:r w:rsidR="001E24F4">
        <w:tab/>
        <w:t>Die Software muss klar und einfach zu verstehen und damit schnell zu erlernen sein.</w:t>
      </w:r>
    </w:p>
    <w:p w:rsidR="001E24F4" w:rsidRDefault="00A81D65" w:rsidP="001E24F4">
      <w:pPr>
        <w:pStyle w:val="Anforderung"/>
      </w:pPr>
      <w:r>
        <w:t>L</w:t>
      </w:r>
      <w:r w:rsidR="001E24F4">
        <w:t>Q120</w:t>
      </w:r>
      <w:r w:rsidR="001E24F4">
        <w:tab/>
        <w:t>Von der Software hat eine gewisse Attraktivität auszugehen.</w:t>
      </w:r>
    </w:p>
    <w:p w:rsidR="001E24F4" w:rsidRDefault="00A81D65" w:rsidP="001E24F4">
      <w:pPr>
        <w:pStyle w:val="Anforderung"/>
      </w:pPr>
      <w:r>
        <w:lastRenderedPageBreak/>
        <w:t>L</w:t>
      </w:r>
      <w:r w:rsidR="001E24F4">
        <w:t>Q130</w:t>
      </w:r>
      <w:r w:rsidR="001E24F4">
        <w:tab/>
        <w:t>Die Software muss in Bezug auf B</w:t>
      </w:r>
      <w:r w:rsidR="001E24F4" w:rsidRPr="00CA7BCE">
        <w:t>edienung</w:t>
      </w:r>
      <w:r w:rsidR="001E24F4">
        <w:t>sfehlern, falschen Eingabedaten, etc. sehr robust und zuverlässig benutzbar sein. Hierfür müssen auch die Fehlermeldungen verständlich sein.</w:t>
      </w:r>
    </w:p>
    <w:p w:rsidR="001E24F4" w:rsidRPr="008F24FB" w:rsidRDefault="001E24F4" w:rsidP="008F24FB">
      <w:pPr>
        <w:pStyle w:val="berschrift3"/>
      </w:pPr>
      <w:bookmarkStart w:id="52" w:name="_Ref318533611"/>
      <w:bookmarkStart w:id="53" w:name="_Ref318533614"/>
      <w:bookmarkStart w:id="54" w:name="_Toc320350269"/>
      <w:bookmarkStart w:id="55" w:name="_Toc320351653"/>
      <w:r w:rsidRPr="008F24FB">
        <w:t>Effizienz</w:t>
      </w:r>
      <w:bookmarkEnd w:id="52"/>
      <w:bookmarkEnd w:id="53"/>
      <w:bookmarkEnd w:id="54"/>
      <w:bookmarkEnd w:id="55"/>
    </w:p>
    <w:p w:rsidR="001E24F4" w:rsidRDefault="00A81D65" w:rsidP="001E24F4">
      <w:pPr>
        <w:pStyle w:val="Anforderung"/>
      </w:pPr>
      <w:r>
        <w:t>L</w:t>
      </w:r>
      <w:r w:rsidR="001E24F4">
        <w:t>Q140</w:t>
      </w:r>
      <w:r w:rsidR="001E24F4">
        <w:tab/>
        <w:t>Die Software muss im besonderen Maße effizient sein. Für die Erfüllung der geforde</w:t>
      </w:r>
      <w:r w:rsidR="001E24F4">
        <w:t>r</w:t>
      </w:r>
      <w:r w:rsidR="001E24F4">
        <w:t>ten Funktionalitäten muss möglichst wenig Zeit benötigt und aufgewendet werden. Die Antwort auf einen Klick eines Benutzers muss recht schnell, d.h. mit einer mö</w:t>
      </w:r>
      <w:r w:rsidR="001E24F4">
        <w:t>g</w:t>
      </w:r>
      <w:r w:rsidR="001E24F4">
        <w:t>lichst kurzen Wartezeit erfolgen.</w:t>
      </w:r>
    </w:p>
    <w:p w:rsidR="001E24F4" w:rsidRPr="008F24FB" w:rsidRDefault="001E24F4" w:rsidP="008F24FB">
      <w:pPr>
        <w:pStyle w:val="berschrift3"/>
      </w:pPr>
      <w:bookmarkStart w:id="56" w:name="_Toc320350270"/>
      <w:bookmarkStart w:id="57" w:name="_Toc320351654"/>
      <w:proofErr w:type="spellStart"/>
      <w:r w:rsidRPr="008F24FB">
        <w:t>Wartbarkeit</w:t>
      </w:r>
      <w:bookmarkEnd w:id="56"/>
      <w:bookmarkEnd w:id="57"/>
      <w:proofErr w:type="spellEnd"/>
    </w:p>
    <w:p w:rsidR="001E24F4" w:rsidRDefault="00A81D65" w:rsidP="001E24F4">
      <w:pPr>
        <w:pStyle w:val="Anforderung"/>
      </w:pPr>
      <w:r>
        <w:t>L</w:t>
      </w:r>
      <w:r w:rsidR="001E24F4">
        <w:t>Q150</w:t>
      </w:r>
      <w:r w:rsidR="001E24F4">
        <w:tab/>
        <w:t>Die Software muss leicht zu warten und für zukünftige Erweiterungen ohne großen Aufwand modifizierbar bzw. änderbar sein, um möglichst schnell auf Trends und Neuerungen reagieren zu können.</w:t>
      </w:r>
    </w:p>
    <w:p w:rsidR="001E24F4" w:rsidRPr="008F24FB" w:rsidRDefault="001E24F4" w:rsidP="008F24FB">
      <w:pPr>
        <w:pStyle w:val="berschrift3"/>
      </w:pPr>
      <w:bookmarkStart w:id="58" w:name="_Toc320350271"/>
      <w:bookmarkStart w:id="59" w:name="_Toc320351655"/>
      <w:proofErr w:type="spellStart"/>
      <w:r w:rsidRPr="008F24FB">
        <w:t>Portabilität</w:t>
      </w:r>
      <w:bookmarkEnd w:id="58"/>
      <w:bookmarkEnd w:id="59"/>
      <w:proofErr w:type="spellEnd"/>
    </w:p>
    <w:p w:rsidR="001E24F4" w:rsidRDefault="00A81D65" w:rsidP="001E24F4">
      <w:pPr>
        <w:pStyle w:val="Anforderung"/>
      </w:pPr>
      <w:r>
        <w:t>L</w:t>
      </w:r>
      <w:r w:rsidR="001E24F4">
        <w:t>Q160</w:t>
      </w:r>
      <w:r w:rsidR="001E24F4">
        <w:tab/>
        <w:t>Die Software muss zu einer relationalen Datenbank kompatibel sein, aber auch die Anbindung an weitere Datenbankkomponenten erlauben.</w:t>
      </w:r>
    </w:p>
    <w:p w:rsidR="001E24F4" w:rsidRDefault="00A81D65" w:rsidP="001E24F4">
      <w:pPr>
        <w:pStyle w:val="Anforderung"/>
      </w:pPr>
      <w:r>
        <w:t>L</w:t>
      </w:r>
      <w:r w:rsidR="001E24F4">
        <w:t>Q170</w:t>
      </w:r>
      <w:r w:rsidR="001E24F4">
        <w:tab/>
        <w:t>Die Software muss mit jedem aktuellen Browser bedienbar sein.</w:t>
      </w:r>
    </w:p>
    <w:p w:rsidR="001E24F4" w:rsidRPr="008F24FB" w:rsidRDefault="001E24F4" w:rsidP="008F24FB">
      <w:pPr>
        <w:pStyle w:val="berschrift2"/>
      </w:pPr>
      <w:bookmarkStart w:id="60" w:name="_Toc320350272"/>
      <w:bookmarkStart w:id="61" w:name="_Toc320351656"/>
      <w:r w:rsidRPr="008F24FB">
        <w:t>Gebrauchstauglichkeit</w:t>
      </w:r>
      <w:bookmarkEnd w:id="60"/>
      <w:bookmarkEnd w:id="61"/>
    </w:p>
    <w:p w:rsidR="001E24F4" w:rsidRPr="008F24FB" w:rsidRDefault="001E24F4" w:rsidP="008F24FB">
      <w:pPr>
        <w:pStyle w:val="berschrift3"/>
      </w:pPr>
      <w:bookmarkStart w:id="62" w:name="_Toc320350273"/>
      <w:bookmarkStart w:id="63" w:name="_Toc320351657"/>
      <w:r w:rsidRPr="008F24FB">
        <w:t>Effektivität</w:t>
      </w:r>
      <w:bookmarkEnd w:id="62"/>
      <w:bookmarkEnd w:id="63"/>
    </w:p>
    <w:p w:rsidR="001E24F4" w:rsidRDefault="001E24F4" w:rsidP="001E24F4">
      <w:r>
        <w:t>Die Software muss den Benutzer effektiv bei der Erledigung seiner Aufgaben unterstützen, d.h. diesem ermöglichen die Aufgaben genau, korrekt und vollständig zu erledigen.</w:t>
      </w:r>
    </w:p>
    <w:p w:rsidR="001E24F4" w:rsidRPr="008F24FB" w:rsidRDefault="001E24F4" w:rsidP="008F24FB">
      <w:pPr>
        <w:pStyle w:val="berschrift3"/>
      </w:pPr>
      <w:bookmarkStart w:id="64" w:name="_Toc320350274"/>
      <w:bookmarkStart w:id="65" w:name="_Toc320351658"/>
      <w:r w:rsidRPr="008F24FB">
        <w:t>Produktivität</w:t>
      </w:r>
      <w:bookmarkEnd w:id="64"/>
      <w:bookmarkEnd w:id="65"/>
    </w:p>
    <w:p w:rsidR="001E24F4" w:rsidRDefault="001E24F4" w:rsidP="001E24F4">
      <w:r>
        <w:t>Die Software muss dem Benutzer unter möglichst geringem Zeitaufwand seine Aufgaben erledigen lassen.</w:t>
      </w:r>
    </w:p>
    <w:p w:rsidR="001E24F4" w:rsidRPr="008F24FB" w:rsidRDefault="001E24F4" w:rsidP="008F24FB">
      <w:pPr>
        <w:pStyle w:val="berschrift3"/>
      </w:pPr>
      <w:bookmarkStart w:id="66" w:name="_Toc320350275"/>
      <w:bookmarkStart w:id="67" w:name="_Toc320351659"/>
      <w:r w:rsidRPr="008F24FB">
        <w:t>Sicherheit</w:t>
      </w:r>
      <w:bookmarkEnd w:id="66"/>
      <w:bookmarkEnd w:id="67"/>
    </w:p>
    <w:p w:rsidR="001E24F4" w:rsidRDefault="001E24F4" w:rsidP="001E24F4">
      <w:r>
        <w:t xml:space="preserve">Die Software muss vor allem im Rahmen der Datenhaltung sicher sein und </w:t>
      </w:r>
      <w:r w:rsidRPr="00D53149">
        <w:t>unberechtigten Zugriff, sowohl versehentlich als auch vorsätzlich, auf Programme und Daten verhindern.</w:t>
      </w:r>
    </w:p>
    <w:p w:rsidR="001E24F4" w:rsidRPr="008F24FB" w:rsidRDefault="001E24F4" w:rsidP="008F24FB">
      <w:pPr>
        <w:pStyle w:val="berschrift3"/>
      </w:pPr>
      <w:bookmarkStart w:id="68" w:name="_Toc320350276"/>
      <w:bookmarkStart w:id="69" w:name="_Toc320351660"/>
      <w:r w:rsidRPr="008F24FB">
        <w:t>Zufriedenheit</w:t>
      </w:r>
      <w:bookmarkEnd w:id="68"/>
      <w:bookmarkEnd w:id="69"/>
    </w:p>
    <w:p w:rsidR="001E24F4" w:rsidRDefault="001E24F4" w:rsidP="001E24F4">
      <w:r>
        <w:t>Die Software muss den Benutzer bei seiner Aufgabenerledigung zufriedenstellend unterstü</w:t>
      </w:r>
      <w:r>
        <w:t>t</w:t>
      </w:r>
      <w:r>
        <w:t>zen, d.h. es muss der benötigte Funktionsumfang unter der Berücksichtigung von einer h</w:t>
      </w:r>
      <w:r>
        <w:t>o</w:t>
      </w:r>
      <w:r>
        <w:t>hen Zuverlässigkeit bzw. Robustheit und der einfachen Benutzbarkeit gegeben sein.</w:t>
      </w:r>
    </w:p>
    <w:p w:rsidR="001E24F4" w:rsidRDefault="001E24F4" w:rsidP="001E24F4">
      <w:pPr>
        <w:pStyle w:val="Anforderung"/>
      </w:pPr>
    </w:p>
    <w:p w:rsidR="001E24F4" w:rsidRPr="008F24FB" w:rsidRDefault="001E24F4" w:rsidP="008F24FB">
      <w:pPr>
        <w:pStyle w:val="berschrift2"/>
      </w:pPr>
      <w:bookmarkStart w:id="70" w:name="_Toc320350277"/>
      <w:bookmarkStart w:id="71" w:name="_Toc320351661"/>
      <w:r w:rsidRPr="008F24FB">
        <w:lastRenderedPageBreak/>
        <w:t>Technische Anforderungen</w:t>
      </w:r>
      <w:bookmarkEnd w:id="70"/>
      <w:bookmarkEnd w:id="71"/>
    </w:p>
    <w:p w:rsidR="001E24F4" w:rsidRPr="008F24FB" w:rsidRDefault="001E24F4" w:rsidP="008F24FB">
      <w:pPr>
        <w:pStyle w:val="berschrift3"/>
      </w:pPr>
      <w:bookmarkStart w:id="72" w:name="_Toc320350278"/>
      <w:bookmarkStart w:id="73" w:name="_Toc320351662"/>
      <w:commentRangeStart w:id="74"/>
      <w:r w:rsidRPr="008F24FB">
        <w:t>Einsatzumgebung</w:t>
      </w:r>
      <w:bookmarkEnd w:id="72"/>
      <w:bookmarkEnd w:id="73"/>
    </w:p>
    <w:p w:rsidR="001E24F4" w:rsidRDefault="001E24F4" w:rsidP="001E24F4">
      <w:r>
        <w:t xml:space="preserve">Für die Software ist eine Client-Server-Architektur mit </w:t>
      </w:r>
      <w:r w:rsidRPr="001E1D6F">
        <w:t>Java-Anwendungsserver</w:t>
      </w:r>
      <w:r>
        <w:t xml:space="preserve"> vorzusehen. Die Datenhaltung hat über eine relationale Datenbank zu erfolgen. Die Software muss über ein Web-Frontend verfügen, wobei der </w:t>
      </w:r>
      <w:r>
        <w:rPr>
          <w:szCs w:val="22"/>
        </w:rPr>
        <w:t>Aufbau der einzelnen Seiten bzw. der Dialoge ei</w:t>
      </w:r>
      <w:r>
        <w:rPr>
          <w:szCs w:val="22"/>
        </w:rPr>
        <w:t>n</w:t>
      </w:r>
      <w:r>
        <w:rPr>
          <w:szCs w:val="22"/>
        </w:rPr>
        <w:t xml:space="preserve">heitlich sein muss. </w:t>
      </w:r>
      <w:r>
        <w:t>Die Software muss mit jedem aktuellen Browser bedienbar sein</w:t>
      </w:r>
    </w:p>
    <w:p w:rsidR="001E24F4" w:rsidRPr="008F24FB" w:rsidRDefault="001E24F4" w:rsidP="008F24FB">
      <w:pPr>
        <w:pStyle w:val="berschrift3"/>
      </w:pPr>
      <w:bookmarkStart w:id="75" w:name="_Toc320350279"/>
      <w:bookmarkStart w:id="76" w:name="_Toc320351663"/>
      <w:r w:rsidRPr="008F24FB">
        <w:t>Entwicklungsumgebung</w:t>
      </w:r>
      <w:bookmarkEnd w:id="75"/>
      <w:bookmarkEnd w:id="76"/>
    </w:p>
    <w:p w:rsidR="001E24F4" w:rsidRDefault="001E24F4" w:rsidP="001E24F4">
      <w:r>
        <w:t xml:space="preserve">Das System ist komponentenbasiert zu entwickeln und als Implementierungssprache ist Java vorzusehen. </w:t>
      </w:r>
      <w:r>
        <w:rPr>
          <w:szCs w:val="22"/>
        </w:rPr>
        <w:t>Die Dokumentation der einzelnen Klassen und Methoden muss direkt im Quel</w:t>
      </w:r>
      <w:r>
        <w:rPr>
          <w:szCs w:val="22"/>
        </w:rPr>
        <w:t>l</w:t>
      </w:r>
      <w:r>
        <w:rPr>
          <w:szCs w:val="22"/>
        </w:rPr>
        <w:t>code erfolgen.</w:t>
      </w:r>
    </w:p>
    <w:p w:rsidR="001E24F4" w:rsidRDefault="001E24F4" w:rsidP="001E24F4">
      <w:r>
        <w:t>TODO…</w:t>
      </w:r>
    </w:p>
    <w:commentRangeEnd w:id="74"/>
    <w:p w:rsidR="001E24F4" w:rsidRPr="008F24FB" w:rsidRDefault="001E24F4" w:rsidP="00A81D65">
      <w:r>
        <w:rPr>
          <w:rStyle w:val="Kommentarzeichen"/>
        </w:rPr>
        <w:commentReference w:id="74"/>
      </w:r>
      <w:bookmarkStart w:id="77" w:name="_Toc320350280"/>
      <w:bookmarkStart w:id="78" w:name="_Toc320351664"/>
      <w:r w:rsidRPr="008F24FB">
        <w:t>Lieferumfang</w:t>
      </w:r>
      <w:bookmarkEnd w:id="77"/>
      <w:bookmarkEnd w:id="78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79" w:name="_Toc320350281"/>
      <w:bookmarkStart w:id="80" w:name="_Toc320351665"/>
      <w:r w:rsidRPr="008F24FB">
        <w:t>Ausführbare Programme</w:t>
      </w:r>
      <w:bookmarkEnd w:id="79"/>
      <w:bookmarkEnd w:id="80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81" w:name="_Toc320350282"/>
      <w:bookmarkStart w:id="82" w:name="_Toc320351666"/>
      <w:r w:rsidRPr="008F24FB">
        <w:t>Quellcode</w:t>
      </w:r>
      <w:bookmarkEnd w:id="81"/>
      <w:bookmarkEnd w:id="82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83" w:name="_Toc320350283"/>
      <w:bookmarkStart w:id="84" w:name="_Toc320351667"/>
      <w:r w:rsidRPr="008F24FB">
        <w:t>Dokumentation</w:t>
      </w:r>
      <w:bookmarkEnd w:id="83"/>
      <w:bookmarkEnd w:id="84"/>
    </w:p>
    <w:p w:rsidR="001E24F4" w:rsidRPr="008A096E" w:rsidRDefault="001E24F4" w:rsidP="001E24F4"/>
    <w:p w:rsidR="001E24F4" w:rsidRPr="008F24FB" w:rsidRDefault="001E24F4" w:rsidP="008F24FB">
      <w:pPr>
        <w:pStyle w:val="berschrift2"/>
      </w:pPr>
      <w:bookmarkStart w:id="85" w:name="_Toc320350284"/>
      <w:bookmarkStart w:id="86" w:name="_Toc320351668"/>
      <w:r w:rsidRPr="008F24FB">
        <w:t>Daten</w:t>
      </w:r>
      <w:bookmarkEnd w:id="85"/>
      <w:bookmarkEnd w:id="86"/>
    </w:p>
    <w:p w:rsidR="001E24F4" w:rsidRDefault="001E24F4" w:rsidP="001E24F4"/>
    <w:p w:rsidR="001E24F4" w:rsidRPr="00FD23E2" w:rsidRDefault="001E24F4" w:rsidP="001E24F4"/>
    <w:p w:rsidR="001E24F4" w:rsidRPr="008F24FB" w:rsidRDefault="001E24F4" w:rsidP="008F24FB">
      <w:pPr>
        <w:pStyle w:val="berschrift1"/>
      </w:pPr>
      <w:bookmarkStart w:id="87" w:name="_Toc320350285"/>
      <w:bookmarkStart w:id="88" w:name="_Toc320351669"/>
      <w:r w:rsidRPr="008F24FB">
        <w:lastRenderedPageBreak/>
        <w:t>Abnahmekriterien</w:t>
      </w:r>
      <w:bookmarkEnd w:id="87"/>
      <w:bookmarkEnd w:id="88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89" w:name="_Toc320350286"/>
      <w:bookmarkStart w:id="90" w:name="_Toc320351670"/>
      <w:r w:rsidRPr="008F24FB">
        <w:t>Allgemein</w:t>
      </w:r>
      <w:bookmarkEnd w:id="89"/>
      <w:bookmarkEnd w:id="90"/>
    </w:p>
    <w:p w:rsidR="001E24F4" w:rsidRDefault="001E24F4" w:rsidP="001E24F4"/>
    <w:p w:rsidR="001E24F4" w:rsidRPr="008F24FB" w:rsidRDefault="001E24F4" w:rsidP="008F24FB">
      <w:pPr>
        <w:pStyle w:val="berschrift2"/>
      </w:pPr>
      <w:bookmarkStart w:id="91" w:name="_Toc320350287"/>
      <w:bookmarkStart w:id="92" w:name="_Toc320351671"/>
      <w:r w:rsidRPr="008F24FB">
        <w:t>Abnahmetestfälle</w:t>
      </w:r>
      <w:bookmarkEnd w:id="91"/>
      <w:bookmarkEnd w:id="92"/>
    </w:p>
    <w:p w:rsidR="001E24F4" w:rsidRPr="008F24FB" w:rsidRDefault="001E24F4" w:rsidP="008F24FB">
      <w:pPr>
        <w:pStyle w:val="berschrift3"/>
      </w:pPr>
      <w:bookmarkStart w:id="93" w:name="_Toc320350288"/>
      <w:bookmarkStart w:id="94" w:name="_Toc320351672"/>
      <w:r w:rsidRPr="008F24FB">
        <w:t>Testfälle zu den Funktionsbereichen</w:t>
      </w:r>
      <w:bookmarkEnd w:id="93"/>
      <w:bookmarkEnd w:id="94"/>
    </w:p>
    <w:p w:rsidR="00A81D65" w:rsidRPr="008F24FB" w:rsidRDefault="001E24F4" w:rsidP="008F24FB">
      <w:pPr>
        <w:pStyle w:val="berschrift3"/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 w:rsidR="00490A9F">
        <w:rPr>
          <w:b/>
          <w:bCs/>
        </w:rPr>
        <w:fldChar w:fldCharType="begin"/>
      </w:r>
      <w:r>
        <w:rPr>
          <w:b/>
          <w:bCs/>
        </w:rPr>
        <w:instrText xml:space="preserve"> REF _Ref318533236 \r \h </w:instrText>
      </w:r>
      <w:r w:rsidR="00490A9F">
        <w:rPr>
          <w:b/>
          <w:bCs/>
        </w:rPr>
      </w:r>
      <w:r w:rsidR="00490A9F">
        <w:rPr>
          <w:b/>
          <w:bCs/>
        </w:rPr>
        <w:fldChar w:fldCharType="separate"/>
      </w:r>
      <w:r w:rsidR="00A81D65">
        <w:rPr>
          <w:b/>
          <w:bCs/>
        </w:rPr>
        <w:t>2.1.1</w:t>
      </w:r>
      <w:r w:rsidR="00490A9F"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490A9F" w:rsidRPr="00490A9F">
        <w:rPr>
          <w:b/>
          <w:bCs/>
        </w:rPr>
        <w:fldChar w:fldCharType="begin"/>
      </w:r>
      <w:r>
        <w:rPr>
          <w:b/>
          <w:bCs/>
        </w:rPr>
        <w:instrText xml:space="preserve"> REF _Ref318533236 \h </w:instrText>
      </w:r>
      <w:r w:rsidR="00490A9F" w:rsidRPr="00490A9F">
        <w:rPr>
          <w:b/>
          <w:bCs/>
        </w:rPr>
      </w:r>
      <w:r w:rsidR="00490A9F" w:rsidRPr="00490A9F">
        <w:rPr>
          <w:b/>
          <w:bCs/>
        </w:rPr>
        <w:fldChar w:fldCharType="separate"/>
      </w:r>
      <w:r w:rsidR="00A81D65" w:rsidRPr="008F24FB">
        <w:t>Benutzerfunktionen</w:t>
      </w:r>
    </w:p>
    <w:p w:rsidR="00A81D65" w:rsidRDefault="00A81D65" w:rsidP="001E24F4">
      <w:pPr>
        <w:spacing w:before="100" w:beforeAutospacing="1"/>
        <w:rPr>
          <w:b/>
        </w:rPr>
      </w:pPr>
      <w:r>
        <w:rPr>
          <w:b/>
        </w:rPr>
        <w:t>An- und Abmelden</w:t>
      </w:r>
    </w:p>
    <w:p w:rsidR="00A81D65" w:rsidRDefault="00A81D65" w:rsidP="001E24F4">
      <w:r>
        <w:t>Der Benutzer kann viele Funktionen erst nutzen, wenn er sich registriert hat.</w:t>
      </w:r>
    </w:p>
    <w:p w:rsidR="00A81D65" w:rsidRDefault="00A81D65" w:rsidP="001E24F4">
      <w:r>
        <w:t>Ein beliebiger Internetnutzer kann sich unter Angabe folgender Informationen registrieren: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Eindeutiger Benutzername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Passwort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Gültige Emailadresse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Adresse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Geburtsdatum</w:t>
      </w:r>
    </w:p>
    <w:p w:rsidR="00A81D65" w:rsidRDefault="00A81D65" w:rsidP="001E24F4">
      <w:r>
        <w:t>Ein Benutzer kann sich am System anmelden unter Angabe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Seines Benutzernamens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Seines Kennworts</w:t>
      </w:r>
    </w:p>
    <w:p w:rsidR="00A81D65" w:rsidRDefault="00A81D65" w:rsidP="001E24F4">
      <w:r>
        <w:t>Der Benutzer kann sich jederzeit vom System abmelden.</w:t>
      </w:r>
    </w:p>
    <w:p w:rsidR="00A81D65" w:rsidRDefault="00A81D65" w:rsidP="001E24F4">
      <w:r>
        <w:t xml:space="preserve">Ein vergessenes Passwort kann sich der </w:t>
      </w:r>
      <w:r w:rsidR="00456F78">
        <w:t>Benutzer</w:t>
      </w:r>
      <w:r>
        <w:t xml:space="preserve"> unter Angabe folgender Informationen a</w:t>
      </w:r>
      <w:r>
        <w:t>n</w:t>
      </w:r>
      <w:r>
        <w:t>fordern: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Benutzername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Emailadresse</w:t>
      </w:r>
    </w:p>
    <w:p w:rsidR="00A81D65" w:rsidRDefault="00A81D65" w:rsidP="001E24F4">
      <w:pPr>
        <w:ind w:left="360"/>
      </w:pPr>
      <w:r>
        <w:t>Es wird eine Email mit einem neuen Kennwort an die Adresse versandt.</w:t>
      </w:r>
    </w:p>
    <w:p w:rsidR="00A81D65" w:rsidRDefault="00A81D65" w:rsidP="001E24F4">
      <w:pPr>
        <w:spacing w:before="100" w:beforeAutospacing="1"/>
        <w:rPr>
          <w:b/>
        </w:rPr>
      </w:pPr>
      <w:r w:rsidRPr="005F51DD">
        <w:rPr>
          <w:b/>
        </w:rPr>
        <w:t>P</w:t>
      </w:r>
      <w:r>
        <w:rPr>
          <w:b/>
        </w:rPr>
        <w:t>ersönliches Profil</w:t>
      </w:r>
    </w:p>
    <w:p w:rsidR="00A81D65" w:rsidRDefault="00A81D65" w:rsidP="001E24F4">
      <w:r>
        <w:t xml:space="preserve">Der </w:t>
      </w:r>
      <w:r w:rsidR="00456F78">
        <w:t>Benutzer</w:t>
      </w:r>
      <w:r>
        <w:t xml:space="preserve"> kann ein persönliches Profil pflegen mit folgenden Informationen: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Hobbys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Foto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Wohnort</w:t>
      </w:r>
    </w:p>
    <w:p w:rsidR="00A81D65" w:rsidRDefault="00A81D65" w:rsidP="001E24F4">
      <w:pPr>
        <w:pStyle w:val="Listenabsatz"/>
        <w:numPr>
          <w:ilvl w:val="0"/>
          <w:numId w:val="34"/>
        </w:numPr>
        <w:spacing w:after="200" w:line="276" w:lineRule="auto"/>
      </w:pPr>
      <w:r>
        <w:t>Begrüßungstext</w:t>
      </w:r>
    </w:p>
    <w:p w:rsidR="00A81D65" w:rsidRDefault="00A81D65" w:rsidP="001E24F4">
      <w:r>
        <w:lastRenderedPageBreak/>
        <w:t xml:space="preserve">Der </w:t>
      </w:r>
      <w:r w:rsidR="00456F78">
        <w:t>Benutzer</w:t>
      </w:r>
      <w:r>
        <w:t xml:space="preserve"> kann sich seine persönlichen Daten anzeigen lassen.</w:t>
      </w:r>
    </w:p>
    <w:p w:rsidR="00A81D65" w:rsidRDefault="00A81D65" w:rsidP="001E24F4">
      <w:r>
        <w:t>Er kann diese Daten ändern.</w:t>
      </w:r>
    </w:p>
    <w:p w:rsidR="00A81D65" w:rsidRDefault="00A81D65" w:rsidP="001E24F4">
      <w:r>
        <w:t>Es können Einstellungen zur Sichtbarkeit von Inhalten vorgenommen werden.</w:t>
      </w:r>
    </w:p>
    <w:p w:rsidR="00A81D65" w:rsidRDefault="00A81D65" w:rsidP="001E24F4">
      <w:pPr>
        <w:spacing w:before="100" w:beforeAutospacing="1"/>
        <w:rPr>
          <w:b/>
        </w:rPr>
      </w:pPr>
      <w:r w:rsidRPr="00E763AE">
        <w:rPr>
          <w:b/>
        </w:rPr>
        <w:t>Persönliche Konfiguration</w:t>
      </w:r>
    </w:p>
    <w:p w:rsidR="00A81D65" w:rsidRDefault="00A81D65" w:rsidP="001E24F4">
      <w:r>
        <w:t xml:space="preserve">Ein </w:t>
      </w:r>
      <w:r w:rsidR="00456F78">
        <w:t>Benutzer</w:t>
      </w:r>
      <w:r>
        <w:t xml:space="preserve"> kann Freundeslisten führen, durch die Inhalte der </w:t>
      </w:r>
      <w:r w:rsidR="00456F78">
        <w:t>Benutzer</w:t>
      </w:r>
      <w:r>
        <w:t xml:space="preserve"> vordergründig da</w:t>
      </w:r>
      <w:r>
        <w:t>r</w:t>
      </w:r>
      <w:r>
        <w:t>gestellt werden.</w:t>
      </w:r>
    </w:p>
    <w:p w:rsidR="00A81D65" w:rsidRDefault="00A81D65" w:rsidP="001E24F4">
      <w:r>
        <w:t xml:space="preserve">Er kann </w:t>
      </w:r>
      <w:proofErr w:type="spellStart"/>
      <w:r>
        <w:t>Blockierlisten</w:t>
      </w:r>
      <w:proofErr w:type="spellEnd"/>
      <w:r>
        <w:t xml:space="preserve"> führen, auf denen </w:t>
      </w:r>
      <w:r w:rsidR="00456F78">
        <w:t>Benutzer</w:t>
      </w:r>
      <w:r>
        <w:t xml:space="preserve"> stehen, deren Inhalte nicht interessieren.</w:t>
      </w:r>
    </w:p>
    <w:p w:rsidR="00A81D65" w:rsidRDefault="00A81D65" w:rsidP="001E24F4">
      <w:pPr>
        <w:spacing w:before="100" w:beforeAutospacing="1"/>
        <w:rPr>
          <w:b/>
        </w:rPr>
      </w:pPr>
      <w:r w:rsidRPr="00E763AE">
        <w:rPr>
          <w:b/>
        </w:rPr>
        <w:t>Kommunikation</w:t>
      </w:r>
    </w:p>
    <w:p w:rsidR="00A81D65" w:rsidRDefault="00A81D65" w:rsidP="001E24F4">
      <w:r>
        <w:t xml:space="preserve">Ein angemeldeter </w:t>
      </w:r>
      <w:r w:rsidR="00456F78">
        <w:t>Benutzer</w:t>
      </w:r>
      <w:r>
        <w:t xml:space="preserve"> kann jedem anderen </w:t>
      </w:r>
      <w:r w:rsidR="00456F78">
        <w:t>Benutzer</w:t>
      </w:r>
      <w:r>
        <w:t xml:space="preserve"> eine private Nachricht zukommen la</w:t>
      </w:r>
      <w:r>
        <w:t>s</w:t>
      </w:r>
      <w:r>
        <w:t xml:space="preserve">sen, wenn er nicht auf dessen </w:t>
      </w:r>
      <w:proofErr w:type="spellStart"/>
      <w:r>
        <w:t>Blockierliste</w:t>
      </w:r>
      <w:proofErr w:type="spellEnd"/>
      <w:r>
        <w:t xml:space="preserve"> steht.</w:t>
      </w:r>
    </w:p>
    <w:p w:rsidR="00A81D65" w:rsidRDefault="00A81D65" w:rsidP="001E24F4">
      <w:r>
        <w:t xml:space="preserve">Auf eingegangene Nachrichten kann ein </w:t>
      </w:r>
      <w:r w:rsidR="00456F78">
        <w:t>Benutzer</w:t>
      </w:r>
      <w:r>
        <w:t xml:space="preserve"> immer antworten.</w:t>
      </w:r>
    </w:p>
    <w:p w:rsidR="00A81D65" w:rsidRPr="008F24FB" w:rsidRDefault="00A81D65" w:rsidP="008F24FB">
      <w:pPr>
        <w:pStyle w:val="berschrift3"/>
      </w:pPr>
      <w:r w:rsidRPr="008F24FB">
        <w:t>Eventfunktionen</w:t>
      </w:r>
    </w:p>
    <w:p w:rsidR="00A81D65" w:rsidRDefault="00A81D65" w:rsidP="001E24F4">
      <w:r>
        <w:t xml:space="preserve">Ein </w:t>
      </w:r>
      <w:r w:rsidR="00456F78">
        <w:t>Benutzer</w:t>
      </w:r>
      <w:r>
        <w:t xml:space="preserve"> kann einen beliebigen Event veröffentlichen, folgende Informationen werden benötigt: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Titel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Beschreibung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Preis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Freie Plätze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Ort</w:t>
      </w:r>
    </w:p>
    <w:p w:rsidR="00A81D65" w:rsidRDefault="00A81D65" w:rsidP="00A81D65">
      <w:pPr>
        <w:pStyle w:val="Liste2"/>
        <w:numPr>
          <w:ilvl w:val="0"/>
          <w:numId w:val="36"/>
        </w:numPr>
      </w:pPr>
      <w:r>
        <w:t>Zeitpunkt</w:t>
      </w:r>
    </w:p>
    <w:p w:rsidR="00A81D65" w:rsidRDefault="00A81D65" w:rsidP="001E24F4">
      <w:r>
        <w:t xml:space="preserve">Um an einem Event teilzunehmen, können sich </w:t>
      </w:r>
      <w:r w:rsidR="00456F78">
        <w:t>Benutzer</w:t>
      </w:r>
      <w:r>
        <w:t xml:space="preserve"> anmelden</w:t>
      </w:r>
    </w:p>
    <w:p w:rsidR="00A81D65" w:rsidRDefault="00456F78" w:rsidP="001E24F4">
      <w:r>
        <w:t>Benutzer</w:t>
      </w:r>
      <w:r w:rsidR="00A81D65">
        <w:t xml:space="preserve"> können Events positiv oder negativ Bewerten</w:t>
      </w:r>
    </w:p>
    <w:p w:rsidR="00A81D65" w:rsidRDefault="00A81D65" w:rsidP="001E24F4">
      <w:r>
        <w:t>Es können Kommentare verfasst werden</w:t>
      </w:r>
    </w:p>
    <w:p w:rsidR="00A81D65" w:rsidRPr="008F24FB" w:rsidRDefault="00A81D65" w:rsidP="008F24FB">
      <w:pPr>
        <w:pStyle w:val="berschrift3"/>
      </w:pPr>
      <w:r w:rsidRPr="008F24FB">
        <w:t>Administratorfunktionen</w:t>
      </w:r>
    </w:p>
    <w:p w:rsidR="00A81D65" w:rsidRDefault="00A81D65" w:rsidP="001E24F4">
      <w:r>
        <w:t xml:space="preserve">Ein Administrator ist ein </w:t>
      </w:r>
      <w:r w:rsidR="00456F78">
        <w:t>Benutzer</w:t>
      </w:r>
      <w:r>
        <w:t xml:space="preserve"> mit speziellen Befugnissen.</w:t>
      </w:r>
    </w:p>
    <w:p w:rsidR="00A81D65" w:rsidRDefault="00A81D65" w:rsidP="001E24F4">
      <w:pPr>
        <w:spacing w:before="100" w:beforeAutospacing="1"/>
        <w:rPr>
          <w:b/>
        </w:rPr>
      </w:pPr>
      <w:r w:rsidRPr="00F64ABD">
        <w:rPr>
          <w:b/>
        </w:rPr>
        <w:t>Systemverwaltung</w:t>
      </w:r>
    </w:p>
    <w:p w:rsidR="00A81D65" w:rsidRDefault="00A81D65" w:rsidP="001E24F4">
      <w:r>
        <w:t>Er kann das System konfigurieren.</w:t>
      </w:r>
    </w:p>
    <w:p w:rsidR="00A81D65" w:rsidRDefault="00A81D65" w:rsidP="001E24F4">
      <w:r>
        <w:t>Es können Statistiken zur Seitennutzung erstellt werden.</w:t>
      </w:r>
    </w:p>
    <w:p w:rsidR="00A81D65" w:rsidRDefault="00A81D65" w:rsidP="001E24F4">
      <w:pPr>
        <w:spacing w:after="100" w:afterAutospacing="1"/>
        <w:rPr>
          <w:b/>
        </w:rPr>
      </w:pPr>
      <w:r w:rsidRPr="00F64ABD">
        <w:rPr>
          <w:b/>
        </w:rPr>
        <w:t>Benutzerverwaltung</w:t>
      </w:r>
    </w:p>
    <w:p w:rsidR="00A81D65" w:rsidRDefault="00A81D65" w:rsidP="001E24F4">
      <w:r>
        <w:t xml:space="preserve">Ein Administrator kann </w:t>
      </w:r>
      <w:r w:rsidR="00456F78">
        <w:t>Benutzer</w:t>
      </w:r>
      <w:r>
        <w:t xml:space="preserve"> manuell freischalten.</w:t>
      </w:r>
    </w:p>
    <w:p w:rsidR="00A81D65" w:rsidRDefault="00A81D65" w:rsidP="001E24F4">
      <w:r>
        <w:t>Er kann die Angaben eines Nutzers vollständig sehen (trotz Privatsphäre Einstellungen) und abändern.</w:t>
      </w:r>
    </w:p>
    <w:p w:rsidR="00A81D65" w:rsidRDefault="00A81D65" w:rsidP="001E24F4">
      <w:r>
        <w:t>Er kann den Nachrichtenaustausch zwischen zwei Nutzern unterbinden.</w:t>
      </w:r>
    </w:p>
    <w:p w:rsidR="00A81D65" w:rsidRDefault="00A81D65" w:rsidP="001E24F4">
      <w:r>
        <w:lastRenderedPageBreak/>
        <w:t>Er kann Benutzer verwarnen und sperren.</w:t>
      </w:r>
    </w:p>
    <w:p w:rsidR="001E24F4" w:rsidRPr="00006428" w:rsidRDefault="00490A9F" w:rsidP="001E24F4">
      <w:pPr>
        <w:pStyle w:val="Anforderung"/>
        <w:rPr>
          <w:b/>
          <w:bCs/>
        </w:rPr>
      </w:pPr>
      <w:r>
        <w:rPr>
          <w:b/>
          <w:bCs/>
        </w:rPr>
        <w:fldChar w:fldCharType="end"/>
      </w:r>
    </w:p>
    <w:p w:rsidR="001E24F4" w:rsidRDefault="001E24F4" w:rsidP="001E24F4">
      <w:pPr>
        <w:pStyle w:val="Anforderung"/>
      </w:pPr>
      <w:r>
        <w:t>T10</w:t>
      </w:r>
      <w:r>
        <w:tab/>
      </w:r>
    </w:p>
    <w:p w:rsidR="001E24F4" w:rsidRDefault="001E24F4" w:rsidP="001E24F4">
      <w:pPr>
        <w:pStyle w:val="Anforderung"/>
      </w:pPr>
      <w:r>
        <w:t>T20</w:t>
      </w:r>
      <w:r>
        <w:tab/>
      </w:r>
    </w:p>
    <w:p w:rsidR="001E24F4" w:rsidRDefault="001E24F4" w:rsidP="001E24F4">
      <w:pPr>
        <w:rPr>
          <w:b/>
          <w:bCs/>
        </w:rPr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 w:rsidR="00490A9F">
        <w:rPr>
          <w:b/>
          <w:bCs/>
        </w:rPr>
        <w:fldChar w:fldCharType="begin"/>
      </w:r>
      <w:r>
        <w:rPr>
          <w:b/>
          <w:bCs/>
        </w:rPr>
        <w:instrText xml:space="preserve"> REF _Ref318533449 \r \h </w:instrText>
      </w:r>
      <w:r w:rsidR="00490A9F">
        <w:rPr>
          <w:b/>
          <w:bCs/>
        </w:rPr>
      </w:r>
      <w:r w:rsidR="00490A9F">
        <w:rPr>
          <w:b/>
          <w:bCs/>
        </w:rPr>
        <w:fldChar w:fldCharType="separate"/>
      </w:r>
      <w:r>
        <w:rPr>
          <w:b/>
          <w:bCs/>
        </w:rPr>
        <w:t>II.a.2</w:t>
      </w:r>
      <w:r w:rsidR="00490A9F"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490A9F">
        <w:rPr>
          <w:b/>
          <w:bCs/>
        </w:rPr>
        <w:fldChar w:fldCharType="begin"/>
      </w:r>
      <w:r>
        <w:rPr>
          <w:b/>
          <w:bCs/>
        </w:rPr>
        <w:instrText xml:space="preserve"> REF _Ref318533449 \h </w:instrText>
      </w:r>
      <w:r w:rsidR="00490A9F">
        <w:rPr>
          <w:b/>
          <w:bCs/>
        </w:rPr>
      </w:r>
      <w:r w:rsidR="00490A9F">
        <w:rPr>
          <w:b/>
          <w:bCs/>
        </w:rPr>
        <w:fldChar w:fldCharType="separate"/>
      </w:r>
      <w:r>
        <w:t>Funktionsbereich 2</w:t>
      </w:r>
      <w:r w:rsidR="00490A9F">
        <w:rPr>
          <w:b/>
          <w:bCs/>
        </w:rPr>
        <w:fldChar w:fldCharType="end"/>
      </w:r>
    </w:p>
    <w:p w:rsidR="001E24F4" w:rsidRDefault="001E24F4" w:rsidP="001E24F4">
      <w:pPr>
        <w:pStyle w:val="Anforderung"/>
      </w:pPr>
      <w:r>
        <w:t>T30</w:t>
      </w:r>
      <w:r>
        <w:tab/>
      </w:r>
    </w:p>
    <w:p w:rsidR="001E24F4" w:rsidRDefault="001E24F4" w:rsidP="001E24F4">
      <w:pPr>
        <w:rPr>
          <w:b/>
          <w:bCs/>
        </w:rPr>
      </w:pPr>
      <w:r>
        <w:rPr>
          <w:b/>
          <w:bCs/>
        </w:rPr>
        <w:t>…</w:t>
      </w:r>
    </w:p>
    <w:p w:rsidR="001E24F4" w:rsidRDefault="001E24F4" w:rsidP="001E24F4"/>
    <w:p w:rsidR="001E24F4" w:rsidRPr="008F24FB" w:rsidRDefault="001E24F4" w:rsidP="008F24FB">
      <w:pPr>
        <w:pStyle w:val="berschrift3"/>
      </w:pPr>
      <w:bookmarkStart w:id="95" w:name="_Toc320350289"/>
      <w:bookmarkStart w:id="96" w:name="_Toc320351673"/>
      <w:r w:rsidRPr="008F24FB">
        <w:t>Testfälle zu Qualitätsvorgaben</w:t>
      </w:r>
      <w:bookmarkEnd w:id="95"/>
      <w:bookmarkEnd w:id="96"/>
    </w:p>
    <w:p w:rsidR="001E24F4" w:rsidRPr="00006428" w:rsidRDefault="001E24F4" w:rsidP="001E24F4">
      <w:pPr>
        <w:pStyle w:val="Anforderung"/>
        <w:rPr>
          <w:b/>
          <w:bCs/>
        </w:rPr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 w:rsidR="00490A9F">
        <w:rPr>
          <w:b/>
          <w:bCs/>
        </w:rPr>
        <w:fldChar w:fldCharType="begin"/>
      </w:r>
      <w:r>
        <w:rPr>
          <w:b/>
          <w:bCs/>
        </w:rPr>
        <w:instrText xml:space="preserve"> REF _Ref318533533 \r \h </w:instrText>
      </w:r>
      <w:r w:rsidR="00490A9F">
        <w:rPr>
          <w:b/>
          <w:bCs/>
        </w:rPr>
      </w:r>
      <w:r w:rsidR="00490A9F">
        <w:rPr>
          <w:b/>
          <w:bCs/>
        </w:rPr>
        <w:fldChar w:fldCharType="separate"/>
      </w:r>
      <w:r>
        <w:rPr>
          <w:b/>
          <w:bCs/>
        </w:rPr>
        <w:t>III.a.1</w:t>
      </w:r>
      <w:r w:rsidR="00490A9F"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490A9F">
        <w:rPr>
          <w:b/>
          <w:bCs/>
        </w:rPr>
        <w:fldChar w:fldCharType="begin"/>
      </w:r>
      <w:r>
        <w:rPr>
          <w:b/>
          <w:bCs/>
        </w:rPr>
        <w:instrText xml:space="preserve"> REF _Ref318533520 \h </w:instrText>
      </w:r>
      <w:r w:rsidR="00490A9F">
        <w:rPr>
          <w:b/>
          <w:bCs/>
        </w:rPr>
      </w:r>
      <w:r w:rsidR="00490A9F">
        <w:rPr>
          <w:b/>
          <w:bCs/>
        </w:rPr>
        <w:fldChar w:fldCharType="separate"/>
      </w:r>
      <w:r>
        <w:t>Funktionalität</w:t>
      </w:r>
      <w:r w:rsidR="00490A9F">
        <w:rPr>
          <w:b/>
          <w:bCs/>
        </w:rPr>
        <w:fldChar w:fldCharType="end"/>
      </w:r>
    </w:p>
    <w:p w:rsidR="001E24F4" w:rsidRDefault="001E24F4" w:rsidP="001E24F4">
      <w:pPr>
        <w:pStyle w:val="Anforderung"/>
      </w:pPr>
      <w:r>
        <w:t>T100</w:t>
      </w:r>
      <w:r>
        <w:tab/>
      </w:r>
    </w:p>
    <w:p w:rsidR="001E24F4" w:rsidRDefault="001E24F4" w:rsidP="001E24F4">
      <w:pPr>
        <w:pStyle w:val="Anforderung"/>
      </w:pPr>
      <w:r>
        <w:t>T110</w:t>
      </w:r>
      <w:r>
        <w:tab/>
      </w:r>
    </w:p>
    <w:p w:rsidR="001E24F4" w:rsidRDefault="001E24F4" w:rsidP="001E24F4">
      <w:pPr>
        <w:pStyle w:val="Anforderung"/>
      </w:pPr>
      <w:r>
        <w:t>…</w:t>
      </w:r>
    </w:p>
    <w:p w:rsidR="001E24F4" w:rsidRDefault="001E24F4" w:rsidP="001E24F4">
      <w:pPr>
        <w:rPr>
          <w:b/>
          <w:bCs/>
        </w:rPr>
      </w:pPr>
      <w:r w:rsidRPr="00006428">
        <w:rPr>
          <w:b/>
          <w:bCs/>
        </w:rPr>
        <w:t>Testfälle</w:t>
      </w:r>
      <w:r>
        <w:rPr>
          <w:b/>
          <w:bCs/>
        </w:rPr>
        <w:t xml:space="preserve"> zu </w:t>
      </w:r>
      <w:r w:rsidR="00490A9F">
        <w:rPr>
          <w:b/>
          <w:bCs/>
        </w:rPr>
        <w:fldChar w:fldCharType="begin"/>
      </w:r>
      <w:r>
        <w:rPr>
          <w:b/>
          <w:bCs/>
        </w:rPr>
        <w:instrText xml:space="preserve"> REF _Ref318533611 \r \h </w:instrText>
      </w:r>
      <w:r w:rsidR="00490A9F">
        <w:rPr>
          <w:b/>
          <w:bCs/>
        </w:rPr>
      </w:r>
      <w:r w:rsidR="00490A9F">
        <w:rPr>
          <w:b/>
          <w:bCs/>
        </w:rPr>
        <w:fldChar w:fldCharType="separate"/>
      </w:r>
      <w:r>
        <w:rPr>
          <w:b/>
          <w:bCs/>
        </w:rPr>
        <w:t>III.a.4</w:t>
      </w:r>
      <w:r w:rsidR="00490A9F"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490A9F">
        <w:rPr>
          <w:b/>
          <w:bCs/>
        </w:rPr>
        <w:fldChar w:fldCharType="begin"/>
      </w:r>
      <w:r>
        <w:rPr>
          <w:b/>
          <w:bCs/>
        </w:rPr>
        <w:instrText xml:space="preserve"> REF _Ref318533614 \h </w:instrText>
      </w:r>
      <w:r w:rsidR="00490A9F">
        <w:rPr>
          <w:b/>
          <w:bCs/>
        </w:rPr>
      </w:r>
      <w:r w:rsidR="00490A9F">
        <w:rPr>
          <w:b/>
          <w:bCs/>
        </w:rPr>
        <w:fldChar w:fldCharType="separate"/>
      </w:r>
      <w:r>
        <w:t>Effizienz</w:t>
      </w:r>
      <w:r w:rsidR="00490A9F">
        <w:rPr>
          <w:b/>
          <w:bCs/>
        </w:rPr>
        <w:fldChar w:fldCharType="end"/>
      </w:r>
      <w:r>
        <w:rPr>
          <w:b/>
          <w:bCs/>
        </w:rPr>
        <w:t xml:space="preserve"> </w:t>
      </w:r>
    </w:p>
    <w:p w:rsidR="001E24F4" w:rsidRDefault="001E24F4" w:rsidP="001E24F4">
      <w:pPr>
        <w:pStyle w:val="Anforderung"/>
      </w:pPr>
      <w:r>
        <w:t>T120</w:t>
      </w:r>
      <w:r>
        <w:tab/>
      </w:r>
    </w:p>
    <w:p w:rsidR="001E24F4" w:rsidRDefault="001E24F4" w:rsidP="001E24F4">
      <w:pPr>
        <w:rPr>
          <w:b/>
          <w:bCs/>
        </w:rPr>
      </w:pPr>
      <w:r>
        <w:rPr>
          <w:b/>
          <w:bCs/>
        </w:rPr>
        <w:t>…</w:t>
      </w:r>
    </w:p>
    <w:p w:rsidR="001E24F4" w:rsidRPr="00006428" w:rsidRDefault="001E24F4" w:rsidP="001E24F4"/>
    <w:p w:rsidR="001E24F4" w:rsidRPr="00FD23E2" w:rsidRDefault="001E24F4" w:rsidP="001E24F4"/>
    <w:p w:rsidR="001E24F4" w:rsidRPr="008A096E" w:rsidRDefault="001E24F4" w:rsidP="001E24F4">
      <w:pPr>
        <w:ind w:left="709" w:hanging="709"/>
      </w:pPr>
    </w:p>
    <w:p w:rsidR="00C25224" w:rsidRPr="004D6C02" w:rsidRDefault="00C25224" w:rsidP="00D74F5F">
      <w:pPr>
        <w:pStyle w:val="Textkrper"/>
        <w:rPr>
          <w:rFonts w:ascii="Arial" w:hAnsi="Arial" w:cs="Arial"/>
          <w:color w:val="auto"/>
          <w:szCs w:val="24"/>
          <w:lang w:bidi="ar-SA"/>
        </w:rPr>
      </w:pPr>
    </w:p>
    <w:p w:rsidR="00D059F7" w:rsidRPr="004D6C02" w:rsidRDefault="00D059F7">
      <w:pPr>
        <w:spacing w:line="288" w:lineRule="auto"/>
        <w:ind w:left="2160"/>
        <w:rPr>
          <w:rFonts w:ascii="Arial" w:hAnsi="Arial" w:cs="Arial"/>
          <w:szCs w:val="24"/>
          <w:lang w:bidi="ar-SA"/>
        </w:rPr>
        <w:sectPr w:rsidR="00D059F7" w:rsidRPr="004D6C02" w:rsidSect="00192C10">
          <w:pgSz w:w="11907" w:h="16839" w:code="9"/>
          <w:pgMar w:top="1417" w:right="1417" w:bottom="1134" w:left="1417" w:header="568" w:footer="567" w:gutter="0"/>
          <w:pgNumType w:start="1"/>
          <w:cols w:space="720"/>
          <w:docGrid w:linePitch="360"/>
        </w:sectPr>
      </w:pPr>
    </w:p>
    <w:p w:rsidR="00593582" w:rsidRPr="004D6C02" w:rsidRDefault="00D74F5F" w:rsidP="00BD0F67">
      <w:pPr>
        <w:pStyle w:val="Titel"/>
        <w:rPr>
          <w:lang w:val="de-DE"/>
        </w:rPr>
      </w:pPr>
      <w:bookmarkStart w:id="97" w:name="_Toc320350299"/>
      <w:r w:rsidRPr="004D6C02">
        <w:rPr>
          <w:lang w:val="de-DE"/>
        </w:rPr>
        <w:lastRenderedPageBreak/>
        <w:t>Anhang</w:t>
      </w:r>
      <w:bookmarkEnd w:id="97"/>
    </w:p>
    <w:p w:rsidR="00A81D65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r w:rsidRPr="00490A9F">
        <w:fldChar w:fldCharType="begin"/>
      </w:r>
      <w:r w:rsidR="00AE69DA" w:rsidRPr="004D6C02">
        <w:instrText xml:space="preserve"> TOC \h \z \u \t "Anhang 1;1;Anhang 2;2;Anhang 3;3" </w:instrText>
      </w:r>
      <w:r w:rsidRPr="00490A9F">
        <w:fldChar w:fldCharType="separate"/>
      </w:r>
      <w:hyperlink w:anchor="_Toc320352287" w:history="1">
        <w:r w:rsidR="00A81D65" w:rsidRPr="009811ED">
          <w:rPr>
            <w:rStyle w:val="Hyperlink"/>
            <w:noProof/>
          </w:rPr>
          <w:t>A 1.</w:t>
        </w:r>
        <w:r w:rsidR="00A81D65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A81D65" w:rsidRPr="009811ED">
          <w:rPr>
            <w:rStyle w:val="Hyperlink"/>
            <w:noProof/>
          </w:rPr>
          <w:t>Glossar (in eigenes Dokument auslagern)</w:t>
        </w:r>
        <w:r w:rsidR="00A81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D65">
          <w:rPr>
            <w:noProof/>
            <w:webHidden/>
          </w:rPr>
          <w:instrText xml:space="preserve"> PAGEREF _Toc320352287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65"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:rsidR="00A81D65" w:rsidRDefault="00490A9F">
      <w:pPr>
        <w:pStyle w:val="Verzeichnis1"/>
        <w:rPr>
          <w:b w:val="0"/>
          <w:bCs w:val="0"/>
          <w:caps w:val="0"/>
          <w:noProof/>
          <w:sz w:val="22"/>
          <w:szCs w:val="22"/>
          <w:lang w:eastAsia="de-DE" w:bidi="ar-SA"/>
        </w:rPr>
      </w:pPr>
      <w:hyperlink w:anchor="_Toc320352288" w:history="1">
        <w:r w:rsidR="00A81D65" w:rsidRPr="009811ED">
          <w:rPr>
            <w:rStyle w:val="Hyperlink"/>
            <w:noProof/>
          </w:rPr>
          <w:t>A 2.</w:t>
        </w:r>
        <w:r w:rsidR="00A81D65">
          <w:rPr>
            <w:b w:val="0"/>
            <w:bCs w:val="0"/>
            <w:caps w:val="0"/>
            <w:noProof/>
            <w:sz w:val="22"/>
            <w:szCs w:val="22"/>
            <w:lang w:eastAsia="de-DE" w:bidi="ar-SA"/>
          </w:rPr>
          <w:tab/>
        </w:r>
        <w:r w:rsidR="00A81D65" w:rsidRPr="009811ED">
          <w:rPr>
            <w:rStyle w:val="Hyperlink"/>
            <w:noProof/>
          </w:rPr>
          <w:t>Referenzierte Dokumente</w:t>
        </w:r>
        <w:r w:rsidR="00A81D6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81D65">
          <w:rPr>
            <w:noProof/>
            <w:webHidden/>
          </w:rPr>
          <w:instrText xml:space="preserve"> PAGEREF _Toc320352288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81D65"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:rsidR="00B7266A" w:rsidRPr="004D6C02" w:rsidRDefault="00490A9F" w:rsidP="001332EF">
      <w:pPr>
        <w:pStyle w:val="Textkrper"/>
      </w:pPr>
      <w:r w:rsidRPr="004D6C02">
        <w:fldChar w:fldCharType="end"/>
      </w:r>
      <w:r w:rsidR="00B7266A" w:rsidRPr="004D6C02">
        <w:br w:type="page"/>
      </w:r>
    </w:p>
    <w:p w:rsidR="00A81D65" w:rsidRPr="00A81D65" w:rsidRDefault="00A81D65" w:rsidP="00A81D65">
      <w:pPr>
        <w:pStyle w:val="Anhang1"/>
        <w:rPr>
          <w:lang w:val="de-DE"/>
        </w:rPr>
      </w:pPr>
      <w:bookmarkStart w:id="98" w:name="_Toc320350291"/>
      <w:bookmarkStart w:id="99" w:name="_Toc320351675"/>
      <w:bookmarkStart w:id="100" w:name="_Toc320352287"/>
      <w:r w:rsidRPr="00A81D65">
        <w:rPr>
          <w:lang w:val="de-DE"/>
        </w:rPr>
        <w:lastRenderedPageBreak/>
        <w:t>Glossar (in eigenes Dokument auslagern)</w:t>
      </w:r>
      <w:bookmarkEnd w:id="98"/>
      <w:bookmarkEnd w:id="99"/>
      <w:bookmarkEnd w:id="100"/>
    </w:p>
    <w:tbl>
      <w:tblPr>
        <w:tblStyle w:val="Tabellengitternetz"/>
        <w:tblW w:w="0" w:type="auto"/>
        <w:tblLook w:val="00A0"/>
      </w:tblPr>
      <w:tblGrid>
        <w:gridCol w:w="2518"/>
        <w:gridCol w:w="4961"/>
        <w:gridCol w:w="1778"/>
      </w:tblGrid>
      <w:tr w:rsidR="00A81D65" w:rsidTr="009B169C">
        <w:tc>
          <w:tcPr>
            <w:tcW w:w="2518" w:type="dxa"/>
            <w:shd w:val="clear" w:color="auto" w:fill="E0E0E0"/>
          </w:tcPr>
          <w:p w:rsidR="00A81D65" w:rsidRDefault="00A81D65" w:rsidP="009B169C">
            <w:r>
              <w:t>Begriff</w:t>
            </w:r>
          </w:p>
        </w:tc>
        <w:tc>
          <w:tcPr>
            <w:tcW w:w="4961" w:type="dxa"/>
            <w:shd w:val="clear" w:color="auto" w:fill="E0E0E0"/>
          </w:tcPr>
          <w:p w:rsidR="00A81D65" w:rsidRDefault="00A81D65" w:rsidP="009B169C">
            <w:r>
              <w:t>Definition</w:t>
            </w:r>
          </w:p>
        </w:tc>
        <w:tc>
          <w:tcPr>
            <w:tcW w:w="1733" w:type="dxa"/>
            <w:shd w:val="clear" w:color="auto" w:fill="E0E0E0"/>
          </w:tcPr>
          <w:p w:rsidR="00A81D65" w:rsidRDefault="00A81D65" w:rsidP="009B169C">
            <w:r>
              <w:t>Ersteller/Datum</w:t>
            </w:r>
          </w:p>
        </w:tc>
      </w:tr>
      <w:tr w:rsidR="00A81D65" w:rsidTr="009B169C">
        <w:tc>
          <w:tcPr>
            <w:tcW w:w="2518" w:type="dxa"/>
          </w:tcPr>
          <w:p w:rsidR="00A81D65" w:rsidRDefault="00A81D65" w:rsidP="009B169C"/>
        </w:tc>
        <w:tc>
          <w:tcPr>
            <w:tcW w:w="4961" w:type="dxa"/>
          </w:tcPr>
          <w:p w:rsidR="00A81D65" w:rsidRDefault="00A81D65" w:rsidP="009B169C"/>
        </w:tc>
        <w:tc>
          <w:tcPr>
            <w:tcW w:w="1733" w:type="dxa"/>
          </w:tcPr>
          <w:p w:rsidR="00A81D65" w:rsidRDefault="00A81D65" w:rsidP="009B169C"/>
        </w:tc>
      </w:tr>
      <w:tr w:rsidR="00A81D65" w:rsidTr="009B169C">
        <w:tc>
          <w:tcPr>
            <w:tcW w:w="2518" w:type="dxa"/>
          </w:tcPr>
          <w:p w:rsidR="00A81D65" w:rsidRDefault="00A81D65" w:rsidP="009B169C"/>
        </w:tc>
        <w:tc>
          <w:tcPr>
            <w:tcW w:w="4961" w:type="dxa"/>
          </w:tcPr>
          <w:p w:rsidR="00A81D65" w:rsidRDefault="00A81D65" w:rsidP="009B169C"/>
        </w:tc>
        <w:tc>
          <w:tcPr>
            <w:tcW w:w="1733" w:type="dxa"/>
          </w:tcPr>
          <w:p w:rsidR="00A81D65" w:rsidRDefault="00A81D65" w:rsidP="009B169C"/>
        </w:tc>
      </w:tr>
      <w:tr w:rsidR="00A81D65" w:rsidTr="009B169C">
        <w:tc>
          <w:tcPr>
            <w:tcW w:w="2518" w:type="dxa"/>
          </w:tcPr>
          <w:p w:rsidR="00A81D65" w:rsidRDefault="00A81D65" w:rsidP="009B169C"/>
        </w:tc>
        <w:tc>
          <w:tcPr>
            <w:tcW w:w="4961" w:type="dxa"/>
          </w:tcPr>
          <w:p w:rsidR="00A81D65" w:rsidRDefault="00A81D65" w:rsidP="009B169C"/>
        </w:tc>
        <w:tc>
          <w:tcPr>
            <w:tcW w:w="1733" w:type="dxa"/>
          </w:tcPr>
          <w:p w:rsidR="00A81D65" w:rsidRDefault="00A81D65" w:rsidP="009B169C"/>
        </w:tc>
      </w:tr>
      <w:tr w:rsidR="00A81D65" w:rsidTr="009B169C">
        <w:tc>
          <w:tcPr>
            <w:tcW w:w="2518" w:type="dxa"/>
          </w:tcPr>
          <w:p w:rsidR="00A81D65" w:rsidRDefault="00A81D65" w:rsidP="009B169C"/>
        </w:tc>
        <w:tc>
          <w:tcPr>
            <w:tcW w:w="4961" w:type="dxa"/>
          </w:tcPr>
          <w:p w:rsidR="00A81D65" w:rsidRDefault="00A81D65" w:rsidP="009B169C"/>
        </w:tc>
        <w:tc>
          <w:tcPr>
            <w:tcW w:w="1733" w:type="dxa"/>
          </w:tcPr>
          <w:p w:rsidR="00A81D65" w:rsidRDefault="00A81D65" w:rsidP="009B169C"/>
        </w:tc>
      </w:tr>
    </w:tbl>
    <w:p w:rsidR="00A81D65" w:rsidRDefault="00A81D65" w:rsidP="00A81D65"/>
    <w:p w:rsidR="00A81D65" w:rsidRPr="008F24FB" w:rsidRDefault="00A81D65" w:rsidP="00A81D65">
      <w:pPr>
        <w:pStyle w:val="Anhang1"/>
      </w:pPr>
      <w:bookmarkStart w:id="101" w:name="_Toc320350292"/>
      <w:bookmarkStart w:id="102" w:name="_Toc320351676"/>
      <w:bookmarkStart w:id="103" w:name="_Toc320352288"/>
      <w:proofErr w:type="spellStart"/>
      <w:r w:rsidRPr="008F24FB">
        <w:lastRenderedPageBreak/>
        <w:t>Referenzierte</w:t>
      </w:r>
      <w:proofErr w:type="spellEnd"/>
      <w:r w:rsidRPr="008F24FB">
        <w:t xml:space="preserve"> </w:t>
      </w:r>
      <w:proofErr w:type="spellStart"/>
      <w:r w:rsidRPr="008F24FB">
        <w:t>Dokumente</w:t>
      </w:r>
      <w:bookmarkEnd w:id="101"/>
      <w:bookmarkEnd w:id="102"/>
      <w:bookmarkEnd w:id="103"/>
      <w:proofErr w:type="spellEnd"/>
    </w:p>
    <w:p w:rsidR="00A81D65" w:rsidRPr="00D93B4A" w:rsidRDefault="00A81D65" w:rsidP="00A81D65"/>
    <w:p w:rsidR="00A81D65" w:rsidRDefault="00A81D65" w:rsidP="00A81D65">
      <w:pPr>
        <w:pStyle w:val="Anforderung"/>
        <w:tabs>
          <w:tab w:val="clear" w:pos="709"/>
        </w:tabs>
        <w:spacing w:before="0" w:after="0"/>
      </w:pPr>
      <w:r>
        <w:t>[Winter 2010] Mario Winter: Fortgeschrittene Softwaretechnologie LE2 Anforderungsermit</w:t>
      </w:r>
      <w:r>
        <w:t>t</w:t>
      </w:r>
      <w:r>
        <w:t xml:space="preserve">lung und Systemspezifikation. Lehrbrief im Verbundstudium, </w:t>
      </w:r>
      <w:proofErr w:type="spellStart"/>
      <w:r>
        <w:t>IfV</w:t>
      </w:r>
      <w:proofErr w:type="spellEnd"/>
      <w:r>
        <w:t xml:space="preserve"> NRW, Hagen, 2009</w:t>
      </w:r>
    </w:p>
    <w:p w:rsidR="00BE78C5" w:rsidRDefault="00BE78C5" w:rsidP="00BD0F67"/>
    <w:p w:rsidR="00A81D65" w:rsidRDefault="00A81D65" w:rsidP="00BD0F67"/>
    <w:sectPr w:rsidR="00A81D65" w:rsidSect="00420B4A">
      <w:footerReference w:type="default" r:id="rId14"/>
      <w:pgSz w:w="11907" w:h="16839" w:code="9"/>
      <w:pgMar w:top="1417" w:right="1417" w:bottom="1134" w:left="1417" w:header="568" w:footer="567" w:gutter="0"/>
      <w:pgNumType w:fmt="upperRoman" w:start="8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7" w:author="hammel" w:date="2012-03-24T11:26:00Z" w:initials="h">
    <w:p w:rsidR="009B169C" w:rsidRDefault="009B169C">
      <w:pPr>
        <w:pStyle w:val="Kommentartext"/>
      </w:pPr>
      <w:r>
        <w:rPr>
          <w:rStyle w:val="Kommentarzeichen"/>
        </w:rPr>
        <w:annotationRef/>
      </w:r>
      <w:r>
        <w:t>Hier muss noch leben rein</w:t>
      </w:r>
    </w:p>
  </w:comment>
  <w:comment w:id="74" w:author="Alexander" w:date="2012-03-24T10:54:00Z" w:initials="A">
    <w:p w:rsidR="009B169C" w:rsidRDefault="009B169C" w:rsidP="001E24F4">
      <w:pPr>
        <w:pStyle w:val="Kommentartext"/>
      </w:pPr>
      <w:r>
        <w:rPr>
          <w:rStyle w:val="Kommentarzeichen"/>
        </w:rPr>
        <w:annotationRef/>
      </w:r>
      <w:r>
        <w:t>Wessel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D8D" w:rsidRDefault="000A0D8D">
      <w:r>
        <w:separator/>
      </w:r>
    </w:p>
  </w:endnote>
  <w:endnote w:type="continuationSeparator" w:id="0">
    <w:p w:rsidR="000A0D8D" w:rsidRDefault="000A0D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69C" w:rsidRPr="00CD4994" w:rsidRDefault="009B169C" w:rsidP="00265837">
    <w:pPr>
      <w:pStyle w:val="Fuzeile"/>
      <w:rPr>
        <w:b/>
      </w:rPr>
    </w:pPr>
    <w:fldSimple w:instr=" REF dokument_titel \h  \* MERGEFORMAT ">
      <w:sdt>
        <w:sdtPr>
          <w:rPr>
            <w:lang w:val="en-US"/>
          </w:rPr>
          <w:alias w:val="Titel"/>
          <w:id w:val="-129312643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t>Lastenheft</w:t>
          </w:r>
        </w:sdtContent>
      </w:sdt>
    </w:fldSimple>
    <w:r w:rsidRPr="00490A9F">
      <w:rPr>
        <w:noProof/>
        <w:lang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9" o:spid="_x0000_s4106" type="#_x0000_t32" style="position:absolute;margin-left:441.45pt;margin-top:-2.05pt;width:47.7pt;height:78.7pt;flip:x y;z-index:-25165824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B2&#10;ZbF5SAIAAJQEAAAOAAAAAAAAAAAAAAAAAC4CAABkcnMvZTJvRG9jLnhtbFBLAQItABQABgAIAAAA&#10;IQAZqIA/4gAAAAoBAAAPAAAAAAAAAAAAAAAAAKIEAABkcnMvZG93bnJldi54bWxQSwUGAAAAAAQA&#10;BADzAAAAsQUAAAAA&#10;" strokecolor="#a7bfde [1620]"/>
      </w:pict>
    </w:r>
    <w:r w:rsidRPr="00490A9F">
      <w:rPr>
        <w:noProof/>
        <w:lang w:eastAsia="de-DE" w:bidi="ar-SA"/>
      </w:rPr>
      <w:pict>
        <v:group id="Group 15" o:spid="_x0000_s4102" style="position:absolute;margin-left:402.5pt;margin-top:-10.05pt;width:44.5pt;height:46.1pt;rotation:180;z-index:-251649024;mso-position-horizontal-relative:text;mso-position-vertical-relative:text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">
          <v:oval id="Oval 16" o:spid="_x0000_s4105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UG8AA&#10;AADcAAAADwAAAGRycy9kb3ducmV2LnhtbERPzWoCMRC+F/oOYQreaqIFaVej2GJFT9WtDzBsxs3i&#10;ZrJsoru+vREEb/Px/c5s0btaXKgNlWcNo6ECQVx4U3Gp4fD/+/4JIkRkg7Vn0nClAIv568sMM+M7&#10;3tMlj6VIIRwy1GBjbDIpQ2HJYRj6hjhxR986jAm2pTQtdinc1XKs1EQ6rDg1WGzox1Jxys9OgyK7&#10;rw9mLbu/710TcrXaFl8nrQdv/XIKIlIfn+KHe2PS/PEH3J9JF8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MUG8AAAADcAAAADwAAAAAAAAAAAAAAAACYAgAAZHJzL2Rvd25y&#10;ZXYueG1sUEsFBgAAAAAEAAQA9QAAAIUDAAAAAA==&#10;" fillcolor="#a7bfde [1620]" stroked="f"/>
          <v:oval id="Oval 17" o:spid="_x0000_s4104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9aLwA&#10;AADcAAAADwAAAGRycy9kb3ducmV2LnhtbERPzQ7BQBC+S7zDZiQuwpYIUpYIkbgq7pPuaBvd2eou&#10;ytNbicRtvny/s1g1phQPql1hWcFwEIEgTq0uOFNwOu76MxDOI2ssLZOCFzlYLdutBcbaPvlAj8Rn&#10;IoSwi1FB7n0VS+nSnAy6ga2IA3extUEfYJ1JXeMzhJtSjqJoIg0WHBpyrGiTU3pN7kaBO2+Gu/N9&#10;mvBsjMlb32hr0p5S3U6znoPw1Pi/+Ofe6zB/NIXvM+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on1ovAAAANwAAAAPAAAAAAAAAAAAAAAAAJgCAABkcnMvZG93bnJldi54&#10;bWxQSwUGAAAAAAQABAD1AAAAgQMAAAAA&#10;" fillcolor="#d3dfee [820]" stroked="f"/>
          <v:oval id="Oval 18" o:spid="_x0000_s4103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MRcUA&#10;AADcAAAADwAAAGRycy9kb3ducmV2LnhtbESPQW/CMAyF75P4D5EncRvpQEKoI6ANVGkHDoxOO1uJ&#10;1xYapzQZFH79fJi0m633/N7n5XrwrbpQH5vABp4nGShiG1zDlYHPsnhagIoJ2WEbmAzcKMJ6NXpY&#10;Yu7ClT/ockiVkhCOORqoU+pyraOtyWOchI5YtO/Qe0yy9pV2PV4l3Ld6mmVz7bFhaaixo01N9nT4&#10;8QZmO9xWb3d7LvfF1yI7BmtnRTRm/Di8voBKNKR/89/1uxP8qdDKMzKBX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uExFxQAAANwAAAAPAAAAAAAAAAAAAAAAAJgCAABkcnMv&#10;ZG93bnJldi54bWxQSwUGAAAAAAQABAD1AAAAigMAAAAA&#10;" fillcolor="#7ba0cd [2420]" stroked="f"/>
        </v:group>
      </w:pict>
    </w:r>
    <w:r w:rsidRPr="00F263C8">
      <w:tab/>
    </w:r>
    <w:fldSimple w:instr=" REF dokument_datum \h  \* MERGEFORMAT ">
      <w:sdt>
        <w:sdtPr>
          <w:alias w:val="Datum"/>
          <w:id w:val="-401982631"/>
          <w:dataBinding w:prefixMappings="xmlns:ns0='http://schemas.microsoft.com/office/2006/coverPageProps'" w:xpath="/ns0:CoverPageProperties[1]/ns0:PublishDate[1]" w:storeItemID="{55AF091B-3C7A-41E3-B477-F2FDAA23CFDA}"/>
          <w:date w:fullDate="2012-03-24T00:00:00Z">
            <w:dateFormat w:val="dd.MM.yyyy"/>
            <w:lid w:val="de-DE"/>
            <w:storeMappedDataAs w:val="dateTime"/>
            <w:calendar w:val="gregorian"/>
          </w:date>
        </w:sdtPr>
        <w:sdtContent>
          <w:r>
            <w:t>24.03.2012</w:t>
          </w:r>
        </w:sdtContent>
      </w:sdt>
    </w:fldSimple>
    <w:r>
      <w:tab/>
    </w:r>
    <w:r w:rsidRPr="00CC728C">
      <w:rPr>
        <w:b/>
        <w:color w:val="FFFFFF" w:themeColor="background1"/>
      </w:rPr>
      <w:fldChar w:fldCharType="begin"/>
    </w:r>
    <w:r w:rsidRPr="00CC728C">
      <w:rPr>
        <w:b/>
        <w:color w:val="FFFFFF" w:themeColor="background1"/>
      </w:rPr>
      <w:instrText xml:space="preserve"> PAGE   \* MERGEFORMAT </w:instrText>
    </w:r>
    <w:r w:rsidRPr="00CC728C">
      <w:rPr>
        <w:b/>
        <w:color w:val="FFFFFF" w:themeColor="background1"/>
      </w:rPr>
      <w:fldChar w:fldCharType="separate"/>
    </w:r>
    <w:r w:rsidR="00BA6AD3">
      <w:rPr>
        <w:b/>
        <w:noProof/>
        <w:color w:val="FFFFFF" w:themeColor="background1"/>
      </w:rPr>
      <w:t>7</w:t>
    </w:r>
    <w:r w:rsidRPr="00CC728C">
      <w:rPr>
        <w:b/>
        <w:color w:val="FFFFFF" w:themeColor="background1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69C" w:rsidRPr="00B34539" w:rsidRDefault="009B169C" w:rsidP="00B3453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69C" w:rsidRPr="00CD4994" w:rsidRDefault="009B169C" w:rsidP="00480CEA">
    <w:pPr>
      <w:pStyle w:val="Fuzeile"/>
      <w:tabs>
        <w:tab w:val="clear" w:pos="8640"/>
        <w:tab w:val="right" w:pos="8789"/>
      </w:tabs>
      <w:rPr>
        <w:b/>
      </w:rPr>
    </w:pPr>
    <w:fldSimple w:instr=" REF dokument_titel \h  \* MERGEFORMAT ">
      <w:sdt>
        <w:sdtPr>
          <w:rPr>
            <w:lang w:val="en-US"/>
          </w:rPr>
          <w:alias w:val="Titel"/>
          <w:id w:val="-166461431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>
            <w:t>Lastenheft</w:t>
          </w:r>
        </w:sdtContent>
      </w:sdt>
    </w:fldSimple>
    <w:r w:rsidRPr="00490A9F">
      <w:rPr>
        <w:noProof/>
        <w:lang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3" o:spid="_x0000_s4101" type="#_x0000_t32" style="position:absolute;margin-left:441.45pt;margin-top:-2.05pt;width:47.7pt;height:78.7pt;flip:x y;z-index:-2516428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" strokecolor="#a7bfde [1620]"/>
      </w:pict>
    </w:r>
    <w:r w:rsidRPr="00490A9F">
      <w:rPr>
        <w:noProof/>
        <w:lang w:eastAsia="de-DE" w:bidi="ar-SA"/>
      </w:rPr>
      <w:pict>
        <v:group id="Group 34" o:spid="_x0000_s4097" style="position:absolute;margin-left:402.5pt;margin-top:-10.05pt;width:44.5pt;height:46.1pt;rotation:180;z-index:-251641856;mso-position-horizontal-relative:text;mso-position-vertical-relative:text" coordorigin="7907,4350" coordsize="221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">
          <v:oval id="Oval 35" o:spid="_x0000_s4100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KTcIA&#10;AADbAAAADwAAAGRycy9kb3ducmV2LnhtbESP0WoCMRRE3wv9h3ALvtVEEWlXo9hiRZ+qWz/gsrlu&#10;Fjc3yyZ11783guDjMDNnmPmyd7W4UBsqzxpGQwWCuPCm4lLD8e/n/QNEiMgGa8+k4UoBlovXlzlm&#10;xnd8oEseS5EgHDLUYGNsMilDYclhGPqGOHkn3zqMSbalNC12Ce5qOVZqKh1WnBYsNvRtqTjn/06D&#10;Inuoj2Yju9+vfRNytd4Vn2etB2/9agYiUh+f4Ud7azRMJnD/kn6A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spNwgAAANsAAAAPAAAAAAAAAAAAAAAAAJgCAABkcnMvZG93&#10;bnJldi54bWxQSwUGAAAAAAQABAD1AAAAhwMAAAAA&#10;" fillcolor="#a7bfde [1620]" stroked="f"/>
          <v:oval id="Oval 36" o:spid="_x0000_s4099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NtC8MA&#10;AADbAAAADwAAAGRycy9kb3ducmV2LnhtbESPT2vCQBTE74LfYXlCL6KblNY/qatIiuC1Ue+P7DMJ&#10;zb6N2U1M++ndQsHjMDO/YTa7wdSip9ZVlhXE8wgEcW51xYWC8+kwW4FwHlljbZkU/JCD3XY82mCi&#10;7Z2/qM98IQKEXYIKSu+bREqXl2TQzW1DHLyrbQ36INtC6hbvAW5q+RpFC2mw4rBQYkNpSfl31hkF&#10;7pLGh0u3zHj1htmvvtGnyadKvUyG/QcIT4N/hv/bR63gfQ1/X8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NtC8MAAADbAAAADwAAAAAAAAAAAAAAAACYAgAAZHJzL2Rv&#10;d25yZXYueG1sUEsFBgAAAAAEAAQA9QAAAIgDAAAAAA==&#10;" fillcolor="#d3dfee [820]" stroked="f"/>
          <v:oval id="Oval 37" o:spid="_x0000_s4098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d/MQA&#10;AADbAAAADwAAAGRycy9kb3ducmV2LnhtbESPS2vDMBCE74X+B7GB3Go5MYTgRjF9YMihhzxKz4u0&#10;tZ1YK9dSHDe/PioUchxm5htmVYy2FQP1vnGsYJakIIi1Mw1XCj4P5dMShA/IBlvHpOCXPBTrx4cV&#10;5sZdeEfDPlQiQtjnqKAOocul9Lomiz5xHXH0vl1vMUTZV9L0eIlw28p5mi6kxYbjQo0dvdWkT/uz&#10;VZB94Hv1etU/h235tUyPTuus9EpNJ+PLM4hAY7iH/9sbo2CRwd+X+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YnfzEAAAA2wAAAA8AAAAAAAAAAAAAAAAAmAIAAGRycy9k&#10;b3ducmV2LnhtbFBLBQYAAAAABAAEAPUAAACJAwAAAAA=&#10;" fillcolor="#7ba0cd [2420]" stroked="f"/>
        </v:group>
      </w:pict>
    </w:r>
    <w:r w:rsidRPr="00F263C8">
      <w:tab/>
    </w:r>
    <w:fldSimple w:instr=" REF dokument_datum \h  \* MERGEFORMAT ">
      <w:sdt>
        <w:sdtPr>
          <w:alias w:val="Datum"/>
          <w:id w:val="-640731389"/>
          <w:dataBinding w:prefixMappings="xmlns:ns0='http://schemas.microsoft.com/office/2006/coverPageProps'" w:xpath="/ns0:CoverPageProperties[1]/ns0:PublishDate[1]" w:storeItemID="{55AF091B-3C7A-41E3-B477-F2FDAA23CFDA}"/>
          <w:date w:fullDate="2012-03-24T00:00:00Z">
            <w:dateFormat w:val="dd.MM.yyyy"/>
            <w:lid w:val="de-DE"/>
            <w:storeMappedDataAs w:val="dateTime"/>
            <w:calendar w:val="gregorian"/>
          </w:date>
        </w:sdtPr>
        <w:sdtContent>
          <w:r>
            <w:t>24.03.2012</w:t>
          </w:r>
        </w:sdtContent>
      </w:sdt>
    </w:fldSimple>
    <w:r>
      <w:tab/>
    </w:r>
    <w:r w:rsidRPr="00CC728C">
      <w:rPr>
        <w:b/>
        <w:color w:val="FFFFFF" w:themeColor="background1"/>
      </w:rPr>
      <w:fldChar w:fldCharType="begin"/>
    </w:r>
    <w:r w:rsidRPr="00CC728C">
      <w:rPr>
        <w:b/>
        <w:color w:val="FFFFFF" w:themeColor="background1"/>
      </w:rPr>
      <w:instrText xml:space="preserve"> PAGE   \* MERGEFORMAT </w:instrText>
    </w:r>
    <w:r w:rsidRPr="00CC728C">
      <w:rPr>
        <w:b/>
        <w:color w:val="FFFFFF" w:themeColor="background1"/>
      </w:rPr>
      <w:fldChar w:fldCharType="separate"/>
    </w:r>
    <w:r w:rsidR="00F76ABF">
      <w:rPr>
        <w:b/>
        <w:noProof/>
        <w:color w:val="FFFFFF" w:themeColor="background1"/>
      </w:rPr>
      <w:t>X</w:t>
    </w:r>
    <w:r w:rsidRPr="00CC728C">
      <w:rPr>
        <w:b/>
        <w:color w:val="FFFFFF" w:themeColor="background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D8D" w:rsidRDefault="000A0D8D" w:rsidP="00354736">
      <w:pPr>
        <w:spacing w:after="60"/>
      </w:pPr>
      <w:r>
        <w:separator/>
      </w:r>
    </w:p>
  </w:footnote>
  <w:footnote w:type="continuationSeparator" w:id="0">
    <w:p w:rsidR="000A0D8D" w:rsidRDefault="000A0D8D" w:rsidP="001806A8">
      <w:pPr>
        <w:spacing w:after="0"/>
      </w:pPr>
      <w:r>
        <w:continuationSeparator/>
      </w:r>
    </w:p>
  </w:footnote>
  <w:footnote w:type="continuationNotice" w:id="1">
    <w:p w:rsidR="000A0D8D" w:rsidRDefault="000A0D8D">
      <w:pPr>
        <w:spacing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69C" w:rsidRDefault="009B169C" w:rsidP="00BC68CC">
    <w:pPr>
      <w:pStyle w:val="Kopfzeile"/>
      <w:jc w:val="right"/>
    </w:pPr>
    <w:r>
      <w:rPr>
        <w:noProof/>
        <w:lang w:eastAsia="de-DE" w:bidi="ar-SA"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column">
            <wp:posOffset>-128270</wp:posOffset>
          </wp:positionH>
          <wp:positionV relativeFrom="paragraph">
            <wp:posOffset>-55880</wp:posOffset>
          </wp:positionV>
          <wp:extent cx="695325" cy="562630"/>
          <wp:effectExtent l="0" t="0" r="0" b="889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90A9F">
      <w:rPr>
        <w:noProof/>
        <w:sz w:val="340"/>
        <w:lang w:eastAsia="de-DE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4" o:spid="_x0000_s4107" type="#_x0000_t32" style="position:absolute;left:0;text-align:left;margin-left:-21.05pt;margin-top:23.4pt;width:494.8pt;height:19.2pt;flip:y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" strokecolor="#a7bfde [1620]"/>
      </w:pict>
    </w:r>
    <w:r>
      <w:t xml:space="preserve">FST </w:t>
    </w:r>
    <w:r w:rsidRPr="008646BB">
      <w:t>Projekt "</w:t>
    </w:r>
    <w:proofErr w:type="spellStart"/>
    <w:r w:rsidRPr="008646BB">
      <w:t>Eventalizer</w:t>
    </w:r>
    <w:proofErr w:type="spellEnd"/>
    <w:r w:rsidRPr="008646BB">
      <w:t>" (SS 2012) Team 5</w:t>
    </w:r>
    <w:r>
      <w:t xml:space="preserve">           </w:t>
    </w:r>
    <w:r w:rsidRPr="00E93420">
      <w:rPr>
        <w:color w:val="FFFFFF" w:themeColor="background1"/>
      </w:rPr>
      <w:t>.</w:t>
    </w:r>
  </w:p>
  <w:p w:rsidR="009B169C" w:rsidRDefault="009B169C" w:rsidP="00BC68CC">
    <w:pPr>
      <w:pStyle w:val="Kopfzeile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69C" w:rsidRPr="00B34539" w:rsidRDefault="009B169C" w:rsidP="00B34539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7006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B30F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17AE2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9EE0A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B87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C4F1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00FE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DEADF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AE6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E6AB8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758F7"/>
    <w:multiLevelType w:val="hybridMultilevel"/>
    <w:tmpl w:val="7EA8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3E50B1D"/>
    <w:multiLevelType w:val="hybridMultilevel"/>
    <w:tmpl w:val="768E9C96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B114E2F"/>
    <w:multiLevelType w:val="hybridMultilevel"/>
    <w:tmpl w:val="6FFA49D4"/>
    <w:lvl w:ilvl="0" w:tplc="04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3">
    <w:nsid w:val="0C252AAE"/>
    <w:multiLevelType w:val="hybridMultilevel"/>
    <w:tmpl w:val="56B6F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F7D6498"/>
    <w:multiLevelType w:val="multilevel"/>
    <w:tmpl w:val="9A703CAC"/>
    <w:numStyleLink w:val="Anhangsliste"/>
  </w:abstractNum>
  <w:abstractNum w:abstractNumId="15">
    <w:nsid w:val="20870E52"/>
    <w:multiLevelType w:val="hybridMultilevel"/>
    <w:tmpl w:val="3CA01A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24075E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7E2B34"/>
    <w:multiLevelType w:val="multilevel"/>
    <w:tmpl w:val="9A703CAC"/>
    <w:styleLink w:val="Anhangsliste"/>
    <w:lvl w:ilvl="0">
      <w:start w:val="1"/>
      <w:numFmt w:val="decimal"/>
      <w:pStyle w:val="Anhang1"/>
      <w:lvlText w:val="A 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nhang2"/>
      <w:lvlText w:val="A %1.%2.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nhang3"/>
      <w:lvlText w:val="A 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A 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A43076D"/>
    <w:multiLevelType w:val="hybridMultilevel"/>
    <w:tmpl w:val="15E2E8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6C2B1F"/>
    <w:multiLevelType w:val="hybridMultilevel"/>
    <w:tmpl w:val="3678EA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C00D82"/>
    <w:multiLevelType w:val="hybridMultilevel"/>
    <w:tmpl w:val="C5A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9F08D0"/>
    <w:multiLevelType w:val="hybridMultilevel"/>
    <w:tmpl w:val="F680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E50CA9"/>
    <w:multiLevelType w:val="hybridMultilevel"/>
    <w:tmpl w:val="E6E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1A760E"/>
    <w:multiLevelType w:val="hybridMultilevel"/>
    <w:tmpl w:val="86A61B50"/>
    <w:lvl w:ilvl="0" w:tplc="0407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4">
    <w:nsid w:val="43B11B16"/>
    <w:multiLevelType w:val="hybridMultilevel"/>
    <w:tmpl w:val="9EEA25C6"/>
    <w:lvl w:ilvl="0" w:tplc="92DEB97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EB171E"/>
    <w:multiLevelType w:val="multilevel"/>
    <w:tmpl w:val="DE7032DA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8"/>
        <w:szCs w:val="28"/>
      </w:rPr>
    </w:lvl>
    <w:lvl w:ilvl="1">
      <w:start w:val="1"/>
      <w:numFmt w:val="lowerLetter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490A4C2D"/>
    <w:multiLevelType w:val="hybridMultilevel"/>
    <w:tmpl w:val="D400BF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E6426F"/>
    <w:multiLevelType w:val="hybridMultilevel"/>
    <w:tmpl w:val="2BF473D4"/>
    <w:lvl w:ilvl="0" w:tplc="9B743694">
      <w:start w:val="1"/>
      <w:numFmt w:val="upperRoman"/>
      <w:pStyle w:val="Titel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9B5D1B"/>
    <w:multiLevelType w:val="hybridMultilevel"/>
    <w:tmpl w:val="84343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86049B"/>
    <w:multiLevelType w:val="multilevel"/>
    <w:tmpl w:val="168E9D1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>
    <w:nsid w:val="53837F62"/>
    <w:multiLevelType w:val="hybridMultilevel"/>
    <w:tmpl w:val="86C6F8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C21A53"/>
    <w:multiLevelType w:val="hybridMultilevel"/>
    <w:tmpl w:val="43045AC2"/>
    <w:lvl w:ilvl="0" w:tplc="A14AFF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134466"/>
    <w:multiLevelType w:val="hybridMultilevel"/>
    <w:tmpl w:val="2F7E77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BA2103"/>
    <w:multiLevelType w:val="hybridMultilevel"/>
    <w:tmpl w:val="866C7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A078B"/>
    <w:multiLevelType w:val="hybridMultilevel"/>
    <w:tmpl w:val="04768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2"/>
  </w:num>
  <w:num w:numId="3">
    <w:abstractNumId w:val="27"/>
  </w:num>
  <w:num w:numId="4">
    <w:abstractNumId w:val="17"/>
  </w:num>
  <w:num w:numId="5">
    <w:abstractNumId w:val="14"/>
    <w:lvlOverride w:ilvl="0">
      <w:lvl w:ilvl="0">
        <w:start w:val="1"/>
        <w:numFmt w:val="decimal"/>
        <w:pStyle w:val="Anhang1"/>
        <w:lvlText w:val="A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Anhang2"/>
        <w:lvlText w:val="A %1.%2."/>
        <w:lvlJc w:val="left"/>
        <w:pPr>
          <w:ind w:left="4469" w:hanging="35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Anhang3"/>
        <w:lvlText w:val="A 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A 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1"/>
  </w:num>
  <w:num w:numId="7">
    <w:abstractNumId w:val="26"/>
  </w:num>
  <w:num w:numId="8">
    <w:abstractNumId w:val="31"/>
  </w:num>
  <w:num w:numId="9">
    <w:abstractNumId w:val="32"/>
  </w:num>
  <w:num w:numId="10">
    <w:abstractNumId w:val="15"/>
  </w:num>
  <w:num w:numId="11">
    <w:abstractNumId w:val="34"/>
  </w:num>
  <w:num w:numId="12">
    <w:abstractNumId w:val="16"/>
  </w:num>
  <w:num w:numId="13">
    <w:abstractNumId w:val="20"/>
  </w:num>
  <w:num w:numId="14">
    <w:abstractNumId w:val="13"/>
  </w:num>
  <w:num w:numId="15">
    <w:abstractNumId w:val="21"/>
  </w:num>
  <w:num w:numId="16">
    <w:abstractNumId w:val="33"/>
  </w:num>
  <w:num w:numId="17">
    <w:abstractNumId w:val="18"/>
  </w:num>
  <w:num w:numId="18">
    <w:abstractNumId w:val="24"/>
  </w:num>
  <w:num w:numId="19">
    <w:abstractNumId w:val="30"/>
  </w:num>
  <w:num w:numId="20">
    <w:abstractNumId w:val="27"/>
    <w:lvlOverride w:ilvl="0">
      <w:startOverride w:val="1"/>
    </w:lvlOverride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9"/>
  </w:num>
  <w:num w:numId="32">
    <w:abstractNumId w:val="25"/>
  </w:num>
  <w:num w:numId="33">
    <w:abstractNumId w:val="10"/>
  </w:num>
  <w:num w:numId="34">
    <w:abstractNumId w:val="28"/>
  </w:num>
  <w:num w:numId="35">
    <w:abstractNumId w:val="23"/>
  </w:num>
  <w:num w:numId="36">
    <w:abstractNumId w:val="1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F04"/>
  <w:defaultTabStop w:val="720"/>
  <w:autoHyphenation/>
  <w:consecutiveHyphenLimit w:val="2"/>
  <w:hyphenationZone w:val="425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14"/>
        <o:r id="V:Rule2" type="connector" idref="#AutoShape 19"/>
        <o:r id="V:Rule3" type="connector" idref="#AutoShape 33"/>
      </o:rules>
    </o:shapelayout>
  </w:hdrShapeDefaults>
  <w:footnotePr>
    <w:footnote w:id="-1"/>
    <w:footnote w:id="0"/>
    <w:footnote w:id="1"/>
  </w:footnotePr>
  <w:endnotePr>
    <w:endnote w:id="-1"/>
    <w:endnote w:id="0"/>
  </w:endnotePr>
  <w:compat>
    <w:useFELayout/>
  </w:compat>
  <w:rsids>
    <w:rsidRoot w:val="00C01C2F"/>
    <w:rsid w:val="00002F39"/>
    <w:rsid w:val="0002295B"/>
    <w:rsid w:val="00022D42"/>
    <w:rsid w:val="00023084"/>
    <w:rsid w:val="00025317"/>
    <w:rsid w:val="00025522"/>
    <w:rsid w:val="000365FA"/>
    <w:rsid w:val="0004543D"/>
    <w:rsid w:val="0004564F"/>
    <w:rsid w:val="00050836"/>
    <w:rsid w:val="00052DC9"/>
    <w:rsid w:val="00062BFB"/>
    <w:rsid w:val="00065A98"/>
    <w:rsid w:val="00067A29"/>
    <w:rsid w:val="000712B7"/>
    <w:rsid w:val="00072080"/>
    <w:rsid w:val="000800B8"/>
    <w:rsid w:val="000815F5"/>
    <w:rsid w:val="0008642D"/>
    <w:rsid w:val="000A0D8D"/>
    <w:rsid w:val="000A3400"/>
    <w:rsid w:val="000A5679"/>
    <w:rsid w:val="000A5924"/>
    <w:rsid w:val="000A61A2"/>
    <w:rsid w:val="000A7071"/>
    <w:rsid w:val="000B3282"/>
    <w:rsid w:val="000B4EF4"/>
    <w:rsid w:val="000C00F6"/>
    <w:rsid w:val="000C0649"/>
    <w:rsid w:val="000C07D1"/>
    <w:rsid w:val="000C1F42"/>
    <w:rsid w:val="000C73D0"/>
    <w:rsid w:val="000C7D2B"/>
    <w:rsid w:val="000D00BB"/>
    <w:rsid w:val="000D111E"/>
    <w:rsid w:val="000D1E64"/>
    <w:rsid w:val="000D4E14"/>
    <w:rsid w:val="000E0ED2"/>
    <w:rsid w:val="000F7E8F"/>
    <w:rsid w:val="001007BF"/>
    <w:rsid w:val="001044DE"/>
    <w:rsid w:val="00105C75"/>
    <w:rsid w:val="00105DFE"/>
    <w:rsid w:val="001067FE"/>
    <w:rsid w:val="00106AFC"/>
    <w:rsid w:val="001078C0"/>
    <w:rsid w:val="00107CD0"/>
    <w:rsid w:val="00110182"/>
    <w:rsid w:val="0011266E"/>
    <w:rsid w:val="0011561D"/>
    <w:rsid w:val="00121B82"/>
    <w:rsid w:val="0012729E"/>
    <w:rsid w:val="001332EF"/>
    <w:rsid w:val="00136842"/>
    <w:rsid w:val="00142726"/>
    <w:rsid w:val="00144FA3"/>
    <w:rsid w:val="00153CFC"/>
    <w:rsid w:val="00154790"/>
    <w:rsid w:val="00164C12"/>
    <w:rsid w:val="00167129"/>
    <w:rsid w:val="00171B1B"/>
    <w:rsid w:val="00175014"/>
    <w:rsid w:val="001806A8"/>
    <w:rsid w:val="0019056D"/>
    <w:rsid w:val="00192C10"/>
    <w:rsid w:val="00193E8B"/>
    <w:rsid w:val="00194E4B"/>
    <w:rsid w:val="001A1B81"/>
    <w:rsid w:val="001A2F8B"/>
    <w:rsid w:val="001A3915"/>
    <w:rsid w:val="001A6574"/>
    <w:rsid w:val="001B312C"/>
    <w:rsid w:val="001C0113"/>
    <w:rsid w:val="001C1182"/>
    <w:rsid w:val="001C61B5"/>
    <w:rsid w:val="001C6EAA"/>
    <w:rsid w:val="001C71C7"/>
    <w:rsid w:val="001D03E7"/>
    <w:rsid w:val="001E24F4"/>
    <w:rsid w:val="001E31CA"/>
    <w:rsid w:val="001E5E77"/>
    <w:rsid w:val="001E7AF3"/>
    <w:rsid w:val="001F0876"/>
    <w:rsid w:val="002052FF"/>
    <w:rsid w:val="00205401"/>
    <w:rsid w:val="00206CDE"/>
    <w:rsid w:val="0020713E"/>
    <w:rsid w:val="00212BA3"/>
    <w:rsid w:val="00212C64"/>
    <w:rsid w:val="00212F07"/>
    <w:rsid w:val="002136DC"/>
    <w:rsid w:val="00222AE5"/>
    <w:rsid w:val="00232882"/>
    <w:rsid w:val="00251DD1"/>
    <w:rsid w:val="0025391C"/>
    <w:rsid w:val="00264F96"/>
    <w:rsid w:val="002654D3"/>
    <w:rsid w:val="00265837"/>
    <w:rsid w:val="0027018C"/>
    <w:rsid w:val="00274206"/>
    <w:rsid w:val="002759EA"/>
    <w:rsid w:val="00281DB4"/>
    <w:rsid w:val="002838AE"/>
    <w:rsid w:val="002B18D4"/>
    <w:rsid w:val="002C7737"/>
    <w:rsid w:val="002D0CB4"/>
    <w:rsid w:val="002D2787"/>
    <w:rsid w:val="002E0E3E"/>
    <w:rsid w:val="002E0E72"/>
    <w:rsid w:val="002E2526"/>
    <w:rsid w:val="002E3B3A"/>
    <w:rsid w:val="002E6FDC"/>
    <w:rsid w:val="002F0B7F"/>
    <w:rsid w:val="002F2911"/>
    <w:rsid w:val="002F58A0"/>
    <w:rsid w:val="002F6BAC"/>
    <w:rsid w:val="00300BA1"/>
    <w:rsid w:val="00306A21"/>
    <w:rsid w:val="003072F5"/>
    <w:rsid w:val="003157C9"/>
    <w:rsid w:val="00317AE4"/>
    <w:rsid w:val="003245A6"/>
    <w:rsid w:val="0033513D"/>
    <w:rsid w:val="00340F5E"/>
    <w:rsid w:val="00342E62"/>
    <w:rsid w:val="00354736"/>
    <w:rsid w:val="00357186"/>
    <w:rsid w:val="00357481"/>
    <w:rsid w:val="003579D9"/>
    <w:rsid w:val="00360514"/>
    <w:rsid w:val="003651BD"/>
    <w:rsid w:val="003676DD"/>
    <w:rsid w:val="0037584D"/>
    <w:rsid w:val="003767F8"/>
    <w:rsid w:val="00385D26"/>
    <w:rsid w:val="003869F7"/>
    <w:rsid w:val="00387549"/>
    <w:rsid w:val="0039522E"/>
    <w:rsid w:val="0039682C"/>
    <w:rsid w:val="00396A5B"/>
    <w:rsid w:val="003A264F"/>
    <w:rsid w:val="003A7C73"/>
    <w:rsid w:val="003B08EC"/>
    <w:rsid w:val="003B12D1"/>
    <w:rsid w:val="003B4915"/>
    <w:rsid w:val="003B4952"/>
    <w:rsid w:val="003B69AB"/>
    <w:rsid w:val="003C7E9A"/>
    <w:rsid w:val="003D1D21"/>
    <w:rsid w:val="003D523C"/>
    <w:rsid w:val="003E6089"/>
    <w:rsid w:val="003F041B"/>
    <w:rsid w:val="003F2782"/>
    <w:rsid w:val="00400581"/>
    <w:rsid w:val="00402CD4"/>
    <w:rsid w:val="004067BE"/>
    <w:rsid w:val="00410271"/>
    <w:rsid w:val="004104E5"/>
    <w:rsid w:val="004116CE"/>
    <w:rsid w:val="00420B4A"/>
    <w:rsid w:val="00424A1B"/>
    <w:rsid w:val="004347CC"/>
    <w:rsid w:val="00435F99"/>
    <w:rsid w:val="00441D00"/>
    <w:rsid w:val="00444094"/>
    <w:rsid w:val="00452019"/>
    <w:rsid w:val="004526EC"/>
    <w:rsid w:val="00456F78"/>
    <w:rsid w:val="00457440"/>
    <w:rsid w:val="00464F31"/>
    <w:rsid w:val="00465A24"/>
    <w:rsid w:val="00472E6A"/>
    <w:rsid w:val="004735AC"/>
    <w:rsid w:val="00473A9F"/>
    <w:rsid w:val="00475938"/>
    <w:rsid w:val="00477F32"/>
    <w:rsid w:val="00480CEA"/>
    <w:rsid w:val="00490A9F"/>
    <w:rsid w:val="004938B3"/>
    <w:rsid w:val="004953AC"/>
    <w:rsid w:val="004A33E4"/>
    <w:rsid w:val="004A429E"/>
    <w:rsid w:val="004B1800"/>
    <w:rsid w:val="004B326D"/>
    <w:rsid w:val="004B5A4E"/>
    <w:rsid w:val="004B5D21"/>
    <w:rsid w:val="004B616F"/>
    <w:rsid w:val="004B713B"/>
    <w:rsid w:val="004C5B51"/>
    <w:rsid w:val="004C7870"/>
    <w:rsid w:val="004D204F"/>
    <w:rsid w:val="004D3797"/>
    <w:rsid w:val="004D4A50"/>
    <w:rsid w:val="004D6C02"/>
    <w:rsid w:val="004E2A41"/>
    <w:rsid w:val="00500320"/>
    <w:rsid w:val="00501316"/>
    <w:rsid w:val="005027E2"/>
    <w:rsid w:val="005220E5"/>
    <w:rsid w:val="00522901"/>
    <w:rsid w:val="00522C85"/>
    <w:rsid w:val="00523A27"/>
    <w:rsid w:val="005265E1"/>
    <w:rsid w:val="00527A2F"/>
    <w:rsid w:val="00533CB7"/>
    <w:rsid w:val="00535B9B"/>
    <w:rsid w:val="00541979"/>
    <w:rsid w:val="00541FDE"/>
    <w:rsid w:val="005420FC"/>
    <w:rsid w:val="005456C6"/>
    <w:rsid w:val="005503DC"/>
    <w:rsid w:val="005515C7"/>
    <w:rsid w:val="00557596"/>
    <w:rsid w:val="0057363C"/>
    <w:rsid w:val="0057493B"/>
    <w:rsid w:val="005801C5"/>
    <w:rsid w:val="00586B7E"/>
    <w:rsid w:val="00593582"/>
    <w:rsid w:val="005A4E55"/>
    <w:rsid w:val="005B3525"/>
    <w:rsid w:val="005B4F46"/>
    <w:rsid w:val="005C33C3"/>
    <w:rsid w:val="005C60BF"/>
    <w:rsid w:val="005C6F40"/>
    <w:rsid w:val="005D43CB"/>
    <w:rsid w:val="005D4FEB"/>
    <w:rsid w:val="0060154C"/>
    <w:rsid w:val="00607AA2"/>
    <w:rsid w:val="006129CD"/>
    <w:rsid w:val="00614C4B"/>
    <w:rsid w:val="00616769"/>
    <w:rsid w:val="00616917"/>
    <w:rsid w:val="00617AD6"/>
    <w:rsid w:val="00624C85"/>
    <w:rsid w:val="00634F44"/>
    <w:rsid w:val="006422AE"/>
    <w:rsid w:val="00646020"/>
    <w:rsid w:val="0064663C"/>
    <w:rsid w:val="0064716E"/>
    <w:rsid w:val="006512CE"/>
    <w:rsid w:val="00651AFF"/>
    <w:rsid w:val="006529BE"/>
    <w:rsid w:val="00652CC6"/>
    <w:rsid w:val="00654301"/>
    <w:rsid w:val="00655914"/>
    <w:rsid w:val="00661D25"/>
    <w:rsid w:val="00662E83"/>
    <w:rsid w:val="006644DF"/>
    <w:rsid w:val="0066563B"/>
    <w:rsid w:val="00675687"/>
    <w:rsid w:val="0067598F"/>
    <w:rsid w:val="00677196"/>
    <w:rsid w:val="00684173"/>
    <w:rsid w:val="006904FD"/>
    <w:rsid w:val="00692A34"/>
    <w:rsid w:val="00692C31"/>
    <w:rsid w:val="006A003C"/>
    <w:rsid w:val="006A0917"/>
    <w:rsid w:val="006A5273"/>
    <w:rsid w:val="006A6121"/>
    <w:rsid w:val="006B2C6F"/>
    <w:rsid w:val="006B3214"/>
    <w:rsid w:val="006B3243"/>
    <w:rsid w:val="006C14B1"/>
    <w:rsid w:val="006C1897"/>
    <w:rsid w:val="006C40A8"/>
    <w:rsid w:val="006D55CF"/>
    <w:rsid w:val="006D64E0"/>
    <w:rsid w:val="006D7904"/>
    <w:rsid w:val="006E2810"/>
    <w:rsid w:val="006E3F65"/>
    <w:rsid w:val="006E6BD8"/>
    <w:rsid w:val="006F23DE"/>
    <w:rsid w:val="006F23FD"/>
    <w:rsid w:val="006F7B98"/>
    <w:rsid w:val="00702258"/>
    <w:rsid w:val="00706C7D"/>
    <w:rsid w:val="00710795"/>
    <w:rsid w:val="0071178B"/>
    <w:rsid w:val="00714E4A"/>
    <w:rsid w:val="0071598A"/>
    <w:rsid w:val="007275B2"/>
    <w:rsid w:val="0072775C"/>
    <w:rsid w:val="00730CE1"/>
    <w:rsid w:val="00731DB0"/>
    <w:rsid w:val="00735BB3"/>
    <w:rsid w:val="0073767D"/>
    <w:rsid w:val="007407FA"/>
    <w:rsid w:val="00740966"/>
    <w:rsid w:val="00740DCE"/>
    <w:rsid w:val="00741324"/>
    <w:rsid w:val="0074582A"/>
    <w:rsid w:val="00746DBB"/>
    <w:rsid w:val="00750939"/>
    <w:rsid w:val="00751239"/>
    <w:rsid w:val="00764DD4"/>
    <w:rsid w:val="00767238"/>
    <w:rsid w:val="00775630"/>
    <w:rsid w:val="007760E6"/>
    <w:rsid w:val="00787171"/>
    <w:rsid w:val="0078784B"/>
    <w:rsid w:val="007923FF"/>
    <w:rsid w:val="00792C8B"/>
    <w:rsid w:val="007947A2"/>
    <w:rsid w:val="007A51F4"/>
    <w:rsid w:val="007B0799"/>
    <w:rsid w:val="007B1D27"/>
    <w:rsid w:val="007B207F"/>
    <w:rsid w:val="007B492A"/>
    <w:rsid w:val="007B498A"/>
    <w:rsid w:val="007B4AF8"/>
    <w:rsid w:val="007B5831"/>
    <w:rsid w:val="007B5DC8"/>
    <w:rsid w:val="007C326F"/>
    <w:rsid w:val="007C626F"/>
    <w:rsid w:val="007E0727"/>
    <w:rsid w:val="007E32EE"/>
    <w:rsid w:val="007E7679"/>
    <w:rsid w:val="007E7C73"/>
    <w:rsid w:val="007F53B4"/>
    <w:rsid w:val="008026ED"/>
    <w:rsid w:val="00812F5F"/>
    <w:rsid w:val="00814187"/>
    <w:rsid w:val="00814FE8"/>
    <w:rsid w:val="00815D09"/>
    <w:rsid w:val="00817569"/>
    <w:rsid w:val="00817B7C"/>
    <w:rsid w:val="008219DE"/>
    <w:rsid w:val="00821F67"/>
    <w:rsid w:val="0083270A"/>
    <w:rsid w:val="00832BAC"/>
    <w:rsid w:val="0084580E"/>
    <w:rsid w:val="0085424A"/>
    <w:rsid w:val="00857B66"/>
    <w:rsid w:val="00857CBE"/>
    <w:rsid w:val="008608CB"/>
    <w:rsid w:val="00863DD2"/>
    <w:rsid w:val="00870C5F"/>
    <w:rsid w:val="00870EFD"/>
    <w:rsid w:val="00871A6F"/>
    <w:rsid w:val="008752C0"/>
    <w:rsid w:val="00875ED9"/>
    <w:rsid w:val="00884D3E"/>
    <w:rsid w:val="008917B4"/>
    <w:rsid w:val="008958FD"/>
    <w:rsid w:val="008978C6"/>
    <w:rsid w:val="008A14DC"/>
    <w:rsid w:val="008A15E2"/>
    <w:rsid w:val="008A4010"/>
    <w:rsid w:val="008A6BAD"/>
    <w:rsid w:val="008D06E0"/>
    <w:rsid w:val="008D28AF"/>
    <w:rsid w:val="008E4101"/>
    <w:rsid w:val="008E7BE8"/>
    <w:rsid w:val="008F24FB"/>
    <w:rsid w:val="008F321E"/>
    <w:rsid w:val="00910AC3"/>
    <w:rsid w:val="009123F7"/>
    <w:rsid w:val="00913DA8"/>
    <w:rsid w:val="00921EC9"/>
    <w:rsid w:val="00921F36"/>
    <w:rsid w:val="0093343D"/>
    <w:rsid w:val="0093768D"/>
    <w:rsid w:val="00943960"/>
    <w:rsid w:val="00945481"/>
    <w:rsid w:val="00945899"/>
    <w:rsid w:val="0096287B"/>
    <w:rsid w:val="00967B90"/>
    <w:rsid w:val="00971A9F"/>
    <w:rsid w:val="0097273A"/>
    <w:rsid w:val="00972F8E"/>
    <w:rsid w:val="0097782F"/>
    <w:rsid w:val="009823DB"/>
    <w:rsid w:val="00986C07"/>
    <w:rsid w:val="009876DF"/>
    <w:rsid w:val="0099053F"/>
    <w:rsid w:val="0099622F"/>
    <w:rsid w:val="00997FE5"/>
    <w:rsid w:val="009A4539"/>
    <w:rsid w:val="009A4902"/>
    <w:rsid w:val="009A7E6C"/>
    <w:rsid w:val="009B169C"/>
    <w:rsid w:val="009B17A0"/>
    <w:rsid w:val="009B1E7E"/>
    <w:rsid w:val="009B3743"/>
    <w:rsid w:val="009B60F2"/>
    <w:rsid w:val="009B66FB"/>
    <w:rsid w:val="009C01FE"/>
    <w:rsid w:val="009C223B"/>
    <w:rsid w:val="009C3425"/>
    <w:rsid w:val="009C5C33"/>
    <w:rsid w:val="009D011E"/>
    <w:rsid w:val="009D526C"/>
    <w:rsid w:val="009D6639"/>
    <w:rsid w:val="009D6BE1"/>
    <w:rsid w:val="009E222F"/>
    <w:rsid w:val="009E3F29"/>
    <w:rsid w:val="009E4FDF"/>
    <w:rsid w:val="009E7EC4"/>
    <w:rsid w:val="009F28AC"/>
    <w:rsid w:val="009F3AF7"/>
    <w:rsid w:val="00A13D62"/>
    <w:rsid w:val="00A148A8"/>
    <w:rsid w:val="00A14F94"/>
    <w:rsid w:val="00A24826"/>
    <w:rsid w:val="00A2536D"/>
    <w:rsid w:val="00A26DA1"/>
    <w:rsid w:val="00A2736A"/>
    <w:rsid w:val="00A302F6"/>
    <w:rsid w:val="00A3288C"/>
    <w:rsid w:val="00A33B6C"/>
    <w:rsid w:val="00A37104"/>
    <w:rsid w:val="00A42C9A"/>
    <w:rsid w:val="00A42CF5"/>
    <w:rsid w:val="00A46303"/>
    <w:rsid w:val="00A475CC"/>
    <w:rsid w:val="00A51C74"/>
    <w:rsid w:val="00A56459"/>
    <w:rsid w:val="00A56A92"/>
    <w:rsid w:val="00A56D0D"/>
    <w:rsid w:val="00A5719A"/>
    <w:rsid w:val="00A604BF"/>
    <w:rsid w:val="00A6215F"/>
    <w:rsid w:val="00A626D6"/>
    <w:rsid w:val="00A74E56"/>
    <w:rsid w:val="00A759FA"/>
    <w:rsid w:val="00A81361"/>
    <w:rsid w:val="00A81D65"/>
    <w:rsid w:val="00A84EE1"/>
    <w:rsid w:val="00A9000F"/>
    <w:rsid w:val="00A92046"/>
    <w:rsid w:val="00A93405"/>
    <w:rsid w:val="00AA0FD7"/>
    <w:rsid w:val="00AA41D8"/>
    <w:rsid w:val="00AA4306"/>
    <w:rsid w:val="00AB0BEB"/>
    <w:rsid w:val="00AB1053"/>
    <w:rsid w:val="00AB1CB0"/>
    <w:rsid w:val="00AB3FC5"/>
    <w:rsid w:val="00AB4220"/>
    <w:rsid w:val="00AC0EF8"/>
    <w:rsid w:val="00AC1465"/>
    <w:rsid w:val="00AC4CB4"/>
    <w:rsid w:val="00AC7A5B"/>
    <w:rsid w:val="00AD0DFE"/>
    <w:rsid w:val="00AD20F8"/>
    <w:rsid w:val="00AD3BC3"/>
    <w:rsid w:val="00AE1B9E"/>
    <w:rsid w:val="00AE69DA"/>
    <w:rsid w:val="00AF3993"/>
    <w:rsid w:val="00AF5B5C"/>
    <w:rsid w:val="00AF690D"/>
    <w:rsid w:val="00AF7ECB"/>
    <w:rsid w:val="00B014F8"/>
    <w:rsid w:val="00B01DC1"/>
    <w:rsid w:val="00B02C48"/>
    <w:rsid w:val="00B05425"/>
    <w:rsid w:val="00B075EA"/>
    <w:rsid w:val="00B1247E"/>
    <w:rsid w:val="00B1533B"/>
    <w:rsid w:val="00B2067F"/>
    <w:rsid w:val="00B23AA9"/>
    <w:rsid w:val="00B23C54"/>
    <w:rsid w:val="00B2594E"/>
    <w:rsid w:val="00B26275"/>
    <w:rsid w:val="00B266F2"/>
    <w:rsid w:val="00B30EA4"/>
    <w:rsid w:val="00B31AA8"/>
    <w:rsid w:val="00B34539"/>
    <w:rsid w:val="00B354B9"/>
    <w:rsid w:val="00B35798"/>
    <w:rsid w:val="00B36ADB"/>
    <w:rsid w:val="00B379CE"/>
    <w:rsid w:val="00B37B13"/>
    <w:rsid w:val="00B37EC0"/>
    <w:rsid w:val="00B42D3B"/>
    <w:rsid w:val="00B4668C"/>
    <w:rsid w:val="00B53FD5"/>
    <w:rsid w:val="00B56729"/>
    <w:rsid w:val="00B633F7"/>
    <w:rsid w:val="00B66E13"/>
    <w:rsid w:val="00B71505"/>
    <w:rsid w:val="00B71D2D"/>
    <w:rsid w:val="00B7266A"/>
    <w:rsid w:val="00B80545"/>
    <w:rsid w:val="00B8502E"/>
    <w:rsid w:val="00B855B1"/>
    <w:rsid w:val="00B9081B"/>
    <w:rsid w:val="00B90CEA"/>
    <w:rsid w:val="00B954C1"/>
    <w:rsid w:val="00B96B86"/>
    <w:rsid w:val="00BA6786"/>
    <w:rsid w:val="00BA6AD3"/>
    <w:rsid w:val="00BB30CD"/>
    <w:rsid w:val="00BB5786"/>
    <w:rsid w:val="00BC12CF"/>
    <w:rsid w:val="00BC4511"/>
    <w:rsid w:val="00BC515B"/>
    <w:rsid w:val="00BC6201"/>
    <w:rsid w:val="00BC68CC"/>
    <w:rsid w:val="00BD0F67"/>
    <w:rsid w:val="00BD1404"/>
    <w:rsid w:val="00BD6767"/>
    <w:rsid w:val="00BD6F3E"/>
    <w:rsid w:val="00BE0712"/>
    <w:rsid w:val="00BE4CBF"/>
    <w:rsid w:val="00BE78C5"/>
    <w:rsid w:val="00BF2D8F"/>
    <w:rsid w:val="00BF6D8C"/>
    <w:rsid w:val="00C01C2F"/>
    <w:rsid w:val="00C0265F"/>
    <w:rsid w:val="00C06A8E"/>
    <w:rsid w:val="00C20F17"/>
    <w:rsid w:val="00C2322E"/>
    <w:rsid w:val="00C25224"/>
    <w:rsid w:val="00C306BF"/>
    <w:rsid w:val="00C30F90"/>
    <w:rsid w:val="00C319CF"/>
    <w:rsid w:val="00C343DE"/>
    <w:rsid w:val="00C40305"/>
    <w:rsid w:val="00C41332"/>
    <w:rsid w:val="00C413E7"/>
    <w:rsid w:val="00C427CE"/>
    <w:rsid w:val="00C459EA"/>
    <w:rsid w:val="00C4672D"/>
    <w:rsid w:val="00C52C60"/>
    <w:rsid w:val="00C55A4E"/>
    <w:rsid w:val="00C55FCE"/>
    <w:rsid w:val="00C55FDE"/>
    <w:rsid w:val="00C57D3F"/>
    <w:rsid w:val="00C651FF"/>
    <w:rsid w:val="00C665E5"/>
    <w:rsid w:val="00C6726A"/>
    <w:rsid w:val="00C71458"/>
    <w:rsid w:val="00C74465"/>
    <w:rsid w:val="00C764EE"/>
    <w:rsid w:val="00C86003"/>
    <w:rsid w:val="00C8755C"/>
    <w:rsid w:val="00C93A6A"/>
    <w:rsid w:val="00CA03FB"/>
    <w:rsid w:val="00CA6C60"/>
    <w:rsid w:val="00CB7B0A"/>
    <w:rsid w:val="00CC0C0F"/>
    <w:rsid w:val="00CC728C"/>
    <w:rsid w:val="00CC7FCE"/>
    <w:rsid w:val="00CD2607"/>
    <w:rsid w:val="00CD2796"/>
    <w:rsid w:val="00CD4994"/>
    <w:rsid w:val="00CD6BF3"/>
    <w:rsid w:val="00CD764D"/>
    <w:rsid w:val="00CE4941"/>
    <w:rsid w:val="00CF14CE"/>
    <w:rsid w:val="00CF1B4F"/>
    <w:rsid w:val="00CF37DF"/>
    <w:rsid w:val="00CF400A"/>
    <w:rsid w:val="00CF7D47"/>
    <w:rsid w:val="00D01646"/>
    <w:rsid w:val="00D03850"/>
    <w:rsid w:val="00D059F7"/>
    <w:rsid w:val="00D077F4"/>
    <w:rsid w:val="00D10219"/>
    <w:rsid w:val="00D17FD3"/>
    <w:rsid w:val="00D20E37"/>
    <w:rsid w:val="00D22B32"/>
    <w:rsid w:val="00D22E98"/>
    <w:rsid w:val="00D23FFB"/>
    <w:rsid w:val="00D35C84"/>
    <w:rsid w:val="00D45CF1"/>
    <w:rsid w:val="00D60D3B"/>
    <w:rsid w:val="00D62624"/>
    <w:rsid w:val="00D67715"/>
    <w:rsid w:val="00D679C3"/>
    <w:rsid w:val="00D738B9"/>
    <w:rsid w:val="00D74F5F"/>
    <w:rsid w:val="00D80461"/>
    <w:rsid w:val="00D85542"/>
    <w:rsid w:val="00D90912"/>
    <w:rsid w:val="00D91E90"/>
    <w:rsid w:val="00D9605B"/>
    <w:rsid w:val="00DA32F0"/>
    <w:rsid w:val="00DA52F8"/>
    <w:rsid w:val="00DB075E"/>
    <w:rsid w:val="00DB0BB8"/>
    <w:rsid w:val="00DB24FC"/>
    <w:rsid w:val="00DB3AFA"/>
    <w:rsid w:val="00DC00E5"/>
    <w:rsid w:val="00DC1285"/>
    <w:rsid w:val="00DC59E3"/>
    <w:rsid w:val="00DD4CB0"/>
    <w:rsid w:val="00DD52E0"/>
    <w:rsid w:val="00DD659D"/>
    <w:rsid w:val="00DD7247"/>
    <w:rsid w:val="00DE1DD7"/>
    <w:rsid w:val="00DE2EED"/>
    <w:rsid w:val="00DE3F2E"/>
    <w:rsid w:val="00DE6849"/>
    <w:rsid w:val="00DE6B8F"/>
    <w:rsid w:val="00DE6CCA"/>
    <w:rsid w:val="00DE7F3F"/>
    <w:rsid w:val="00DF07B2"/>
    <w:rsid w:val="00DF3808"/>
    <w:rsid w:val="00E03D1F"/>
    <w:rsid w:val="00E118BE"/>
    <w:rsid w:val="00E12910"/>
    <w:rsid w:val="00E16E2C"/>
    <w:rsid w:val="00E230A7"/>
    <w:rsid w:val="00E276EA"/>
    <w:rsid w:val="00E313D1"/>
    <w:rsid w:val="00E32B81"/>
    <w:rsid w:val="00E3773D"/>
    <w:rsid w:val="00E37DBE"/>
    <w:rsid w:val="00E40837"/>
    <w:rsid w:val="00E41341"/>
    <w:rsid w:val="00E46732"/>
    <w:rsid w:val="00E52F29"/>
    <w:rsid w:val="00E55E4A"/>
    <w:rsid w:val="00E560AF"/>
    <w:rsid w:val="00E61309"/>
    <w:rsid w:val="00E62313"/>
    <w:rsid w:val="00E62B7A"/>
    <w:rsid w:val="00E62CD4"/>
    <w:rsid w:val="00E62F16"/>
    <w:rsid w:val="00E63A90"/>
    <w:rsid w:val="00E644ED"/>
    <w:rsid w:val="00E66BF2"/>
    <w:rsid w:val="00E73582"/>
    <w:rsid w:val="00E74570"/>
    <w:rsid w:val="00E77134"/>
    <w:rsid w:val="00E77EE8"/>
    <w:rsid w:val="00E817B2"/>
    <w:rsid w:val="00E833E2"/>
    <w:rsid w:val="00E83B0E"/>
    <w:rsid w:val="00E84E80"/>
    <w:rsid w:val="00E84FA7"/>
    <w:rsid w:val="00E858C4"/>
    <w:rsid w:val="00E90BA9"/>
    <w:rsid w:val="00E90EB9"/>
    <w:rsid w:val="00EA48ED"/>
    <w:rsid w:val="00EB0478"/>
    <w:rsid w:val="00EB719F"/>
    <w:rsid w:val="00EC455F"/>
    <w:rsid w:val="00EC7321"/>
    <w:rsid w:val="00ED0B4F"/>
    <w:rsid w:val="00ED1034"/>
    <w:rsid w:val="00ED5539"/>
    <w:rsid w:val="00ED7546"/>
    <w:rsid w:val="00EE1528"/>
    <w:rsid w:val="00EE6B42"/>
    <w:rsid w:val="00EF262C"/>
    <w:rsid w:val="00EF26CF"/>
    <w:rsid w:val="00EF2865"/>
    <w:rsid w:val="00F01F66"/>
    <w:rsid w:val="00F021AE"/>
    <w:rsid w:val="00F05A79"/>
    <w:rsid w:val="00F124B8"/>
    <w:rsid w:val="00F263C8"/>
    <w:rsid w:val="00F27C1B"/>
    <w:rsid w:val="00F31FF5"/>
    <w:rsid w:val="00F33D26"/>
    <w:rsid w:val="00F35D02"/>
    <w:rsid w:val="00F426D9"/>
    <w:rsid w:val="00F429C6"/>
    <w:rsid w:val="00F47746"/>
    <w:rsid w:val="00F64F97"/>
    <w:rsid w:val="00F70267"/>
    <w:rsid w:val="00F71FD3"/>
    <w:rsid w:val="00F74AB2"/>
    <w:rsid w:val="00F76ABF"/>
    <w:rsid w:val="00F8192E"/>
    <w:rsid w:val="00F8217E"/>
    <w:rsid w:val="00F86B19"/>
    <w:rsid w:val="00F972E3"/>
    <w:rsid w:val="00FA0240"/>
    <w:rsid w:val="00FA3681"/>
    <w:rsid w:val="00FA3693"/>
    <w:rsid w:val="00FA6F81"/>
    <w:rsid w:val="00FB1EF0"/>
    <w:rsid w:val="00FB333C"/>
    <w:rsid w:val="00FB3ED1"/>
    <w:rsid w:val="00FB5256"/>
    <w:rsid w:val="00FC21A8"/>
    <w:rsid w:val="00FC26CD"/>
    <w:rsid w:val="00FC3459"/>
    <w:rsid w:val="00FD2ADD"/>
    <w:rsid w:val="00FE1FB0"/>
    <w:rsid w:val="00FE250F"/>
    <w:rsid w:val="00FE2D6A"/>
    <w:rsid w:val="00FE429F"/>
    <w:rsid w:val="00FE752B"/>
    <w:rsid w:val="00FE77D2"/>
    <w:rsid w:val="00FF0410"/>
    <w:rsid w:val="00FF4980"/>
    <w:rsid w:val="00FF4E1B"/>
    <w:rsid w:val="00FF68D4"/>
    <w:rsid w:val="00FF7104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AutoShape 36"/>
        <o:r id="V:Rule2" type="connector" idref="#AutoShape 31"/>
        <o:r id="V:Rule3" type="connector" idref="#AutoShape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63C8"/>
    <w:pPr>
      <w:spacing w:line="240" w:lineRule="auto"/>
      <w:ind w:left="0"/>
    </w:pPr>
    <w:rPr>
      <w:sz w:val="24"/>
      <w:lang w:val="de-DE"/>
    </w:rPr>
  </w:style>
  <w:style w:type="paragraph" w:styleId="berschrift1">
    <w:name w:val="heading 1"/>
    <w:basedOn w:val="Standard"/>
    <w:next w:val="Textkrper"/>
    <w:link w:val="berschrift1Zchn"/>
    <w:qFormat/>
    <w:rsid w:val="00FF0410"/>
    <w:pPr>
      <w:keepNext/>
      <w:pageBreakBefore/>
      <w:numPr>
        <w:numId w:val="1"/>
      </w:numPr>
      <w:spacing w:before="40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4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A0917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gitternetz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pPr>
      <w:spacing w:after="200" w:line="276" w:lineRule="auto"/>
    </w:pPr>
    <w:rPr>
      <w:rFonts w:eastAsiaTheme="minorHAnsi"/>
      <w:sz w:val="22"/>
      <w:szCs w:val="22"/>
      <w:lang w:bidi="ar-SA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szCs w:val="22"/>
      <w:lang w:eastAsia="de-DE"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szCs w:val="22"/>
      <w:lang w:eastAsia="de-DE"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szCs w:val="22"/>
      <w:lang w:eastAsia="de-DE"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  <w:sz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paragraph" w:customStyle="1" w:styleId="Anforderung">
    <w:name w:val="Anforderung"/>
    <w:basedOn w:val="Standard"/>
    <w:rsid w:val="001E24F4"/>
    <w:pPr>
      <w:tabs>
        <w:tab w:val="left" w:pos="709"/>
      </w:tabs>
      <w:spacing w:before="120" w:after="120"/>
      <w:ind w:left="709" w:hanging="709"/>
    </w:pPr>
    <w:rPr>
      <w:rFonts w:ascii="Arial" w:eastAsia="Times New Roman" w:hAnsi="Arial" w:cs="Times New Roman"/>
      <w:sz w:val="22"/>
      <w:szCs w:val="24"/>
      <w:lang w:eastAsia="de-DE" w:bidi="ar-SA"/>
    </w:rPr>
  </w:style>
  <w:style w:type="paragraph" w:styleId="Liste">
    <w:name w:val="List"/>
    <w:basedOn w:val="Standard"/>
    <w:rsid w:val="00A81D65"/>
    <w:pPr>
      <w:ind w:left="283" w:hanging="283"/>
      <w:contextualSpacing/>
    </w:pPr>
  </w:style>
  <w:style w:type="paragraph" w:styleId="Liste3">
    <w:name w:val="List 3"/>
    <w:basedOn w:val="Standard"/>
    <w:rsid w:val="00A81D65"/>
    <w:pPr>
      <w:ind w:left="849" w:hanging="283"/>
      <w:contextualSpacing/>
    </w:pPr>
  </w:style>
  <w:style w:type="paragraph" w:styleId="Liste4">
    <w:name w:val="List 4"/>
    <w:basedOn w:val="Standard"/>
    <w:rsid w:val="00A81D65"/>
    <w:pPr>
      <w:ind w:left="1132" w:hanging="283"/>
      <w:contextualSpacing/>
    </w:pPr>
  </w:style>
  <w:style w:type="paragraph" w:styleId="Liste2">
    <w:name w:val="List 2"/>
    <w:basedOn w:val="Standard"/>
    <w:rsid w:val="00A81D65"/>
    <w:pPr>
      <w:ind w:left="566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annotation reference" w:uiPriority="99"/>
    <w:lsdException w:name="Title" w:qFormat="1"/>
    <w:lsdException w:name="Body Text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263C8"/>
    <w:pPr>
      <w:spacing w:line="240" w:lineRule="auto"/>
      <w:ind w:left="0"/>
    </w:pPr>
    <w:rPr>
      <w:sz w:val="24"/>
      <w:lang w:val="de-DE"/>
    </w:rPr>
  </w:style>
  <w:style w:type="paragraph" w:styleId="berschrift1">
    <w:name w:val="heading 1"/>
    <w:basedOn w:val="Standard"/>
    <w:next w:val="Textkrper"/>
    <w:link w:val="berschrift1Zchn"/>
    <w:qFormat/>
    <w:rsid w:val="00FF0410"/>
    <w:pPr>
      <w:keepNext/>
      <w:pageBreakBefore/>
      <w:numPr>
        <w:numId w:val="1"/>
      </w:numPr>
      <w:spacing w:before="400" w:line="360" w:lineRule="auto"/>
      <w:ind w:left="431" w:hanging="431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FC26CD"/>
    <w:pPr>
      <w:keepNext/>
      <w:numPr>
        <w:ilvl w:val="1"/>
        <w:numId w:val="1"/>
      </w:numPr>
      <w:spacing w:before="120" w:line="360" w:lineRule="auto"/>
      <w:ind w:left="578" w:hanging="578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B01DC1"/>
    <w:pPr>
      <w:keepNext/>
      <w:numPr>
        <w:ilvl w:val="2"/>
        <w:numId w:val="1"/>
      </w:numPr>
      <w:spacing w:before="120" w:line="36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</w:rPr>
  </w:style>
  <w:style w:type="paragraph" w:styleId="berschrift4">
    <w:name w:val="heading 4"/>
    <w:basedOn w:val="Standard"/>
    <w:next w:val="Textkrper"/>
    <w:link w:val="berschrift4Zchn"/>
    <w:unhideWhenUsed/>
    <w:qFormat/>
    <w:rsid w:val="00B01DC1"/>
    <w:pPr>
      <w:keepNext/>
      <w:numPr>
        <w:ilvl w:val="3"/>
        <w:numId w:val="1"/>
      </w:numPr>
      <w:spacing w:before="200" w:after="100"/>
      <w:ind w:left="862" w:hanging="862"/>
      <w:contextualSpacing/>
      <w:outlineLvl w:val="3"/>
    </w:pPr>
    <w:rPr>
      <w:rFonts w:asciiTheme="majorHAnsi" w:eastAsiaTheme="majorEastAsia" w:hAnsiTheme="majorHAnsi" w:cstheme="majorBidi"/>
      <w:bCs/>
      <w:smallCaps/>
      <w:color w:val="3071C3" w:themeColor="text2" w:themeTint="BF"/>
      <w:spacing w:val="20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6A0917"/>
    <w:pPr>
      <w:numPr>
        <w:ilvl w:val="4"/>
        <w:numId w:val="1"/>
      </w:numPr>
      <w:pBdr>
        <w:bottom w:val="single" w:sz="4" w:space="1" w:color="548DD4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6A0917"/>
    <w:pPr>
      <w:numPr>
        <w:ilvl w:val="5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6A0917"/>
    <w:pPr>
      <w:numPr>
        <w:ilvl w:val="6"/>
        <w:numId w:val="1"/>
      </w:numPr>
      <w:pBdr>
        <w:bottom w:val="dotted" w:sz="8" w:space="1" w:color="938953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6A0917"/>
    <w:pPr>
      <w:numPr>
        <w:ilvl w:val="7"/>
        <w:numId w:val="1"/>
      </w:num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6A0917"/>
    <w:pPr>
      <w:numPr>
        <w:ilvl w:val="8"/>
        <w:numId w:val="1"/>
      </w:num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F263C8"/>
    <w:pPr>
      <w:spacing w:line="360" w:lineRule="auto"/>
      <w:jc w:val="both"/>
    </w:pPr>
    <w:rPr>
      <w:color w:val="000000" w:themeColor="text1"/>
    </w:rPr>
  </w:style>
  <w:style w:type="paragraph" w:styleId="Kopfzeile">
    <w:name w:val="header"/>
    <w:basedOn w:val="Standard"/>
    <w:link w:val="KopfzeileZchn"/>
    <w:rsid w:val="00F263C8"/>
    <w:pPr>
      <w:tabs>
        <w:tab w:val="center" w:pos="4320"/>
        <w:tab w:val="right" w:pos="8640"/>
      </w:tabs>
      <w:spacing w:after="0"/>
    </w:pPr>
    <w:rPr>
      <w:sz w:val="20"/>
    </w:rPr>
  </w:style>
  <w:style w:type="paragraph" w:styleId="Fuzeile">
    <w:name w:val="footer"/>
    <w:basedOn w:val="Standard"/>
    <w:link w:val="FuzeileZchn"/>
    <w:uiPriority w:val="99"/>
    <w:rsid w:val="00F263C8"/>
    <w:pPr>
      <w:tabs>
        <w:tab w:val="center" w:pos="4320"/>
        <w:tab w:val="right" w:pos="8640"/>
      </w:tabs>
    </w:pPr>
    <w:rPr>
      <w:sz w:val="20"/>
    </w:rPr>
  </w:style>
  <w:style w:type="character" w:styleId="Seitenzahl">
    <w:name w:val="page number"/>
    <w:basedOn w:val="Absatz-Standardschriftart"/>
    <w:rsid w:val="00EB719F"/>
  </w:style>
  <w:style w:type="character" w:styleId="Platzhaltertext">
    <w:name w:val="Placeholder Text"/>
    <w:basedOn w:val="Absatz-Standardschriftart"/>
    <w:uiPriority w:val="99"/>
    <w:semiHidden/>
    <w:rsid w:val="00EB719F"/>
    <w:rPr>
      <w:color w:val="808080"/>
    </w:rPr>
  </w:style>
  <w:style w:type="paragraph" w:styleId="Sprechblasentext">
    <w:name w:val="Balloon Text"/>
    <w:basedOn w:val="Standard"/>
    <w:link w:val="SprechblasentextZchn"/>
    <w:rsid w:val="00EB71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B719F"/>
    <w:rPr>
      <w:rFonts w:ascii="Tahoma" w:hAnsi="Tahoma" w:cs="Tahoma"/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6A091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A0917"/>
    <w:rPr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0410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26C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1DC1"/>
    <w:rPr>
      <w:rFonts w:asciiTheme="majorHAnsi" w:eastAsiaTheme="majorEastAsia" w:hAnsiTheme="majorHAnsi" w:cstheme="majorBidi"/>
      <w:smallCaps/>
      <w:color w:val="1F497D" w:themeColor="text2"/>
      <w:spacing w:val="20"/>
      <w:sz w:val="2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1DC1"/>
    <w:rPr>
      <w:rFonts w:asciiTheme="majorHAnsi" w:eastAsiaTheme="majorEastAsia" w:hAnsiTheme="majorHAnsi" w:cstheme="majorBidi"/>
      <w:bCs/>
      <w:smallCaps/>
      <w:color w:val="3071C3" w:themeColor="text2" w:themeTint="BF"/>
      <w:spacing w:val="20"/>
      <w:sz w:val="24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0917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4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4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0917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0917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0917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de-DE"/>
    </w:rPr>
  </w:style>
  <w:style w:type="paragraph" w:styleId="Beschriftung">
    <w:name w:val="caption"/>
    <w:basedOn w:val="Standard"/>
    <w:next w:val="Textkrper"/>
    <w:uiPriority w:val="35"/>
    <w:unhideWhenUsed/>
    <w:qFormat/>
    <w:rsid w:val="004D204F"/>
    <w:pPr>
      <w:keepNext/>
      <w:spacing w:after="120"/>
    </w:pPr>
    <w:rPr>
      <w:b/>
      <w:bCs/>
      <w:smallCaps/>
      <w:color w:val="1F497D" w:themeColor="text2"/>
      <w:spacing w:val="10"/>
      <w:sz w:val="18"/>
      <w:szCs w:val="18"/>
    </w:rPr>
  </w:style>
  <w:style w:type="paragraph" w:styleId="Titel">
    <w:name w:val="Title"/>
    <w:next w:val="Standard"/>
    <w:link w:val="TitelZchn"/>
    <w:qFormat/>
    <w:rsid w:val="00F27C1B"/>
    <w:pPr>
      <w:numPr>
        <w:numId w:val="3"/>
      </w:numPr>
      <w:spacing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character" w:customStyle="1" w:styleId="TitelZchn">
    <w:name w:val="Titel Zchn"/>
    <w:basedOn w:val="Absatz-Standardschriftart"/>
    <w:link w:val="Titel"/>
    <w:rsid w:val="00F27C1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48"/>
      <w:szCs w:val="72"/>
    </w:rPr>
  </w:style>
  <w:style w:type="paragraph" w:styleId="Untertitel">
    <w:name w:val="Subtitle"/>
    <w:next w:val="Standard"/>
    <w:link w:val="UntertitelZchn"/>
    <w:uiPriority w:val="11"/>
    <w:qFormat/>
    <w:rsid w:val="006A0917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0917"/>
    <w:rPr>
      <w:smallCaps/>
      <w:color w:val="938953" w:themeColor="background2" w:themeShade="7F"/>
      <w:spacing w:val="5"/>
      <w:sz w:val="28"/>
      <w:szCs w:val="28"/>
    </w:rPr>
  </w:style>
  <w:style w:type="character" w:styleId="Fett">
    <w:name w:val="Strong"/>
    <w:uiPriority w:val="22"/>
    <w:qFormat/>
    <w:rsid w:val="006A0917"/>
    <w:rPr>
      <w:b/>
      <w:bCs/>
      <w:spacing w:val="0"/>
    </w:rPr>
  </w:style>
  <w:style w:type="character" w:styleId="Hervorhebung">
    <w:name w:val="Emphasis"/>
    <w:uiPriority w:val="20"/>
    <w:qFormat/>
    <w:rsid w:val="006A091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Listenabsatz">
    <w:name w:val="List Paragraph"/>
    <w:basedOn w:val="Standard"/>
    <w:uiPriority w:val="34"/>
    <w:qFormat/>
    <w:rsid w:val="00E560A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6A091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A0917"/>
    <w:rPr>
      <w:i/>
      <w:iCs/>
      <w:color w:val="5A5A5A" w:themeColor="text1" w:themeTint="A5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0917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0917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chwacheHervorhebung">
    <w:name w:val="Subtle Emphasis"/>
    <w:uiPriority w:val="19"/>
    <w:qFormat/>
    <w:rsid w:val="006A0917"/>
    <w:rPr>
      <w:smallCaps/>
      <w:dstrike w:val="0"/>
      <w:color w:val="5A5A5A" w:themeColor="text1" w:themeTint="A5"/>
      <w:vertAlign w:val="baseline"/>
    </w:rPr>
  </w:style>
  <w:style w:type="character" w:styleId="IntensiveHervorhebung">
    <w:name w:val="Intense Emphasis"/>
    <w:uiPriority w:val="21"/>
    <w:qFormat/>
    <w:rsid w:val="006A0917"/>
    <w:rPr>
      <w:b/>
      <w:bCs/>
      <w:smallCaps/>
      <w:color w:val="4F81BD" w:themeColor="accent1"/>
      <w:spacing w:val="40"/>
    </w:rPr>
  </w:style>
  <w:style w:type="character" w:styleId="SchwacherVerweis">
    <w:name w:val="Subtle Reference"/>
    <w:uiPriority w:val="31"/>
    <w:qFormat/>
    <w:rsid w:val="006A091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iverVerweis">
    <w:name w:val="Intense Reference"/>
    <w:uiPriority w:val="32"/>
    <w:qFormat/>
    <w:rsid w:val="006A0917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uchtitel">
    <w:name w:val="Book Title"/>
    <w:uiPriority w:val="33"/>
    <w:qFormat/>
    <w:rsid w:val="006A0917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A0917"/>
    <w:pPr>
      <w:outlineLvl w:val="9"/>
    </w:pPr>
  </w:style>
  <w:style w:type="character" w:customStyle="1" w:styleId="FuzeileZchn">
    <w:name w:val="Fußzeile Zchn"/>
    <w:basedOn w:val="Absatz-Standardschriftart"/>
    <w:link w:val="Fuzeile"/>
    <w:uiPriority w:val="99"/>
    <w:rsid w:val="00F263C8"/>
    <w:rPr>
      <w:lang w:val="de-DE"/>
    </w:rPr>
  </w:style>
  <w:style w:type="character" w:customStyle="1" w:styleId="TextkrperZchn">
    <w:name w:val="Textkörper Zchn"/>
    <w:basedOn w:val="Absatz-Standardschriftart"/>
    <w:link w:val="Textkrper"/>
    <w:rsid w:val="00F263C8"/>
    <w:rPr>
      <w:color w:val="000000" w:themeColor="text1"/>
      <w:sz w:val="24"/>
      <w:lang w:val="de-DE"/>
    </w:rPr>
  </w:style>
  <w:style w:type="table" w:customStyle="1" w:styleId="MittlereSchattierung1-Akzent11">
    <w:name w:val="Mittlere Schattierung 1 - Akzent 11"/>
    <w:basedOn w:val="NormaleTabelle"/>
    <w:uiPriority w:val="63"/>
    <w:rsid w:val="009439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Verzeichnis1">
    <w:name w:val="toc 1"/>
    <w:basedOn w:val="Standard"/>
    <w:next w:val="Standard"/>
    <w:autoRedefine/>
    <w:uiPriority w:val="39"/>
    <w:rsid w:val="009D011E"/>
    <w:pPr>
      <w:tabs>
        <w:tab w:val="left" w:pos="480"/>
        <w:tab w:val="right" w:leader="dot" w:pos="9063"/>
      </w:tabs>
      <w:spacing w:before="60" w:after="60"/>
    </w:pPr>
    <w:rPr>
      <w:b/>
      <w:bCs/>
      <w:caps/>
      <w:sz w:val="20"/>
    </w:rPr>
  </w:style>
  <w:style w:type="character" w:styleId="Hyperlink">
    <w:name w:val="Hyperlink"/>
    <w:basedOn w:val="Absatz-Standardschriftart"/>
    <w:uiPriority w:val="99"/>
    <w:unhideWhenUsed/>
    <w:rsid w:val="00D74F5F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FB1EF0"/>
    <w:pPr>
      <w:tabs>
        <w:tab w:val="left" w:pos="993"/>
        <w:tab w:val="right" w:leader="dot" w:pos="9063"/>
      </w:tabs>
      <w:spacing w:after="0"/>
      <w:ind w:left="240"/>
    </w:pPr>
    <w:rPr>
      <w:smallCaps/>
      <w:sz w:val="20"/>
    </w:rPr>
  </w:style>
  <w:style w:type="paragraph" w:styleId="Verzeichnis3">
    <w:name w:val="toc 3"/>
    <w:basedOn w:val="Standard"/>
    <w:next w:val="Standard"/>
    <w:autoRedefine/>
    <w:uiPriority w:val="39"/>
    <w:rsid w:val="00050836"/>
    <w:pPr>
      <w:spacing w:after="0"/>
      <w:ind w:left="480"/>
    </w:pPr>
    <w:rPr>
      <w:i/>
      <w:iCs/>
      <w:sz w:val="20"/>
    </w:rPr>
  </w:style>
  <w:style w:type="paragraph" w:styleId="Funotentext">
    <w:name w:val="footnote text"/>
    <w:basedOn w:val="Standard"/>
    <w:link w:val="FunotentextZchn"/>
    <w:uiPriority w:val="99"/>
    <w:rsid w:val="0025391C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391C"/>
    <w:rPr>
      <w:lang w:val="de-DE"/>
    </w:rPr>
  </w:style>
  <w:style w:type="character" w:styleId="Funotenzeichen">
    <w:name w:val="footnote reference"/>
    <w:basedOn w:val="Absatz-Standardschriftart"/>
    <w:uiPriority w:val="99"/>
    <w:rsid w:val="00F263C8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A42CF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A42CF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2CF5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rsid w:val="00A42CF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42CF5"/>
    <w:rPr>
      <w:b/>
      <w:bCs/>
      <w:lang w:val="de-DE"/>
    </w:rPr>
  </w:style>
  <w:style w:type="table" w:styleId="Tabellenraster">
    <w:name w:val="Table Grid"/>
    <w:basedOn w:val="NormaleTabelle"/>
    <w:rsid w:val="004B18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Absatz-Standardschriftart"/>
    <w:rsid w:val="007923FF"/>
  </w:style>
  <w:style w:type="character" w:customStyle="1" w:styleId="stdtitle">
    <w:name w:val="std_title"/>
    <w:basedOn w:val="Absatz-Standardschriftart"/>
    <w:rsid w:val="00171B1B"/>
  </w:style>
  <w:style w:type="paragraph" w:styleId="Abbildungsverzeichnis">
    <w:name w:val="table of figures"/>
    <w:basedOn w:val="Standard"/>
    <w:next w:val="Standard"/>
    <w:uiPriority w:val="99"/>
    <w:rsid w:val="007C326F"/>
    <w:pPr>
      <w:spacing w:after="0"/>
    </w:pPr>
  </w:style>
  <w:style w:type="table" w:styleId="HelleListe-Akzent6">
    <w:name w:val="Light List Accent 6"/>
    <w:basedOn w:val="NormaleTabelle"/>
    <w:uiPriority w:val="61"/>
    <w:rsid w:val="00387549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3875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hang1">
    <w:name w:val="Anhang 1"/>
    <w:basedOn w:val="berschrift1"/>
    <w:next w:val="Textkrper"/>
    <w:qFormat/>
    <w:rsid w:val="00FC26CD"/>
    <w:pPr>
      <w:numPr>
        <w:numId w:val="5"/>
      </w:numPr>
    </w:pPr>
    <w:rPr>
      <w:lang w:val="en-US"/>
    </w:rPr>
  </w:style>
  <w:style w:type="paragraph" w:customStyle="1" w:styleId="Anhang2">
    <w:name w:val="Anhang 2"/>
    <w:basedOn w:val="berschrift2"/>
    <w:next w:val="Textkrper"/>
    <w:qFormat/>
    <w:rsid w:val="00FC26CD"/>
    <w:pPr>
      <w:numPr>
        <w:numId w:val="5"/>
      </w:numPr>
    </w:pPr>
  </w:style>
  <w:style w:type="paragraph" w:customStyle="1" w:styleId="Anhang3">
    <w:name w:val="Anhang 3"/>
    <w:basedOn w:val="berschrift3"/>
    <w:next w:val="Textkrper"/>
    <w:qFormat/>
    <w:rsid w:val="00FC26CD"/>
    <w:pPr>
      <w:numPr>
        <w:numId w:val="5"/>
      </w:numPr>
    </w:pPr>
  </w:style>
  <w:style w:type="numbering" w:customStyle="1" w:styleId="Anhangsliste">
    <w:name w:val="Anhangsliste"/>
    <w:uiPriority w:val="99"/>
    <w:rsid w:val="00480CEA"/>
    <w:pPr>
      <w:numPr>
        <w:numId w:val="4"/>
      </w:numPr>
    </w:pPr>
  </w:style>
  <w:style w:type="paragraph" w:styleId="Verzeichnis4">
    <w:name w:val="toc 4"/>
    <w:basedOn w:val="Standard"/>
    <w:next w:val="Standard"/>
    <w:autoRedefine/>
    <w:rsid w:val="00AE69DA"/>
    <w:pPr>
      <w:spacing w:after="0"/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rsid w:val="00AE69DA"/>
    <w:pPr>
      <w:spacing w:after="0"/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rsid w:val="00AE69DA"/>
    <w:pPr>
      <w:spacing w:after="0"/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rsid w:val="00AE69DA"/>
    <w:pPr>
      <w:spacing w:after="0"/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rsid w:val="00AE69DA"/>
    <w:pPr>
      <w:spacing w:after="0"/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rsid w:val="00AE69DA"/>
    <w:pPr>
      <w:spacing w:after="0"/>
      <w:ind w:left="1920"/>
    </w:pPr>
    <w:rPr>
      <w:sz w:val="18"/>
      <w:szCs w:val="18"/>
    </w:rPr>
  </w:style>
  <w:style w:type="table" w:styleId="MittlereSchattierung1-Akzent6">
    <w:name w:val="Medium Shading 1 Accent 6"/>
    <w:basedOn w:val="NormaleTabelle"/>
    <w:uiPriority w:val="63"/>
    <w:rsid w:val="006A003C"/>
    <w:pPr>
      <w:spacing w:after="0" w:line="240" w:lineRule="auto"/>
      <w:ind w:left="0"/>
    </w:pPr>
    <w:rPr>
      <w:rFonts w:eastAsiaTheme="minorHAnsi"/>
      <w:sz w:val="22"/>
      <w:szCs w:val="22"/>
      <w:lang w:val="de-DE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8219DE"/>
    <w:pPr>
      <w:spacing w:after="200" w:line="276" w:lineRule="auto"/>
    </w:pPr>
    <w:rPr>
      <w:rFonts w:eastAsiaTheme="minorHAnsi"/>
      <w:sz w:val="22"/>
      <w:szCs w:val="22"/>
      <w:lang w:bidi="ar-SA"/>
    </w:rPr>
  </w:style>
  <w:style w:type="table" w:customStyle="1" w:styleId="MittlereSchattierung1-Akzent12">
    <w:name w:val="Mittlere Schattierung 1 - Akzent 12"/>
    <w:basedOn w:val="NormaleTabelle"/>
    <w:uiPriority w:val="63"/>
    <w:rsid w:val="000255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eldtext">
    <w:name w:val="Feldtext"/>
    <w:basedOn w:val="Standard"/>
    <w:rsid w:val="00FE752B"/>
    <w:pPr>
      <w:spacing w:before="60" w:after="60" w:line="252" w:lineRule="auto"/>
    </w:pPr>
    <w:rPr>
      <w:rFonts w:eastAsiaTheme="majorEastAsia" w:cstheme="majorBidi"/>
      <w:szCs w:val="22"/>
      <w:lang w:eastAsia="de-DE" w:bidi="de-DE"/>
    </w:rPr>
  </w:style>
  <w:style w:type="paragraph" w:customStyle="1" w:styleId="Feldbeschriftung">
    <w:name w:val="Feldbeschriftung"/>
    <w:basedOn w:val="Standard"/>
    <w:rsid w:val="00FE752B"/>
    <w:pPr>
      <w:spacing w:before="60" w:after="60" w:line="252" w:lineRule="auto"/>
    </w:pPr>
    <w:rPr>
      <w:rFonts w:eastAsiaTheme="majorEastAsia" w:cstheme="majorBidi"/>
      <w:b/>
      <w:szCs w:val="22"/>
      <w:lang w:eastAsia="de-DE" w:bidi="de-DE"/>
    </w:rPr>
  </w:style>
  <w:style w:type="paragraph" w:customStyle="1" w:styleId="Besprechungsinformationen">
    <w:name w:val="Besprechungsinformationen"/>
    <w:basedOn w:val="Feldtext"/>
    <w:rsid w:val="00FE752B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FE752B"/>
    <w:pPr>
      <w:tabs>
        <w:tab w:val="num" w:pos="360"/>
        <w:tab w:val="left" w:pos="5040"/>
      </w:tabs>
      <w:spacing w:before="60" w:after="60" w:line="252" w:lineRule="auto"/>
      <w:ind w:left="360" w:hanging="360"/>
    </w:pPr>
    <w:rPr>
      <w:rFonts w:eastAsiaTheme="majorEastAsia" w:cstheme="majorBidi"/>
      <w:szCs w:val="22"/>
      <w:lang w:eastAsia="de-DE" w:bidi="de-DE"/>
    </w:rPr>
  </w:style>
  <w:style w:type="table" w:customStyle="1" w:styleId="NormaleTabelle1">
    <w:name w:val="Normale Tabelle1"/>
    <w:semiHidden/>
    <w:rsid w:val="00FE752B"/>
    <w:pPr>
      <w:spacing w:after="200" w:line="252" w:lineRule="auto"/>
      <w:ind w:left="0"/>
    </w:pPr>
    <w:rPr>
      <w:rFonts w:asciiTheme="majorHAnsi" w:eastAsiaTheme="majorEastAsia" w:hAnsiTheme="majorHAnsi" w:cstheme="majorBidi"/>
      <w:sz w:val="22"/>
      <w:szCs w:val="22"/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rsid w:val="00FE752B"/>
    <w:rPr>
      <w:lang w:val="de-DE"/>
    </w:rPr>
  </w:style>
  <w:style w:type="character" w:customStyle="1" w:styleId="Untertitel1">
    <w:name w:val="Untertitel1"/>
    <w:basedOn w:val="Absatz-Standardschriftart"/>
    <w:rsid w:val="003F2782"/>
  </w:style>
  <w:style w:type="paragraph" w:styleId="Endnotentext">
    <w:name w:val="endnote text"/>
    <w:basedOn w:val="Standard"/>
    <w:link w:val="EndnotentextZchn"/>
    <w:rsid w:val="00B01DC1"/>
    <w:pPr>
      <w:spacing w:after="0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rsid w:val="00B01DC1"/>
    <w:rPr>
      <w:lang w:val="de-DE"/>
    </w:rPr>
  </w:style>
  <w:style w:type="character" w:styleId="Endnotenzeichen">
    <w:name w:val="endnote reference"/>
    <w:basedOn w:val="Absatz-Standardschriftart"/>
    <w:rsid w:val="00B01DC1"/>
    <w:rPr>
      <w:vertAlign w:val="superscript"/>
    </w:rPr>
  </w:style>
  <w:style w:type="paragraph" w:styleId="NurText">
    <w:name w:val="Plain Text"/>
    <w:basedOn w:val="Standard"/>
    <w:link w:val="NurTextZchn"/>
    <w:uiPriority w:val="99"/>
    <w:unhideWhenUsed/>
    <w:rsid w:val="00065A98"/>
    <w:pPr>
      <w:spacing w:after="0"/>
    </w:pPr>
    <w:rPr>
      <w:rFonts w:ascii="Consolas" w:eastAsiaTheme="minorHAnsi" w:hAnsi="Consolas"/>
      <w:sz w:val="21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065A98"/>
    <w:rPr>
      <w:rFonts w:ascii="Consolas" w:eastAsiaTheme="minorHAnsi" w:hAnsi="Consolas"/>
      <w:sz w:val="21"/>
      <w:szCs w:val="21"/>
      <w:lang w:val="de-DE" w:bidi="ar-SA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06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  <w:sz w:val="20"/>
      <w:lang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065A98"/>
    <w:rPr>
      <w:rFonts w:ascii="Courier New" w:eastAsiaTheme="minorHAnsi" w:hAnsi="Courier New" w:cs="Courier New"/>
      <w:color w:val="000000"/>
      <w:lang w:val="de-DE" w:eastAsia="de-DE" w:bidi="ar-SA"/>
    </w:rPr>
  </w:style>
  <w:style w:type="paragraph" w:customStyle="1" w:styleId="Anforderung">
    <w:name w:val="Anforderung"/>
    <w:basedOn w:val="Standard"/>
    <w:rsid w:val="001E24F4"/>
    <w:pPr>
      <w:tabs>
        <w:tab w:val="left" w:pos="709"/>
      </w:tabs>
      <w:spacing w:before="120" w:after="120"/>
      <w:ind w:left="709" w:hanging="709"/>
    </w:pPr>
    <w:rPr>
      <w:rFonts w:ascii="Arial" w:eastAsia="Times New Roman" w:hAnsi="Arial" w:cs="Times New Roman"/>
      <w:sz w:val="22"/>
      <w:szCs w:val="24"/>
      <w:lang w:eastAsia="de-DE" w:bidi="ar-SA"/>
    </w:rPr>
  </w:style>
  <w:style w:type="paragraph" w:styleId="Liste">
    <w:name w:val="List"/>
    <w:basedOn w:val="Standard"/>
    <w:rsid w:val="00A81D65"/>
    <w:pPr>
      <w:ind w:left="283" w:hanging="283"/>
      <w:contextualSpacing/>
    </w:pPr>
  </w:style>
  <w:style w:type="paragraph" w:styleId="Liste3">
    <w:name w:val="List 3"/>
    <w:basedOn w:val="Standard"/>
    <w:rsid w:val="00A81D65"/>
    <w:pPr>
      <w:ind w:left="849" w:hanging="283"/>
      <w:contextualSpacing/>
    </w:pPr>
  </w:style>
  <w:style w:type="paragraph" w:styleId="Liste4">
    <w:name w:val="List 4"/>
    <w:basedOn w:val="Standard"/>
    <w:rsid w:val="00A81D65"/>
    <w:pPr>
      <w:ind w:left="1132" w:hanging="283"/>
      <w:contextualSpacing/>
    </w:pPr>
  </w:style>
  <w:style w:type="paragraph" w:styleId="Liste2">
    <w:name w:val="List 2"/>
    <w:basedOn w:val="Standard"/>
    <w:rsid w:val="00A81D65"/>
    <w:pPr>
      <w:ind w:left="566" w:hanging="283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Abschlussbericht%20v2.dotx" TargetMode="Externa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Jen01</b:Tag>
    <b:SourceType>Book</b:SourceType>
    <b:Guid>{2DA0DEEA-6946-4FA2-B0CF-3CEC244536D9}</b:Guid>
    <b:Author>
      <b:Author>
        <b:NameList>
          <b:Person>
            <b:Last>Jenny</b:Last>
            <b:First>Bruno</b:First>
          </b:Person>
        </b:NameList>
      </b:Author>
    </b:Author>
    <b:Title>Projektmanagement in der Wirtschaftsinformatik, 5. Auflage</b:Title>
    <b:Year>2001</b:Year>
    <b:City>Zürich</b:City>
    <b:Publisher>vdf Hochschulverlag AG an der ETH</b:Publisher>
    <b:RefOrder>1</b:RefOrder>
  </b:Source>
  <b:Source>
    <b:Tag>Fie01</b:Tag>
    <b:SourceType>Book</b:SourceType>
    <b:Guid>{6817D179-4B4B-432C-A89E-EC631E135FF8}</b:Guid>
    <b:Author>
      <b:Author>
        <b:NameList>
          <b:Person>
            <b:Last>Fiedler</b:Last>
            <b:First>Rudolf</b:First>
          </b:Person>
        </b:NameList>
      </b:Author>
    </b:Author>
    <b:Title>Controlling von Projekten: Projektplanung, Projektsteuerung, Risikomanagement und Fallbeispiele.</b:Title>
    <b:Year>2001</b:Year>
    <b:Publisher>Vieweg</b:Publisher>
    <b:RefOrder>2</b:RefOrder>
  </b:Source>
  <b:Source>
    <b:Tag>Wol05</b:Tag>
    <b:SourceType>Book</b:SourceType>
    <b:Guid>{35E268C5-EF20-421A-8913-052C858808B4}</b:Guid>
    <b:Author>
      <b:Author>
        <b:NameList>
          <b:Person>
            <b:Last>Wolf</b:Last>
            <b:First>Henning</b:First>
          </b:Person>
          <b:Person>
            <b:Last>Roock</b:Last>
            <b:First>Stefan</b:First>
          </b:Person>
          <b:Person>
            <b:Last>Lippert</b:Last>
            <b:First>Martin</b:First>
          </b:Person>
        </b:NameList>
      </b:Author>
    </b:Author>
    <b:Title>eXtreme Programming - Eine Einführung mit Emprehlungen aus der Praxis, 2. Auflage</b:Title>
    <b:Year>2005</b:Year>
    <b:City>Heidelberg</b:City>
    <b:Publisher>dpunkt.verlag GmbH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81B49-5493-47D1-A95D-CDF1ED4BD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Abschlussbericht v2.dotx</Template>
  <TotalTime>0</TotalTime>
  <Pages>22</Pages>
  <Words>2962</Words>
  <Characters>18661</Characters>
  <Application>Microsoft Office Word</Application>
  <DocSecurity>0</DocSecurity>
  <Lines>155</Lines>
  <Paragraphs>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Lastenheft</vt:lpstr>
      <vt:lpstr>[Ihr Name]</vt:lpstr>
    </vt:vector>
  </TitlesOfParts>
  <Company>Berufsakademie Weserbergland – Projektstudium 2006</Company>
  <LinksUpToDate>false</LinksUpToDate>
  <CharactersWithSpaces>21580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creator>Matthias Beer, Alexander Benölken, Martin Garrels, Felix Schulze Mönking, Felix Wessel, Patrick Wiebeler</dc:creator>
  <cp:lastModifiedBy>Alexander</cp:lastModifiedBy>
  <cp:revision>9</cp:revision>
  <cp:lastPrinted>2009-03-25T22:25:00Z</cp:lastPrinted>
  <dcterms:created xsi:type="dcterms:W3CDTF">2012-03-24T09:52:00Z</dcterms:created>
  <dcterms:modified xsi:type="dcterms:W3CDTF">2012-04-01T19:30:00Z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  <property fmtid="{D5CDD505-2E9C-101B-9397-08002B2CF9AE}" pid="3" name="_TemplateID">
    <vt:lpwstr>TC102635301031</vt:lpwstr>
  </property>
</Properties>
</file>