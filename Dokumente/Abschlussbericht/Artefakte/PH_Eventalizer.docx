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EC4921" w:rsidRPr="004D6C02" w:rsidRDefault="00D05698" w:rsidP="00EC4921">
          <w:pPr>
            <w:rPr>
              <w:noProof/>
            </w:rPr>
          </w:pPr>
          <w:r>
            <w:rPr>
              <w:noProof/>
              <w:lang w:eastAsia="de-DE" w:bidi="ar-SA"/>
            </w:rPr>
            <w:pict>
              <v:group id="Group 35" o:spid="_x0000_s1071" style="position:absolute;left:0;text-align:left;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7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73"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74"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75"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7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66" style="position:absolute;left:0;text-align:left;margin-left:11877.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6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68"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69"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70"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EC4921" w:rsidRPr="004D6C02" w:rsidTr="002A0266">
            <w:tc>
              <w:tcPr>
                <w:tcW w:w="4361" w:type="dxa"/>
              </w:tcPr>
              <w:bookmarkStart w:id="0" w:name="dokument_titel"/>
              <w:p w:rsidR="00EC4921" w:rsidRPr="004D6C02" w:rsidRDefault="00D05698" w:rsidP="002A026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EC4921">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EC4921" w:rsidRPr="004D6C02" w:rsidTr="002A0266">
            <w:tc>
              <w:tcPr>
                <w:tcW w:w="4361" w:type="dxa"/>
              </w:tcPr>
              <w:p w:rsidR="00EC4921" w:rsidRDefault="00D05698" w:rsidP="002A0266">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r w:rsidR="00EC4921">
                      <w:rPr>
                        <w:color w:val="484329" w:themeColor="background2" w:themeShade="3F"/>
                        <w:sz w:val="28"/>
                        <w:szCs w:val="28"/>
                      </w:rPr>
                      <w:t xml:space="preserve">     </w:t>
                    </w:r>
                  </w:sdtContent>
                </w:sdt>
                <w:bookmarkEnd w:id="1"/>
                <w:r w:rsidR="00EC4921" w:rsidRPr="00A148A8">
                  <w:rPr>
                    <w:rFonts w:eastAsiaTheme="minorHAnsi"/>
                    <w:sz w:val="22"/>
                    <w:szCs w:val="22"/>
                    <w:lang w:bidi="ar-SA"/>
                  </w:rPr>
                  <w:t xml:space="preserve"> </w:t>
                </w:r>
              </w:p>
              <w:p w:rsidR="00EC4921" w:rsidRPr="004D6C02" w:rsidRDefault="00EC4921" w:rsidP="002A0266">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EC4921" w:rsidRPr="004D6C02" w:rsidTr="002A0266">
            <w:tc>
              <w:tcPr>
                <w:tcW w:w="4361" w:type="dxa"/>
              </w:tcPr>
              <w:p w:rsidR="00EC4921" w:rsidRPr="004D6C02" w:rsidRDefault="00EC4921" w:rsidP="002A0266">
                <w:pPr>
                  <w:pStyle w:val="KeinLeerraum"/>
                  <w:rPr>
                    <w:color w:val="484329" w:themeColor="background2" w:themeShade="3F"/>
                    <w:sz w:val="28"/>
                    <w:szCs w:val="28"/>
                  </w:rPr>
                </w:pPr>
              </w:p>
            </w:tc>
          </w:tr>
          <w:tr w:rsidR="00EC4921" w:rsidRPr="004D6C02" w:rsidTr="002A0266">
            <w:tc>
              <w:tcPr>
                <w:tcW w:w="4361" w:type="dxa"/>
              </w:tcPr>
              <w:p w:rsidR="00EC4921" w:rsidRDefault="00D05698" w:rsidP="002A0266">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EC4921">
                      <w:t xml:space="preserve">     </w:t>
                    </w:r>
                  </w:sdtContent>
                </w:sdt>
                <w:r w:rsidR="00EC4921" w:rsidRPr="00CE76A8">
                  <w:t xml:space="preserve"> </w:t>
                </w:r>
              </w:p>
              <w:p w:rsidR="00EC4921" w:rsidRDefault="00EC4921" w:rsidP="002A0266">
                <w:pPr>
                  <w:spacing w:after="0"/>
                </w:pPr>
                <w:r>
                  <w:t xml:space="preserve">Verbundstudium, Master of Science </w:t>
                </w:r>
              </w:p>
              <w:p w:rsidR="00EC4921" w:rsidRDefault="00EC4921" w:rsidP="002A0266">
                <w:pPr>
                  <w:spacing w:after="0"/>
                </w:pPr>
                <w:r>
                  <w:t>Fortgeschrittene Softwaretechnologien</w:t>
                </w:r>
              </w:p>
              <w:p w:rsidR="00EC4921" w:rsidRDefault="00EC4921" w:rsidP="002A0266">
                <w:pPr>
                  <w:spacing w:after="0"/>
                </w:pPr>
                <w:r>
                  <w:t>SS 2012</w:t>
                </w:r>
              </w:p>
              <w:p w:rsidR="00EC4921" w:rsidRPr="004D6C02" w:rsidRDefault="00EC4921" w:rsidP="002A0266">
                <w:pPr>
                  <w:pStyle w:val="KeinLeerraum"/>
                </w:pPr>
              </w:p>
            </w:tc>
          </w:tr>
          <w:tr w:rsidR="00EC4921" w:rsidRPr="004D6C02" w:rsidTr="002A0266">
            <w:tc>
              <w:tcPr>
                <w:tcW w:w="4361" w:type="dxa"/>
              </w:tcPr>
              <w:p w:rsidR="00EC4921" w:rsidRPr="004D6C02" w:rsidRDefault="00EC4921" w:rsidP="002A0266">
                <w:pPr>
                  <w:pStyle w:val="KeinLeerraum"/>
                </w:pPr>
              </w:p>
            </w:tc>
          </w:tr>
          <w:tr w:rsidR="00EC4921" w:rsidRPr="004D6C02" w:rsidTr="002A0266">
            <w:tc>
              <w:tcPr>
                <w:tcW w:w="4361" w:type="dxa"/>
              </w:tcPr>
              <w:p w:rsidR="00EC4921" w:rsidRPr="004D6C02" w:rsidRDefault="00D05698" w:rsidP="002A0266">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EC4921">
                      <w:rPr>
                        <w:b/>
                        <w:bCs/>
                      </w:rPr>
                      <w:t xml:space="preserve">Matthias Beer, Alexander </w:t>
                    </w:r>
                    <w:proofErr w:type="spellStart"/>
                    <w:r w:rsidR="00EC4921">
                      <w:rPr>
                        <w:b/>
                        <w:bCs/>
                      </w:rPr>
                      <w:t>Benölken</w:t>
                    </w:r>
                    <w:proofErr w:type="spellEnd"/>
                    <w:r w:rsidR="00EC4921">
                      <w:rPr>
                        <w:b/>
                        <w:bCs/>
                      </w:rPr>
                      <w:t xml:space="preserve">, Martin </w:t>
                    </w:r>
                    <w:proofErr w:type="spellStart"/>
                    <w:r w:rsidR="00EC4921">
                      <w:rPr>
                        <w:b/>
                        <w:bCs/>
                      </w:rPr>
                      <w:t>Garrels</w:t>
                    </w:r>
                    <w:proofErr w:type="spellEnd"/>
                    <w:r w:rsidR="00EC4921">
                      <w:rPr>
                        <w:b/>
                        <w:bCs/>
                      </w:rPr>
                      <w:t xml:space="preserve">, Felix Schulze </w:t>
                    </w:r>
                    <w:proofErr w:type="spellStart"/>
                    <w:r w:rsidR="00EC4921">
                      <w:rPr>
                        <w:b/>
                        <w:bCs/>
                      </w:rPr>
                      <w:t>Mönking</w:t>
                    </w:r>
                    <w:proofErr w:type="spellEnd"/>
                    <w:r w:rsidR="00EC4921">
                      <w:rPr>
                        <w:b/>
                        <w:bCs/>
                      </w:rPr>
                      <w:t>, Felix Wessel,</w:t>
                    </w:r>
                    <w:r w:rsidR="00EC4921" w:rsidRPr="00F04FF6">
                      <w:rPr>
                        <w:b/>
                        <w:bCs/>
                      </w:rPr>
                      <w:t xml:space="preserve"> Patrick Wiebeler</w:t>
                    </w:r>
                  </w:sdtContent>
                </w:sdt>
              </w:p>
            </w:tc>
          </w:tr>
          <w:bookmarkStart w:id="2" w:name="dokument_datum"/>
          <w:tr w:rsidR="00EC4921" w:rsidRPr="004D6C02" w:rsidTr="002A0266">
            <w:tc>
              <w:tcPr>
                <w:tcW w:w="4361" w:type="dxa"/>
              </w:tcPr>
              <w:p w:rsidR="00EC4921" w:rsidRPr="004D6C02" w:rsidRDefault="00D05698" w:rsidP="002A0266">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09T00:00:00Z">
                      <w:dateFormat w:val="dd.MM.yyyy"/>
                      <w:lid w:val="de-DE"/>
                      <w:storeMappedDataAs w:val="dateTime"/>
                      <w:calendar w:val="gregorian"/>
                    </w:date>
                  </w:sdtPr>
                  <w:sdtEndPr/>
                  <w:sdtContent>
                    <w:r w:rsidR="00CF29B5">
                      <w:rPr>
                        <w:b/>
                        <w:bCs/>
                      </w:rPr>
                      <w:t>09.06.2012</w:t>
                    </w:r>
                  </w:sdtContent>
                </w:sdt>
                <w:bookmarkEnd w:id="2"/>
              </w:p>
            </w:tc>
          </w:tr>
          <w:tr w:rsidR="00EC4921" w:rsidRPr="004D6C02" w:rsidTr="002A0266">
            <w:tc>
              <w:tcPr>
                <w:tcW w:w="4361" w:type="dxa"/>
              </w:tcPr>
              <w:p w:rsidR="00EC4921" w:rsidRPr="004D6C02" w:rsidRDefault="00EC4921" w:rsidP="002A0266">
                <w:pPr>
                  <w:pStyle w:val="KeinLeerraum"/>
                  <w:rPr>
                    <w:b/>
                    <w:bCs/>
                  </w:rPr>
                </w:pPr>
                <w:r w:rsidRPr="004D6C02">
                  <w:rPr>
                    <w:b/>
                    <w:bCs/>
                  </w:rPr>
                  <w:t xml:space="preserve">Dozent: </w:t>
                </w:r>
                <w:r w:rsidRPr="00BF2D8F">
                  <w:rPr>
                    <w:b/>
                    <w:bCs/>
                  </w:rPr>
                  <w:t>Prof. Dr. Mario Winter</w:t>
                </w:r>
              </w:p>
            </w:tc>
          </w:tr>
        </w:tbl>
        <w:p w:rsidR="00EC4921" w:rsidRPr="004D6C02" w:rsidRDefault="00D05698" w:rsidP="00EC4921">
          <w:pPr>
            <w:ind w:left="2160"/>
            <w:sectPr w:rsidR="00EC4921"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60" style="position:absolute;left:0;text-align:left;margin-left:9083.35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61"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62"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63"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64"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65"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EC4921" w:rsidRPr="004D6C02" w:rsidRDefault="00D05698" w:rsidP="00EC4921">
          <w:pPr>
            <w:rPr>
              <w:rFonts w:asciiTheme="majorHAnsi" w:eastAsiaTheme="majorEastAsia" w:hAnsiTheme="majorHAnsi" w:cstheme="majorBidi"/>
              <w:sz w:val="2"/>
              <w:szCs w:val="72"/>
            </w:rPr>
          </w:pPr>
        </w:p>
      </w:sdtContent>
    </w:sdt>
    <w:p w:rsidR="00EC4921" w:rsidRPr="004D6C02" w:rsidRDefault="00EC4921" w:rsidP="00EC4921">
      <w:pPr>
        <w:pStyle w:val="Titel"/>
        <w:rPr>
          <w:lang w:val="de-DE"/>
        </w:rPr>
      </w:pPr>
      <w:bookmarkStart w:id="3" w:name="_Toc327014838"/>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EC4921" w:rsidRPr="00AB7B94" w:rsidTr="002A0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sidRPr="00AB7B94">
              <w:rPr>
                <w:rFonts w:cs="Arial"/>
                <w:sz w:val="20"/>
              </w:rPr>
              <w:t>Vorgelegt am</w:t>
            </w:r>
          </w:p>
        </w:tc>
        <w:tc>
          <w:tcPr>
            <w:tcW w:w="2126" w:type="dxa"/>
          </w:tcPr>
          <w:p w:rsidR="00EC4921" w:rsidRPr="00AB7B94" w:rsidRDefault="00EC4921" w:rsidP="002A0266">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sidRPr="00AB7B94">
              <w:rPr>
                <w:rFonts w:cs="Arial"/>
                <w:sz w:val="20"/>
              </w:rPr>
              <w:t>Bemerkung</w:t>
            </w:r>
          </w:p>
        </w:tc>
      </w:tr>
      <w:tr w:rsidR="00EC4921"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17.04.12</w:t>
            </w:r>
          </w:p>
        </w:tc>
        <w:tc>
          <w:tcPr>
            <w:tcW w:w="2126" w:type="dxa"/>
          </w:tcPr>
          <w:p w:rsidR="00EC4921" w:rsidRPr="00AB7B94" w:rsidRDefault="00EC4921"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Initiale Anlage</w:t>
            </w:r>
          </w:p>
        </w:tc>
      </w:tr>
      <w:tr w:rsidR="00EC4921"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01.05.12</w:t>
            </w:r>
          </w:p>
        </w:tc>
        <w:tc>
          <w:tcPr>
            <w:tcW w:w="2126" w:type="dxa"/>
          </w:tcPr>
          <w:p w:rsidR="00EC4921" w:rsidRPr="00AB7B94" w:rsidRDefault="00EC4921"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Default="00EC4921" w:rsidP="002A0266">
            <w:pPr>
              <w:rPr>
                <w:rFonts w:cs="Arial"/>
                <w:sz w:val="20"/>
              </w:rPr>
            </w:pPr>
            <w:r>
              <w:rPr>
                <w:rFonts w:cs="Arial"/>
                <w:sz w:val="20"/>
              </w:rPr>
              <w:t xml:space="preserve">Aufbau/Struktur </w:t>
            </w:r>
            <w:r w:rsidR="00776BAA">
              <w:rPr>
                <w:rFonts w:cs="Arial"/>
                <w:sz w:val="20"/>
              </w:rPr>
              <w:t xml:space="preserve">erstellt bzw. </w:t>
            </w:r>
            <w:r>
              <w:rPr>
                <w:rFonts w:cs="Arial"/>
                <w:sz w:val="20"/>
              </w:rPr>
              <w:t>geändert</w:t>
            </w:r>
            <w:r w:rsidR="00776BAA">
              <w:rPr>
                <w:rFonts w:cs="Arial"/>
                <w:sz w:val="20"/>
              </w:rPr>
              <w:t>.</w:t>
            </w:r>
          </w:p>
          <w:p w:rsidR="00EC4921" w:rsidRDefault="00EC4921" w:rsidP="002A0266">
            <w:pPr>
              <w:rPr>
                <w:rFonts w:cs="Arial"/>
                <w:sz w:val="20"/>
              </w:rPr>
            </w:pPr>
            <w:r>
              <w:rPr>
                <w:rFonts w:cs="Arial"/>
                <w:sz w:val="20"/>
              </w:rPr>
              <w:t>Kapitel „</w:t>
            </w:r>
            <w:r w:rsidRPr="004B6C21">
              <w:rPr>
                <w:rFonts w:cs="Arial"/>
                <w:sz w:val="20"/>
              </w:rPr>
              <w:t>ZIELBESTIMMUNG UND ZIELGRUPPEN</w:t>
            </w:r>
            <w:r>
              <w:rPr>
                <w:rFonts w:cs="Arial"/>
                <w:sz w:val="20"/>
              </w:rPr>
              <w:t>“ hinzugefügt</w:t>
            </w:r>
            <w:r w:rsidR="00776BAA">
              <w:rPr>
                <w:rFonts w:cs="Arial"/>
                <w:sz w:val="20"/>
              </w:rPr>
              <w:t>.</w:t>
            </w:r>
          </w:p>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r w:rsidR="00776BAA">
              <w:rPr>
                <w:rFonts w:cs="Arial"/>
                <w:sz w:val="20"/>
              </w:rPr>
              <w:t>.</w:t>
            </w:r>
          </w:p>
        </w:tc>
      </w:tr>
      <w:tr w:rsidR="00EC4921"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07.05.2012</w:t>
            </w:r>
          </w:p>
        </w:tc>
        <w:tc>
          <w:tcPr>
            <w:tcW w:w="2126" w:type="dxa"/>
          </w:tcPr>
          <w:p w:rsidR="00EC4921" w:rsidRPr="00AB7B94" w:rsidRDefault="00EC4921"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EC4921"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08.05.2012</w:t>
            </w:r>
          </w:p>
        </w:tc>
        <w:tc>
          <w:tcPr>
            <w:tcW w:w="2126" w:type="dxa"/>
          </w:tcPr>
          <w:p w:rsidR="00EC4921" w:rsidRPr="00AB7B94" w:rsidRDefault="00EC4921"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r w:rsidR="00E2537A"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2537A" w:rsidRDefault="00E2537A" w:rsidP="002A0266">
            <w:pPr>
              <w:rPr>
                <w:rFonts w:cs="Arial"/>
                <w:sz w:val="20"/>
              </w:rPr>
            </w:pPr>
            <w:r>
              <w:rPr>
                <w:rFonts w:cs="Arial"/>
                <w:sz w:val="20"/>
              </w:rPr>
              <w:t>0.5</w:t>
            </w: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E2537A" w:rsidP="002A0266">
            <w:pPr>
              <w:rPr>
                <w:rFonts w:cs="Arial"/>
                <w:sz w:val="20"/>
              </w:rPr>
            </w:pPr>
            <w:r>
              <w:rPr>
                <w:rFonts w:cs="Arial"/>
                <w:sz w:val="20"/>
              </w:rPr>
              <w:t>09.05.2012</w:t>
            </w:r>
          </w:p>
        </w:tc>
        <w:tc>
          <w:tcPr>
            <w:tcW w:w="2126" w:type="dxa"/>
          </w:tcPr>
          <w:p w:rsidR="00E2537A" w:rsidRDefault="00E2537A"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E2537A" w:rsidP="002A0266">
            <w:pPr>
              <w:rPr>
                <w:rFonts w:cs="Arial"/>
                <w:sz w:val="20"/>
              </w:rPr>
            </w:pPr>
            <w:r>
              <w:rPr>
                <w:rFonts w:cs="Arial"/>
                <w:sz w:val="20"/>
              </w:rPr>
              <w:t>Einarbeitung Rückmeldung PeerReview</w:t>
            </w:r>
          </w:p>
        </w:tc>
      </w:tr>
      <w:tr w:rsidR="00E2537A"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2537A" w:rsidRDefault="007659EB" w:rsidP="002A0266">
            <w:pPr>
              <w:rPr>
                <w:rFonts w:cs="Arial"/>
                <w:sz w:val="20"/>
              </w:rPr>
            </w:pPr>
            <w:r>
              <w:rPr>
                <w:rFonts w:cs="Arial"/>
                <w:sz w:val="20"/>
              </w:rPr>
              <w:t>0.6</w:t>
            </w: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7659EB" w:rsidP="002A0266">
            <w:pPr>
              <w:rPr>
                <w:rFonts w:cs="Arial"/>
                <w:sz w:val="20"/>
              </w:rPr>
            </w:pPr>
            <w:r>
              <w:rPr>
                <w:rFonts w:cs="Arial"/>
                <w:sz w:val="20"/>
              </w:rPr>
              <w:t>09.05.2012</w:t>
            </w:r>
          </w:p>
        </w:tc>
        <w:tc>
          <w:tcPr>
            <w:tcW w:w="2126" w:type="dxa"/>
          </w:tcPr>
          <w:p w:rsidR="00E2537A" w:rsidRDefault="007659EB"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7659EB" w:rsidP="002A0266">
            <w:pPr>
              <w:rPr>
                <w:rFonts w:cs="Arial"/>
                <w:sz w:val="20"/>
              </w:rPr>
            </w:pPr>
            <w:r>
              <w:rPr>
                <w:rFonts w:cs="Arial"/>
                <w:sz w:val="20"/>
              </w:rPr>
              <w:t>DB-Schema/ Klassendiagramm hinzugefügt.</w:t>
            </w:r>
          </w:p>
          <w:p w:rsidR="007659EB" w:rsidRDefault="007659EB" w:rsidP="007659EB">
            <w:pPr>
              <w:rPr>
                <w:rFonts w:cs="Arial"/>
                <w:sz w:val="20"/>
              </w:rPr>
            </w:pPr>
            <w:r>
              <w:rPr>
                <w:rFonts w:cs="Arial"/>
                <w:sz w:val="20"/>
              </w:rPr>
              <w:t>Kapitel „</w:t>
            </w:r>
            <w:r w:rsidRPr="007659EB">
              <w:rPr>
                <w:rFonts w:cs="Arial"/>
                <w:sz w:val="20"/>
              </w:rPr>
              <w:t>BENUTZUNGS- UND SYSTEMSCHNIT</w:t>
            </w:r>
            <w:r w:rsidRPr="007659EB">
              <w:rPr>
                <w:rFonts w:cs="Arial"/>
                <w:sz w:val="20"/>
              </w:rPr>
              <w:t>T</w:t>
            </w:r>
            <w:r w:rsidRPr="007659EB">
              <w:rPr>
                <w:rFonts w:cs="Arial"/>
                <w:sz w:val="20"/>
              </w:rPr>
              <w:t>STELLEN</w:t>
            </w:r>
            <w:r>
              <w:rPr>
                <w:rFonts w:cs="Arial"/>
                <w:sz w:val="20"/>
              </w:rPr>
              <w:t>“ und Kapitel „</w:t>
            </w:r>
            <w:r w:rsidRPr="007659EB">
              <w:rPr>
                <w:rFonts w:cs="Arial"/>
                <w:sz w:val="20"/>
              </w:rPr>
              <w:t>TECHNISCHE ANFORD</w:t>
            </w:r>
            <w:r w:rsidRPr="007659EB">
              <w:rPr>
                <w:rFonts w:cs="Arial"/>
                <w:sz w:val="20"/>
              </w:rPr>
              <w:t>E</w:t>
            </w:r>
            <w:r w:rsidRPr="007659EB">
              <w:rPr>
                <w:rFonts w:cs="Arial"/>
                <w:sz w:val="20"/>
              </w:rPr>
              <w:t>RUNGEN</w:t>
            </w:r>
            <w:r>
              <w:rPr>
                <w:rFonts w:cs="Arial"/>
                <w:sz w:val="20"/>
              </w:rPr>
              <w:t>“ hinzugefügt.</w:t>
            </w:r>
          </w:p>
        </w:tc>
      </w:tr>
      <w:tr w:rsidR="00E2537A"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2537A" w:rsidRDefault="009A11A7" w:rsidP="002A0266">
            <w:pPr>
              <w:rPr>
                <w:rFonts w:cs="Arial"/>
                <w:sz w:val="20"/>
              </w:rPr>
            </w:pPr>
            <w:r>
              <w:rPr>
                <w:rFonts w:cs="Arial"/>
                <w:sz w:val="20"/>
              </w:rPr>
              <w:t>0.7</w:t>
            </w: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9A11A7" w:rsidP="002A0266">
            <w:pPr>
              <w:rPr>
                <w:rFonts w:cs="Arial"/>
                <w:sz w:val="20"/>
              </w:rPr>
            </w:pPr>
            <w:r>
              <w:rPr>
                <w:rFonts w:cs="Arial"/>
                <w:sz w:val="20"/>
              </w:rPr>
              <w:t>22.05.2012</w:t>
            </w:r>
          </w:p>
        </w:tc>
        <w:tc>
          <w:tcPr>
            <w:tcW w:w="2126" w:type="dxa"/>
          </w:tcPr>
          <w:p w:rsidR="00E2537A" w:rsidRDefault="009A11A7"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9A11A7" w:rsidP="002A0266">
            <w:pPr>
              <w:rPr>
                <w:rFonts w:cs="Arial"/>
                <w:sz w:val="20"/>
              </w:rPr>
            </w:pPr>
            <w:r>
              <w:rPr>
                <w:rFonts w:cs="Arial"/>
                <w:sz w:val="20"/>
              </w:rPr>
              <w:t xml:space="preserve">Kapitel „2.4.2 </w:t>
            </w:r>
            <w:r w:rsidRPr="009A11A7">
              <w:rPr>
                <w:rFonts w:cs="Arial"/>
                <w:sz w:val="20"/>
              </w:rPr>
              <w:t>AKTIVITÄTSDIAGRAMM EVENTO</w:t>
            </w:r>
            <w:r w:rsidRPr="009A11A7">
              <w:rPr>
                <w:rFonts w:cs="Arial"/>
                <w:sz w:val="20"/>
              </w:rPr>
              <w:t>R</w:t>
            </w:r>
            <w:r w:rsidRPr="009A11A7">
              <w:rPr>
                <w:rFonts w:cs="Arial"/>
                <w:sz w:val="20"/>
              </w:rPr>
              <w:t>GANISATION</w:t>
            </w:r>
            <w:r>
              <w:rPr>
                <w:rFonts w:cs="Arial"/>
                <w:sz w:val="20"/>
              </w:rPr>
              <w:t>“ aktualisiert.</w:t>
            </w:r>
          </w:p>
        </w:tc>
      </w:tr>
      <w:tr w:rsidR="00E2537A"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2537A" w:rsidRDefault="00D23070" w:rsidP="002A0266">
            <w:pPr>
              <w:rPr>
                <w:rFonts w:cs="Arial"/>
                <w:sz w:val="20"/>
              </w:rPr>
            </w:pPr>
            <w:r>
              <w:rPr>
                <w:rFonts w:cs="Arial"/>
                <w:sz w:val="20"/>
              </w:rPr>
              <w:t>0.8</w:t>
            </w: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D23070" w:rsidP="002A0266">
            <w:pPr>
              <w:rPr>
                <w:rFonts w:cs="Arial"/>
                <w:sz w:val="20"/>
              </w:rPr>
            </w:pPr>
            <w:r>
              <w:rPr>
                <w:rFonts w:cs="Arial"/>
                <w:sz w:val="20"/>
              </w:rPr>
              <w:t>05.06.2012</w:t>
            </w:r>
          </w:p>
        </w:tc>
        <w:tc>
          <w:tcPr>
            <w:tcW w:w="2126" w:type="dxa"/>
          </w:tcPr>
          <w:p w:rsidR="00E2537A" w:rsidRDefault="00D23070"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D23070" w:rsidP="002A0266">
            <w:pPr>
              <w:rPr>
                <w:rFonts w:cs="Arial"/>
                <w:sz w:val="20"/>
              </w:rPr>
            </w:pPr>
            <w:r>
              <w:rPr>
                <w:rFonts w:cs="Arial"/>
                <w:sz w:val="20"/>
              </w:rPr>
              <w:t xml:space="preserve">Kapitel „2.5 </w:t>
            </w:r>
            <w:r w:rsidRPr="00D23070">
              <w:rPr>
                <w:rFonts w:cs="Arial"/>
                <w:sz w:val="20"/>
              </w:rPr>
              <w:t>SEQUENZDIAGRAMM</w:t>
            </w:r>
            <w:r>
              <w:rPr>
                <w:rFonts w:cs="Arial"/>
                <w:sz w:val="20"/>
              </w:rPr>
              <w:t>“ hinzugefügt.</w:t>
            </w:r>
          </w:p>
        </w:tc>
      </w:tr>
      <w:tr w:rsidR="00D23070"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D23070" w:rsidRDefault="00CF29B5" w:rsidP="002A0266">
            <w:pPr>
              <w:rPr>
                <w:rFonts w:cs="Arial"/>
                <w:sz w:val="20"/>
              </w:rPr>
            </w:pPr>
            <w:r>
              <w:rPr>
                <w:rFonts w:cs="Arial"/>
                <w:sz w:val="20"/>
              </w:rPr>
              <w:t>1.0</w:t>
            </w:r>
          </w:p>
        </w:tc>
        <w:tc>
          <w:tcPr>
            <w:cnfStyle w:val="000010000000" w:firstRow="0" w:lastRow="0" w:firstColumn="0" w:lastColumn="0" w:oddVBand="1" w:evenVBand="0" w:oddHBand="0" w:evenHBand="0" w:firstRowFirstColumn="0" w:firstRowLastColumn="0" w:lastRowFirstColumn="0" w:lastRowLastColumn="0"/>
            <w:tcW w:w="1560" w:type="dxa"/>
          </w:tcPr>
          <w:p w:rsidR="00D23070" w:rsidRDefault="00CF29B5" w:rsidP="002A0266">
            <w:pPr>
              <w:rPr>
                <w:rFonts w:cs="Arial"/>
                <w:sz w:val="20"/>
              </w:rPr>
            </w:pPr>
            <w:r>
              <w:rPr>
                <w:rFonts w:cs="Arial"/>
                <w:sz w:val="20"/>
              </w:rPr>
              <w:t>09.06.2012</w:t>
            </w:r>
          </w:p>
        </w:tc>
        <w:tc>
          <w:tcPr>
            <w:tcW w:w="2126" w:type="dxa"/>
          </w:tcPr>
          <w:p w:rsidR="00D23070" w:rsidRDefault="00CF29B5"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D23070" w:rsidRDefault="00CF29B5" w:rsidP="002A0266">
            <w:pPr>
              <w:rPr>
                <w:rFonts w:cs="Arial"/>
                <w:sz w:val="20"/>
              </w:rPr>
            </w:pPr>
            <w:r>
              <w:rPr>
                <w:rFonts w:cs="Arial"/>
                <w:sz w:val="20"/>
              </w:rPr>
              <w:t>Optische Aufbereitung für Druck</w:t>
            </w:r>
          </w:p>
          <w:p w:rsidR="00CF29B5" w:rsidRDefault="00CF29B5" w:rsidP="002A0266">
            <w:pPr>
              <w:rPr>
                <w:rFonts w:cs="Arial"/>
                <w:sz w:val="20"/>
              </w:rPr>
            </w:pPr>
            <w:r>
              <w:rPr>
                <w:rFonts w:cs="Arial"/>
                <w:sz w:val="20"/>
              </w:rPr>
              <w:t>Abschließende QS</w:t>
            </w:r>
          </w:p>
        </w:tc>
      </w:tr>
    </w:tbl>
    <w:p w:rsidR="00EC4921" w:rsidRPr="001332EF" w:rsidRDefault="00EC4921" w:rsidP="00EC4921">
      <w:pPr>
        <w:pStyle w:val="Textkrper"/>
      </w:pPr>
    </w:p>
    <w:p w:rsidR="00EC4921" w:rsidRPr="004D6C02" w:rsidRDefault="00EC4921" w:rsidP="00EC4921">
      <w:pPr>
        <w:pStyle w:val="Textkrper"/>
      </w:pPr>
    </w:p>
    <w:p w:rsidR="00EC4921" w:rsidRPr="004D6C02" w:rsidRDefault="00EC4921" w:rsidP="00EC4921">
      <w:pPr>
        <w:spacing w:line="288" w:lineRule="auto"/>
        <w:ind w:left="2160"/>
        <w:rPr>
          <w:rFonts w:ascii="Arial" w:hAnsi="Arial" w:cs="Arial"/>
          <w:szCs w:val="24"/>
          <w:lang w:bidi="ar-SA"/>
        </w:rPr>
      </w:pPr>
      <w:bookmarkStart w:id="4" w:name="_GoBack"/>
      <w:bookmarkEnd w:id="4"/>
      <w:r w:rsidRPr="004D6C02">
        <w:rPr>
          <w:rFonts w:ascii="Arial" w:hAnsi="Arial" w:cs="Arial"/>
          <w:szCs w:val="24"/>
          <w:lang w:bidi="ar-SA"/>
        </w:rPr>
        <w:br w:type="page"/>
      </w:r>
    </w:p>
    <w:p w:rsidR="00EC4921" w:rsidRPr="004D6C02" w:rsidRDefault="00EC4921" w:rsidP="00EC4921">
      <w:pPr>
        <w:pStyle w:val="Titel"/>
        <w:spacing w:after="120"/>
        <w:rPr>
          <w:lang w:val="de-DE" w:bidi="ar-SA"/>
        </w:rPr>
      </w:pPr>
      <w:bookmarkStart w:id="5" w:name="_Toc327014839"/>
      <w:r w:rsidRPr="004D6C02">
        <w:rPr>
          <w:lang w:val="de-DE" w:bidi="ar-SA"/>
        </w:rPr>
        <w:lastRenderedPageBreak/>
        <w:t>Inhaltsverzeichnis</w:t>
      </w:r>
      <w:bookmarkEnd w:id="5"/>
    </w:p>
    <w:p w:rsidR="00D05698" w:rsidRDefault="002745E7">
      <w:pPr>
        <w:pStyle w:val="Verzeichnis1"/>
        <w:rPr>
          <w:b w:val="0"/>
          <w:bCs w:val="0"/>
          <w:caps w:val="0"/>
          <w:noProof/>
          <w:sz w:val="22"/>
          <w:szCs w:val="22"/>
          <w:lang w:eastAsia="de-DE" w:bidi="ar-SA"/>
        </w:rPr>
      </w:pPr>
      <w:r w:rsidRPr="004D6C02">
        <w:rPr>
          <w:lang w:bidi="ar-SA"/>
        </w:rPr>
        <w:fldChar w:fldCharType="begin"/>
      </w:r>
      <w:r w:rsidR="00EC4921" w:rsidRPr="004D6C02">
        <w:rPr>
          <w:lang w:bidi="ar-SA"/>
        </w:rPr>
        <w:instrText xml:space="preserve"> TOC \h \z \t "Überschrift 1;1;Überschrift 2;2;Überschrift 3;3;Titel;1" </w:instrText>
      </w:r>
      <w:r w:rsidRPr="004D6C02">
        <w:rPr>
          <w:lang w:bidi="ar-SA"/>
        </w:rPr>
        <w:fldChar w:fldCharType="separate"/>
      </w:r>
      <w:hyperlink w:anchor="_Toc327014838" w:history="1">
        <w:r w:rsidR="00D05698" w:rsidRPr="00381CDF">
          <w:rPr>
            <w:rStyle w:val="Hyperlink"/>
            <w:noProof/>
          </w:rPr>
          <w:t>I</w:t>
        </w:r>
        <w:r w:rsidR="00D05698">
          <w:rPr>
            <w:b w:val="0"/>
            <w:bCs w:val="0"/>
            <w:caps w:val="0"/>
            <w:noProof/>
            <w:sz w:val="22"/>
            <w:szCs w:val="22"/>
            <w:lang w:eastAsia="de-DE" w:bidi="ar-SA"/>
          </w:rPr>
          <w:tab/>
        </w:r>
        <w:r w:rsidR="00D05698" w:rsidRPr="00381CDF">
          <w:rPr>
            <w:rStyle w:val="Hyperlink"/>
            <w:noProof/>
          </w:rPr>
          <w:t>Versionshistorie</w:t>
        </w:r>
        <w:r w:rsidR="00D05698">
          <w:rPr>
            <w:noProof/>
            <w:webHidden/>
          </w:rPr>
          <w:tab/>
        </w:r>
        <w:r w:rsidR="00D05698">
          <w:rPr>
            <w:noProof/>
            <w:webHidden/>
          </w:rPr>
          <w:fldChar w:fldCharType="begin"/>
        </w:r>
        <w:r w:rsidR="00D05698">
          <w:rPr>
            <w:noProof/>
            <w:webHidden/>
          </w:rPr>
          <w:instrText xml:space="preserve"> PAGEREF _Toc327014838 \h </w:instrText>
        </w:r>
        <w:r w:rsidR="00D05698">
          <w:rPr>
            <w:noProof/>
            <w:webHidden/>
          </w:rPr>
        </w:r>
        <w:r w:rsidR="00D05698">
          <w:rPr>
            <w:noProof/>
            <w:webHidden/>
          </w:rPr>
          <w:fldChar w:fldCharType="separate"/>
        </w:r>
        <w:r w:rsidR="00D05698">
          <w:rPr>
            <w:noProof/>
            <w:webHidden/>
          </w:rPr>
          <w:t>1</w:t>
        </w:r>
        <w:r w:rsidR="00D05698">
          <w:rPr>
            <w:noProof/>
            <w:webHidden/>
          </w:rPr>
          <w:fldChar w:fldCharType="end"/>
        </w:r>
      </w:hyperlink>
    </w:p>
    <w:p w:rsidR="00D05698" w:rsidRDefault="00D05698">
      <w:pPr>
        <w:pStyle w:val="Verzeichnis1"/>
        <w:rPr>
          <w:b w:val="0"/>
          <w:bCs w:val="0"/>
          <w:caps w:val="0"/>
          <w:noProof/>
          <w:sz w:val="22"/>
          <w:szCs w:val="22"/>
          <w:lang w:eastAsia="de-DE" w:bidi="ar-SA"/>
        </w:rPr>
      </w:pPr>
      <w:hyperlink w:anchor="_Toc327014839" w:history="1">
        <w:r w:rsidRPr="00381CDF">
          <w:rPr>
            <w:rStyle w:val="Hyperlink"/>
            <w:noProof/>
          </w:rPr>
          <w:t>II</w:t>
        </w:r>
        <w:r>
          <w:rPr>
            <w:b w:val="0"/>
            <w:bCs w:val="0"/>
            <w:caps w:val="0"/>
            <w:noProof/>
            <w:sz w:val="22"/>
            <w:szCs w:val="22"/>
            <w:lang w:eastAsia="de-DE" w:bidi="ar-SA"/>
          </w:rPr>
          <w:tab/>
        </w:r>
        <w:r w:rsidRPr="00381CDF">
          <w:rPr>
            <w:rStyle w:val="Hyperlink"/>
            <w:noProof/>
          </w:rPr>
          <w:t>Inhaltsverzeichnis</w:t>
        </w:r>
        <w:r>
          <w:rPr>
            <w:noProof/>
            <w:webHidden/>
          </w:rPr>
          <w:tab/>
        </w:r>
        <w:r>
          <w:rPr>
            <w:noProof/>
            <w:webHidden/>
          </w:rPr>
          <w:fldChar w:fldCharType="begin"/>
        </w:r>
        <w:r>
          <w:rPr>
            <w:noProof/>
            <w:webHidden/>
          </w:rPr>
          <w:instrText xml:space="preserve"> PAGEREF _Toc327014839 \h </w:instrText>
        </w:r>
        <w:r>
          <w:rPr>
            <w:noProof/>
            <w:webHidden/>
          </w:rPr>
        </w:r>
        <w:r>
          <w:rPr>
            <w:noProof/>
            <w:webHidden/>
          </w:rPr>
          <w:fldChar w:fldCharType="separate"/>
        </w:r>
        <w:r>
          <w:rPr>
            <w:noProof/>
            <w:webHidden/>
          </w:rPr>
          <w:t>2</w:t>
        </w:r>
        <w:r>
          <w:rPr>
            <w:noProof/>
            <w:webHidden/>
          </w:rPr>
          <w:fldChar w:fldCharType="end"/>
        </w:r>
      </w:hyperlink>
    </w:p>
    <w:p w:rsidR="00D05698" w:rsidRDefault="00D05698">
      <w:pPr>
        <w:pStyle w:val="Verzeichnis1"/>
        <w:rPr>
          <w:b w:val="0"/>
          <w:bCs w:val="0"/>
          <w:caps w:val="0"/>
          <w:noProof/>
          <w:sz w:val="22"/>
          <w:szCs w:val="22"/>
          <w:lang w:eastAsia="de-DE" w:bidi="ar-SA"/>
        </w:rPr>
      </w:pPr>
      <w:hyperlink w:anchor="_Toc327014840" w:history="1">
        <w:r w:rsidRPr="00381CDF">
          <w:rPr>
            <w:rStyle w:val="Hyperlink"/>
            <w:noProof/>
          </w:rPr>
          <w:t>1</w:t>
        </w:r>
        <w:r>
          <w:rPr>
            <w:b w:val="0"/>
            <w:bCs w:val="0"/>
            <w:caps w:val="0"/>
            <w:noProof/>
            <w:sz w:val="22"/>
            <w:szCs w:val="22"/>
            <w:lang w:eastAsia="de-DE" w:bidi="ar-SA"/>
          </w:rPr>
          <w:tab/>
        </w:r>
        <w:r w:rsidRPr="00381CDF">
          <w:rPr>
            <w:rStyle w:val="Hyperlink"/>
            <w:noProof/>
          </w:rPr>
          <w:t>Zielbestimmung und Zielgruppen</w:t>
        </w:r>
        <w:r>
          <w:rPr>
            <w:noProof/>
            <w:webHidden/>
          </w:rPr>
          <w:tab/>
        </w:r>
        <w:r>
          <w:rPr>
            <w:noProof/>
            <w:webHidden/>
          </w:rPr>
          <w:fldChar w:fldCharType="begin"/>
        </w:r>
        <w:r>
          <w:rPr>
            <w:noProof/>
            <w:webHidden/>
          </w:rPr>
          <w:instrText xml:space="preserve"> PAGEREF _Toc327014840 \h </w:instrText>
        </w:r>
        <w:r>
          <w:rPr>
            <w:noProof/>
            <w:webHidden/>
          </w:rPr>
        </w:r>
        <w:r>
          <w:rPr>
            <w:noProof/>
            <w:webHidden/>
          </w:rPr>
          <w:fldChar w:fldCharType="separate"/>
        </w:r>
        <w:r>
          <w:rPr>
            <w:noProof/>
            <w:webHidden/>
          </w:rPr>
          <w:t>3</w:t>
        </w:r>
        <w:r>
          <w:rPr>
            <w:noProof/>
            <w:webHidden/>
          </w:rPr>
          <w:fldChar w:fldCharType="end"/>
        </w:r>
      </w:hyperlink>
    </w:p>
    <w:p w:rsidR="00D05698" w:rsidRDefault="00D05698">
      <w:pPr>
        <w:pStyle w:val="Verzeichnis2"/>
        <w:rPr>
          <w:smallCaps w:val="0"/>
          <w:noProof/>
          <w:sz w:val="22"/>
          <w:szCs w:val="22"/>
          <w:lang w:eastAsia="de-DE" w:bidi="ar-SA"/>
        </w:rPr>
      </w:pPr>
      <w:hyperlink w:anchor="_Toc327014841" w:history="1">
        <w:r w:rsidRPr="00381CDF">
          <w:rPr>
            <w:rStyle w:val="Hyperlink"/>
            <w:noProof/>
          </w:rPr>
          <w:t>1.1</w:t>
        </w:r>
        <w:r>
          <w:rPr>
            <w:smallCaps w:val="0"/>
            <w:noProof/>
            <w:sz w:val="22"/>
            <w:szCs w:val="22"/>
            <w:lang w:eastAsia="de-DE" w:bidi="ar-SA"/>
          </w:rPr>
          <w:tab/>
        </w:r>
        <w:r w:rsidRPr="00381CDF">
          <w:rPr>
            <w:rStyle w:val="Hyperlink"/>
            <w:noProof/>
          </w:rPr>
          <w:t>Produktperspektive</w:t>
        </w:r>
        <w:r>
          <w:rPr>
            <w:noProof/>
            <w:webHidden/>
          </w:rPr>
          <w:tab/>
        </w:r>
        <w:r>
          <w:rPr>
            <w:noProof/>
            <w:webHidden/>
          </w:rPr>
          <w:fldChar w:fldCharType="begin"/>
        </w:r>
        <w:r>
          <w:rPr>
            <w:noProof/>
            <w:webHidden/>
          </w:rPr>
          <w:instrText xml:space="preserve"> PAGEREF _Toc327014841 \h </w:instrText>
        </w:r>
        <w:r>
          <w:rPr>
            <w:noProof/>
            <w:webHidden/>
          </w:rPr>
        </w:r>
        <w:r>
          <w:rPr>
            <w:noProof/>
            <w:webHidden/>
          </w:rPr>
          <w:fldChar w:fldCharType="separate"/>
        </w:r>
        <w:r>
          <w:rPr>
            <w:noProof/>
            <w:webHidden/>
          </w:rPr>
          <w:t>3</w:t>
        </w:r>
        <w:r>
          <w:rPr>
            <w:noProof/>
            <w:webHidden/>
          </w:rPr>
          <w:fldChar w:fldCharType="end"/>
        </w:r>
      </w:hyperlink>
    </w:p>
    <w:p w:rsidR="00D05698" w:rsidRDefault="00D05698">
      <w:pPr>
        <w:pStyle w:val="Verzeichnis2"/>
        <w:rPr>
          <w:smallCaps w:val="0"/>
          <w:noProof/>
          <w:sz w:val="22"/>
          <w:szCs w:val="22"/>
          <w:lang w:eastAsia="de-DE" w:bidi="ar-SA"/>
        </w:rPr>
      </w:pPr>
      <w:hyperlink w:anchor="_Toc327014842" w:history="1">
        <w:r w:rsidRPr="00381CDF">
          <w:rPr>
            <w:rStyle w:val="Hyperlink"/>
            <w:noProof/>
          </w:rPr>
          <w:t>1.2</w:t>
        </w:r>
        <w:r>
          <w:rPr>
            <w:smallCaps w:val="0"/>
            <w:noProof/>
            <w:sz w:val="22"/>
            <w:szCs w:val="22"/>
            <w:lang w:eastAsia="de-DE" w:bidi="ar-SA"/>
          </w:rPr>
          <w:tab/>
        </w:r>
        <w:r w:rsidRPr="00381CDF">
          <w:rPr>
            <w:rStyle w:val="Hyperlink"/>
            <w:noProof/>
          </w:rPr>
          <w:t>Einsatzkontext</w:t>
        </w:r>
        <w:r>
          <w:rPr>
            <w:noProof/>
            <w:webHidden/>
          </w:rPr>
          <w:tab/>
        </w:r>
        <w:r>
          <w:rPr>
            <w:noProof/>
            <w:webHidden/>
          </w:rPr>
          <w:fldChar w:fldCharType="begin"/>
        </w:r>
        <w:r>
          <w:rPr>
            <w:noProof/>
            <w:webHidden/>
          </w:rPr>
          <w:instrText xml:space="preserve"> PAGEREF _Toc327014842 \h </w:instrText>
        </w:r>
        <w:r>
          <w:rPr>
            <w:noProof/>
            <w:webHidden/>
          </w:rPr>
        </w:r>
        <w:r>
          <w:rPr>
            <w:noProof/>
            <w:webHidden/>
          </w:rPr>
          <w:fldChar w:fldCharType="separate"/>
        </w:r>
        <w:r>
          <w:rPr>
            <w:noProof/>
            <w:webHidden/>
          </w:rPr>
          <w:t>3</w:t>
        </w:r>
        <w:r>
          <w:rPr>
            <w:noProof/>
            <w:webHidden/>
          </w:rPr>
          <w:fldChar w:fldCharType="end"/>
        </w:r>
      </w:hyperlink>
    </w:p>
    <w:p w:rsidR="00D05698" w:rsidRDefault="00D05698">
      <w:pPr>
        <w:pStyle w:val="Verzeichnis1"/>
        <w:rPr>
          <w:b w:val="0"/>
          <w:bCs w:val="0"/>
          <w:caps w:val="0"/>
          <w:noProof/>
          <w:sz w:val="22"/>
          <w:szCs w:val="22"/>
          <w:lang w:eastAsia="de-DE" w:bidi="ar-SA"/>
        </w:rPr>
      </w:pPr>
      <w:hyperlink w:anchor="_Toc327014843" w:history="1">
        <w:r w:rsidRPr="00381CDF">
          <w:rPr>
            <w:rStyle w:val="Hyperlink"/>
            <w:noProof/>
          </w:rPr>
          <w:t>2</w:t>
        </w:r>
        <w:r>
          <w:rPr>
            <w:b w:val="0"/>
            <w:bCs w:val="0"/>
            <w:caps w:val="0"/>
            <w:noProof/>
            <w:sz w:val="22"/>
            <w:szCs w:val="22"/>
            <w:lang w:eastAsia="de-DE" w:bidi="ar-SA"/>
          </w:rPr>
          <w:tab/>
        </w:r>
        <w:r w:rsidRPr="00381CDF">
          <w:rPr>
            <w:rStyle w:val="Hyperlink"/>
            <w:noProof/>
          </w:rPr>
          <w:t>Funktionale Anforderungen</w:t>
        </w:r>
        <w:r>
          <w:rPr>
            <w:noProof/>
            <w:webHidden/>
          </w:rPr>
          <w:tab/>
        </w:r>
        <w:r>
          <w:rPr>
            <w:noProof/>
            <w:webHidden/>
          </w:rPr>
          <w:fldChar w:fldCharType="begin"/>
        </w:r>
        <w:r>
          <w:rPr>
            <w:noProof/>
            <w:webHidden/>
          </w:rPr>
          <w:instrText xml:space="preserve"> PAGEREF _Toc327014843 \h </w:instrText>
        </w:r>
        <w:r>
          <w:rPr>
            <w:noProof/>
            <w:webHidden/>
          </w:rPr>
        </w:r>
        <w:r>
          <w:rPr>
            <w:noProof/>
            <w:webHidden/>
          </w:rPr>
          <w:fldChar w:fldCharType="separate"/>
        </w:r>
        <w:r>
          <w:rPr>
            <w:noProof/>
            <w:webHidden/>
          </w:rPr>
          <w:t>4</w:t>
        </w:r>
        <w:r>
          <w:rPr>
            <w:noProof/>
            <w:webHidden/>
          </w:rPr>
          <w:fldChar w:fldCharType="end"/>
        </w:r>
      </w:hyperlink>
    </w:p>
    <w:p w:rsidR="00D05698" w:rsidRDefault="00D05698">
      <w:pPr>
        <w:pStyle w:val="Verzeichnis2"/>
        <w:rPr>
          <w:smallCaps w:val="0"/>
          <w:noProof/>
          <w:sz w:val="22"/>
          <w:szCs w:val="22"/>
          <w:lang w:eastAsia="de-DE" w:bidi="ar-SA"/>
        </w:rPr>
      </w:pPr>
      <w:hyperlink w:anchor="_Toc327014844" w:history="1">
        <w:r w:rsidRPr="00381CDF">
          <w:rPr>
            <w:rStyle w:val="Hyperlink"/>
            <w:noProof/>
          </w:rPr>
          <w:t>2.1</w:t>
        </w:r>
        <w:r>
          <w:rPr>
            <w:smallCaps w:val="0"/>
            <w:noProof/>
            <w:sz w:val="22"/>
            <w:szCs w:val="22"/>
            <w:lang w:eastAsia="de-DE" w:bidi="ar-SA"/>
          </w:rPr>
          <w:tab/>
        </w:r>
        <w:r w:rsidRPr="00381CDF">
          <w:rPr>
            <w:rStyle w:val="Hyperlink"/>
            <w:noProof/>
          </w:rPr>
          <w:t>Produktfunktionen</w:t>
        </w:r>
        <w:r>
          <w:rPr>
            <w:noProof/>
            <w:webHidden/>
          </w:rPr>
          <w:tab/>
        </w:r>
        <w:r>
          <w:rPr>
            <w:noProof/>
            <w:webHidden/>
          </w:rPr>
          <w:fldChar w:fldCharType="begin"/>
        </w:r>
        <w:r>
          <w:rPr>
            <w:noProof/>
            <w:webHidden/>
          </w:rPr>
          <w:instrText xml:space="preserve"> PAGEREF _Toc327014844 \h </w:instrText>
        </w:r>
        <w:r>
          <w:rPr>
            <w:noProof/>
            <w:webHidden/>
          </w:rPr>
        </w:r>
        <w:r>
          <w:rPr>
            <w:noProof/>
            <w:webHidden/>
          </w:rPr>
          <w:fldChar w:fldCharType="separate"/>
        </w:r>
        <w:r>
          <w:rPr>
            <w:noProof/>
            <w:webHidden/>
          </w:rPr>
          <w:t>4</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45" w:history="1">
        <w:r w:rsidRPr="00381CDF">
          <w:rPr>
            <w:rStyle w:val="Hyperlink"/>
            <w:noProof/>
          </w:rPr>
          <w:t>2.1.1</w:t>
        </w:r>
        <w:r>
          <w:rPr>
            <w:i w:val="0"/>
            <w:iCs w:val="0"/>
            <w:noProof/>
            <w:sz w:val="22"/>
            <w:szCs w:val="22"/>
            <w:lang w:eastAsia="de-DE" w:bidi="ar-SA"/>
          </w:rPr>
          <w:tab/>
        </w:r>
        <w:r w:rsidRPr="00381CDF">
          <w:rPr>
            <w:rStyle w:val="Hyperlink"/>
            <w:noProof/>
          </w:rPr>
          <w:t>Benutzerfunktionen</w:t>
        </w:r>
        <w:r>
          <w:rPr>
            <w:noProof/>
            <w:webHidden/>
          </w:rPr>
          <w:tab/>
        </w:r>
        <w:r>
          <w:rPr>
            <w:noProof/>
            <w:webHidden/>
          </w:rPr>
          <w:fldChar w:fldCharType="begin"/>
        </w:r>
        <w:r>
          <w:rPr>
            <w:noProof/>
            <w:webHidden/>
          </w:rPr>
          <w:instrText xml:space="preserve"> PAGEREF _Toc327014845 \h </w:instrText>
        </w:r>
        <w:r>
          <w:rPr>
            <w:noProof/>
            <w:webHidden/>
          </w:rPr>
        </w:r>
        <w:r>
          <w:rPr>
            <w:noProof/>
            <w:webHidden/>
          </w:rPr>
          <w:fldChar w:fldCharType="separate"/>
        </w:r>
        <w:r>
          <w:rPr>
            <w:noProof/>
            <w:webHidden/>
          </w:rPr>
          <w:t>4</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46" w:history="1">
        <w:r w:rsidRPr="00381CDF">
          <w:rPr>
            <w:rStyle w:val="Hyperlink"/>
            <w:noProof/>
          </w:rPr>
          <w:t>2.1.2</w:t>
        </w:r>
        <w:r>
          <w:rPr>
            <w:i w:val="0"/>
            <w:iCs w:val="0"/>
            <w:noProof/>
            <w:sz w:val="22"/>
            <w:szCs w:val="22"/>
            <w:lang w:eastAsia="de-DE" w:bidi="ar-SA"/>
          </w:rPr>
          <w:tab/>
        </w:r>
        <w:r w:rsidRPr="00381CDF">
          <w:rPr>
            <w:rStyle w:val="Hyperlink"/>
            <w:noProof/>
          </w:rPr>
          <w:t>Eventfunktionen</w:t>
        </w:r>
        <w:r>
          <w:rPr>
            <w:noProof/>
            <w:webHidden/>
          </w:rPr>
          <w:tab/>
        </w:r>
        <w:r>
          <w:rPr>
            <w:noProof/>
            <w:webHidden/>
          </w:rPr>
          <w:fldChar w:fldCharType="begin"/>
        </w:r>
        <w:r>
          <w:rPr>
            <w:noProof/>
            <w:webHidden/>
          </w:rPr>
          <w:instrText xml:space="preserve"> PAGEREF _Toc327014846 \h </w:instrText>
        </w:r>
        <w:r>
          <w:rPr>
            <w:noProof/>
            <w:webHidden/>
          </w:rPr>
        </w:r>
        <w:r>
          <w:rPr>
            <w:noProof/>
            <w:webHidden/>
          </w:rPr>
          <w:fldChar w:fldCharType="separate"/>
        </w:r>
        <w:r>
          <w:rPr>
            <w:noProof/>
            <w:webHidden/>
          </w:rPr>
          <w:t>8</w:t>
        </w:r>
        <w:r>
          <w:rPr>
            <w:noProof/>
            <w:webHidden/>
          </w:rPr>
          <w:fldChar w:fldCharType="end"/>
        </w:r>
      </w:hyperlink>
    </w:p>
    <w:p w:rsidR="00D05698" w:rsidRDefault="00D05698">
      <w:pPr>
        <w:pStyle w:val="Verzeichnis2"/>
        <w:rPr>
          <w:smallCaps w:val="0"/>
          <w:noProof/>
          <w:sz w:val="22"/>
          <w:szCs w:val="22"/>
          <w:lang w:eastAsia="de-DE" w:bidi="ar-SA"/>
        </w:rPr>
      </w:pPr>
      <w:hyperlink w:anchor="_Toc327014847" w:history="1">
        <w:r w:rsidRPr="00381CDF">
          <w:rPr>
            <w:rStyle w:val="Hyperlink"/>
            <w:noProof/>
          </w:rPr>
          <w:t>2.2</w:t>
        </w:r>
        <w:r>
          <w:rPr>
            <w:smallCaps w:val="0"/>
            <w:noProof/>
            <w:sz w:val="22"/>
            <w:szCs w:val="22"/>
            <w:lang w:eastAsia="de-DE" w:bidi="ar-SA"/>
          </w:rPr>
          <w:tab/>
        </w:r>
        <w:r w:rsidRPr="00381CDF">
          <w:rPr>
            <w:rStyle w:val="Hyperlink"/>
            <w:noProof/>
          </w:rPr>
          <w:t>Entitätsklassendiagramm</w:t>
        </w:r>
        <w:r>
          <w:rPr>
            <w:noProof/>
            <w:webHidden/>
          </w:rPr>
          <w:tab/>
        </w:r>
        <w:r>
          <w:rPr>
            <w:noProof/>
            <w:webHidden/>
          </w:rPr>
          <w:fldChar w:fldCharType="begin"/>
        </w:r>
        <w:r>
          <w:rPr>
            <w:noProof/>
            <w:webHidden/>
          </w:rPr>
          <w:instrText xml:space="preserve"> PAGEREF _Toc327014847 \h </w:instrText>
        </w:r>
        <w:r>
          <w:rPr>
            <w:noProof/>
            <w:webHidden/>
          </w:rPr>
        </w:r>
        <w:r>
          <w:rPr>
            <w:noProof/>
            <w:webHidden/>
          </w:rPr>
          <w:fldChar w:fldCharType="separate"/>
        </w:r>
        <w:r>
          <w:rPr>
            <w:noProof/>
            <w:webHidden/>
          </w:rPr>
          <w:t>11</w:t>
        </w:r>
        <w:r>
          <w:rPr>
            <w:noProof/>
            <w:webHidden/>
          </w:rPr>
          <w:fldChar w:fldCharType="end"/>
        </w:r>
      </w:hyperlink>
    </w:p>
    <w:p w:rsidR="00D05698" w:rsidRDefault="00D05698">
      <w:pPr>
        <w:pStyle w:val="Verzeichnis2"/>
        <w:rPr>
          <w:smallCaps w:val="0"/>
          <w:noProof/>
          <w:sz w:val="22"/>
          <w:szCs w:val="22"/>
          <w:lang w:eastAsia="de-DE" w:bidi="ar-SA"/>
        </w:rPr>
      </w:pPr>
      <w:hyperlink w:anchor="_Toc327014848" w:history="1">
        <w:r w:rsidRPr="00381CDF">
          <w:rPr>
            <w:rStyle w:val="Hyperlink"/>
            <w:noProof/>
          </w:rPr>
          <w:t>2.3</w:t>
        </w:r>
        <w:r>
          <w:rPr>
            <w:smallCaps w:val="0"/>
            <w:noProof/>
            <w:sz w:val="22"/>
            <w:szCs w:val="22"/>
            <w:lang w:eastAsia="de-DE" w:bidi="ar-SA"/>
          </w:rPr>
          <w:tab/>
        </w:r>
        <w:r w:rsidRPr="00381CDF">
          <w:rPr>
            <w:rStyle w:val="Hyperlink"/>
            <w:noProof/>
          </w:rPr>
          <w:t>Benutzungs- und Systemschnittstellen</w:t>
        </w:r>
        <w:r>
          <w:rPr>
            <w:noProof/>
            <w:webHidden/>
          </w:rPr>
          <w:tab/>
        </w:r>
        <w:r>
          <w:rPr>
            <w:noProof/>
            <w:webHidden/>
          </w:rPr>
          <w:fldChar w:fldCharType="begin"/>
        </w:r>
        <w:r>
          <w:rPr>
            <w:noProof/>
            <w:webHidden/>
          </w:rPr>
          <w:instrText xml:space="preserve"> PAGEREF _Toc327014848 \h </w:instrText>
        </w:r>
        <w:r>
          <w:rPr>
            <w:noProof/>
            <w:webHidden/>
          </w:rPr>
        </w:r>
        <w:r>
          <w:rPr>
            <w:noProof/>
            <w:webHidden/>
          </w:rPr>
          <w:fldChar w:fldCharType="separate"/>
        </w:r>
        <w:r>
          <w:rPr>
            <w:noProof/>
            <w:webHidden/>
          </w:rPr>
          <w:t>12</w:t>
        </w:r>
        <w:r>
          <w:rPr>
            <w:noProof/>
            <w:webHidden/>
          </w:rPr>
          <w:fldChar w:fldCharType="end"/>
        </w:r>
      </w:hyperlink>
    </w:p>
    <w:p w:rsidR="00D05698" w:rsidRDefault="00D05698">
      <w:pPr>
        <w:pStyle w:val="Verzeichnis2"/>
        <w:rPr>
          <w:smallCaps w:val="0"/>
          <w:noProof/>
          <w:sz w:val="22"/>
          <w:szCs w:val="22"/>
          <w:lang w:eastAsia="de-DE" w:bidi="ar-SA"/>
        </w:rPr>
      </w:pPr>
      <w:hyperlink w:anchor="_Toc327014849" w:history="1">
        <w:r w:rsidRPr="00381CDF">
          <w:rPr>
            <w:rStyle w:val="Hyperlink"/>
            <w:noProof/>
          </w:rPr>
          <w:t>2.4</w:t>
        </w:r>
        <w:r>
          <w:rPr>
            <w:smallCaps w:val="0"/>
            <w:noProof/>
            <w:sz w:val="22"/>
            <w:szCs w:val="22"/>
            <w:lang w:eastAsia="de-DE" w:bidi="ar-SA"/>
          </w:rPr>
          <w:tab/>
        </w:r>
        <w:r w:rsidRPr="00381CDF">
          <w:rPr>
            <w:rStyle w:val="Hyperlink"/>
            <w:noProof/>
          </w:rPr>
          <w:t>Aktivitätsdiagramme</w:t>
        </w:r>
        <w:r>
          <w:rPr>
            <w:noProof/>
            <w:webHidden/>
          </w:rPr>
          <w:tab/>
        </w:r>
        <w:r>
          <w:rPr>
            <w:noProof/>
            <w:webHidden/>
          </w:rPr>
          <w:fldChar w:fldCharType="begin"/>
        </w:r>
        <w:r>
          <w:rPr>
            <w:noProof/>
            <w:webHidden/>
          </w:rPr>
          <w:instrText xml:space="preserve"> PAGEREF _Toc327014849 \h </w:instrText>
        </w:r>
        <w:r>
          <w:rPr>
            <w:noProof/>
            <w:webHidden/>
          </w:rPr>
        </w:r>
        <w:r>
          <w:rPr>
            <w:noProof/>
            <w:webHidden/>
          </w:rPr>
          <w:fldChar w:fldCharType="separate"/>
        </w:r>
        <w:r>
          <w:rPr>
            <w:noProof/>
            <w:webHidden/>
          </w:rPr>
          <w:t>13</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50" w:history="1">
        <w:r w:rsidRPr="00381CDF">
          <w:rPr>
            <w:rStyle w:val="Hyperlink"/>
            <w:noProof/>
          </w:rPr>
          <w:t>2.4.1</w:t>
        </w:r>
        <w:r>
          <w:rPr>
            <w:i w:val="0"/>
            <w:iCs w:val="0"/>
            <w:noProof/>
            <w:sz w:val="22"/>
            <w:szCs w:val="22"/>
            <w:lang w:eastAsia="de-DE" w:bidi="ar-SA"/>
          </w:rPr>
          <w:tab/>
        </w:r>
        <w:r w:rsidRPr="00381CDF">
          <w:rPr>
            <w:rStyle w:val="Hyperlink"/>
            <w:noProof/>
          </w:rPr>
          <w:t>Aktivitätsdiagramm Anmeldung (unterstützt funktionale Anforderung F10):</w:t>
        </w:r>
        <w:r>
          <w:rPr>
            <w:noProof/>
            <w:webHidden/>
          </w:rPr>
          <w:tab/>
        </w:r>
        <w:r>
          <w:rPr>
            <w:noProof/>
            <w:webHidden/>
          </w:rPr>
          <w:fldChar w:fldCharType="begin"/>
        </w:r>
        <w:r>
          <w:rPr>
            <w:noProof/>
            <w:webHidden/>
          </w:rPr>
          <w:instrText xml:space="preserve"> PAGEREF _Toc327014850 \h </w:instrText>
        </w:r>
        <w:r>
          <w:rPr>
            <w:noProof/>
            <w:webHidden/>
          </w:rPr>
        </w:r>
        <w:r>
          <w:rPr>
            <w:noProof/>
            <w:webHidden/>
          </w:rPr>
          <w:fldChar w:fldCharType="separate"/>
        </w:r>
        <w:r>
          <w:rPr>
            <w:noProof/>
            <w:webHidden/>
          </w:rPr>
          <w:t>14</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51" w:history="1">
        <w:r w:rsidRPr="00381CDF">
          <w:rPr>
            <w:rStyle w:val="Hyperlink"/>
            <w:noProof/>
          </w:rPr>
          <w:t>2.4.2</w:t>
        </w:r>
        <w:r>
          <w:rPr>
            <w:i w:val="0"/>
            <w:iCs w:val="0"/>
            <w:noProof/>
            <w:sz w:val="22"/>
            <w:szCs w:val="22"/>
            <w:lang w:eastAsia="de-DE" w:bidi="ar-SA"/>
          </w:rPr>
          <w:tab/>
        </w:r>
        <w:r w:rsidRPr="00381CDF">
          <w:rPr>
            <w:rStyle w:val="Hyperlink"/>
            <w:noProof/>
          </w:rPr>
          <w:t>Aktivitätsdiagramm Eventorganisation (unterstützt funktionale Anforderung F60):</w:t>
        </w:r>
        <w:r>
          <w:rPr>
            <w:noProof/>
            <w:webHidden/>
          </w:rPr>
          <w:tab/>
        </w:r>
        <w:r>
          <w:rPr>
            <w:noProof/>
            <w:webHidden/>
          </w:rPr>
          <w:fldChar w:fldCharType="begin"/>
        </w:r>
        <w:r>
          <w:rPr>
            <w:noProof/>
            <w:webHidden/>
          </w:rPr>
          <w:instrText xml:space="preserve"> PAGEREF _Toc327014851 \h </w:instrText>
        </w:r>
        <w:r>
          <w:rPr>
            <w:noProof/>
            <w:webHidden/>
          </w:rPr>
        </w:r>
        <w:r>
          <w:rPr>
            <w:noProof/>
            <w:webHidden/>
          </w:rPr>
          <w:fldChar w:fldCharType="separate"/>
        </w:r>
        <w:r>
          <w:rPr>
            <w:noProof/>
            <w:webHidden/>
          </w:rPr>
          <w:t>15</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52" w:history="1">
        <w:r w:rsidRPr="00381CDF">
          <w:rPr>
            <w:rStyle w:val="Hyperlink"/>
            <w:noProof/>
          </w:rPr>
          <w:t>2.4.3</w:t>
        </w:r>
        <w:r>
          <w:rPr>
            <w:i w:val="0"/>
            <w:iCs w:val="0"/>
            <w:noProof/>
            <w:sz w:val="22"/>
            <w:szCs w:val="22"/>
            <w:lang w:eastAsia="de-DE" w:bidi="ar-SA"/>
          </w:rPr>
          <w:tab/>
        </w:r>
        <w:r w:rsidRPr="00381CDF">
          <w:rPr>
            <w:rStyle w:val="Hyperlink"/>
            <w:noProof/>
          </w:rPr>
          <w:t>Aktivitätsdiagramm Eventteilnahme (unterstützt funktionale Anforderung F90):</w:t>
        </w:r>
        <w:r>
          <w:rPr>
            <w:noProof/>
            <w:webHidden/>
          </w:rPr>
          <w:tab/>
        </w:r>
        <w:r>
          <w:rPr>
            <w:noProof/>
            <w:webHidden/>
          </w:rPr>
          <w:fldChar w:fldCharType="begin"/>
        </w:r>
        <w:r>
          <w:rPr>
            <w:noProof/>
            <w:webHidden/>
          </w:rPr>
          <w:instrText xml:space="preserve"> PAGEREF _Toc327014852 \h </w:instrText>
        </w:r>
        <w:r>
          <w:rPr>
            <w:noProof/>
            <w:webHidden/>
          </w:rPr>
        </w:r>
        <w:r>
          <w:rPr>
            <w:noProof/>
            <w:webHidden/>
          </w:rPr>
          <w:fldChar w:fldCharType="separate"/>
        </w:r>
        <w:r>
          <w:rPr>
            <w:noProof/>
            <w:webHidden/>
          </w:rPr>
          <w:t>16</w:t>
        </w:r>
        <w:r>
          <w:rPr>
            <w:noProof/>
            <w:webHidden/>
          </w:rPr>
          <w:fldChar w:fldCharType="end"/>
        </w:r>
      </w:hyperlink>
    </w:p>
    <w:p w:rsidR="00D05698" w:rsidRDefault="00D05698">
      <w:pPr>
        <w:pStyle w:val="Verzeichnis2"/>
        <w:rPr>
          <w:smallCaps w:val="0"/>
          <w:noProof/>
          <w:sz w:val="22"/>
          <w:szCs w:val="22"/>
          <w:lang w:eastAsia="de-DE" w:bidi="ar-SA"/>
        </w:rPr>
      </w:pPr>
      <w:hyperlink w:anchor="_Toc327014853" w:history="1">
        <w:r w:rsidRPr="00381CDF">
          <w:rPr>
            <w:rStyle w:val="Hyperlink"/>
            <w:noProof/>
          </w:rPr>
          <w:t>2.5</w:t>
        </w:r>
        <w:r>
          <w:rPr>
            <w:smallCaps w:val="0"/>
            <w:noProof/>
            <w:sz w:val="22"/>
            <w:szCs w:val="22"/>
            <w:lang w:eastAsia="de-DE" w:bidi="ar-SA"/>
          </w:rPr>
          <w:tab/>
        </w:r>
        <w:r w:rsidRPr="00381CDF">
          <w:rPr>
            <w:rStyle w:val="Hyperlink"/>
            <w:noProof/>
          </w:rPr>
          <w:t>Sequenzdiagramm</w:t>
        </w:r>
        <w:r>
          <w:rPr>
            <w:noProof/>
            <w:webHidden/>
          </w:rPr>
          <w:tab/>
        </w:r>
        <w:r>
          <w:rPr>
            <w:noProof/>
            <w:webHidden/>
          </w:rPr>
          <w:fldChar w:fldCharType="begin"/>
        </w:r>
        <w:r>
          <w:rPr>
            <w:noProof/>
            <w:webHidden/>
          </w:rPr>
          <w:instrText xml:space="preserve"> PAGEREF _Toc327014853 \h </w:instrText>
        </w:r>
        <w:r>
          <w:rPr>
            <w:noProof/>
            <w:webHidden/>
          </w:rPr>
        </w:r>
        <w:r>
          <w:rPr>
            <w:noProof/>
            <w:webHidden/>
          </w:rPr>
          <w:fldChar w:fldCharType="separate"/>
        </w:r>
        <w:r>
          <w:rPr>
            <w:noProof/>
            <w:webHidden/>
          </w:rPr>
          <w:t>17</w:t>
        </w:r>
        <w:r>
          <w:rPr>
            <w:noProof/>
            <w:webHidden/>
          </w:rPr>
          <w:fldChar w:fldCharType="end"/>
        </w:r>
      </w:hyperlink>
    </w:p>
    <w:p w:rsidR="00D05698" w:rsidRDefault="00D05698">
      <w:pPr>
        <w:pStyle w:val="Verzeichnis1"/>
        <w:rPr>
          <w:b w:val="0"/>
          <w:bCs w:val="0"/>
          <w:caps w:val="0"/>
          <w:noProof/>
          <w:sz w:val="22"/>
          <w:szCs w:val="22"/>
          <w:lang w:eastAsia="de-DE" w:bidi="ar-SA"/>
        </w:rPr>
      </w:pPr>
      <w:hyperlink w:anchor="_Toc327014854" w:history="1">
        <w:r w:rsidRPr="00381CDF">
          <w:rPr>
            <w:rStyle w:val="Hyperlink"/>
            <w:noProof/>
          </w:rPr>
          <w:t>3</w:t>
        </w:r>
        <w:r>
          <w:rPr>
            <w:b w:val="0"/>
            <w:bCs w:val="0"/>
            <w:caps w:val="0"/>
            <w:noProof/>
            <w:sz w:val="22"/>
            <w:szCs w:val="22"/>
            <w:lang w:eastAsia="de-DE" w:bidi="ar-SA"/>
          </w:rPr>
          <w:tab/>
        </w:r>
        <w:r w:rsidRPr="00381CDF">
          <w:rPr>
            <w:rStyle w:val="Hyperlink"/>
            <w:noProof/>
          </w:rPr>
          <w:t>Qualitätsanforderungen</w:t>
        </w:r>
        <w:r>
          <w:rPr>
            <w:noProof/>
            <w:webHidden/>
          </w:rPr>
          <w:tab/>
        </w:r>
        <w:r>
          <w:rPr>
            <w:noProof/>
            <w:webHidden/>
          </w:rPr>
          <w:fldChar w:fldCharType="begin"/>
        </w:r>
        <w:r>
          <w:rPr>
            <w:noProof/>
            <w:webHidden/>
          </w:rPr>
          <w:instrText xml:space="preserve"> PAGEREF _Toc327014854 \h </w:instrText>
        </w:r>
        <w:r>
          <w:rPr>
            <w:noProof/>
            <w:webHidden/>
          </w:rPr>
        </w:r>
        <w:r>
          <w:rPr>
            <w:noProof/>
            <w:webHidden/>
          </w:rPr>
          <w:fldChar w:fldCharType="separate"/>
        </w:r>
        <w:r>
          <w:rPr>
            <w:noProof/>
            <w:webHidden/>
          </w:rPr>
          <w:t>18</w:t>
        </w:r>
        <w:r>
          <w:rPr>
            <w:noProof/>
            <w:webHidden/>
          </w:rPr>
          <w:fldChar w:fldCharType="end"/>
        </w:r>
      </w:hyperlink>
    </w:p>
    <w:p w:rsidR="00D05698" w:rsidRDefault="00D05698">
      <w:pPr>
        <w:pStyle w:val="Verzeichnis2"/>
        <w:rPr>
          <w:smallCaps w:val="0"/>
          <w:noProof/>
          <w:sz w:val="22"/>
          <w:szCs w:val="22"/>
          <w:lang w:eastAsia="de-DE" w:bidi="ar-SA"/>
        </w:rPr>
      </w:pPr>
      <w:hyperlink w:anchor="_Toc327014855" w:history="1">
        <w:r w:rsidRPr="00381CDF">
          <w:rPr>
            <w:rStyle w:val="Hyperlink"/>
            <w:noProof/>
          </w:rPr>
          <w:t>3.1</w:t>
        </w:r>
        <w:r>
          <w:rPr>
            <w:smallCaps w:val="0"/>
            <w:noProof/>
            <w:sz w:val="22"/>
            <w:szCs w:val="22"/>
            <w:lang w:eastAsia="de-DE" w:bidi="ar-SA"/>
          </w:rPr>
          <w:tab/>
        </w:r>
        <w:r w:rsidRPr="00381CDF">
          <w:rPr>
            <w:rStyle w:val="Hyperlink"/>
            <w:noProof/>
          </w:rPr>
          <w:t>Äußere und innere Qualität</w:t>
        </w:r>
        <w:r>
          <w:rPr>
            <w:noProof/>
            <w:webHidden/>
          </w:rPr>
          <w:tab/>
        </w:r>
        <w:r>
          <w:rPr>
            <w:noProof/>
            <w:webHidden/>
          </w:rPr>
          <w:fldChar w:fldCharType="begin"/>
        </w:r>
        <w:r>
          <w:rPr>
            <w:noProof/>
            <w:webHidden/>
          </w:rPr>
          <w:instrText xml:space="preserve"> PAGEREF _Toc327014855 \h </w:instrText>
        </w:r>
        <w:r>
          <w:rPr>
            <w:noProof/>
            <w:webHidden/>
          </w:rPr>
        </w:r>
        <w:r>
          <w:rPr>
            <w:noProof/>
            <w:webHidden/>
          </w:rPr>
          <w:fldChar w:fldCharType="separate"/>
        </w:r>
        <w:r>
          <w:rPr>
            <w:noProof/>
            <w:webHidden/>
          </w:rPr>
          <w:t>18</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56" w:history="1">
        <w:r w:rsidRPr="00381CDF">
          <w:rPr>
            <w:rStyle w:val="Hyperlink"/>
            <w:noProof/>
          </w:rPr>
          <w:t>3.1.1</w:t>
        </w:r>
        <w:r>
          <w:rPr>
            <w:i w:val="0"/>
            <w:iCs w:val="0"/>
            <w:noProof/>
            <w:sz w:val="22"/>
            <w:szCs w:val="22"/>
            <w:lang w:eastAsia="de-DE" w:bidi="ar-SA"/>
          </w:rPr>
          <w:tab/>
        </w:r>
        <w:r w:rsidRPr="00381CDF">
          <w:rPr>
            <w:rStyle w:val="Hyperlink"/>
            <w:noProof/>
          </w:rPr>
          <w:t>Funktionalität</w:t>
        </w:r>
        <w:r>
          <w:rPr>
            <w:noProof/>
            <w:webHidden/>
          </w:rPr>
          <w:tab/>
        </w:r>
        <w:r>
          <w:rPr>
            <w:noProof/>
            <w:webHidden/>
          </w:rPr>
          <w:fldChar w:fldCharType="begin"/>
        </w:r>
        <w:r>
          <w:rPr>
            <w:noProof/>
            <w:webHidden/>
          </w:rPr>
          <w:instrText xml:space="preserve"> PAGEREF _Toc327014856 \h </w:instrText>
        </w:r>
        <w:r>
          <w:rPr>
            <w:noProof/>
            <w:webHidden/>
          </w:rPr>
        </w:r>
        <w:r>
          <w:rPr>
            <w:noProof/>
            <w:webHidden/>
          </w:rPr>
          <w:fldChar w:fldCharType="separate"/>
        </w:r>
        <w:r>
          <w:rPr>
            <w:noProof/>
            <w:webHidden/>
          </w:rPr>
          <w:t>18</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57" w:history="1">
        <w:r w:rsidRPr="00381CDF">
          <w:rPr>
            <w:rStyle w:val="Hyperlink"/>
            <w:noProof/>
          </w:rPr>
          <w:t>3.1.2</w:t>
        </w:r>
        <w:r>
          <w:rPr>
            <w:i w:val="0"/>
            <w:iCs w:val="0"/>
            <w:noProof/>
            <w:sz w:val="22"/>
            <w:szCs w:val="22"/>
            <w:lang w:eastAsia="de-DE" w:bidi="ar-SA"/>
          </w:rPr>
          <w:tab/>
        </w:r>
        <w:r w:rsidRPr="00381CDF">
          <w:rPr>
            <w:rStyle w:val="Hyperlink"/>
            <w:noProof/>
          </w:rPr>
          <w:t>Zuverlässigkeit</w:t>
        </w:r>
        <w:r>
          <w:rPr>
            <w:noProof/>
            <w:webHidden/>
          </w:rPr>
          <w:tab/>
        </w:r>
        <w:r>
          <w:rPr>
            <w:noProof/>
            <w:webHidden/>
          </w:rPr>
          <w:fldChar w:fldCharType="begin"/>
        </w:r>
        <w:r>
          <w:rPr>
            <w:noProof/>
            <w:webHidden/>
          </w:rPr>
          <w:instrText xml:space="preserve"> PAGEREF _Toc327014857 \h </w:instrText>
        </w:r>
        <w:r>
          <w:rPr>
            <w:noProof/>
            <w:webHidden/>
          </w:rPr>
        </w:r>
        <w:r>
          <w:rPr>
            <w:noProof/>
            <w:webHidden/>
          </w:rPr>
          <w:fldChar w:fldCharType="separate"/>
        </w:r>
        <w:r>
          <w:rPr>
            <w:noProof/>
            <w:webHidden/>
          </w:rPr>
          <w:t>18</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58" w:history="1">
        <w:r w:rsidRPr="00381CDF">
          <w:rPr>
            <w:rStyle w:val="Hyperlink"/>
            <w:noProof/>
          </w:rPr>
          <w:t>3.1.3</w:t>
        </w:r>
        <w:r>
          <w:rPr>
            <w:i w:val="0"/>
            <w:iCs w:val="0"/>
            <w:noProof/>
            <w:sz w:val="22"/>
            <w:szCs w:val="22"/>
            <w:lang w:eastAsia="de-DE" w:bidi="ar-SA"/>
          </w:rPr>
          <w:tab/>
        </w:r>
        <w:r w:rsidRPr="00381CDF">
          <w:rPr>
            <w:rStyle w:val="Hyperlink"/>
            <w:noProof/>
          </w:rPr>
          <w:t>Benutzbarkeit</w:t>
        </w:r>
        <w:r>
          <w:rPr>
            <w:noProof/>
            <w:webHidden/>
          </w:rPr>
          <w:tab/>
        </w:r>
        <w:r>
          <w:rPr>
            <w:noProof/>
            <w:webHidden/>
          </w:rPr>
          <w:fldChar w:fldCharType="begin"/>
        </w:r>
        <w:r>
          <w:rPr>
            <w:noProof/>
            <w:webHidden/>
          </w:rPr>
          <w:instrText xml:space="preserve"> PAGEREF _Toc327014858 \h </w:instrText>
        </w:r>
        <w:r>
          <w:rPr>
            <w:noProof/>
            <w:webHidden/>
          </w:rPr>
        </w:r>
        <w:r>
          <w:rPr>
            <w:noProof/>
            <w:webHidden/>
          </w:rPr>
          <w:fldChar w:fldCharType="separate"/>
        </w:r>
        <w:r>
          <w:rPr>
            <w:noProof/>
            <w:webHidden/>
          </w:rPr>
          <w:t>19</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59" w:history="1">
        <w:r w:rsidRPr="00381CDF">
          <w:rPr>
            <w:rStyle w:val="Hyperlink"/>
            <w:noProof/>
          </w:rPr>
          <w:t>3.1.4</w:t>
        </w:r>
        <w:r>
          <w:rPr>
            <w:i w:val="0"/>
            <w:iCs w:val="0"/>
            <w:noProof/>
            <w:sz w:val="22"/>
            <w:szCs w:val="22"/>
            <w:lang w:eastAsia="de-DE" w:bidi="ar-SA"/>
          </w:rPr>
          <w:tab/>
        </w:r>
        <w:r w:rsidRPr="00381CDF">
          <w:rPr>
            <w:rStyle w:val="Hyperlink"/>
            <w:noProof/>
          </w:rPr>
          <w:t>Effizienz</w:t>
        </w:r>
        <w:r>
          <w:rPr>
            <w:noProof/>
            <w:webHidden/>
          </w:rPr>
          <w:tab/>
        </w:r>
        <w:r>
          <w:rPr>
            <w:noProof/>
            <w:webHidden/>
          </w:rPr>
          <w:fldChar w:fldCharType="begin"/>
        </w:r>
        <w:r>
          <w:rPr>
            <w:noProof/>
            <w:webHidden/>
          </w:rPr>
          <w:instrText xml:space="preserve"> PAGEREF _Toc327014859 \h </w:instrText>
        </w:r>
        <w:r>
          <w:rPr>
            <w:noProof/>
            <w:webHidden/>
          </w:rPr>
        </w:r>
        <w:r>
          <w:rPr>
            <w:noProof/>
            <w:webHidden/>
          </w:rPr>
          <w:fldChar w:fldCharType="separate"/>
        </w:r>
        <w:r>
          <w:rPr>
            <w:noProof/>
            <w:webHidden/>
          </w:rPr>
          <w:t>19</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60" w:history="1">
        <w:r w:rsidRPr="00381CDF">
          <w:rPr>
            <w:rStyle w:val="Hyperlink"/>
            <w:noProof/>
          </w:rPr>
          <w:t>3.1.5</w:t>
        </w:r>
        <w:r>
          <w:rPr>
            <w:i w:val="0"/>
            <w:iCs w:val="0"/>
            <w:noProof/>
            <w:sz w:val="22"/>
            <w:szCs w:val="22"/>
            <w:lang w:eastAsia="de-DE" w:bidi="ar-SA"/>
          </w:rPr>
          <w:tab/>
        </w:r>
        <w:r w:rsidRPr="00381CDF">
          <w:rPr>
            <w:rStyle w:val="Hyperlink"/>
            <w:noProof/>
          </w:rPr>
          <w:t>Wartbarkeit</w:t>
        </w:r>
        <w:r>
          <w:rPr>
            <w:noProof/>
            <w:webHidden/>
          </w:rPr>
          <w:tab/>
        </w:r>
        <w:r>
          <w:rPr>
            <w:noProof/>
            <w:webHidden/>
          </w:rPr>
          <w:fldChar w:fldCharType="begin"/>
        </w:r>
        <w:r>
          <w:rPr>
            <w:noProof/>
            <w:webHidden/>
          </w:rPr>
          <w:instrText xml:space="preserve"> PAGEREF _Toc327014860 \h </w:instrText>
        </w:r>
        <w:r>
          <w:rPr>
            <w:noProof/>
            <w:webHidden/>
          </w:rPr>
        </w:r>
        <w:r>
          <w:rPr>
            <w:noProof/>
            <w:webHidden/>
          </w:rPr>
          <w:fldChar w:fldCharType="separate"/>
        </w:r>
        <w:r>
          <w:rPr>
            <w:noProof/>
            <w:webHidden/>
          </w:rPr>
          <w:t>19</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61" w:history="1">
        <w:r w:rsidRPr="00381CDF">
          <w:rPr>
            <w:rStyle w:val="Hyperlink"/>
            <w:noProof/>
          </w:rPr>
          <w:t>3.1.6</w:t>
        </w:r>
        <w:r>
          <w:rPr>
            <w:i w:val="0"/>
            <w:iCs w:val="0"/>
            <w:noProof/>
            <w:sz w:val="22"/>
            <w:szCs w:val="22"/>
            <w:lang w:eastAsia="de-DE" w:bidi="ar-SA"/>
          </w:rPr>
          <w:tab/>
        </w:r>
        <w:r w:rsidRPr="00381CDF">
          <w:rPr>
            <w:rStyle w:val="Hyperlink"/>
            <w:noProof/>
          </w:rPr>
          <w:t>Portabilität</w:t>
        </w:r>
        <w:r>
          <w:rPr>
            <w:noProof/>
            <w:webHidden/>
          </w:rPr>
          <w:tab/>
        </w:r>
        <w:r>
          <w:rPr>
            <w:noProof/>
            <w:webHidden/>
          </w:rPr>
          <w:fldChar w:fldCharType="begin"/>
        </w:r>
        <w:r>
          <w:rPr>
            <w:noProof/>
            <w:webHidden/>
          </w:rPr>
          <w:instrText xml:space="preserve"> PAGEREF _Toc327014861 \h </w:instrText>
        </w:r>
        <w:r>
          <w:rPr>
            <w:noProof/>
            <w:webHidden/>
          </w:rPr>
        </w:r>
        <w:r>
          <w:rPr>
            <w:noProof/>
            <w:webHidden/>
          </w:rPr>
          <w:fldChar w:fldCharType="separate"/>
        </w:r>
        <w:r>
          <w:rPr>
            <w:noProof/>
            <w:webHidden/>
          </w:rPr>
          <w:t>19</w:t>
        </w:r>
        <w:r>
          <w:rPr>
            <w:noProof/>
            <w:webHidden/>
          </w:rPr>
          <w:fldChar w:fldCharType="end"/>
        </w:r>
      </w:hyperlink>
    </w:p>
    <w:p w:rsidR="00D05698" w:rsidRDefault="00D05698">
      <w:pPr>
        <w:pStyle w:val="Verzeichnis2"/>
        <w:rPr>
          <w:smallCaps w:val="0"/>
          <w:noProof/>
          <w:sz w:val="22"/>
          <w:szCs w:val="22"/>
          <w:lang w:eastAsia="de-DE" w:bidi="ar-SA"/>
        </w:rPr>
      </w:pPr>
      <w:hyperlink w:anchor="_Toc327014862" w:history="1">
        <w:r w:rsidRPr="00381CDF">
          <w:rPr>
            <w:rStyle w:val="Hyperlink"/>
            <w:noProof/>
          </w:rPr>
          <w:t>3.2</w:t>
        </w:r>
        <w:r>
          <w:rPr>
            <w:smallCaps w:val="0"/>
            <w:noProof/>
            <w:sz w:val="22"/>
            <w:szCs w:val="22"/>
            <w:lang w:eastAsia="de-DE" w:bidi="ar-SA"/>
          </w:rPr>
          <w:tab/>
        </w:r>
        <w:r w:rsidRPr="00381CDF">
          <w:rPr>
            <w:rStyle w:val="Hyperlink"/>
            <w:noProof/>
          </w:rPr>
          <w:t>Gebrauchstauglichkeit</w:t>
        </w:r>
        <w:r>
          <w:rPr>
            <w:noProof/>
            <w:webHidden/>
          </w:rPr>
          <w:tab/>
        </w:r>
        <w:r>
          <w:rPr>
            <w:noProof/>
            <w:webHidden/>
          </w:rPr>
          <w:fldChar w:fldCharType="begin"/>
        </w:r>
        <w:r>
          <w:rPr>
            <w:noProof/>
            <w:webHidden/>
          </w:rPr>
          <w:instrText xml:space="preserve"> PAGEREF _Toc327014862 \h </w:instrText>
        </w:r>
        <w:r>
          <w:rPr>
            <w:noProof/>
            <w:webHidden/>
          </w:rPr>
        </w:r>
        <w:r>
          <w:rPr>
            <w:noProof/>
            <w:webHidden/>
          </w:rPr>
          <w:fldChar w:fldCharType="separate"/>
        </w:r>
        <w:r>
          <w:rPr>
            <w:noProof/>
            <w:webHidden/>
          </w:rPr>
          <w:t>19</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63" w:history="1">
        <w:r w:rsidRPr="00381CDF">
          <w:rPr>
            <w:rStyle w:val="Hyperlink"/>
            <w:noProof/>
          </w:rPr>
          <w:t>3.2.1</w:t>
        </w:r>
        <w:r>
          <w:rPr>
            <w:i w:val="0"/>
            <w:iCs w:val="0"/>
            <w:noProof/>
            <w:sz w:val="22"/>
            <w:szCs w:val="22"/>
            <w:lang w:eastAsia="de-DE" w:bidi="ar-SA"/>
          </w:rPr>
          <w:tab/>
        </w:r>
        <w:r w:rsidRPr="00381CDF">
          <w:rPr>
            <w:rStyle w:val="Hyperlink"/>
            <w:noProof/>
          </w:rPr>
          <w:t>Effektivität</w:t>
        </w:r>
        <w:r>
          <w:rPr>
            <w:noProof/>
            <w:webHidden/>
          </w:rPr>
          <w:tab/>
        </w:r>
        <w:r>
          <w:rPr>
            <w:noProof/>
            <w:webHidden/>
          </w:rPr>
          <w:fldChar w:fldCharType="begin"/>
        </w:r>
        <w:r>
          <w:rPr>
            <w:noProof/>
            <w:webHidden/>
          </w:rPr>
          <w:instrText xml:space="preserve"> PAGEREF _Toc327014863 \h </w:instrText>
        </w:r>
        <w:r>
          <w:rPr>
            <w:noProof/>
            <w:webHidden/>
          </w:rPr>
        </w:r>
        <w:r>
          <w:rPr>
            <w:noProof/>
            <w:webHidden/>
          </w:rPr>
          <w:fldChar w:fldCharType="separate"/>
        </w:r>
        <w:r>
          <w:rPr>
            <w:noProof/>
            <w:webHidden/>
          </w:rPr>
          <w:t>19</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64" w:history="1">
        <w:r w:rsidRPr="00381CDF">
          <w:rPr>
            <w:rStyle w:val="Hyperlink"/>
            <w:noProof/>
          </w:rPr>
          <w:t>3.2.2</w:t>
        </w:r>
        <w:r>
          <w:rPr>
            <w:i w:val="0"/>
            <w:iCs w:val="0"/>
            <w:noProof/>
            <w:sz w:val="22"/>
            <w:szCs w:val="22"/>
            <w:lang w:eastAsia="de-DE" w:bidi="ar-SA"/>
          </w:rPr>
          <w:tab/>
        </w:r>
        <w:r w:rsidRPr="00381CDF">
          <w:rPr>
            <w:rStyle w:val="Hyperlink"/>
            <w:noProof/>
          </w:rPr>
          <w:t>Produktivität</w:t>
        </w:r>
        <w:r>
          <w:rPr>
            <w:noProof/>
            <w:webHidden/>
          </w:rPr>
          <w:tab/>
        </w:r>
        <w:r>
          <w:rPr>
            <w:noProof/>
            <w:webHidden/>
          </w:rPr>
          <w:fldChar w:fldCharType="begin"/>
        </w:r>
        <w:r>
          <w:rPr>
            <w:noProof/>
            <w:webHidden/>
          </w:rPr>
          <w:instrText xml:space="preserve"> PAGEREF _Toc327014864 \h </w:instrText>
        </w:r>
        <w:r>
          <w:rPr>
            <w:noProof/>
            <w:webHidden/>
          </w:rPr>
        </w:r>
        <w:r>
          <w:rPr>
            <w:noProof/>
            <w:webHidden/>
          </w:rPr>
          <w:fldChar w:fldCharType="separate"/>
        </w:r>
        <w:r>
          <w:rPr>
            <w:noProof/>
            <w:webHidden/>
          </w:rPr>
          <w:t>19</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65" w:history="1">
        <w:r w:rsidRPr="00381CDF">
          <w:rPr>
            <w:rStyle w:val="Hyperlink"/>
            <w:noProof/>
          </w:rPr>
          <w:t>3.2.3</w:t>
        </w:r>
        <w:r>
          <w:rPr>
            <w:i w:val="0"/>
            <w:iCs w:val="0"/>
            <w:noProof/>
            <w:sz w:val="22"/>
            <w:szCs w:val="22"/>
            <w:lang w:eastAsia="de-DE" w:bidi="ar-SA"/>
          </w:rPr>
          <w:tab/>
        </w:r>
        <w:r w:rsidRPr="00381CDF">
          <w:rPr>
            <w:rStyle w:val="Hyperlink"/>
            <w:noProof/>
          </w:rPr>
          <w:t>Sicherheit</w:t>
        </w:r>
        <w:r>
          <w:rPr>
            <w:noProof/>
            <w:webHidden/>
          </w:rPr>
          <w:tab/>
        </w:r>
        <w:r>
          <w:rPr>
            <w:noProof/>
            <w:webHidden/>
          </w:rPr>
          <w:fldChar w:fldCharType="begin"/>
        </w:r>
        <w:r>
          <w:rPr>
            <w:noProof/>
            <w:webHidden/>
          </w:rPr>
          <w:instrText xml:space="preserve"> PAGEREF _Toc327014865 \h </w:instrText>
        </w:r>
        <w:r>
          <w:rPr>
            <w:noProof/>
            <w:webHidden/>
          </w:rPr>
        </w:r>
        <w:r>
          <w:rPr>
            <w:noProof/>
            <w:webHidden/>
          </w:rPr>
          <w:fldChar w:fldCharType="separate"/>
        </w:r>
        <w:r>
          <w:rPr>
            <w:noProof/>
            <w:webHidden/>
          </w:rPr>
          <w:t>19</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66" w:history="1">
        <w:r w:rsidRPr="00381CDF">
          <w:rPr>
            <w:rStyle w:val="Hyperlink"/>
            <w:noProof/>
          </w:rPr>
          <w:t>3.2.4</w:t>
        </w:r>
        <w:r>
          <w:rPr>
            <w:i w:val="0"/>
            <w:iCs w:val="0"/>
            <w:noProof/>
            <w:sz w:val="22"/>
            <w:szCs w:val="22"/>
            <w:lang w:eastAsia="de-DE" w:bidi="ar-SA"/>
          </w:rPr>
          <w:tab/>
        </w:r>
        <w:r w:rsidRPr="00381CDF">
          <w:rPr>
            <w:rStyle w:val="Hyperlink"/>
            <w:noProof/>
          </w:rPr>
          <w:t>Zufriedenheit</w:t>
        </w:r>
        <w:r>
          <w:rPr>
            <w:noProof/>
            <w:webHidden/>
          </w:rPr>
          <w:tab/>
        </w:r>
        <w:r>
          <w:rPr>
            <w:noProof/>
            <w:webHidden/>
          </w:rPr>
          <w:fldChar w:fldCharType="begin"/>
        </w:r>
        <w:r>
          <w:rPr>
            <w:noProof/>
            <w:webHidden/>
          </w:rPr>
          <w:instrText xml:space="preserve"> PAGEREF _Toc327014866 \h </w:instrText>
        </w:r>
        <w:r>
          <w:rPr>
            <w:noProof/>
            <w:webHidden/>
          </w:rPr>
        </w:r>
        <w:r>
          <w:rPr>
            <w:noProof/>
            <w:webHidden/>
          </w:rPr>
          <w:fldChar w:fldCharType="separate"/>
        </w:r>
        <w:r>
          <w:rPr>
            <w:noProof/>
            <w:webHidden/>
          </w:rPr>
          <w:t>19</w:t>
        </w:r>
        <w:r>
          <w:rPr>
            <w:noProof/>
            <w:webHidden/>
          </w:rPr>
          <w:fldChar w:fldCharType="end"/>
        </w:r>
      </w:hyperlink>
    </w:p>
    <w:p w:rsidR="00D05698" w:rsidRDefault="00D05698">
      <w:pPr>
        <w:pStyle w:val="Verzeichnis2"/>
        <w:rPr>
          <w:smallCaps w:val="0"/>
          <w:noProof/>
          <w:sz w:val="22"/>
          <w:szCs w:val="22"/>
          <w:lang w:eastAsia="de-DE" w:bidi="ar-SA"/>
        </w:rPr>
      </w:pPr>
      <w:hyperlink w:anchor="_Toc327014867" w:history="1">
        <w:r w:rsidRPr="00381CDF">
          <w:rPr>
            <w:rStyle w:val="Hyperlink"/>
            <w:noProof/>
          </w:rPr>
          <w:t>3.3</w:t>
        </w:r>
        <w:r>
          <w:rPr>
            <w:smallCaps w:val="0"/>
            <w:noProof/>
            <w:sz w:val="22"/>
            <w:szCs w:val="22"/>
            <w:lang w:eastAsia="de-DE" w:bidi="ar-SA"/>
          </w:rPr>
          <w:tab/>
        </w:r>
        <w:r w:rsidRPr="00381CDF">
          <w:rPr>
            <w:rStyle w:val="Hyperlink"/>
            <w:noProof/>
          </w:rPr>
          <w:t>Technische Anforderungen</w:t>
        </w:r>
        <w:r>
          <w:rPr>
            <w:noProof/>
            <w:webHidden/>
          </w:rPr>
          <w:tab/>
        </w:r>
        <w:r>
          <w:rPr>
            <w:noProof/>
            <w:webHidden/>
          </w:rPr>
          <w:fldChar w:fldCharType="begin"/>
        </w:r>
        <w:r>
          <w:rPr>
            <w:noProof/>
            <w:webHidden/>
          </w:rPr>
          <w:instrText xml:space="preserve"> PAGEREF _Toc327014867 \h </w:instrText>
        </w:r>
        <w:r>
          <w:rPr>
            <w:noProof/>
            <w:webHidden/>
          </w:rPr>
        </w:r>
        <w:r>
          <w:rPr>
            <w:noProof/>
            <w:webHidden/>
          </w:rPr>
          <w:fldChar w:fldCharType="separate"/>
        </w:r>
        <w:r>
          <w:rPr>
            <w:noProof/>
            <w:webHidden/>
          </w:rPr>
          <w:t>20</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68" w:history="1">
        <w:r w:rsidRPr="00381CDF">
          <w:rPr>
            <w:rStyle w:val="Hyperlink"/>
            <w:noProof/>
          </w:rPr>
          <w:t>3.3.1</w:t>
        </w:r>
        <w:r>
          <w:rPr>
            <w:i w:val="0"/>
            <w:iCs w:val="0"/>
            <w:noProof/>
            <w:sz w:val="22"/>
            <w:szCs w:val="22"/>
            <w:lang w:eastAsia="de-DE" w:bidi="ar-SA"/>
          </w:rPr>
          <w:tab/>
        </w:r>
        <w:r w:rsidRPr="00381CDF">
          <w:rPr>
            <w:rStyle w:val="Hyperlink"/>
            <w:noProof/>
          </w:rPr>
          <w:t>Einsatzumgebung</w:t>
        </w:r>
        <w:r>
          <w:rPr>
            <w:noProof/>
            <w:webHidden/>
          </w:rPr>
          <w:tab/>
        </w:r>
        <w:r>
          <w:rPr>
            <w:noProof/>
            <w:webHidden/>
          </w:rPr>
          <w:fldChar w:fldCharType="begin"/>
        </w:r>
        <w:r>
          <w:rPr>
            <w:noProof/>
            <w:webHidden/>
          </w:rPr>
          <w:instrText xml:space="preserve"> PAGEREF _Toc327014868 \h </w:instrText>
        </w:r>
        <w:r>
          <w:rPr>
            <w:noProof/>
            <w:webHidden/>
          </w:rPr>
        </w:r>
        <w:r>
          <w:rPr>
            <w:noProof/>
            <w:webHidden/>
          </w:rPr>
          <w:fldChar w:fldCharType="separate"/>
        </w:r>
        <w:r>
          <w:rPr>
            <w:noProof/>
            <w:webHidden/>
          </w:rPr>
          <w:t>20</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69" w:history="1">
        <w:r w:rsidRPr="00381CDF">
          <w:rPr>
            <w:rStyle w:val="Hyperlink"/>
            <w:noProof/>
          </w:rPr>
          <w:t>3.3.2</w:t>
        </w:r>
        <w:r>
          <w:rPr>
            <w:i w:val="0"/>
            <w:iCs w:val="0"/>
            <w:noProof/>
            <w:sz w:val="22"/>
            <w:szCs w:val="22"/>
            <w:lang w:eastAsia="de-DE" w:bidi="ar-SA"/>
          </w:rPr>
          <w:tab/>
        </w:r>
        <w:r w:rsidRPr="00381CDF">
          <w:rPr>
            <w:rStyle w:val="Hyperlink"/>
            <w:noProof/>
          </w:rPr>
          <w:t>Entwicklungsumgebung</w:t>
        </w:r>
        <w:r>
          <w:rPr>
            <w:noProof/>
            <w:webHidden/>
          </w:rPr>
          <w:tab/>
        </w:r>
        <w:r>
          <w:rPr>
            <w:noProof/>
            <w:webHidden/>
          </w:rPr>
          <w:fldChar w:fldCharType="begin"/>
        </w:r>
        <w:r>
          <w:rPr>
            <w:noProof/>
            <w:webHidden/>
          </w:rPr>
          <w:instrText xml:space="preserve"> PAGEREF _Toc327014869 \h </w:instrText>
        </w:r>
        <w:r>
          <w:rPr>
            <w:noProof/>
            <w:webHidden/>
          </w:rPr>
        </w:r>
        <w:r>
          <w:rPr>
            <w:noProof/>
            <w:webHidden/>
          </w:rPr>
          <w:fldChar w:fldCharType="separate"/>
        </w:r>
        <w:r>
          <w:rPr>
            <w:noProof/>
            <w:webHidden/>
          </w:rPr>
          <w:t>20</w:t>
        </w:r>
        <w:r>
          <w:rPr>
            <w:noProof/>
            <w:webHidden/>
          </w:rPr>
          <w:fldChar w:fldCharType="end"/>
        </w:r>
      </w:hyperlink>
    </w:p>
    <w:p w:rsidR="00D05698" w:rsidRDefault="00D05698">
      <w:pPr>
        <w:pStyle w:val="Verzeichnis2"/>
        <w:rPr>
          <w:smallCaps w:val="0"/>
          <w:noProof/>
          <w:sz w:val="22"/>
          <w:szCs w:val="22"/>
          <w:lang w:eastAsia="de-DE" w:bidi="ar-SA"/>
        </w:rPr>
      </w:pPr>
      <w:hyperlink w:anchor="_Toc327014870" w:history="1">
        <w:r w:rsidRPr="00381CDF">
          <w:rPr>
            <w:rStyle w:val="Hyperlink"/>
            <w:noProof/>
          </w:rPr>
          <w:t>3.4</w:t>
        </w:r>
        <w:r>
          <w:rPr>
            <w:smallCaps w:val="0"/>
            <w:noProof/>
            <w:sz w:val="22"/>
            <w:szCs w:val="22"/>
            <w:lang w:eastAsia="de-DE" w:bidi="ar-SA"/>
          </w:rPr>
          <w:tab/>
        </w:r>
        <w:r w:rsidRPr="00381CDF">
          <w:rPr>
            <w:rStyle w:val="Hyperlink"/>
            <w:noProof/>
          </w:rPr>
          <w:t>Lieferumfang</w:t>
        </w:r>
        <w:r>
          <w:rPr>
            <w:noProof/>
            <w:webHidden/>
          </w:rPr>
          <w:tab/>
        </w:r>
        <w:r>
          <w:rPr>
            <w:noProof/>
            <w:webHidden/>
          </w:rPr>
          <w:fldChar w:fldCharType="begin"/>
        </w:r>
        <w:r>
          <w:rPr>
            <w:noProof/>
            <w:webHidden/>
          </w:rPr>
          <w:instrText xml:space="preserve"> PAGEREF _Toc327014870 \h </w:instrText>
        </w:r>
        <w:r>
          <w:rPr>
            <w:noProof/>
            <w:webHidden/>
          </w:rPr>
        </w:r>
        <w:r>
          <w:rPr>
            <w:noProof/>
            <w:webHidden/>
          </w:rPr>
          <w:fldChar w:fldCharType="separate"/>
        </w:r>
        <w:r>
          <w:rPr>
            <w:noProof/>
            <w:webHidden/>
          </w:rPr>
          <w:t>20</w:t>
        </w:r>
        <w:r>
          <w:rPr>
            <w:noProof/>
            <w:webHidden/>
          </w:rPr>
          <w:fldChar w:fldCharType="end"/>
        </w:r>
      </w:hyperlink>
    </w:p>
    <w:p w:rsidR="00D05698" w:rsidRDefault="00D05698">
      <w:pPr>
        <w:pStyle w:val="Verzeichnis1"/>
        <w:rPr>
          <w:b w:val="0"/>
          <w:bCs w:val="0"/>
          <w:caps w:val="0"/>
          <w:noProof/>
          <w:sz w:val="22"/>
          <w:szCs w:val="22"/>
          <w:lang w:eastAsia="de-DE" w:bidi="ar-SA"/>
        </w:rPr>
      </w:pPr>
      <w:hyperlink w:anchor="_Toc327014871" w:history="1">
        <w:r w:rsidRPr="00381CDF">
          <w:rPr>
            <w:rStyle w:val="Hyperlink"/>
            <w:noProof/>
          </w:rPr>
          <w:t>4</w:t>
        </w:r>
        <w:r>
          <w:rPr>
            <w:b w:val="0"/>
            <w:bCs w:val="0"/>
            <w:caps w:val="0"/>
            <w:noProof/>
            <w:sz w:val="22"/>
            <w:szCs w:val="22"/>
            <w:lang w:eastAsia="de-DE" w:bidi="ar-SA"/>
          </w:rPr>
          <w:tab/>
        </w:r>
        <w:r w:rsidRPr="00381CDF">
          <w:rPr>
            <w:rStyle w:val="Hyperlink"/>
            <w:noProof/>
          </w:rPr>
          <w:t>Abnahmekriterien</w:t>
        </w:r>
        <w:r>
          <w:rPr>
            <w:noProof/>
            <w:webHidden/>
          </w:rPr>
          <w:tab/>
        </w:r>
        <w:r>
          <w:rPr>
            <w:noProof/>
            <w:webHidden/>
          </w:rPr>
          <w:fldChar w:fldCharType="begin"/>
        </w:r>
        <w:r>
          <w:rPr>
            <w:noProof/>
            <w:webHidden/>
          </w:rPr>
          <w:instrText xml:space="preserve"> PAGEREF _Toc327014871 \h </w:instrText>
        </w:r>
        <w:r>
          <w:rPr>
            <w:noProof/>
            <w:webHidden/>
          </w:rPr>
        </w:r>
        <w:r>
          <w:rPr>
            <w:noProof/>
            <w:webHidden/>
          </w:rPr>
          <w:fldChar w:fldCharType="separate"/>
        </w:r>
        <w:r>
          <w:rPr>
            <w:noProof/>
            <w:webHidden/>
          </w:rPr>
          <w:t>21</w:t>
        </w:r>
        <w:r>
          <w:rPr>
            <w:noProof/>
            <w:webHidden/>
          </w:rPr>
          <w:fldChar w:fldCharType="end"/>
        </w:r>
      </w:hyperlink>
    </w:p>
    <w:p w:rsidR="00D05698" w:rsidRDefault="00D05698">
      <w:pPr>
        <w:pStyle w:val="Verzeichnis2"/>
        <w:rPr>
          <w:smallCaps w:val="0"/>
          <w:noProof/>
          <w:sz w:val="22"/>
          <w:szCs w:val="22"/>
          <w:lang w:eastAsia="de-DE" w:bidi="ar-SA"/>
        </w:rPr>
      </w:pPr>
      <w:hyperlink w:anchor="_Toc327014872" w:history="1">
        <w:r w:rsidRPr="00381CDF">
          <w:rPr>
            <w:rStyle w:val="Hyperlink"/>
            <w:noProof/>
          </w:rPr>
          <w:t>4.1</w:t>
        </w:r>
        <w:r>
          <w:rPr>
            <w:smallCaps w:val="0"/>
            <w:noProof/>
            <w:sz w:val="22"/>
            <w:szCs w:val="22"/>
            <w:lang w:eastAsia="de-DE" w:bidi="ar-SA"/>
          </w:rPr>
          <w:tab/>
        </w:r>
        <w:r w:rsidRPr="00381CDF">
          <w:rPr>
            <w:rStyle w:val="Hyperlink"/>
            <w:noProof/>
          </w:rPr>
          <w:t>Allgemein</w:t>
        </w:r>
        <w:r>
          <w:rPr>
            <w:noProof/>
            <w:webHidden/>
          </w:rPr>
          <w:tab/>
        </w:r>
        <w:r>
          <w:rPr>
            <w:noProof/>
            <w:webHidden/>
          </w:rPr>
          <w:fldChar w:fldCharType="begin"/>
        </w:r>
        <w:r>
          <w:rPr>
            <w:noProof/>
            <w:webHidden/>
          </w:rPr>
          <w:instrText xml:space="preserve"> PAGEREF _Toc327014872 \h </w:instrText>
        </w:r>
        <w:r>
          <w:rPr>
            <w:noProof/>
            <w:webHidden/>
          </w:rPr>
        </w:r>
        <w:r>
          <w:rPr>
            <w:noProof/>
            <w:webHidden/>
          </w:rPr>
          <w:fldChar w:fldCharType="separate"/>
        </w:r>
        <w:r>
          <w:rPr>
            <w:noProof/>
            <w:webHidden/>
          </w:rPr>
          <w:t>21</w:t>
        </w:r>
        <w:r>
          <w:rPr>
            <w:noProof/>
            <w:webHidden/>
          </w:rPr>
          <w:fldChar w:fldCharType="end"/>
        </w:r>
      </w:hyperlink>
    </w:p>
    <w:p w:rsidR="00D05698" w:rsidRDefault="00D05698">
      <w:pPr>
        <w:pStyle w:val="Verzeichnis2"/>
        <w:rPr>
          <w:smallCaps w:val="0"/>
          <w:noProof/>
          <w:sz w:val="22"/>
          <w:szCs w:val="22"/>
          <w:lang w:eastAsia="de-DE" w:bidi="ar-SA"/>
        </w:rPr>
      </w:pPr>
      <w:hyperlink w:anchor="_Toc327014873" w:history="1">
        <w:r w:rsidRPr="00381CDF">
          <w:rPr>
            <w:rStyle w:val="Hyperlink"/>
            <w:noProof/>
          </w:rPr>
          <w:t>4.1</w:t>
        </w:r>
        <w:r>
          <w:rPr>
            <w:smallCaps w:val="0"/>
            <w:noProof/>
            <w:sz w:val="22"/>
            <w:szCs w:val="22"/>
            <w:lang w:eastAsia="de-DE" w:bidi="ar-SA"/>
          </w:rPr>
          <w:tab/>
        </w:r>
        <w:r w:rsidRPr="00381CDF">
          <w:rPr>
            <w:rStyle w:val="Hyperlink"/>
            <w:noProof/>
          </w:rPr>
          <w:t>Abnahmetestfälle</w:t>
        </w:r>
        <w:r>
          <w:rPr>
            <w:noProof/>
            <w:webHidden/>
          </w:rPr>
          <w:tab/>
        </w:r>
        <w:r>
          <w:rPr>
            <w:noProof/>
            <w:webHidden/>
          </w:rPr>
          <w:fldChar w:fldCharType="begin"/>
        </w:r>
        <w:r>
          <w:rPr>
            <w:noProof/>
            <w:webHidden/>
          </w:rPr>
          <w:instrText xml:space="preserve"> PAGEREF _Toc327014873 \h </w:instrText>
        </w:r>
        <w:r>
          <w:rPr>
            <w:noProof/>
            <w:webHidden/>
          </w:rPr>
        </w:r>
        <w:r>
          <w:rPr>
            <w:noProof/>
            <w:webHidden/>
          </w:rPr>
          <w:fldChar w:fldCharType="separate"/>
        </w:r>
        <w:r>
          <w:rPr>
            <w:noProof/>
            <w:webHidden/>
          </w:rPr>
          <w:t>21</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74" w:history="1">
        <w:r w:rsidRPr="00381CDF">
          <w:rPr>
            <w:rStyle w:val="Hyperlink"/>
            <w:noProof/>
          </w:rPr>
          <w:t>4.1.1</w:t>
        </w:r>
        <w:r>
          <w:rPr>
            <w:i w:val="0"/>
            <w:iCs w:val="0"/>
            <w:noProof/>
            <w:sz w:val="22"/>
            <w:szCs w:val="22"/>
            <w:lang w:eastAsia="de-DE" w:bidi="ar-SA"/>
          </w:rPr>
          <w:tab/>
        </w:r>
        <w:r w:rsidRPr="00381CDF">
          <w:rPr>
            <w:rStyle w:val="Hyperlink"/>
            <w:noProof/>
          </w:rPr>
          <w:t>Muss-Testfälle</w:t>
        </w:r>
        <w:r>
          <w:rPr>
            <w:noProof/>
            <w:webHidden/>
          </w:rPr>
          <w:tab/>
        </w:r>
        <w:r>
          <w:rPr>
            <w:noProof/>
            <w:webHidden/>
          </w:rPr>
          <w:fldChar w:fldCharType="begin"/>
        </w:r>
        <w:r>
          <w:rPr>
            <w:noProof/>
            <w:webHidden/>
          </w:rPr>
          <w:instrText xml:space="preserve"> PAGEREF _Toc327014874 \h </w:instrText>
        </w:r>
        <w:r>
          <w:rPr>
            <w:noProof/>
            <w:webHidden/>
          </w:rPr>
        </w:r>
        <w:r>
          <w:rPr>
            <w:noProof/>
            <w:webHidden/>
          </w:rPr>
          <w:fldChar w:fldCharType="separate"/>
        </w:r>
        <w:r>
          <w:rPr>
            <w:noProof/>
            <w:webHidden/>
          </w:rPr>
          <w:t>21</w:t>
        </w:r>
        <w:r>
          <w:rPr>
            <w:noProof/>
            <w:webHidden/>
          </w:rPr>
          <w:fldChar w:fldCharType="end"/>
        </w:r>
      </w:hyperlink>
    </w:p>
    <w:p w:rsidR="00D05698" w:rsidRDefault="00D05698">
      <w:pPr>
        <w:pStyle w:val="Verzeichnis3"/>
        <w:tabs>
          <w:tab w:val="left" w:pos="1200"/>
          <w:tab w:val="right" w:leader="dot" w:pos="9063"/>
        </w:tabs>
        <w:rPr>
          <w:i w:val="0"/>
          <w:iCs w:val="0"/>
          <w:noProof/>
          <w:sz w:val="22"/>
          <w:szCs w:val="22"/>
          <w:lang w:eastAsia="de-DE" w:bidi="ar-SA"/>
        </w:rPr>
      </w:pPr>
      <w:hyperlink w:anchor="_Toc327014875" w:history="1">
        <w:r w:rsidRPr="00381CDF">
          <w:rPr>
            <w:rStyle w:val="Hyperlink"/>
            <w:noProof/>
          </w:rPr>
          <w:t>4.1.2</w:t>
        </w:r>
        <w:r>
          <w:rPr>
            <w:i w:val="0"/>
            <w:iCs w:val="0"/>
            <w:noProof/>
            <w:sz w:val="22"/>
            <w:szCs w:val="22"/>
            <w:lang w:eastAsia="de-DE" w:bidi="ar-SA"/>
          </w:rPr>
          <w:tab/>
        </w:r>
        <w:r w:rsidRPr="00381CDF">
          <w:rPr>
            <w:rStyle w:val="Hyperlink"/>
            <w:noProof/>
          </w:rPr>
          <w:t>Kann-Testfälle</w:t>
        </w:r>
        <w:r>
          <w:rPr>
            <w:noProof/>
            <w:webHidden/>
          </w:rPr>
          <w:tab/>
        </w:r>
        <w:r>
          <w:rPr>
            <w:noProof/>
            <w:webHidden/>
          </w:rPr>
          <w:fldChar w:fldCharType="begin"/>
        </w:r>
        <w:r>
          <w:rPr>
            <w:noProof/>
            <w:webHidden/>
          </w:rPr>
          <w:instrText xml:space="preserve"> PAGEREF _Toc327014875 \h </w:instrText>
        </w:r>
        <w:r>
          <w:rPr>
            <w:noProof/>
            <w:webHidden/>
          </w:rPr>
        </w:r>
        <w:r>
          <w:rPr>
            <w:noProof/>
            <w:webHidden/>
          </w:rPr>
          <w:fldChar w:fldCharType="separate"/>
        </w:r>
        <w:r>
          <w:rPr>
            <w:noProof/>
            <w:webHidden/>
          </w:rPr>
          <w:t>23</w:t>
        </w:r>
        <w:r>
          <w:rPr>
            <w:noProof/>
            <w:webHidden/>
          </w:rPr>
          <w:fldChar w:fldCharType="end"/>
        </w:r>
      </w:hyperlink>
    </w:p>
    <w:p w:rsidR="00D05698" w:rsidRDefault="00D05698">
      <w:pPr>
        <w:pStyle w:val="Verzeichnis1"/>
        <w:rPr>
          <w:b w:val="0"/>
          <w:bCs w:val="0"/>
          <w:caps w:val="0"/>
          <w:noProof/>
          <w:sz w:val="22"/>
          <w:szCs w:val="22"/>
          <w:lang w:eastAsia="de-DE" w:bidi="ar-SA"/>
        </w:rPr>
      </w:pPr>
      <w:hyperlink w:anchor="_Toc327014876" w:history="1">
        <w:r w:rsidRPr="00381CDF">
          <w:rPr>
            <w:rStyle w:val="Hyperlink"/>
            <w:noProof/>
          </w:rPr>
          <w:t>III</w:t>
        </w:r>
        <w:r>
          <w:rPr>
            <w:b w:val="0"/>
            <w:bCs w:val="0"/>
            <w:caps w:val="0"/>
            <w:noProof/>
            <w:sz w:val="22"/>
            <w:szCs w:val="22"/>
            <w:lang w:eastAsia="de-DE" w:bidi="ar-SA"/>
          </w:rPr>
          <w:tab/>
        </w:r>
        <w:r w:rsidRPr="00381CDF">
          <w:rPr>
            <w:rStyle w:val="Hyperlink"/>
            <w:noProof/>
          </w:rPr>
          <w:t>Anhang</w:t>
        </w:r>
        <w:r>
          <w:rPr>
            <w:noProof/>
            <w:webHidden/>
          </w:rPr>
          <w:tab/>
        </w:r>
        <w:r>
          <w:rPr>
            <w:noProof/>
            <w:webHidden/>
          </w:rPr>
          <w:fldChar w:fldCharType="begin"/>
        </w:r>
        <w:r>
          <w:rPr>
            <w:noProof/>
            <w:webHidden/>
          </w:rPr>
          <w:instrText xml:space="preserve"> PAGEREF _Toc327014876 \h </w:instrText>
        </w:r>
        <w:r>
          <w:rPr>
            <w:noProof/>
            <w:webHidden/>
          </w:rPr>
        </w:r>
        <w:r>
          <w:rPr>
            <w:noProof/>
            <w:webHidden/>
          </w:rPr>
          <w:fldChar w:fldCharType="separate"/>
        </w:r>
        <w:r>
          <w:rPr>
            <w:noProof/>
            <w:webHidden/>
          </w:rPr>
          <w:t>VIII</w:t>
        </w:r>
        <w:r>
          <w:rPr>
            <w:noProof/>
            <w:webHidden/>
          </w:rPr>
          <w:fldChar w:fldCharType="end"/>
        </w:r>
      </w:hyperlink>
    </w:p>
    <w:p w:rsidR="00EC4921" w:rsidRDefault="002745E7" w:rsidP="00EC4921">
      <w:pPr>
        <w:pStyle w:val="Verzeichnis1"/>
        <w:rPr>
          <w:lang w:bidi="ar-SA"/>
        </w:rPr>
      </w:pPr>
      <w:r w:rsidRPr="004D6C02">
        <w:rPr>
          <w:lang w:bidi="ar-SA"/>
        </w:rPr>
        <w:fldChar w:fldCharType="end"/>
      </w:r>
    </w:p>
    <w:p w:rsidR="00EC4921" w:rsidRDefault="00EC4921" w:rsidP="00EC4921">
      <w:pPr>
        <w:spacing w:line="288" w:lineRule="auto"/>
        <w:ind w:left="2160"/>
        <w:rPr>
          <w:b/>
          <w:bCs/>
          <w:caps/>
          <w:sz w:val="20"/>
          <w:lang w:bidi="ar-SA"/>
        </w:rPr>
      </w:pPr>
      <w:r>
        <w:rPr>
          <w:lang w:bidi="ar-SA"/>
        </w:rPr>
        <w:br w:type="page"/>
      </w:r>
    </w:p>
    <w:p w:rsidR="00EC4921" w:rsidRPr="008F24FB" w:rsidRDefault="00EC4921" w:rsidP="00EC4921">
      <w:pPr>
        <w:pStyle w:val="berschrift1"/>
      </w:pPr>
      <w:bookmarkStart w:id="6" w:name="_Ref318533249"/>
      <w:bookmarkStart w:id="7" w:name="_Ref318533251"/>
      <w:bookmarkStart w:id="8" w:name="_Toc320351634"/>
      <w:bookmarkStart w:id="9" w:name="_Toc327014840"/>
      <w:r w:rsidRPr="008F24FB">
        <w:lastRenderedPageBreak/>
        <w:t>Zielbestimmung und Zielgruppen</w:t>
      </w:r>
      <w:bookmarkEnd w:id="6"/>
      <w:bookmarkEnd w:id="7"/>
      <w:bookmarkEnd w:id="8"/>
      <w:bookmarkEnd w:id="9"/>
    </w:p>
    <w:p w:rsidR="00EC4921" w:rsidRPr="008F24FB" w:rsidRDefault="00EC4921" w:rsidP="00EC4921">
      <w:pPr>
        <w:pStyle w:val="berschrift2"/>
      </w:pPr>
      <w:bookmarkStart w:id="10" w:name="_Toc319843083"/>
      <w:bookmarkStart w:id="11" w:name="_Toc320351635"/>
      <w:bookmarkStart w:id="12" w:name="_Toc327014841"/>
      <w:bookmarkEnd w:id="10"/>
      <w:r w:rsidRPr="008F24FB">
        <w:t>Produktperspektive</w:t>
      </w:r>
      <w:bookmarkEnd w:id="11"/>
      <w:bookmarkEnd w:id="12"/>
    </w:p>
    <w:p w:rsidR="00EC4921" w:rsidRDefault="00EC4921" w:rsidP="00EC4921">
      <w:r>
        <w:t>Wie bereits im Lastenheft beschrieben, dient die Internetplattform Eventalizer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EC4921" w:rsidRPr="008F24FB" w:rsidRDefault="00EC4921" w:rsidP="00EC4921">
      <w:pPr>
        <w:pStyle w:val="berschrift2"/>
      </w:pPr>
      <w:bookmarkStart w:id="13" w:name="_Toc320351636"/>
      <w:bookmarkStart w:id="14" w:name="_Toc327014842"/>
      <w:r w:rsidRPr="008F24FB">
        <w:t>Einsatzkontext</w:t>
      </w:r>
      <w:bookmarkEnd w:id="13"/>
      <w:bookmarkEnd w:id="14"/>
    </w:p>
    <w:p w:rsidR="00EC4921" w:rsidRDefault="00EC4921" w:rsidP="00EC4921">
      <w:r>
        <w:t>Die Internetplattform kann dafür eingesetzt werden, den persönlich erreichbaren Persone</w:t>
      </w:r>
      <w:r>
        <w:t>n</w:t>
      </w:r>
      <w:r>
        <w:t xml:space="preserve">kreis zu erweitern, um gleichgesinnte Personen für gemeinsame Freizeitaktivitäten und/ </w:t>
      </w:r>
      <w:r>
        <w:t>o</w:t>
      </w:r>
      <w:r>
        <w:t>der Sportevents zu erreichen bzw. zu begeistern. Zusätzlich kann die Internetplattform Eventalizer über das gemeinsame Interesse an solchen Freizeitaktivitäten und/ oder Sport</w:t>
      </w:r>
      <w:r>
        <w:t>e</w:t>
      </w:r>
      <w:r>
        <w:t>vents die Entwicklung von Freundschaften fördern.</w:t>
      </w:r>
    </w:p>
    <w:p w:rsidR="00EC4921" w:rsidRDefault="00EC4921" w:rsidP="00EC4921">
      <w:pPr>
        <w:pStyle w:val="berschrift1"/>
      </w:pPr>
      <w:bookmarkStart w:id="15" w:name="_Toc320351638"/>
      <w:bookmarkStart w:id="16" w:name="_Toc327014843"/>
      <w:r w:rsidRPr="008F24FB">
        <w:lastRenderedPageBreak/>
        <w:t>Funktionale Anforderungen</w:t>
      </w:r>
      <w:bookmarkEnd w:id="15"/>
      <w:bookmarkEnd w:id="16"/>
    </w:p>
    <w:p w:rsidR="00EC4921" w:rsidRPr="00841C09" w:rsidRDefault="00EC4921" w:rsidP="00EC4921">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setzt werden, sind aber nicht Inhalt der prototypischen Realisierung der Internetplattform Eventalizer.</w:t>
      </w:r>
    </w:p>
    <w:p w:rsidR="00EC4921" w:rsidRDefault="00EC4921" w:rsidP="00EC4921">
      <w:pPr>
        <w:pStyle w:val="berschrift2"/>
      </w:pPr>
      <w:bookmarkStart w:id="17" w:name="_Toc320351639"/>
      <w:bookmarkStart w:id="18" w:name="_Toc327014844"/>
      <w:r w:rsidRPr="008F24FB">
        <w:t>Produktfunktionen</w:t>
      </w:r>
      <w:bookmarkEnd w:id="17"/>
      <w:bookmarkEnd w:id="18"/>
    </w:p>
    <w:p w:rsidR="00EC4921" w:rsidRPr="00D70EF6" w:rsidRDefault="00EC4921" w:rsidP="00EC4921">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EC4921" w:rsidRDefault="00EC4921" w:rsidP="00EC4921">
      <w:pPr>
        <w:pStyle w:val="berschrift3"/>
      </w:pPr>
      <w:bookmarkStart w:id="19" w:name="_Toc320351640"/>
      <w:bookmarkStart w:id="20" w:name="_Ref318533236"/>
      <w:bookmarkStart w:id="21" w:name="_Toc327014845"/>
      <w:r w:rsidRPr="008F24FB">
        <w:t>Benutzerfunktionen</w:t>
      </w:r>
      <w:bookmarkEnd w:id="19"/>
      <w:bookmarkEnd w:id="21"/>
    </w:p>
    <w:p w:rsidR="00EC4921" w:rsidRPr="005B0097" w:rsidRDefault="00EC4921" w:rsidP="00EC4921">
      <w:pPr>
        <w:spacing w:before="100" w:beforeAutospacing="1"/>
        <w:rPr>
          <w:b/>
        </w:rPr>
      </w:pPr>
      <w:r>
        <w:rPr>
          <w:b/>
        </w:rPr>
        <w:t>Anmeldung</w:t>
      </w:r>
      <w:r w:rsidR="00E2537A">
        <w:rPr>
          <w:b/>
        </w:rPr>
        <w:t xml:space="preserve"> (Login)</w:t>
      </w:r>
    </w:p>
    <w:p w:rsidR="00EC4921" w:rsidRDefault="00EC4921" w:rsidP="00EC4921">
      <w:pPr>
        <w:ind w:left="426" w:hanging="426"/>
      </w:pPr>
      <w:r>
        <w:t xml:space="preserve">F10 Der beliebiger Internetnutzer kann sich über </w:t>
      </w:r>
      <w:proofErr w:type="spellStart"/>
      <w:r w:rsidR="00CF29B5">
        <w:t>OAuth</w:t>
      </w:r>
      <w:proofErr w:type="spellEnd"/>
      <w:r>
        <w:t xml:space="preserve"> (Google, </w:t>
      </w:r>
      <w:proofErr w:type="spellStart"/>
      <w:r>
        <w:t>Twitter</w:t>
      </w:r>
      <w:proofErr w:type="spellEnd"/>
      <w:r>
        <w:t xml:space="preserve"> oder Facebook-Account) auf der folgenden Eingabemaske an der Internetplattform Eventalizer </w:t>
      </w:r>
      <w:r w:rsidR="00E2537A">
        <w:t>authe</w:t>
      </w:r>
      <w:r w:rsidR="00E2537A">
        <w:t>n</w:t>
      </w:r>
      <w:r w:rsidR="00E2537A">
        <w:t>tifizieren</w:t>
      </w:r>
      <w:r>
        <w:t>:</w:t>
      </w:r>
      <w:r>
        <w:br/>
      </w:r>
      <w:r w:rsidR="007B0E0D">
        <w:rPr>
          <w:noProof/>
          <w:lang w:eastAsia="de-DE" w:bidi="ar-SA"/>
        </w:rPr>
        <w:drawing>
          <wp:inline distT="0" distB="0" distL="0" distR="0" wp14:anchorId="4BE7EB3E" wp14:editId="1B38944C">
            <wp:extent cx="2479783" cy="1623147"/>
            <wp:effectExtent l="19050" t="0" r="0" b="0"/>
            <wp:docPr id="1" name="Bild 1" descr="C:\Users\MSGxxxxx\Desktop\Studium FSW\Eventalizer\Dokumente\Mock Ups\Mockup - 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Gxxxxx\Desktop\Studium FSW\Eventalizer\Dokumente\Mock Ups\Mockup - Anmelden.png"/>
                    <pic:cNvPicPr>
                      <a:picLocks noChangeAspect="1" noChangeArrowheads="1"/>
                    </pic:cNvPicPr>
                  </pic:nvPicPr>
                  <pic:blipFill>
                    <a:blip r:embed="rId12" cstate="print"/>
                    <a:srcRect l="31724" t="29697" r="31379" b="38485"/>
                    <a:stretch>
                      <a:fillRect/>
                    </a:stretch>
                  </pic:blipFill>
                  <pic:spPr bwMode="auto">
                    <a:xfrm>
                      <a:off x="0" y="0"/>
                      <a:ext cx="2479783" cy="1623147"/>
                    </a:xfrm>
                    <a:prstGeom prst="rect">
                      <a:avLst/>
                    </a:prstGeom>
                    <a:noFill/>
                    <a:ln w="9525">
                      <a:noFill/>
                      <a:miter lim="800000"/>
                      <a:headEnd/>
                      <a:tailEnd/>
                    </a:ln>
                  </pic:spPr>
                </pic:pic>
              </a:graphicData>
            </a:graphic>
          </wp:inline>
        </w:drawing>
      </w:r>
      <w:r>
        <w:br/>
        <w:t>Für eine erfolgreiche Anmeldung ist die Angabe der folgenden Informationen notwe</w:t>
      </w:r>
      <w:r>
        <w:t>n</w:t>
      </w:r>
      <w:r>
        <w:t>dig:</w:t>
      </w:r>
    </w:p>
    <w:p w:rsidR="00EC4921" w:rsidRDefault="00EC4921" w:rsidP="00EC4921">
      <w:pPr>
        <w:pStyle w:val="Listenabsatz"/>
        <w:numPr>
          <w:ilvl w:val="0"/>
          <w:numId w:val="17"/>
        </w:numPr>
      </w:pPr>
      <w:r>
        <w:t>Social-Network-Anbieter</w:t>
      </w:r>
    </w:p>
    <w:p w:rsidR="00EC4921" w:rsidRDefault="00EC4921" w:rsidP="00EC4921">
      <w:pPr>
        <w:pStyle w:val="Listenabsatz"/>
        <w:numPr>
          <w:ilvl w:val="0"/>
          <w:numId w:val="17"/>
        </w:numPr>
      </w:pPr>
      <w:r>
        <w:t>Der dort verwendete Benutzername</w:t>
      </w:r>
    </w:p>
    <w:p w:rsidR="00EC4921" w:rsidRDefault="00EC4921" w:rsidP="00EC4921">
      <w:pPr>
        <w:pStyle w:val="Listenabsatz"/>
        <w:numPr>
          <w:ilvl w:val="0"/>
          <w:numId w:val="17"/>
        </w:numPr>
      </w:pPr>
      <w:r>
        <w:t>Das dort verwendete persönliche Passwort</w:t>
      </w:r>
    </w:p>
    <w:p w:rsidR="00EC4921" w:rsidRDefault="00EC4921" w:rsidP="00CF29B5">
      <w:pPr>
        <w:ind w:left="426"/>
        <w:rPr>
          <w:b/>
        </w:rPr>
      </w:pPr>
      <w:r w:rsidRPr="008A033D">
        <w:t xml:space="preserve">Die möglichen Social-Network-Anbieter werden auf der Eingabemaske aufgeführt. </w:t>
      </w:r>
      <w:r w:rsidRPr="008A033D">
        <w:br/>
        <w:t>Die Anmeldung an der Internetplattform ist erfolgreich, wenn die Antwort des Social-Network-Anbieters positiv ist, d.h. ist der Benutzer dort authentifiziert wurde und die Benutzerdaten übermittelt worden sind. Kann der Benutzer nicht über den Social-Network-Anbieter authentifiziert werden, erfolgt auch keine Anmeldung.</w:t>
      </w:r>
    </w:p>
    <w:p w:rsidR="00EC4921" w:rsidRDefault="00EC4921" w:rsidP="00EC4921">
      <w:pPr>
        <w:spacing w:before="100" w:beforeAutospacing="1"/>
        <w:rPr>
          <w:b/>
        </w:rPr>
      </w:pPr>
      <w:r w:rsidRPr="005F51DD">
        <w:rPr>
          <w:b/>
        </w:rPr>
        <w:lastRenderedPageBreak/>
        <w:t>P</w:t>
      </w:r>
      <w:r>
        <w:rPr>
          <w:b/>
        </w:rPr>
        <w:t>ersönliches Profil</w:t>
      </w:r>
    </w:p>
    <w:p w:rsidR="00CF29B5" w:rsidRDefault="00EC4921" w:rsidP="00EC4921">
      <w:pPr>
        <w:ind w:left="426" w:hanging="426"/>
      </w:pPr>
      <w:r>
        <w:t>F20 Der Benutzer kann sein persönliches Profil auf der folgenden Eingabemaske anzeigen lassen und dieses ändern:</w:t>
      </w:r>
    </w:p>
    <w:p w:rsidR="00CF29B5" w:rsidRDefault="007B0E0D" w:rsidP="00EC4921">
      <w:pPr>
        <w:ind w:left="426" w:hanging="426"/>
      </w:pPr>
      <w:r>
        <w:rPr>
          <w:noProof/>
          <w:lang w:eastAsia="de-DE" w:bidi="ar-SA"/>
        </w:rPr>
        <w:drawing>
          <wp:inline distT="0" distB="0" distL="0" distR="0" wp14:anchorId="649DFB3A" wp14:editId="1BBBD530">
            <wp:extent cx="5753100" cy="4371975"/>
            <wp:effectExtent l="19050" t="0" r="0" b="0"/>
            <wp:docPr id="4" name="Bild 4" descr="C:\Users\MSGxxxxx\Desktop\Studium FSW\Eventalizer\Dokumente\Mock Ups\Mockup - Persönliches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Gxxxxx\Desktop\Studium FSW\Eventalizer\Dokumente\Mock Ups\Mockup - Persönliches Profil.png"/>
                    <pic:cNvPicPr>
                      <a:picLocks noChangeAspect="1" noChangeArrowheads="1"/>
                    </pic:cNvPicPr>
                  </pic:nvPicPr>
                  <pic:blipFill>
                    <a:blip r:embed="rId13"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p>
    <w:p w:rsidR="00CF29B5" w:rsidRDefault="00CF29B5">
      <w:pPr>
        <w:spacing w:line="288" w:lineRule="auto"/>
        <w:ind w:left="2160"/>
        <w:jc w:val="left"/>
      </w:pPr>
      <w:r>
        <w:br w:type="page"/>
      </w:r>
    </w:p>
    <w:p w:rsidR="00EC4921" w:rsidRDefault="00EC4921" w:rsidP="00EC4921">
      <w:pPr>
        <w:spacing w:before="100" w:beforeAutospacing="1"/>
        <w:rPr>
          <w:b/>
        </w:rPr>
      </w:pPr>
      <w:r w:rsidRPr="00E763AE">
        <w:rPr>
          <w:b/>
        </w:rPr>
        <w:lastRenderedPageBreak/>
        <w:t>Persönliche Konfiguration</w:t>
      </w:r>
    </w:p>
    <w:p w:rsidR="00CF29B5" w:rsidRDefault="00EC4921" w:rsidP="00EC4921">
      <w:pPr>
        <w:ind w:left="426" w:hanging="426"/>
      </w:pPr>
      <w:r>
        <w:t>F30 Der Benutzer kann sich</w:t>
      </w:r>
      <w:r w:rsidRPr="00226FC8">
        <w:t xml:space="preserve"> </w:t>
      </w:r>
      <w:r>
        <w:t>auf der folgenden Eingabemaske sowohl die Freundesliste, als auch die Blockierliste anzeigen lassen und diese ändern:</w:t>
      </w:r>
    </w:p>
    <w:p w:rsidR="00EC4921" w:rsidRDefault="007D7186" w:rsidP="00EC4921">
      <w:pPr>
        <w:ind w:left="426" w:hanging="426"/>
      </w:pPr>
      <w:r>
        <w:rPr>
          <w:noProof/>
          <w:lang w:eastAsia="de-DE" w:bidi="ar-SA"/>
        </w:rPr>
        <w:drawing>
          <wp:inline distT="0" distB="0" distL="0" distR="0" wp14:anchorId="0FEE423F" wp14:editId="42701A04">
            <wp:extent cx="5753100" cy="4371975"/>
            <wp:effectExtent l="19050" t="0" r="0" b="0"/>
            <wp:docPr id="8" name="Bild 6" descr="C:\Users\MSGxxxxx\Desktop\Studium FSW\Eventalizer\Dokumente\Mock Ups\Mockup - Persönliche K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Gxxxxx\Desktop\Studium FSW\Eventalizer\Dokumente\Mock Ups\Mockup - Persönliche Konfiguration.png"/>
                    <pic:cNvPicPr>
                      <a:picLocks noChangeAspect="1" noChangeArrowheads="1"/>
                    </pic:cNvPicPr>
                  </pic:nvPicPr>
                  <pic:blipFill>
                    <a:blip r:embed="rId14"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r w:rsidR="00EC4921">
        <w:br/>
        <w:t>Inhalte der Benutzer, die auf der Freundesliste stehen, werden vordergründig darg</w:t>
      </w:r>
      <w:r w:rsidR="00EC4921">
        <w:t>e</w:t>
      </w:r>
      <w:r w:rsidR="00EC4921">
        <w:t>stellt werden. Inhalte der Benutzer, die auf der Blockierliste stehen, werden nicht darg</w:t>
      </w:r>
      <w:r w:rsidR="00EC4921">
        <w:t>e</w:t>
      </w:r>
      <w:r w:rsidR="00EC4921">
        <w:t>stellt werden.</w:t>
      </w:r>
    </w:p>
    <w:p w:rsidR="00EC4921" w:rsidRDefault="00EC4921" w:rsidP="00EC4921">
      <w:pPr>
        <w:spacing w:line="288" w:lineRule="auto"/>
        <w:ind w:left="2160"/>
        <w:rPr>
          <w:b/>
        </w:rPr>
      </w:pPr>
      <w:r>
        <w:rPr>
          <w:b/>
        </w:rPr>
        <w:br w:type="page"/>
      </w:r>
    </w:p>
    <w:p w:rsidR="00EC4921" w:rsidRDefault="00EC4921" w:rsidP="00EC4921">
      <w:pPr>
        <w:spacing w:before="100" w:beforeAutospacing="1"/>
        <w:ind w:left="567" w:hanging="567"/>
        <w:rPr>
          <w:b/>
        </w:rPr>
      </w:pPr>
      <w:r w:rsidRPr="00E763AE">
        <w:rPr>
          <w:b/>
        </w:rPr>
        <w:lastRenderedPageBreak/>
        <w:t>Kommunikation</w:t>
      </w:r>
      <w:r>
        <w:rPr>
          <w:rStyle w:val="Funotenzeichen"/>
          <w:b/>
        </w:rPr>
        <w:footnoteReference w:id="2"/>
      </w:r>
    </w:p>
    <w:p w:rsidR="00CF29B5" w:rsidRDefault="00EC4921" w:rsidP="00EC4921">
      <w:pPr>
        <w:ind w:left="567" w:hanging="567"/>
      </w:pPr>
      <w:r>
        <w:t>F40 Ein Benutzer kann</w:t>
      </w:r>
      <w:r w:rsidRPr="00226FC8">
        <w:t xml:space="preserve"> </w:t>
      </w:r>
      <w:r>
        <w:t>auf der folgenden Eingabemaske anderen Benutzern eine private Nachricht zukommen lassen:</w:t>
      </w:r>
    </w:p>
    <w:p w:rsidR="007D7186" w:rsidRDefault="007D7186" w:rsidP="00EC4921">
      <w:pPr>
        <w:ind w:left="567" w:hanging="567"/>
      </w:pPr>
      <w:r>
        <w:rPr>
          <w:noProof/>
          <w:lang w:eastAsia="de-DE" w:bidi="ar-SA"/>
        </w:rPr>
        <w:drawing>
          <wp:inline distT="0" distB="0" distL="0" distR="0" wp14:anchorId="61A2EEF5" wp14:editId="42B60F3C">
            <wp:extent cx="2466975" cy="2057400"/>
            <wp:effectExtent l="19050" t="0" r="9525" b="0"/>
            <wp:docPr id="9" name="Bild 7" descr="C:\Users\MSGxxxxx\Desktop\Studium FSW\Eventalizer\Dokumente\Mock Ups\Mockup - Nachricht schrei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Gxxxxx\Desktop\Studium FSW\Eventalizer\Dokumente\Mock Ups\Mockup - Nachricht schreiben.png"/>
                    <pic:cNvPicPr>
                      <a:picLocks noChangeAspect="1" noChangeArrowheads="1"/>
                    </pic:cNvPicPr>
                  </pic:nvPicPr>
                  <pic:blipFill>
                    <a:blip r:embed="rId15" cstate="print"/>
                    <a:srcRect l="21689" t="25708" r="35430" b="27233"/>
                    <a:stretch>
                      <a:fillRect/>
                    </a:stretch>
                  </pic:blipFill>
                  <pic:spPr bwMode="auto">
                    <a:xfrm>
                      <a:off x="0" y="0"/>
                      <a:ext cx="2466975" cy="2057400"/>
                    </a:xfrm>
                    <a:prstGeom prst="rect">
                      <a:avLst/>
                    </a:prstGeom>
                    <a:noFill/>
                    <a:ln w="9525">
                      <a:noFill/>
                      <a:miter lim="800000"/>
                      <a:headEnd/>
                      <a:tailEnd/>
                    </a:ln>
                  </pic:spPr>
                </pic:pic>
              </a:graphicData>
            </a:graphic>
          </wp:inline>
        </w:drawing>
      </w:r>
      <w:r w:rsidR="00EC4921">
        <w:t xml:space="preserve"> </w:t>
      </w:r>
    </w:p>
    <w:p w:rsidR="00EC4921" w:rsidRDefault="00EC4921" w:rsidP="00EC4921">
      <w:pPr>
        <w:ind w:left="567" w:hanging="567"/>
      </w:pPr>
      <w:r>
        <w:t>Der Nachrichtenversand ist nur an solche Benutzer erfolgreich, bei denen der Nachrichte</w:t>
      </w:r>
      <w:r>
        <w:t>n</w:t>
      </w:r>
      <w:r>
        <w:t xml:space="preserve">sender nicht auf der Blockierliste steht. </w:t>
      </w:r>
    </w:p>
    <w:p w:rsidR="00CF29B5" w:rsidRDefault="00EC4921" w:rsidP="00EC4921">
      <w:pPr>
        <w:ind w:left="567" w:hanging="567"/>
      </w:pPr>
      <w:r>
        <w:t>F50 Ein Benutzer sich kann</w:t>
      </w:r>
      <w:r w:rsidRPr="00226FC8">
        <w:t xml:space="preserve"> </w:t>
      </w:r>
      <w:r>
        <w:t>auf der folgenden Eingabemaske seine persönlichen Nachrichten anzeigen lassen:</w:t>
      </w:r>
    </w:p>
    <w:p w:rsidR="00EC4921" w:rsidRDefault="007D7186" w:rsidP="00EC4921">
      <w:pPr>
        <w:ind w:left="567" w:hanging="567"/>
      </w:pPr>
      <w:r>
        <w:rPr>
          <w:noProof/>
          <w:lang w:eastAsia="de-DE" w:bidi="ar-SA"/>
        </w:rPr>
        <w:drawing>
          <wp:inline distT="0" distB="0" distL="0" distR="0" wp14:anchorId="5D734FA8" wp14:editId="2BC3B839">
            <wp:extent cx="3267075" cy="1857375"/>
            <wp:effectExtent l="19050" t="0" r="9525" b="0"/>
            <wp:docPr id="12" name="Bild 8" descr="C:\Users\MSGxxxxx\Desktop\Studium FSW\Eventalizer\Dokumente\Mock Ups\Mockup - Nachrichten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Gxxxxx\Desktop\Studium FSW\Eventalizer\Dokumente\Mock Ups\Mockup - Nachrichtenübersicht.png"/>
                    <pic:cNvPicPr>
                      <a:picLocks noChangeAspect="1" noChangeArrowheads="1"/>
                    </pic:cNvPicPr>
                  </pic:nvPicPr>
                  <pic:blipFill>
                    <a:blip r:embed="rId16" cstate="print"/>
                    <a:srcRect l="24503" t="24401" r="18709" b="33115"/>
                    <a:stretch>
                      <a:fillRect/>
                    </a:stretch>
                  </pic:blipFill>
                  <pic:spPr bwMode="auto">
                    <a:xfrm>
                      <a:off x="0" y="0"/>
                      <a:ext cx="3267075" cy="1857375"/>
                    </a:xfrm>
                    <a:prstGeom prst="rect">
                      <a:avLst/>
                    </a:prstGeom>
                    <a:noFill/>
                    <a:ln w="9525">
                      <a:noFill/>
                      <a:miter lim="800000"/>
                      <a:headEnd/>
                      <a:tailEnd/>
                    </a:ln>
                  </pic:spPr>
                </pic:pic>
              </a:graphicData>
            </a:graphic>
          </wp:inline>
        </w:drawing>
      </w:r>
      <w:r w:rsidR="00EC4921">
        <w:br/>
        <w:t>Er kann jede Nachricht lesen und/ oder löschen. Er kann auf eine Nachricht antworten, indem er eine neue Nachricht verfasst (siehe oben, F40).</w:t>
      </w:r>
    </w:p>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22" w:name="_Toc320351641"/>
      <w:r>
        <w:br w:type="page"/>
      </w:r>
    </w:p>
    <w:p w:rsidR="00EC4921" w:rsidRPr="008F24FB" w:rsidRDefault="00EC4921" w:rsidP="00EC4921">
      <w:pPr>
        <w:pStyle w:val="berschrift3"/>
      </w:pPr>
      <w:bookmarkStart w:id="23" w:name="_Toc327014846"/>
      <w:r w:rsidRPr="008F24FB">
        <w:lastRenderedPageBreak/>
        <w:t>Eventfunktionen</w:t>
      </w:r>
      <w:bookmarkEnd w:id="22"/>
      <w:bookmarkEnd w:id="23"/>
    </w:p>
    <w:p w:rsidR="00CF29B5" w:rsidRDefault="00EC4921" w:rsidP="00EC4921">
      <w:pPr>
        <w:ind w:left="426" w:hanging="426"/>
      </w:pPr>
      <w:r>
        <w:t>F60 Ein Benutzer kann auf der folgenden Eingabemaske ein beliebiges Event organisieren und zur Teilnahme anderer Benutzer veröffentlichen:</w:t>
      </w:r>
    </w:p>
    <w:p w:rsidR="00EC4921" w:rsidRDefault="007D7186" w:rsidP="00EC4921">
      <w:pPr>
        <w:ind w:left="426" w:hanging="426"/>
      </w:pPr>
      <w:r>
        <w:rPr>
          <w:noProof/>
          <w:lang w:eastAsia="de-DE" w:bidi="ar-SA"/>
        </w:rPr>
        <w:drawing>
          <wp:inline distT="0" distB="0" distL="0" distR="0" wp14:anchorId="0E7F3488" wp14:editId="410F065F">
            <wp:extent cx="5753100" cy="4366810"/>
            <wp:effectExtent l="19050" t="0" r="0" b="0"/>
            <wp:docPr id="14" name="Bild 9" descr="C:\Users\MSGxxxxx\Desktop\Studium FSW\Eventalizer\Dokumente\Mock Ups\Mockup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Gxxxxx\Desktop\Studium FSW\Eventalizer\Dokumente\Mock Ups\Mockup - Event organisieren.png"/>
                    <pic:cNvPicPr>
                      <a:picLocks noChangeAspect="1" noChangeArrowheads="1"/>
                    </pic:cNvPicPr>
                  </pic:nvPicPr>
                  <pic:blipFill>
                    <a:blip r:embed="rId17"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rsidR="00EC4921">
        <w:br/>
        <w:t>Für eine erfolgreiche Veröffentlichung einer Eventorganisation ist die Angabe der fo</w:t>
      </w:r>
      <w:r w:rsidR="00EC4921">
        <w:t>l</w:t>
      </w:r>
      <w:r w:rsidR="00EC4921">
        <w:t>genden Informationen notwendig:</w:t>
      </w:r>
    </w:p>
    <w:p w:rsidR="00EC4921" w:rsidRDefault="00EC4921" w:rsidP="00EC4921">
      <w:pPr>
        <w:pStyle w:val="Listenabsatz"/>
        <w:numPr>
          <w:ilvl w:val="0"/>
          <w:numId w:val="16"/>
        </w:numPr>
      </w:pPr>
      <w:r>
        <w:t>Ein Titel des Events</w:t>
      </w:r>
    </w:p>
    <w:p w:rsidR="00EC4921" w:rsidRDefault="00EC4921" w:rsidP="00EC4921">
      <w:pPr>
        <w:pStyle w:val="Listenabsatz"/>
        <w:numPr>
          <w:ilvl w:val="0"/>
          <w:numId w:val="16"/>
        </w:numPr>
      </w:pPr>
      <w:r>
        <w:t xml:space="preserve">Eine Beschreibung zu dem Event </w:t>
      </w:r>
    </w:p>
    <w:p w:rsidR="00EC4921" w:rsidRDefault="00EC4921" w:rsidP="00EC4921">
      <w:pPr>
        <w:pStyle w:val="Listenabsatz"/>
        <w:numPr>
          <w:ilvl w:val="0"/>
          <w:numId w:val="16"/>
        </w:numPr>
      </w:pPr>
      <w:r>
        <w:t>Eine</w:t>
      </w:r>
      <w:r w:rsidR="00CF29B5">
        <w:t> </w:t>
      </w:r>
      <w:r>
        <w:t>Kategorie:</w:t>
      </w:r>
      <w:r>
        <w:br/>
        <w:t>Die Kategorie des Events kann anhand einer vorgegebenen Liste ausgewählt werden.</w:t>
      </w:r>
    </w:p>
    <w:p w:rsidR="00EC4921" w:rsidRDefault="00EC4921" w:rsidP="00EC4921">
      <w:pPr>
        <w:pStyle w:val="Listenabsatz"/>
        <w:numPr>
          <w:ilvl w:val="0"/>
          <w:numId w:val="16"/>
        </w:numPr>
      </w:pPr>
      <w:r>
        <w:t>Eine</w:t>
      </w:r>
      <w:r w:rsidR="00CF29B5">
        <w:t> </w:t>
      </w:r>
      <w:r>
        <w:t>Unterkategorie:</w:t>
      </w:r>
      <w:r>
        <w:br/>
        <w:t>Die Unterkategorie des Events orientiert sich an der Kategorie des Events. Die Unterkategorie des Events kann anhand einer vorgegebenen Liste ausgewählt werden.</w:t>
      </w:r>
    </w:p>
    <w:p w:rsidR="00EC4921" w:rsidRDefault="00EC4921" w:rsidP="00EC4921">
      <w:pPr>
        <w:pStyle w:val="Listenabsatz"/>
        <w:numPr>
          <w:ilvl w:val="0"/>
          <w:numId w:val="16"/>
        </w:numPr>
      </w:pPr>
      <w:r>
        <w:t>Ein</w:t>
      </w:r>
      <w:r w:rsidR="00CF29B5">
        <w:t> </w:t>
      </w:r>
      <w:r>
        <w:t>Preis:</w:t>
      </w:r>
      <w:r>
        <w:br/>
        <w:t>Dies ist der Preis, den jeder Teilnehmer für die Teilnahme an dem Event zu b</w:t>
      </w:r>
      <w:r>
        <w:t>e</w:t>
      </w:r>
      <w:r>
        <w:t>zahlen hat.</w:t>
      </w:r>
    </w:p>
    <w:p w:rsidR="00EC4921" w:rsidRDefault="00EC4921" w:rsidP="00EC4921">
      <w:pPr>
        <w:pStyle w:val="Listenabsatz"/>
        <w:numPr>
          <w:ilvl w:val="0"/>
          <w:numId w:val="16"/>
        </w:numPr>
      </w:pPr>
      <w:r>
        <w:t>Minimale</w:t>
      </w:r>
      <w:r w:rsidR="00CF29B5">
        <w:t> </w:t>
      </w:r>
      <w:r>
        <w:t>Teilnehmeranzahl:</w:t>
      </w:r>
      <w:r>
        <w:br/>
        <w:t>Hier ist die minimale Anzahl der Teilnehmer einzugeben, damit das Event stat</w:t>
      </w:r>
      <w:r>
        <w:t>t</w:t>
      </w:r>
      <w:r>
        <w:t>findet.</w:t>
      </w:r>
    </w:p>
    <w:p w:rsidR="00EC4921" w:rsidRDefault="00EC4921" w:rsidP="00EC4921">
      <w:pPr>
        <w:pStyle w:val="Listenabsatz"/>
        <w:numPr>
          <w:ilvl w:val="0"/>
          <w:numId w:val="16"/>
        </w:numPr>
      </w:pPr>
      <w:r>
        <w:lastRenderedPageBreak/>
        <w:t>Maximale</w:t>
      </w:r>
      <w:r w:rsidR="00CF29B5">
        <w:t> </w:t>
      </w:r>
      <w:r>
        <w:t>Teilnehmeranzahl:</w:t>
      </w:r>
      <w:r>
        <w:br/>
        <w:t>Hier ist die maximale Anzahl der Teilnehmer einzugeben, die sich zu dem Event anmelden können.</w:t>
      </w:r>
    </w:p>
    <w:p w:rsidR="00EC4921" w:rsidRDefault="00EC4921" w:rsidP="00EC4921">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EC4921" w:rsidRDefault="00EC4921" w:rsidP="00EC4921">
      <w:pPr>
        <w:pStyle w:val="Listenabsatz"/>
        <w:numPr>
          <w:ilvl w:val="0"/>
          <w:numId w:val="16"/>
        </w:numPr>
      </w:pPr>
      <w:r>
        <w:t xml:space="preserve">Startzeit: </w:t>
      </w:r>
      <w:r>
        <w:br/>
        <w:t>Hier ist die Startzeit des Events (Tag und Uhrzeit) einzugeben.</w:t>
      </w:r>
    </w:p>
    <w:p w:rsidR="00EC4921" w:rsidRDefault="00EC4921" w:rsidP="00EC4921">
      <w:pPr>
        <w:pStyle w:val="Listenabsatz"/>
        <w:numPr>
          <w:ilvl w:val="0"/>
          <w:numId w:val="16"/>
        </w:numPr>
      </w:pPr>
      <w:r>
        <w:t>Endzeit:</w:t>
      </w:r>
      <w:r>
        <w:br/>
        <w:t>Hier ist die Endzeit des Events (Tag und Uhrzeit) einzugeben.</w:t>
      </w:r>
    </w:p>
    <w:p w:rsidR="00EC4921" w:rsidRDefault="00EC4921" w:rsidP="00EC4921">
      <w:pPr>
        <w:pStyle w:val="Listenabsatz"/>
        <w:numPr>
          <w:ilvl w:val="0"/>
          <w:numId w:val="16"/>
        </w:numPr>
      </w:pPr>
      <w:r>
        <w:t>Event</w:t>
      </w:r>
      <w:r w:rsidR="00CF29B5">
        <w:t> </w:t>
      </w:r>
      <w:r>
        <w:t>bestätigen</w:t>
      </w:r>
      <w:r w:rsidR="00CF29B5">
        <w:t> </w:t>
      </w:r>
      <w:r>
        <w:t>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form Eventalizer.</w:t>
      </w:r>
    </w:p>
    <w:p w:rsidR="00EC4921" w:rsidRDefault="00EC4921" w:rsidP="00EC4921">
      <w:pPr>
        <w:ind w:left="426"/>
      </w:pPr>
      <w:r>
        <w:t>Sind alle Eingaben vorhanden wird der Benutzer damit zum Organisator des Events.</w:t>
      </w:r>
    </w:p>
    <w:p w:rsidR="00EC4921" w:rsidRDefault="00EC4921" w:rsidP="00EC4921">
      <w:pPr>
        <w:ind w:left="567" w:hanging="567"/>
      </w:pPr>
      <w:r>
        <w:t xml:space="preserve">F70 Der Organisator kann </w:t>
      </w:r>
      <w:proofErr w:type="gramStart"/>
      <w:r>
        <w:t>das</w:t>
      </w:r>
      <w:proofErr w:type="gramEnd"/>
      <w:r>
        <w:t xml:space="preserve">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CF29B5" w:rsidRDefault="00EC4921" w:rsidP="00EC4921">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CF29B5" w:rsidRDefault="00CF29B5">
      <w:pPr>
        <w:spacing w:line="288" w:lineRule="auto"/>
        <w:ind w:left="2160"/>
        <w:jc w:val="left"/>
      </w:pPr>
      <w:r>
        <w:br w:type="page"/>
      </w:r>
    </w:p>
    <w:p w:rsidR="00CF29B5" w:rsidRDefault="00EC4921" w:rsidP="00EC4921">
      <w:pPr>
        <w:ind w:left="567" w:hanging="567"/>
      </w:pPr>
      <w:r>
        <w:lastRenderedPageBreak/>
        <w:t>F90 Ein Benutzer kann auf der folgenden Eingabemaske an einem Event eines anderen B</w:t>
      </w:r>
      <w:r>
        <w:t>e</w:t>
      </w:r>
      <w:r>
        <w:t>nutzers teilnehmen, d.h. sich für diese Event anmelden:</w:t>
      </w:r>
    </w:p>
    <w:p w:rsidR="00EC4921" w:rsidRDefault="007D7186" w:rsidP="00EC4921">
      <w:pPr>
        <w:ind w:left="567" w:hanging="567"/>
      </w:pPr>
      <w:r>
        <w:rPr>
          <w:noProof/>
          <w:lang w:eastAsia="de-DE" w:bidi="ar-SA"/>
        </w:rPr>
        <w:drawing>
          <wp:inline distT="0" distB="0" distL="0" distR="0" wp14:anchorId="7874307E" wp14:editId="1C7544A4">
            <wp:extent cx="5753100" cy="4366810"/>
            <wp:effectExtent l="19050" t="0" r="0" b="0"/>
            <wp:docPr id="15" name="Bild 10" descr="C:\Users\MSGxxxxx\Desktop\Studium FSW\Eventalizer\Dokumente\Mock Ups\Mockup - Event Teilnah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Gxxxxx\Desktop\Studium FSW\Eventalizer\Dokumente\Mock Ups\Mockup - Event Teilnahme.png"/>
                    <pic:cNvPicPr>
                      <a:picLocks noChangeAspect="1" noChangeArrowheads="1"/>
                    </pic:cNvPicPr>
                  </pic:nvPicPr>
                  <pic:blipFill>
                    <a:blip r:embed="rId18"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rsidR="00EC4921">
        <w:br/>
        <w:t xml:space="preserve">Der Benutzer bekommt die Daten des Eventsangezeigt und hat die Möglichkeit sich für </w:t>
      </w:r>
      <w:proofErr w:type="gramStart"/>
      <w:r w:rsidR="00EC4921">
        <w:t>das</w:t>
      </w:r>
      <w:proofErr w:type="gramEnd"/>
      <w:r w:rsidR="00EC4921">
        <w:t xml:space="preserve">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EC4921" w:rsidRPr="00FB7F70" w:rsidRDefault="00EC4921" w:rsidP="00EC4921">
      <w:pPr>
        <w:ind w:left="567" w:hanging="567"/>
      </w:pPr>
      <w:r>
        <w:t>F100 Ein Benutzer kann auf der auf der oben beschriebenen Eingabemaske (siehe F90)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4" w:name="_Toc320351643"/>
      <w:bookmarkEnd w:id="20"/>
      <w:r>
        <w:br w:type="page"/>
      </w:r>
    </w:p>
    <w:p w:rsidR="00EC4921" w:rsidRDefault="00FD2679" w:rsidP="00EC4921">
      <w:pPr>
        <w:pStyle w:val="berschrift2"/>
      </w:pPr>
      <w:bookmarkStart w:id="25" w:name="_Toc327014847"/>
      <w:bookmarkEnd w:id="24"/>
      <w:r>
        <w:rPr>
          <w:noProof/>
          <w:lang w:eastAsia="de-DE" w:bidi="ar-SA"/>
        </w:rPr>
        <w:lastRenderedPageBreak/>
        <w:drawing>
          <wp:anchor distT="0" distB="0" distL="114300" distR="114300" simplePos="0" relativeHeight="251663360" behindDoc="0" locked="0" layoutInCell="1" allowOverlap="1" wp14:anchorId="59D70C96" wp14:editId="2A0ABB7F">
            <wp:simplePos x="0" y="0"/>
            <wp:positionH relativeFrom="margin">
              <wp:align>left</wp:align>
            </wp:positionH>
            <wp:positionV relativeFrom="margin">
              <wp:align>center</wp:align>
            </wp:positionV>
            <wp:extent cx="5787390" cy="7829550"/>
            <wp:effectExtent l="19050" t="0" r="3810" b="0"/>
            <wp:wrapSquare wrapText="bothSides"/>
            <wp:docPr id="6" name="Grafik 5" descr="DB-Schema - Querformat PAW 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 - Querformat PAW Vorschlag.png"/>
                    <pic:cNvPicPr/>
                  </pic:nvPicPr>
                  <pic:blipFill>
                    <a:blip r:embed="rId19" cstate="print"/>
                    <a:stretch>
                      <a:fillRect/>
                    </a:stretch>
                  </pic:blipFill>
                  <pic:spPr>
                    <a:xfrm>
                      <a:off x="0" y="0"/>
                      <a:ext cx="5787390" cy="7829550"/>
                    </a:xfrm>
                    <a:prstGeom prst="rect">
                      <a:avLst/>
                    </a:prstGeom>
                  </pic:spPr>
                </pic:pic>
              </a:graphicData>
            </a:graphic>
          </wp:anchor>
        </w:drawing>
      </w:r>
      <w:r w:rsidR="00EC4921">
        <w:t>Entitätsklassendiagramm</w:t>
      </w:r>
      <w:bookmarkEnd w:id="25"/>
    </w:p>
    <w:p w:rsidR="00EC4921" w:rsidRPr="00FD23E2"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6" w:name="_Toc320351644"/>
      <w:r>
        <w:br w:type="page"/>
      </w:r>
    </w:p>
    <w:bookmarkEnd w:id="26"/>
    <w:p w:rsidR="00EC4921" w:rsidRDefault="00EC4921" w:rsidP="00EC4921"/>
    <w:p w:rsidR="00EC4921" w:rsidRPr="008F24FB" w:rsidRDefault="00EC4921" w:rsidP="00EC4921">
      <w:pPr>
        <w:pStyle w:val="berschrift2"/>
      </w:pPr>
      <w:bookmarkStart w:id="27" w:name="_Toc327014848"/>
      <w:r>
        <w:t>Benutzungs- und Systemschnittstellen</w:t>
      </w:r>
      <w:bookmarkEnd w:id="27"/>
    </w:p>
    <w:p w:rsidR="00EC4921" w:rsidRDefault="00EC4921" w:rsidP="00EC4921">
      <w:r>
        <w:t>Die Internetplattform Eventalizer verfügt über eine Benutzungs- bzw. Systemschnittstelle zu einem Social Network. Über diese Schnittstelle können sich Internetbenutzer über ihre B</w:t>
      </w:r>
      <w:r>
        <w:t>e</w:t>
      </w:r>
      <w:r>
        <w:t>nutzerkennung vom jeweiligen Social-Network-Anbieter auf der Internetplattform Evental</w:t>
      </w:r>
      <w:r>
        <w:t>i</w:t>
      </w:r>
      <w:r>
        <w:t>zer anmelden. Die Autorisierung und Besorgung der Benutzerdaten erfolgt somit durch bzw. über das Social Network.</w:t>
      </w:r>
    </w:p>
    <w:p w:rsidR="00EC4921" w:rsidRDefault="00EC4921" w:rsidP="00EC4921">
      <w:r>
        <w:t>In einer weiteren Stufe bzw. einem kommenden Release kann diese Benutzungs- bzw. Sy</w:t>
      </w:r>
      <w:r>
        <w:t>s</w:t>
      </w:r>
      <w:r>
        <w:t>temschnittstelle dann dahingehend ausgebaut werden, Nachrichten oder Benutzermitte</w:t>
      </w:r>
      <w:r>
        <w:t>i</w:t>
      </w:r>
      <w:r>
        <w:t>lungen in diesen Social Network einzustellen</w:t>
      </w:r>
    </w:p>
    <w:p w:rsidR="00EC4921" w:rsidRDefault="00EC4921" w:rsidP="00EC4921">
      <w:r>
        <w:t>Gerade auch aus dem Grund, dass eine  Anmeldung die Grundvoraussetzung für die Benu</w:t>
      </w:r>
      <w:r>
        <w:t>t</w:t>
      </w:r>
      <w:r>
        <w:t>zung der Internetplattform Eventalizer ist, muss diese Schnittstelle von Anfang an in die Entwicklung mit einbezogen werden.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7"/>
      <w:r>
        <w:br w:type="page"/>
      </w:r>
    </w:p>
    <w:p w:rsidR="00EC4921" w:rsidRPr="008F24FB" w:rsidRDefault="00EC4921" w:rsidP="00EC4921">
      <w:pPr>
        <w:pStyle w:val="berschrift2"/>
      </w:pPr>
      <w:bookmarkStart w:id="29" w:name="_Toc327014849"/>
      <w:r w:rsidRPr="008F24FB">
        <w:lastRenderedPageBreak/>
        <w:t>A</w:t>
      </w:r>
      <w:bookmarkEnd w:id="28"/>
      <w:r>
        <w:t>ktivitätsdiagramme</w:t>
      </w:r>
      <w:bookmarkEnd w:id="29"/>
    </w:p>
    <w:p w:rsidR="00EC4921" w:rsidRDefault="00EC4921" w:rsidP="004A2925">
      <w:pPr>
        <w:pStyle w:val="Textkrper"/>
      </w:pPr>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EC4921" w:rsidRDefault="00EC4921" w:rsidP="00EC4921">
      <w:pPr>
        <w:pStyle w:val="berschrift3"/>
      </w:pPr>
      <w:bookmarkStart w:id="30" w:name="_Toc327014850"/>
      <w:r>
        <w:lastRenderedPageBreak/>
        <w:t>Aktivitätsdiagramm Anmeldung (unterstützt funktionale A</w:t>
      </w:r>
      <w:r>
        <w:t>n</w:t>
      </w:r>
      <w:r>
        <w:t>forderung F10)</w:t>
      </w:r>
      <w:r w:rsidR="004A2925">
        <w:rPr>
          <w:rStyle w:val="Funotenzeichen"/>
        </w:rPr>
        <w:footnoteReference w:id="3"/>
      </w:r>
      <w:r>
        <w:t>:</w:t>
      </w:r>
      <w:bookmarkEnd w:id="30"/>
    </w:p>
    <w:p w:rsidR="00EC4921" w:rsidRDefault="0097326B" w:rsidP="00EC4921">
      <w:pPr>
        <w:pStyle w:val="Textkrper"/>
      </w:pPr>
      <w:r>
        <w:rPr>
          <w:noProof/>
          <w:lang w:eastAsia="de-DE" w:bidi="ar-SA"/>
        </w:rPr>
        <w:drawing>
          <wp:inline distT="0" distB="0" distL="0" distR="0" wp14:anchorId="78C7CB47" wp14:editId="23CE6253">
            <wp:extent cx="5761355" cy="7042150"/>
            <wp:effectExtent l="19050" t="0" r="0" b="0"/>
            <wp:docPr id="3" name="Grafik 2" descr="Aktivitaetsdiagramm - Anmel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aetsdiagramm - Anmeldung.png"/>
                    <pic:cNvPicPr/>
                  </pic:nvPicPr>
                  <pic:blipFill>
                    <a:blip r:embed="rId20" cstate="print"/>
                    <a:stretch>
                      <a:fillRect/>
                    </a:stretch>
                  </pic:blipFill>
                  <pic:spPr>
                    <a:xfrm>
                      <a:off x="0" y="0"/>
                      <a:ext cx="5761355" cy="7042150"/>
                    </a:xfrm>
                    <a:prstGeom prst="rect">
                      <a:avLst/>
                    </a:prstGeom>
                  </pic:spPr>
                </pic:pic>
              </a:graphicData>
            </a:graphic>
          </wp:inline>
        </w:drawing>
      </w:r>
    </w:p>
    <w:p w:rsidR="00EC4921" w:rsidRDefault="00EC4921" w:rsidP="00EC4921">
      <w:pPr>
        <w:pStyle w:val="berschrift3"/>
      </w:pPr>
      <w:bookmarkStart w:id="31" w:name="_Toc327014851"/>
      <w:r>
        <w:lastRenderedPageBreak/>
        <w:t>Aktivitätsdiagramm Eventorganisation (unterstützt funkti</w:t>
      </w:r>
      <w:r>
        <w:t>o</w:t>
      </w:r>
      <w:r>
        <w:t>nale Anforderung F60):</w:t>
      </w:r>
      <w:bookmarkEnd w:id="31"/>
    </w:p>
    <w:p w:rsidR="00EC4921" w:rsidRDefault="0097326B" w:rsidP="00EC4921">
      <w:pPr>
        <w:pStyle w:val="Textkrper"/>
      </w:pPr>
      <w:r>
        <w:rPr>
          <w:noProof/>
          <w:lang w:eastAsia="de-DE" w:bidi="ar-SA"/>
        </w:rPr>
        <w:drawing>
          <wp:inline distT="0" distB="0" distL="0" distR="0" wp14:anchorId="3F9EC379" wp14:editId="48BDD113">
            <wp:extent cx="5761355" cy="6053455"/>
            <wp:effectExtent l="19050" t="0" r="0" b="0"/>
            <wp:docPr id="5" name="Grafik 4" descr="Aktivitaetsdiagramm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aetsdiagramm - Event organisieren.png"/>
                    <pic:cNvPicPr/>
                  </pic:nvPicPr>
                  <pic:blipFill>
                    <a:blip r:embed="rId21" cstate="print"/>
                    <a:stretch>
                      <a:fillRect/>
                    </a:stretch>
                  </pic:blipFill>
                  <pic:spPr>
                    <a:xfrm>
                      <a:off x="0" y="0"/>
                      <a:ext cx="5761355" cy="6053455"/>
                    </a:xfrm>
                    <a:prstGeom prst="rect">
                      <a:avLst/>
                    </a:prstGeom>
                  </pic:spPr>
                </pic:pic>
              </a:graphicData>
            </a:graphic>
          </wp:inline>
        </w:drawing>
      </w:r>
    </w:p>
    <w:p w:rsidR="00EC4921" w:rsidRDefault="00EC4921" w:rsidP="00EC4921">
      <w:pPr>
        <w:pStyle w:val="berschrift3"/>
      </w:pPr>
      <w:bookmarkStart w:id="32" w:name="_Toc327014852"/>
      <w:r>
        <w:lastRenderedPageBreak/>
        <w:t>Aktivitätsdiagramm Eventteilnahme (unterstützt funktionale Anforderung F90):</w:t>
      </w:r>
      <w:bookmarkEnd w:id="32"/>
    </w:p>
    <w:p w:rsidR="00EC4921" w:rsidRDefault="0097326B" w:rsidP="00EC4921">
      <w:pPr>
        <w:pStyle w:val="Textkrper"/>
      </w:pPr>
      <w:r>
        <w:rPr>
          <w:noProof/>
          <w:lang w:eastAsia="de-DE" w:bidi="ar-SA"/>
        </w:rPr>
        <w:drawing>
          <wp:inline distT="0" distB="0" distL="0" distR="0" wp14:anchorId="350A90C2" wp14:editId="7160278F">
            <wp:extent cx="5554039" cy="8267700"/>
            <wp:effectExtent l="19050" t="0" r="8561" b="0"/>
            <wp:docPr id="11" name="Grafik 10" descr="Aktivitaetsdiagramm - Event teilneh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aetsdiagramm - Event teilnehmen.png"/>
                    <pic:cNvPicPr/>
                  </pic:nvPicPr>
                  <pic:blipFill>
                    <a:blip r:embed="rId22" cstate="print"/>
                    <a:stretch>
                      <a:fillRect/>
                    </a:stretch>
                  </pic:blipFill>
                  <pic:spPr>
                    <a:xfrm>
                      <a:off x="0" y="0"/>
                      <a:ext cx="5556508" cy="8271375"/>
                    </a:xfrm>
                    <a:prstGeom prst="rect">
                      <a:avLst/>
                    </a:prstGeom>
                  </pic:spPr>
                </pic:pic>
              </a:graphicData>
            </a:graphic>
          </wp:inline>
        </w:drawing>
      </w:r>
    </w:p>
    <w:p w:rsidR="00A66300" w:rsidRPr="008F24FB" w:rsidRDefault="00A66300" w:rsidP="00A66300">
      <w:pPr>
        <w:pStyle w:val="berschrift2"/>
      </w:pPr>
      <w:bookmarkStart w:id="33" w:name="_Toc327014853"/>
      <w:r>
        <w:lastRenderedPageBreak/>
        <w:t>Sequenzdiagramm</w:t>
      </w:r>
      <w:bookmarkEnd w:id="33"/>
    </w:p>
    <w:p w:rsidR="00A66300" w:rsidRDefault="00A66300" w:rsidP="00A66300">
      <w:pPr>
        <w:pStyle w:val="Textkrper"/>
      </w:pPr>
      <w:r>
        <w:t>Im Folgenden ist das Sequenzdiagr</w:t>
      </w:r>
      <w:r w:rsidR="00CF29B5">
        <w:t xml:space="preserve">amm zur Benutzeranmeldung über </w:t>
      </w:r>
      <w:proofErr w:type="spellStart"/>
      <w:r w:rsidR="00CF29B5">
        <w:t>OAuth</w:t>
      </w:r>
      <w:proofErr w:type="spellEnd"/>
      <w:r>
        <w:t xml:space="preserve"> aufgeführt. Di</w:t>
      </w:r>
      <w:r>
        <w:t>e</w:t>
      </w:r>
      <w:r>
        <w:t>ses Sequenzdiagramm soll</w:t>
      </w:r>
      <w:r w:rsidRPr="00A66300">
        <w:t xml:space="preserve"> </w:t>
      </w:r>
      <w:r>
        <w:t>beispielhaft den Ablauf einer Benutzeranmeldung am System, d.h. auf der Internetplattform Eventalizer darstellen und aufzeigen, wann und wie die Ko</w:t>
      </w:r>
      <w:r>
        <w:t>m</w:t>
      </w:r>
      <w:r>
        <w:t xml:space="preserve">munikation (Anfragen und Antworten, Nachrichtenaustausch, etc.) zwischen dem Benutzer-System, dem </w:t>
      </w:r>
      <w:proofErr w:type="spellStart"/>
      <w:r>
        <w:t>Eventalizer</w:t>
      </w:r>
      <w:proofErr w:type="spellEnd"/>
      <w:r>
        <w:t xml:space="preserve">-System und dem </w:t>
      </w:r>
      <w:proofErr w:type="spellStart"/>
      <w:r w:rsidR="00CF29B5">
        <w:t>OAuth</w:t>
      </w:r>
      <w:proofErr w:type="spellEnd"/>
      <w:r>
        <w:t>-Partner stattfindet.</w:t>
      </w:r>
    </w:p>
    <w:p w:rsidR="00A66300" w:rsidRDefault="00A66300" w:rsidP="00A66300">
      <w:pPr>
        <w:pStyle w:val="Textkrper"/>
      </w:pPr>
      <w:r w:rsidRPr="00A66300">
        <w:rPr>
          <w:noProof/>
          <w:lang w:eastAsia="de-DE" w:bidi="ar-SA"/>
        </w:rPr>
        <w:drawing>
          <wp:inline distT="0" distB="0" distL="0" distR="0">
            <wp:extent cx="5761355" cy="3918092"/>
            <wp:effectExtent l="19050" t="0" r="0" b="0"/>
            <wp:docPr id="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761355" cy="3918092"/>
                    </a:xfrm>
                    <a:prstGeom prst="rect">
                      <a:avLst/>
                    </a:prstGeom>
                    <a:noFill/>
                    <a:ln w="9525">
                      <a:noFill/>
                      <a:miter lim="800000"/>
                      <a:headEnd/>
                      <a:tailEnd/>
                    </a:ln>
                  </pic:spPr>
                </pic:pic>
              </a:graphicData>
            </a:graphic>
          </wp:inline>
        </w:drawing>
      </w:r>
    </w:p>
    <w:p w:rsidR="00EC4921" w:rsidRDefault="00EC4921" w:rsidP="00EC4921">
      <w:pPr>
        <w:pStyle w:val="berschrift1"/>
      </w:pPr>
      <w:bookmarkStart w:id="34" w:name="_Toc320351648"/>
      <w:bookmarkStart w:id="35" w:name="_Toc327014854"/>
      <w:r w:rsidRPr="008F24FB">
        <w:lastRenderedPageBreak/>
        <w:t>Qualitätsanforderungen</w:t>
      </w:r>
      <w:bookmarkEnd w:id="34"/>
      <w:bookmarkEnd w:id="35"/>
    </w:p>
    <w:p w:rsidR="00EC4921" w:rsidRPr="00841C09" w:rsidRDefault="00EC4921" w:rsidP="00EC4921">
      <w:pPr>
        <w:pStyle w:val="Textkrper"/>
      </w:pPr>
      <w:r>
        <w:t>In den folgenden Abschnitten wird die technische Umsetzung der im Lastenheft definierten Qualitätsanforderungen beschrieben. Die Anforderungsverfolgung wird dabei durch aufg</w:t>
      </w:r>
      <w:r>
        <w:t>e</w:t>
      </w:r>
      <w:r>
        <w:t>führte Querverweise oder durch die Verwendung der gleichen Funktionsnummern ermö</w:t>
      </w:r>
      <w:r>
        <w:t>g</w:t>
      </w:r>
      <w:r>
        <w:t>licht.</w:t>
      </w:r>
    </w:p>
    <w:p w:rsidR="00EC4921" w:rsidRPr="008F24FB" w:rsidRDefault="00EC4921" w:rsidP="00EC4921">
      <w:pPr>
        <w:pStyle w:val="berschrift2"/>
      </w:pPr>
      <w:bookmarkStart w:id="36" w:name="_Toc320351649"/>
      <w:bookmarkStart w:id="37" w:name="_Toc327014855"/>
      <w:r w:rsidRPr="008F24FB">
        <w:t>Äußere und innere Qualität</w:t>
      </w:r>
      <w:bookmarkEnd w:id="36"/>
      <w:bookmarkEnd w:id="37"/>
    </w:p>
    <w:p w:rsidR="00EC4921" w:rsidRDefault="00EC4921" w:rsidP="00EC4921">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EC4921" w:rsidRDefault="00EC4921" w:rsidP="00EC4921">
      <w:pPr>
        <w:pStyle w:val="Textkrper"/>
      </w:pPr>
      <w:r>
        <w:t>Die im Folgenden aufgeführten Funktionen müssen daher fehlerfrei und vollständig zur Ve</w:t>
      </w:r>
      <w:r>
        <w:t>r</w:t>
      </w:r>
      <w:r>
        <w:t>fügung stehen.</w:t>
      </w:r>
    </w:p>
    <w:p w:rsidR="00EC4921" w:rsidRDefault="00EC4921" w:rsidP="00EC4921">
      <w:pPr>
        <w:pStyle w:val="berschrift3"/>
      </w:pPr>
      <w:bookmarkStart w:id="38" w:name="_Ref318533520"/>
      <w:bookmarkStart w:id="39" w:name="_Ref318533533"/>
      <w:bookmarkStart w:id="40" w:name="_Toc320351650"/>
      <w:bookmarkStart w:id="41" w:name="_Toc327014856"/>
      <w:r w:rsidRPr="008F24FB">
        <w:t>Funktionalität</w:t>
      </w:r>
      <w:bookmarkEnd w:id="38"/>
      <w:bookmarkEnd w:id="39"/>
      <w:bookmarkEnd w:id="40"/>
      <w:bookmarkEnd w:id="41"/>
    </w:p>
    <w:p w:rsidR="00EC4921" w:rsidRPr="00BB4E63" w:rsidRDefault="00E2537A" w:rsidP="00EC4921">
      <w:pPr>
        <w:ind w:left="567" w:hanging="567"/>
      </w:pPr>
      <w:r>
        <w:t>P</w:t>
      </w:r>
      <w:r w:rsidR="00EC4921" w:rsidRPr="00BB4E63">
        <w:t>Q10</w:t>
      </w:r>
      <w:r w:rsidR="00EC4921" w:rsidRPr="00BB4E63">
        <w:tab/>
        <w:t xml:space="preserve">Die Software muss alle </w:t>
      </w:r>
      <w:r w:rsidR="00EC4921">
        <w:t xml:space="preserve">im Lastenheft geforderten </w:t>
      </w:r>
      <w:r w:rsidR="00EC4921" w:rsidRPr="00BB4E63">
        <w:t xml:space="preserve">Funktionen </w:t>
      </w:r>
      <w:r w:rsidR="00EC4921">
        <w:t>besitzen</w:t>
      </w:r>
      <w:r w:rsidR="00EC4921" w:rsidRPr="00BB4E63">
        <w:t>.</w:t>
      </w:r>
    </w:p>
    <w:p w:rsidR="00EC4921" w:rsidRPr="00BB4E63" w:rsidRDefault="00E2537A" w:rsidP="00EC4921">
      <w:pPr>
        <w:ind w:left="567" w:hanging="567"/>
      </w:pPr>
      <w:r>
        <w:t>P</w:t>
      </w:r>
      <w:r w:rsidR="00EC4921" w:rsidRPr="00BB4E63">
        <w:t>Q20</w:t>
      </w:r>
      <w:r w:rsidR="00EC4921" w:rsidRPr="00BB4E63">
        <w:tab/>
      </w:r>
      <w:r w:rsidR="00EC4921">
        <w:t xml:space="preserve">Querverweis aufs Lastenheft LQ20. </w:t>
      </w:r>
    </w:p>
    <w:p w:rsidR="00EC4921" w:rsidRPr="00BB4E63" w:rsidRDefault="00E2537A" w:rsidP="00EC4921">
      <w:pPr>
        <w:ind w:left="567" w:hanging="567"/>
      </w:pPr>
      <w:r>
        <w:t>P</w:t>
      </w:r>
      <w:r w:rsidR="00EC4921" w:rsidRPr="00BB4E63">
        <w:t>Q21</w:t>
      </w:r>
      <w:r w:rsidR="00EC4921" w:rsidRPr="00BB4E63">
        <w:tab/>
      </w:r>
      <w:r w:rsidR="00EC4921">
        <w:t xml:space="preserve">Querverweis aufs Lastenheft LQ30. </w:t>
      </w:r>
    </w:p>
    <w:p w:rsidR="00EC4921" w:rsidRPr="00BB4E63" w:rsidRDefault="00E2537A" w:rsidP="00EC4921">
      <w:pPr>
        <w:ind w:left="567" w:hanging="567"/>
      </w:pPr>
      <w:r>
        <w:t>P</w:t>
      </w:r>
      <w:r w:rsidR="00EC4921" w:rsidRPr="00BB4E63">
        <w:t>Q30</w:t>
      </w:r>
      <w:r w:rsidR="00EC4921" w:rsidRPr="00BB4E63">
        <w:tab/>
        <w:t>Die Software muss mit</w:t>
      </w:r>
      <w:r w:rsidR="00EC4921">
        <w:t xml:space="preserve"> den im Kapitel Benutzungs- und Systemschnittstellen aufg</w:t>
      </w:r>
      <w:r w:rsidR="00EC4921">
        <w:t>e</w:t>
      </w:r>
      <w:r w:rsidR="00EC4921">
        <w:t xml:space="preserve">führten und damit in der Umgebung </w:t>
      </w:r>
      <w:r w:rsidR="00EC4921" w:rsidRPr="00BB4E63">
        <w:t>existierenden Anwendungen bzw. Systemen z</w:t>
      </w:r>
      <w:r w:rsidR="00EC4921" w:rsidRPr="00BB4E63">
        <w:t>u</w:t>
      </w:r>
      <w:r w:rsidR="00EC4921" w:rsidRPr="00BB4E63">
        <w:t>sammenspielen können.</w:t>
      </w:r>
    </w:p>
    <w:p w:rsidR="00EC4921" w:rsidRPr="00BB4E63" w:rsidRDefault="00E2537A" w:rsidP="00EC4921">
      <w:pPr>
        <w:ind w:left="567" w:hanging="567"/>
      </w:pPr>
      <w:r>
        <w:t>P</w:t>
      </w:r>
      <w:r w:rsidR="00EC4921" w:rsidRPr="00BB4E63">
        <w:t>Q40</w:t>
      </w:r>
      <w:r w:rsidR="00EC4921" w:rsidRPr="00BB4E63">
        <w:tab/>
      </w:r>
      <w:r w:rsidR="00EC4921">
        <w:t>Querverweis aufs Lastenheft LQ40.</w:t>
      </w:r>
    </w:p>
    <w:p w:rsidR="00EC4921" w:rsidRPr="00BB4E63" w:rsidRDefault="00E2537A" w:rsidP="00EC4921">
      <w:pPr>
        <w:ind w:left="567" w:hanging="567"/>
      </w:pPr>
      <w:r>
        <w:t>P</w:t>
      </w:r>
      <w:r w:rsidR="00EC4921" w:rsidRPr="00BB4E63">
        <w:t>Q50</w:t>
      </w:r>
      <w:r w:rsidR="00EC4921" w:rsidRPr="00BB4E63">
        <w:tab/>
      </w:r>
      <w:r w:rsidR="00EC4921">
        <w:t>Querverweis aufs Lastenheft LQ50.</w:t>
      </w:r>
    </w:p>
    <w:p w:rsidR="00EC4921" w:rsidRPr="008F24FB" w:rsidRDefault="00EC4921" w:rsidP="00EC4921">
      <w:pPr>
        <w:pStyle w:val="berschrift3"/>
      </w:pPr>
      <w:bookmarkStart w:id="42" w:name="_Toc320351651"/>
      <w:bookmarkStart w:id="43" w:name="_Toc327014857"/>
      <w:r w:rsidRPr="008F24FB">
        <w:t>Zuverlässigkeit</w:t>
      </w:r>
      <w:bookmarkEnd w:id="42"/>
      <w:bookmarkEnd w:id="43"/>
    </w:p>
    <w:p w:rsidR="00EC4921" w:rsidRPr="00BB4E63" w:rsidRDefault="00EC4921" w:rsidP="00EC4921">
      <w:r w:rsidRPr="00BB4E63">
        <w:t>Auf das Merkmal Zuverlässigkeit wird</w:t>
      </w:r>
      <w:r>
        <w:t>, wie im Lastenheft gefordert,</w:t>
      </w:r>
      <w:r w:rsidRPr="00BB4E63">
        <w:t xml:space="preserve"> </w:t>
      </w:r>
      <w:proofErr w:type="gramStart"/>
      <w:r w:rsidRPr="00BB4E63">
        <w:t>die größte</w:t>
      </w:r>
      <w:r w:rsidR="00E2537A">
        <w:t>n</w:t>
      </w:r>
      <w:proofErr w:type="gramEnd"/>
      <w:r w:rsidRPr="00BB4E63">
        <w:t xml:space="preserve"> Wert gelegt.</w:t>
      </w:r>
    </w:p>
    <w:p w:rsidR="00EC4921" w:rsidRPr="00BB4E63" w:rsidRDefault="00E2537A" w:rsidP="00EC4921">
      <w:pPr>
        <w:ind w:left="567" w:hanging="567"/>
      </w:pPr>
      <w:r>
        <w:t>P</w:t>
      </w:r>
      <w:r w:rsidR="00EC4921" w:rsidRPr="00BB4E63">
        <w:t>Q60</w:t>
      </w:r>
      <w:r w:rsidR="00EC4921" w:rsidRPr="00BB4E63">
        <w:tab/>
        <w:t>Die Software muss besond</w:t>
      </w:r>
      <w:r w:rsidR="00EC4921">
        <w:t>ers zuverlässig und robust sein</w:t>
      </w:r>
      <w:r>
        <w:t>.</w:t>
      </w:r>
    </w:p>
    <w:p w:rsidR="00EC4921" w:rsidRPr="00BB4E63" w:rsidRDefault="00E2537A" w:rsidP="00EC4921">
      <w:pPr>
        <w:ind w:left="567" w:hanging="567"/>
      </w:pPr>
      <w:r>
        <w:t>P</w:t>
      </w:r>
      <w:r w:rsidR="00EC4921" w:rsidRPr="00BB4E63">
        <w:t>Q70</w:t>
      </w:r>
      <w:r w:rsidR="00EC4921" w:rsidRPr="00BB4E63">
        <w:tab/>
      </w:r>
      <w:r w:rsidR="00EC4921">
        <w:t>Querverweis aufs Lastenheft LQ70.</w:t>
      </w:r>
    </w:p>
    <w:p w:rsidR="00EC4921" w:rsidRPr="00BB4E63" w:rsidRDefault="00E2537A" w:rsidP="00EC4921">
      <w:pPr>
        <w:ind w:left="567" w:hanging="567"/>
      </w:pPr>
      <w:r>
        <w:t>P</w:t>
      </w:r>
      <w:r w:rsidR="00EC4921" w:rsidRPr="00BB4E63">
        <w:t>Q80</w:t>
      </w:r>
      <w:r w:rsidR="00EC4921" w:rsidRPr="00BB4E63">
        <w:tab/>
        <w:t xml:space="preserve">Die Software </w:t>
      </w:r>
      <w:r w:rsidR="00EC4921">
        <w:t>muss</w:t>
      </w:r>
      <w:r w:rsidR="00EC4921" w:rsidRPr="00BB4E63">
        <w:t xml:space="preserve"> bei Software-Fehlern, sowie bei fehlerhafter menschlicher Benu</w:t>
      </w:r>
      <w:r w:rsidR="00EC4921" w:rsidRPr="00BB4E63">
        <w:t>t</w:t>
      </w:r>
      <w:r w:rsidR="00EC4921" w:rsidRPr="00BB4E63">
        <w:t xml:space="preserve">zung oder Nicht-Einhaltung </w:t>
      </w:r>
      <w:r w:rsidR="00EC4921">
        <w:t xml:space="preserve">von </w:t>
      </w:r>
      <w:r w:rsidR="00EC4921" w:rsidRPr="00BB4E63">
        <w:t>spezifizierten Schnittstelle</w:t>
      </w:r>
      <w:r w:rsidR="00EC4921">
        <w:t>n keine Beeinträchtigung der Leistung bzw. die Leistungsfähigkeit haben</w:t>
      </w:r>
      <w:r w:rsidR="00EC4921" w:rsidRPr="00BB4E63">
        <w:t>.</w:t>
      </w:r>
    </w:p>
    <w:p w:rsidR="00EC4921" w:rsidRPr="00BB4E63" w:rsidRDefault="00E2537A" w:rsidP="00EC4921">
      <w:pPr>
        <w:ind w:left="567" w:hanging="567"/>
      </w:pPr>
      <w:r>
        <w:t>P</w:t>
      </w:r>
      <w:r w:rsidR="00EC4921" w:rsidRPr="00BB4E63">
        <w:t>Q90</w:t>
      </w:r>
      <w:r w:rsidR="00EC4921" w:rsidRPr="00BB4E63">
        <w:tab/>
        <w:t>Die Software muss im Rahmen eines Tages nach einem Versagen oder Ausfall wiede</w:t>
      </w:r>
      <w:r w:rsidR="00EC4921" w:rsidRPr="00BB4E63">
        <w:t>r</w:t>
      </w:r>
      <w:r w:rsidR="00EC4921">
        <w:t>hergestellt sein</w:t>
      </w:r>
      <w:r w:rsidR="00EC4921" w:rsidRPr="00BB4E63">
        <w:t xml:space="preserve">. </w:t>
      </w:r>
      <w:r w:rsidR="00EC4921">
        <w:t>Di</w:t>
      </w:r>
      <w:r w:rsidR="00EC4921" w:rsidRPr="00BB4E63">
        <w:t xml:space="preserve">rekt betroffenen Daten </w:t>
      </w:r>
      <w:r w:rsidR="00EC4921">
        <w:t xml:space="preserve">müssen </w:t>
      </w:r>
      <w:r w:rsidR="00EC4921" w:rsidRPr="00BB4E63">
        <w:t>unbedingt wiedergewonnen we</w:t>
      </w:r>
      <w:r w:rsidR="00EC4921" w:rsidRPr="00BB4E63">
        <w:t>r</w:t>
      </w:r>
      <w:r w:rsidR="00EC4921" w:rsidRPr="00BB4E63">
        <w:t>den.</w:t>
      </w:r>
    </w:p>
    <w:p w:rsidR="00EC4921" w:rsidRPr="008F24FB" w:rsidRDefault="00EC4921" w:rsidP="00EC4921">
      <w:pPr>
        <w:pStyle w:val="berschrift3"/>
      </w:pPr>
      <w:bookmarkStart w:id="44" w:name="_Toc320351652"/>
      <w:bookmarkStart w:id="45" w:name="_Toc327014858"/>
      <w:r w:rsidRPr="008F24FB">
        <w:lastRenderedPageBreak/>
        <w:t>Benutzbarkeit</w:t>
      </w:r>
      <w:bookmarkEnd w:id="44"/>
      <w:bookmarkEnd w:id="45"/>
    </w:p>
    <w:p w:rsidR="00EC4921" w:rsidRPr="00BB4E63" w:rsidRDefault="00E2537A" w:rsidP="00EC4921">
      <w:pPr>
        <w:ind w:left="567" w:hanging="567"/>
      </w:pPr>
      <w:r>
        <w:t xml:space="preserve">Nach der Zuverlässigkeit wird auf </w:t>
      </w:r>
      <w:r w:rsidR="00EC4921" w:rsidRPr="00BB4E63">
        <w:t xml:space="preserve">das Merkmal </w:t>
      </w:r>
      <w:r>
        <w:t>der Benutzbarkeit den</w:t>
      </w:r>
      <w:r w:rsidR="00EC4921" w:rsidRPr="00BB4E63">
        <w:t xml:space="preserve"> zweitgrößte</w:t>
      </w:r>
      <w:r>
        <w:t>n</w:t>
      </w:r>
      <w:r w:rsidR="00EC4921" w:rsidRPr="00BB4E63">
        <w:t xml:space="preserve"> Wer</w:t>
      </w:r>
      <w:r>
        <w:t>t gelegt</w:t>
      </w:r>
      <w:r w:rsidR="00EC4921" w:rsidRPr="00BB4E63">
        <w:t>.</w:t>
      </w:r>
    </w:p>
    <w:p w:rsidR="00EC4921" w:rsidRPr="00BB4E63" w:rsidRDefault="00E2537A" w:rsidP="00EC4921">
      <w:pPr>
        <w:ind w:left="567" w:hanging="567"/>
      </w:pPr>
      <w:r>
        <w:t>P</w:t>
      </w:r>
      <w:r w:rsidR="00EC4921" w:rsidRPr="00BB4E63">
        <w:t>Q100</w:t>
      </w:r>
      <w:r w:rsidR="00EC4921" w:rsidRPr="00BB4E63">
        <w:tab/>
      </w:r>
      <w:r w:rsidR="00EC4921">
        <w:t>Querverweis aufs Lastenheft LQ100.</w:t>
      </w:r>
    </w:p>
    <w:p w:rsidR="00EC4921" w:rsidRDefault="00E2537A" w:rsidP="00EC4921">
      <w:pPr>
        <w:ind w:left="567" w:hanging="567"/>
      </w:pPr>
      <w:r>
        <w:t>P</w:t>
      </w:r>
      <w:r w:rsidR="00EC4921" w:rsidRPr="00BB4E63">
        <w:t>Q110</w:t>
      </w:r>
      <w:r w:rsidR="00EC4921" w:rsidRPr="00BB4E63">
        <w:tab/>
      </w:r>
      <w:r w:rsidR="00EC4921">
        <w:t>Querverweis aufs Lastenheft LQ110.</w:t>
      </w:r>
    </w:p>
    <w:p w:rsidR="00EC4921" w:rsidRPr="00BB4E63" w:rsidRDefault="00E2537A" w:rsidP="00EC4921">
      <w:pPr>
        <w:ind w:left="567" w:hanging="567"/>
      </w:pPr>
      <w:r>
        <w:t>P</w:t>
      </w:r>
      <w:r w:rsidR="00EC4921" w:rsidRPr="00BB4E63">
        <w:t>Q120</w:t>
      </w:r>
      <w:r w:rsidR="00EC4921" w:rsidRPr="00BB4E63">
        <w:tab/>
      </w:r>
      <w:r w:rsidR="00EC4921">
        <w:t>Die Software muss design-technisch ansprechend dargestellt sein und dem menschl</w:t>
      </w:r>
      <w:r w:rsidR="00EC4921">
        <w:t>i</w:t>
      </w:r>
      <w:r w:rsidR="00EC4921">
        <w:t>chen Betrachter gefallen.</w:t>
      </w:r>
    </w:p>
    <w:p w:rsidR="00EC4921" w:rsidRPr="00BB4E63" w:rsidRDefault="00E2537A" w:rsidP="00EC4921">
      <w:pPr>
        <w:ind w:left="567" w:hanging="567"/>
      </w:pPr>
      <w:r>
        <w:t>P</w:t>
      </w:r>
      <w:r w:rsidR="00EC4921" w:rsidRPr="00BB4E63">
        <w:t>Q130</w:t>
      </w:r>
      <w:r w:rsidR="00EC4921" w:rsidRPr="00BB4E63">
        <w:tab/>
      </w:r>
      <w:r w:rsidR="00EC4921">
        <w:t>Querverweis aufs Lastenheft LQ130.</w:t>
      </w:r>
    </w:p>
    <w:p w:rsidR="00EC4921" w:rsidRPr="008F24FB" w:rsidRDefault="00EC4921" w:rsidP="00EC4921">
      <w:pPr>
        <w:pStyle w:val="berschrift3"/>
      </w:pPr>
      <w:bookmarkStart w:id="46" w:name="_Ref318533611"/>
      <w:bookmarkStart w:id="47" w:name="_Ref318533614"/>
      <w:bookmarkStart w:id="48" w:name="_Toc320351653"/>
      <w:bookmarkStart w:id="49" w:name="_Toc327014859"/>
      <w:r w:rsidRPr="008F24FB">
        <w:t>Effizienz</w:t>
      </w:r>
      <w:bookmarkEnd w:id="46"/>
      <w:bookmarkEnd w:id="47"/>
      <w:bookmarkEnd w:id="48"/>
      <w:bookmarkEnd w:id="49"/>
    </w:p>
    <w:p w:rsidR="00EC4921" w:rsidRPr="00BB4E63" w:rsidRDefault="00E2537A" w:rsidP="00EC4921">
      <w:pPr>
        <w:ind w:left="567" w:hanging="567"/>
      </w:pPr>
      <w:r>
        <w:t>P</w:t>
      </w:r>
      <w:r w:rsidR="00EC4921" w:rsidRPr="00BB4E63">
        <w:t>Q140</w:t>
      </w:r>
      <w:r w:rsidR="00EC4921" w:rsidRPr="00BB4E63">
        <w:tab/>
      </w:r>
      <w:r w:rsidR="00EC4921">
        <w:t>Die Software muss f</w:t>
      </w:r>
      <w:r w:rsidR="00EC4921" w:rsidRPr="00BB4E63">
        <w:t xml:space="preserve">ür die Erfüllung der geforderten Funktionalitäten </w:t>
      </w:r>
      <w:r w:rsidR="00EC4921">
        <w:t>m</w:t>
      </w:r>
      <w:r w:rsidR="00EC4921" w:rsidRPr="00BB4E63">
        <w:t>öglichst wenig Zeit benö</w:t>
      </w:r>
      <w:r w:rsidR="00EC4921">
        <w:t>tigen</w:t>
      </w:r>
      <w:r w:rsidR="00EC4921" w:rsidRPr="00BB4E63">
        <w:t>. Die Antwort auf einen Klick eines Benutzers muss recht schnell, d.h. mit einer möglichst kurzen Wartezeit erfolgen.</w:t>
      </w:r>
    </w:p>
    <w:p w:rsidR="00EC4921" w:rsidRPr="008F24FB" w:rsidRDefault="00EC4921" w:rsidP="00EC4921">
      <w:pPr>
        <w:pStyle w:val="berschrift3"/>
      </w:pPr>
      <w:bookmarkStart w:id="50" w:name="_Toc320351654"/>
      <w:bookmarkStart w:id="51" w:name="_Toc327014860"/>
      <w:r w:rsidRPr="008F24FB">
        <w:t>Wartbarkeit</w:t>
      </w:r>
      <w:bookmarkEnd w:id="50"/>
      <w:bookmarkEnd w:id="51"/>
    </w:p>
    <w:p w:rsidR="00EC4921" w:rsidRPr="00BB4E63" w:rsidRDefault="00E2537A" w:rsidP="00EC4921">
      <w:pPr>
        <w:ind w:left="567" w:hanging="567"/>
      </w:pPr>
      <w:r>
        <w:t>P</w:t>
      </w:r>
      <w:r w:rsidR="00EC4921" w:rsidRPr="00BB4E63">
        <w:t>Q150</w:t>
      </w:r>
      <w:r w:rsidR="00EC4921" w:rsidRPr="00BB4E63">
        <w:tab/>
      </w:r>
      <w:r w:rsidR="00EC4921">
        <w:t>Querverweis aufs Lastenheft LQ150.</w:t>
      </w:r>
    </w:p>
    <w:p w:rsidR="00EC4921" w:rsidRPr="008F24FB" w:rsidRDefault="00EC4921" w:rsidP="00EC4921">
      <w:pPr>
        <w:pStyle w:val="berschrift3"/>
      </w:pPr>
      <w:bookmarkStart w:id="52" w:name="_Toc320351655"/>
      <w:bookmarkStart w:id="53" w:name="_Toc327014861"/>
      <w:r w:rsidRPr="008F24FB">
        <w:t>Portabilität</w:t>
      </w:r>
      <w:bookmarkEnd w:id="52"/>
      <w:bookmarkEnd w:id="53"/>
    </w:p>
    <w:p w:rsidR="00EC4921" w:rsidRPr="00BB4E63" w:rsidRDefault="00E2537A" w:rsidP="00EC4921">
      <w:pPr>
        <w:ind w:left="567" w:hanging="567"/>
      </w:pPr>
      <w:r>
        <w:t>P</w:t>
      </w:r>
      <w:r w:rsidR="00EC4921" w:rsidRPr="00BB4E63">
        <w:t>Q160</w:t>
      </w:r>
      <w:r w:rsidR="00EC4921" w:rsidRPr="00BB4E63">
        <w:tab/>
        <w:t xml:space="preserve">Die Software </w:t>
      </w:r>
      <w:r w:rsidR="00EC4921">
        <w:t>wird zuerst an eine</w:t>
      </w:r>
      <w:r w:rsidR="00EC4921" w:rsidRPr="00BB4E63">
        <w:t xml:space="preserve"> relationalen Datenbank </w:t>
      </w:r>
      <w:r w:rsidR="00EC4921">
        <w:t xml:space="preserve">angeboten. Trotzdem muss bei der Entwicklung beachtet werden, zukünftig auch andere </w:t>
      </w:r>
      <w:r w:rsidR="00EC4921" w:rsidRPr="00BB4E63">
        <w:t>Datenbank</w:t>
      </w:r>
      <w:r w:rsidR="00EC4921">
        <w:t>en zu unte</w:t>
      </w:r>
      <w:r w:rsidR="00EC4921">
        <w:t>r</w:t>
      </w:r>
      <w:r w:rsidR="00EC4921">
        <w:t>stützen</w:t>
      </w:r>
      <w:r w:rsidR="00EC4921" w:rsidRPr="00BB4E63">
        <w:t>.</w:t>
      </w:r>
    </w:p>
    <w:p w:rsidR="00EC4921" w:rsidRPr="00BB4E63" w:rsidRDefault="00E2537A" w:rsidP="00EC4921">
      <w:pPr>
        <w:ind w:left="567" w:hanging="567"/>
      </w:pPr>
      <w:r>
        <w:t>P</w:t>
      </w:r>
      <w:r w:rsidR="00EC4921" w:rsidRPr="00BB4E63">
        <w:t>Q170</w:t>
      </w:r>
      <w:r w:rsidR="00EC4921" w:rsidRPr="00BB4E63">
        <w:tab/>
      </w:r>
      <w:r w:rsidR="00EC4921">
        <w:t>Querverweis aufs Lastenheft LQ170.</w:t>
      </w:r>
    </w:p>
    <w:p w:rsidR="00EC4921" w:rsidRPr="008F24FB" w:rsidRDefault="00EC4921" w:rsidP="00EC4921">
      <w:pPr>
        <w:pStyle w:val="berschrift2"/>
      </w:pPr>
      <w:bookmarkStart w:id="54" w:name="_Toc320351656"/>
      <w:bookmarkStart w:id="55" w:name="_Toc327014862"/>
      <w:r w:rsidRPr="008F24FB">
        <w:t>Gebrauchstauglichkeit</w:t>
      </w:r>
      <w:bookmarkEnd w:id="54"/>
      <w:bookmarkEnd w:id="55"/>
    </w:p>
    <w:p w:rsidR="00EC4921" w:rsidRPr="008F24FB" w:rsidRDefault="00EC4921" w:rsidP="00EC4921">
      <w:pPr>
        <w:pStyle w:val="berschrift3"/>
      </w:pPr>
      <w:bookmarkStart w:id="56" w:name="_Toc320351657"/>
      <w:bookmarkStart w:id="57" w:name="_Toc327014863"/>
      <w:r w:rsidRPr="008F24FB">
        <w:t>Effektivität</w:t>
      </w:r>
      <w:bookmarkEnd w:id="56"/>
      <w:bookmarkEnd w:id="57"/>
    </w:p>
    <w:p w:rsidR="00EC4921" w:rsidRPr="00BB4E63" w:rsidRDefault="00E2537A" w:rsidP="00EC4921">
      <w:pPr>
        <w:ind w:left="567" w:hanging="567"/>
      </w:pPr>
      <w:r>
        <w:t>P</w:t>
      </w:r>
      <w:r w:rsidR="00EC4921">
        <w:t>Q180</w:t>
      </w:r>
      <w:r w:rsidR="00EC4921">
        <w:tab/>
        <w:t>Querverweis aufs Lastenheft LQ180.</w:t>
      </w:r>
    </w:p>
    <w:p w:rsidR="00EC4921" w:rsidRPr="008F24FB" w:rsidRDefault="00EC4921" w:rsidP="00EC4921">
      <w:pPr>
        <w:pStyle w:val="berschrift3"/>
      </w:pPr>
      <w:bookmarkStart w:id="58" w:name="_Toc320351658"/>
      <w:bookmarkStart w:id="59" w:name="_Toc327014864"/>
      <w:r w:rsidRPr="008F24FB">
        <w:t>Produktivität</w:t>
      </w:r>
      <w:bookmarkEnd w:id="58"/>
      <w:bookmarkEnd w:id="59"/>
    </w:p>
    <w:p w:rsidR="00EC4921" w:rsidRPr="00BB4E63" w:rsidRDefault="00E2537A" w:rsidP="00EC4921">
      <w:pPr>
        <w:ind w:left="567" w:hanging="567"/>
      </w:pPr>
      <w:r>
        <w:t>P</w:t>
      </w:r>
      <w:r w:rsidR="00EC4921">
        <w:t>Q190</w:t>
      </w:r>
      <w:r w:rsidR="00EC4921">
        <w:tab/>
        <w:t>Querverweis aufs Lastenheft LQ190.</w:t>
      </w:r>
    </w:p>
    <w:p w:rsidR="00EC4921" w:rsidRPr="008F24FB" w:rsidRDefault="00EC4921" w:rsidP="00EC4921">
      <w:pPr>
        <w:pStyle w:val="berschrift3"/>
      </w:pPr>
      <w:bookmarkStart w:id="60" w:name="_Toc320351659"/>
      <w:bookmarkStart w:id="61" w:name="_Toc327014865"/>
      <w:r w:rsidRPr="008F24FB">
        <w:t>Sicherheit</w:t>
      </w:r>
      <w:bookmarkEnd w:id="60"/>
      <w:bookmarkEnd w:id="61"/>
    </w:p>
    <w:p w:rsidR="00EC4921" w:rsidRDefault="00E2537A" w:rsidP="00EC4921">
      <w:pPr>
        <w:ind w:left="567" w:hanging="567"/>
      </w:pPr>
      <w:r>
        <w:t>P</w:t>
      </w:r>
      <w:r w:rsidR="00EC4921">
        <w:t>Q200</w:t>
      </w:r>
      <w:r w:rsidR="00EC4921">
        <w:tab/>
        <w:t>Die Software muss unberechtigten, versehentlichen sowie auch vorsätzlichen Zugriff verhindern und damit im Rahmen der Datenhaltung sicher sein.</w:t>
      </w:r>
    </w:p>
    <w:p w:rsidR="00EC4921" w:rsidRPr="008F24FB" w:rsidRDefault="00EC4921" w:rsidP="00EC4921">
      <w:pPr>
        <w:pStyle w:val="berschrift3"/>
      </w:pPr>
      <w:bookmarkStart w:id="62" w:name="_Toc320351660"/>
      <w:bookmarkStart w:id="63" w:name="_Toc327014866"/>
      <w:r w:rsidRPr="008F24FB">
        <w:t>Zufriedenheit</w:t>
      </w:r>
      <w:bookmarkEnd w:id="62"/>
      <w:bookmarkEnd w:id="63"/>
    </w:p>
    <w:p w:rsidR="00EC4921" w:rsidRDefault="00E2537A" w:rsidP="00CF29B5">
      <w:pPr>
        <w:ind w:left="567" w:hanging="567"/>
      </w:pPr>
      <w:r>
        <w:t>P</w:t>
      </w:r>
      <w:r w:rsidR="00EC4921">
        <w:t>Q210</w:t>
      </w:r>
      <w:r w:rsidR="00EC4921">
        <w:tab/>
        <w:t>Querverweis aufs Lastenheft LQ210.</w:t>
      </w:r>
    </w:p>
    <w:p w:rsidR="00EC4921" w:rsidRPr="008F24FB" w:rsidRDefault="00EC4921" w:rsidP="00EC4921">
      <w:pPr>
        <w:pStyle w:val="berschrift2"/>
      </w:pPr>
      <w:bookmarkStart w:id="64" w:name="_Toc320351661"/>
      <w:bookmarkStart w:id="65" w:name="_Toc327014867"/>
      <w:r w:rsidRPr="008F24FB">
        <w:lastRenderedPageBreak/>
        <w:t>Technische Anforderungen</w:t>
      </w:r>
      <w:bookmarkEnd w:id="64"/>
      <w:bookmarkEnd w:id="65"/>
    </w:p>
    <w:p w:rsidR="00CA7E87" w:rsidRPr="008F24FB" w:rsidRDefault="00CA7E87" w:rsidP="00CA7E87">
      <w:pPr>
        <w:pStyle w:val="berschrift3"/>
      </w:pPr>
      <w:bookmarkStart w:id="66" w:name="_Toc320351662"/>
      <w:bookmarkStart w:id="67" w:name="_Toc320351664"/>
      <w:bookmarkStart w:id="68" w:name="_Toc327014868"/>
      <w:r w:rsidRPr="008F24FB">
        <w:t>Einsatzumgebung</w:t>
      </w:r>
      <w:bookmarkEnd w:id="66"/>
      <w:bookmarkEnd w:id="68"/>
    </w:p>
    <w:p w:rsidR="00CA7E87" w:rsidRDefault="00CA7E87" w:rsidP="00CA7E87">
      <w:r>
        <w:t>Für die Software ist eine Client-Server-Architektur vorgesehen. Das Backend, d.h. die Date</w:t>
      </w:r>
      <w:r>
        <w:t>n</w:t>
      </w:r>
      <w:r>
        <w:t xml:space="preserve">haltung erfolgt über eine relationale Datenbank, welche über </w:t>
      </w:r>
      <w:proofErr w:type="gramStart"/>
      <w:r>
        <w:t>die</w:t>
      </w:r>
      <w:proofErr w:type="gramEnd"/>
      <w:r>
        <w:t xml:space="preserve"> Java </w:t>
      </w:r>
      <w:proofErr w:type="spellStart"/>
      <w:r>
        <w:t>Persistence</w:t>
      </w:r>
      <w:proofErr w:type="spellEnd"/>
      <w:r>
        <w:t xml:space="preserve"> API (JPA) angesprochen werden sollte. Als Anwendungsserver kommt ein J2EE-Anwendungsserver zum Einsatz. Die Benutzeroberfläche ist ein auf dem MVC-Prinzip (Modell-View-Controller-Prinzip) aufbauendes Web-Frontend, welches JSPs (</w:t>
      </w:r>
      <w:proofErr w:type="spellStart"/>
      <w:r w:rsidRPr="001F4E08">
        <w:t>JavaServer</w:t>
      </w:r>
      <w:proofErr w:type="spellEnd"/>
      <w:r w:rsidRPr="001F4E08">
        <w:t xml:space="preserve"> Pages</w:t>
      </w:r>
      <w:r>
        <w:t>) als View verwendet und in allen gängigen Browsern (Mozilla Firefox, Microsoft Internet-Explorer, Google Chr</w:t>
      </w:r>
      <w:r>
        <w:t>o</w:t>
      </w:r>
      <w:r>
        <w:t>me, Apple Safari) lauffähig ist.</w:t>
      </w:r>
    </w:p>
    <w:p w:rsidR="00CA7E87" w:rsidRPr="008F24FB" w:rsidRDefault="00CA7E87" w:rsidP="00CA7E87">
      <w:pPr>
        <w:pStyle w:val="berschrift3"/>
      </w:pPr>
      <w:bookmarkStart w:id="69" w:name="_Toc320351663"/>
      <w:bookmarkStart w:id="70" w:name="_Toc327014869"/>
      <w:r w:rsidRPr="008F24FB">
        <w:t>Entwicklungsumgebung</w:t>
      </w:r>
      <w:bookmarkEnd w:id="69"/>
      <w:bookmarkEnd w:id="70"/>
    </w:p>
    <w:p w:rsidR="00CA7E87" w:rsidRDefault="00CA7E87" w:rsidP="00CA7E87">
      <w:r>
        <w:t>Querverweis Lastenheft, Kapitel „Technische Anforderungen“, Unterkapitel „Entwicklung</w:t>
      </w:r>
      <w:r>
        <w:t>s</w:t>
      </w:r>
      <w:r>
        <w:t>umgebung“.</w:t>
      </w:r>
    </w:p>
    <w:p w:rsidR="00EC4921" w:rsidRDefault="00EC4921" w:rsidP="00EC4921">
      <w:pPr>
        <w:pStyle w:val="berschrift2"/>
        <w:ind w:left="578" w:hanging="578"/>
      </w:pPr>
      <w:bookmarkStart w:id="71" w:name="_Toc327014870"/>
      <w:r w:rsidRPr="008F24FB">
        <w:t>Lieferumfang</w:t>
      </w:r>
      <w:bookmarkEnd w:id="67"/>
      <w:bookmarkEnd w:id="71"/>
    </w:p>
    <w:p w:rsidR="00EC4921" w:rsidRPr="007F0601" w:rsidRDefault="00EC4921" w:rsidP="00CF29B5">
      <w:r>
        <w:t>Der im Lastenheft definierte Lieferumfang ist vollständig bezüglich ausführbaren Progra</w:t>
      </w:r>
      <w:r>
        <w:t>m</w:t>
      </w:r>
      <w:r>
        <w:t>men, Quellcode, Dokumentation und Daten einzuhalten.</w:t>
      </w:r>
      <w:bookmarkStart w:id="72" w:name="_Toc320351669"/>
    </w:p>
    <w:p w:rsidR="00EC4921" w:rsidRPr="008F24FB" w:rsidRDefault="00EC4921" w:rsidP="00EC4921">
      <w:pPr>
        <w:pStyle w:val="berschrift1"/>
      </w:pPr>
      <w:bookmarkStart w:id="73" w:name="_Toc327014871"/>
      <w:r w:rsidRPr="008F24FB">
        <w:lastRenderedPageBreak/>
        <w:t>Abnahmekriterien</w:t>
      </w:r>
      <w:bookmarkEnd w:id="72"/>
      <w:bookmarkEnd w:id="73"/>
    </w:p>
    <w:p w:rsidR="00EC4921" w:rsidRDefault="00EC4921" w:rsidP="00EC4921">
      <w:pPr>
        <w:pStyle w:val="berschrift2"/>
      </w:pPr>
      <w:bookmarkStart w:id="74" w:name="_Toc320351670"/>
      <w:bookmarkStart w:id="75" w:name="_Toc327014872"/>
      <w:r w:rsidRPr="008F24FB">
        <w:t>Allgemein</w:t>
      </w:r>
      <w:bookmarkEnd w:id="74"/>
      <w:bookmarkEnd w:id="75"/>
    </w:p>
    <w:p w:rsidR="00EC4921" w:rsidRDefault="00EC4921" w:rsidP="00EC4921">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2A0266" w:rsidRDefault="002A0266" w:rsidP="002A0266">
      <w:pPr>
        <w:pStyle w:val="berschrift2"/>
        <w:numPr>
          <w:ilvl w:val="1"/>
          <w:numId w:val="22"/>
        </w:numPr>
      </w:pPr>
      <w:bookmarkStart w:id="76" w:name="_Toc327014873"/>
      <w:r>
        <w:t>Abnahmetestfälle</w:t>
      </w:r>
      <w:bookmarkEnd w:id="76"/>
    </w:p>
    <w:p w:rsidR="002A0266" w:rsidRDefault="002A0266" w:rsidP="002A0266">
      <w:pPr>
        <w:pStyle w:val="berschrift3"/>
        <w:numPr>
          <w:ilvl w:val="2"/>
          <w:numId w:val="22"/>
        </w:numPr>
      </w:pPr>
      <w:bookmarkStart w:id="77" w:name="_Toc327014874"/>
      <w:r>
        <w:t>Muss-Testfälle</w:t>
      </w:r>
      <w:bookmarkEnd w:id="77"/>
    </w:p>
    <w:p w:rsidR="002A0266" w:rsidRDefault="002A0266" w:rsidP="002A0266">
      <w:pPr>
        <w:pStyle w:val="berschrift4"/>
        <w:numPr>
          <w:ilvl w:val="3"/>
          <w:numId w:val="22"/>
        </w:numPr>
      </w:pPr>
      <w:r>
        <w:t>Registrierung</w:t>
      </w:r>
      <w:r w:rsidR="000D6B34">
        <w:t xml:space="preserve"> (Negativ- &amp; Positivtestfall)</w:t>
      </w:r>
    </w:p>
    <w:p w:rsidR="00B23D0F" w:rsidRPr="00B23D0F" w:rsidRDefault="00B23D0F" w:rsidP="00B23D0F">
      <w:pPr>
        <w:pStyle w:val="Textkrper"/>
      </w:pPr>
      <w:r>
        <w:t>Voraussetzung: Der Tester ist angemeldet.</w:t>
      </w:r>
    </w:p>
    <w:p w:rsidR="00B23D0F" w:rsidRDefault="00B23D0F" w:rsidP="002A0266">
      <w:pPr>
        <w:pStyle w:val="Listenabsatz"/>
        <w:numPr>
          <w:ilvl w:val="0"/>
          <w:numId w:val="23"/>
        </w:numPr>
      </w:pPr>
      <w:r>
        <w:t>Es wird die Registrierungsmaske aufgerufen.</w:t>
      </w:r>
    </w:p>
    <w:p w:rsidR="000D6B34" w:rsidRDefault="002A0266" w:rsidP="002A0266">
      <w:pPr>
        <w:pStyle w:val="Listenabsatz"/>
        <w:numPr>
          <w:ilvl w:val="0"/>
          <w:numId w:val="23"/>
        </w:numPr>
      </w:pPr>
      <w:r>
        <w:t>Es werden lediglich Benutzername, Passwort und –</w:t>
      </w:r>
      <w:proofErr w:type="spellStart"/>
      <w:r>
        <w:t>wiederholung</w:t>
      </w:r>
      <w:proofErr w:type="spellEnd"/>
      <w:r>
        <w:t xml:space="preserve"> gefüllt. </w:t>
      </w:r>
    </w:p>
    <w:p w:rsidR="002A0266" w:rsidRDefault="002A0266" w:rsidP="002A0266">
      <w:pPr>
        <w:pStyle w:val="Listenabsatz"/>
        <w:numPr>
          <w:ilvl w:val="0"/>
          <w:numId w:val="23"/>
        </w:numPr>
      </w:pPr>
      <w:r>
        <w:t>Nach dem Klick auf Absenden erscheint eine Fehlermeldung, dass die weiteren Pflichtfelder (Sternchen) gefüllt werden müssen.</w:t>
      </w:r>
    </w:p>
    <w:p w:rsidR="000D6B34" w:rsidRDefault="000D6B34" w:rsidP="002A0266">
      <w:pPr>
        <w:pStyle w:val="Listenabsatz"/>
        <w:numPr>
          <w:ilvl w:val="0"/>
          <w:numId w:val="23"/>
        </w:numPr>
      </w:pPr>
      <w:r>
        <w:t>Die Passwortfelder werden automatisch geleert.</w:t>
      </w:r>
    </w:p>
    <w:p w:rsidR="002A0266" w:rsidRDefault="002A0266" w:rsidP="002A0266">
      <w:pPr>
        <w:pStyle w:val="Listenabsatz"/>
        <w:numPr>
          <w:ilvl w:val="0"/>
          <w:numId w:val="23"/>
        </w:numPr>
      </w:pPr>
      <w:r>
        <w:t>Die restlichen Pflichtfelder werden gefüllt und es wird auf Absenden geklickt.</w:t>
      </w:r>
    </w:p>
    <w:p w:rsidR="002A0266" w:rsidRDefault="002A0266" w:rsidP="002A0266">
      <w:pPr>
        <w:pStyle w:val="Listenabsatz"/>
        <w:numPr>
          <w:ilvl w:val="0"/>
          <w:numId w:val="23"/>
        </w:numPr>
      </w:pPr>
      <w:r>
        <w:t>Es erscheint eine Meldung, dass die Registrierung erfolgreich war. Außerdem wird e</w:t>
      </w:r>
      <w:r>
        <w:t>i</w:t>
      </w:r>
      <w:r>
        <w:t>ne Bestätigungsmail versandt.</w:t>
      </w:r>
    </w:p>
    <w:p w:rsidR="002A0266" w:rsidRDefault="002A0266" w:rsidP="002A0266">
      <w:pPr>
        <w:pStyle w:val="Listenabsatz"/>
        <w:numPr>
          <w:ilvl w:val="0"/>
          <w:numId w:val="23"/>
        </w:numPr>
      </w:pPr>
      <w:r>
        <w:t>Nach dem Klick auf den Link aus der Mail erscheint eine Bestätigungsnachricht, dass die Mailadresse erfolgreich verifiziert wurde.</w:t>
      </w:r>
    </w:p>
    <w:p w:rsidR="002A0266" w:rsidRDefault="002A0266" w:rsidP="002A0266">
      <w:pPr>
        <w:pStyle w:val="berschrift4"/>
        <w:numPr>
          <w:ilvl w:val="3"/>
          <w:numId w:val="22"/>
        </w:numPr>
      </w:pPr>
      <w:r>
        <w:t>Event anlegen</w:t>
      </w:r>
    </w:p>
    <w:p w:rsidR="00B23D0F" w:rsidRPr="00B23D0F" w:rsidRDefault="00B23D0F" w:rsidP="00B23D0F">
      <w:pPr>
        <w:pStyle w:val="Textkrper"/>
      </w:pPr>
      <w:r>
        <w:t>Voraussetzung: Der Tester ist angemeldet.</w:t>
      </w:r>
    </w:p>
    <w:p w:rsidR="002A0266" w:rsidRDefault="002A0266" w:rsidP="002A0266">
      <w:pPr>
        <w:pStyle w:val="Listenabsatz"/>
        <w:numPr>
          <w:ilvl w:val="0"/>
          <w:numId w:val="25"/>
        </w:numPr>
      </w:pPr>
      <w:r>
        <w:t>Der Tester befindet sich auf der Maske zum Erfassen von Events.</w:t>
      </w:r>
    </w:p>
    <w:p w:rsidR="002A0266" w:rsidRDefault="002A0266" w:rsidP="002A0266">
      <w:pPr>
        <w:pStyle w:val="Listenabsatz"/>
        <w:numPr>
          <w:ilvl w:val="0"/>
          <w:numId w:val="25"/>
        </w:numPr>
      </w:pPr>
      <w:r>
        <w:t>Es werden alle Pflichtfelder (Sternchen) ausgefüllt (Startdatum in der Zukunft) und auf „Event anlegen“ geklickt.</w:t>
      </w:r>
    </w:p>
    <w:p w:rsidR="00731735" w:rsidRPr="002A0266" w:rsidRDefault="002A0266" w:rsidP="00731735">
      <w:pPr>
        <w:pStyle w:val="Listenabsatz"/>
        <w:numPr>
          <w:ilvl w:val="0"/>
          <w:numId w:val="25"/>
        </w:numPr>
      </w:pPr>
      <w:r>
        <w:t xml:space="preserve">Es erscheint eine Bestätigungsmeldung, dass </w:t>
      </w:r>
      <w:proofErr w:type="gramStart"/>
      <w:r>
        <w:t>das</w:t>
      </w:r>
      <w:proofErr w:type="gramEnd"/>
      <w:r>
        <w:t xml:space="preserve"> Event erfolgreich angelegt wurde.</w:t>
      </w:r>
    </w:p>
    <w:p w:rsidR="002A0266" w:rsidRDefault="002A0266" w:rsidP="002A0266">
      <w:pPr>
        <w:pStyle w:val="berschrift4"/>
        <w:numPr>
          <w:ilvl w:val="3"/>
          <w:numId w:val="22"/>
        </w:numPr>
      </w:pPr>
      <w:r>
        <w:t>An Event teilnehmen</w:t>
      </w:r>
    </w:p>
    <w:p w:rsidR="00B23D0F" w:rsidRPr="00B23D0F" w:rsidRDefault="00B23D0F" w:rsidP="00B23D0F">
      <w:pPr>
        <w:pStyle w:val="Textkrper"/>
      </w:pPr>
      <w:r>
        <w:t>Voraussetzung: Der Tester ist angemeldet. Es sind Events im System erfasst, welche in der Zukunft stattfinden, noch nicht bestätigt oder abgesagt wurden und noch Plätze frei haben.</w:t>
      </w:r>
      <w:r w:rsidR="00731735">
        <w:t xml:space="preserve"> Der Tester ist nicht Ersteller des zu betrachtenden Events.</w:t>
      </w:r>
    </w:p>
    <w:p w:rsidR="002A0266" w:rsidRDefault="002A0266" w:rsidP="00CF29B5">
      <w:pPr>
        <w:pStyle w:val="Listennummer2"/>
      </w:pPr>
      <w:r>
        <w:t xml:space="preserve">Der </w:t>
      </w:r>
      <w:r w:rsidR="00731735">
        <w:t xml:space="preserve">Tester lässt sich </w:t>
      </w:r>
      <w:proofErr w:type="gramStart"/>
      <w:r w:rsidR="00731735">
        <w:t>das</w:t>
      </w:r>
      <w:proofErr w:type="gramEnd"/>
      <w:r w:rsidR="00731735">
        <w:t xml:space="preserve"> Event anzeigen.</w:t>
      </w:r>
    </w:p>
    <w:p w:rsidR="002A0266" w:rsidRDefault="002A0266" w:rsidP="00CF29B5">
      <w:pPr>
        <w:pStyle w:val="Listennummer2"/>
      </w:pPr>
      <w:r>
        <w:t>Es werden die Daten</w:t>
      </w:r>
      <w:r w:rsidR="00731735">
        <w:t xml:space="preserve"> (Titel, Beschreibung, Datum und weitere) </w:t>
      </w:r>
      <w:r>
        <w:t xml:space="preserve"> des Events angezeigt.</w:t>
      </w:r>
    </w:p>
    <w:p w:rsidR="002A0266" w:rsidRDefault="002A0266" w:rsidP="00CF29B5">
      <w:pPr>
        <w:pStyle w:val="Listennummer2"/>
      </w:pPr>
      <w:r>
        <w:t>Der Nutzer kl</w:t>
      </w:r>
      <w:r w:rsidR="00731735">
        <w:t xml:space="preserve">ickt auf „An Event teilnehmen“. </w:t>
      </w:r>
      <w:r>
        <w:t>Es wird eine Bestätigungsmeldung au</w:t>
      </w:r>
      <w:r>
        <w:t>s</w:t>
      </w:r>
      <w:r>
        <w:t>gegeben, dass der Platz erfolgreich reserviert wurde.</w:t>
      </w:r>
    </w:p>
    <w:p w:rsidR="00731735" w:rsidRPr="002A0266" w:rsidRDefault="00731735" w:rsidP="00CF29B5">
      <w:pPr>
        <w:pStyle w:val="Listennummer2"/>
      </w:pPr>
      <w:r>
        <w:lastRenderedPageBreak/>
        <w:t>Beim wiederholten Aufruf des Events befindet sich der Benutzer auf der Teilnehme</w:t>
      </w:r>
      <w:r>
        <w:t>r</w:t>
      </w:r>
      <w:r>
        <w:t>liste. Die Anzahl der freien Plätze wurde reduziert.</w:t>
      </w:r>
    </w:p>
    <w:p w:rsidR="002A0266" w:rsidRDefault="002A0266" w:rsidP="002A0266">
      <w:pPr>
        <w:pStyle w:val="berschrift4"/>
        <w:numPr>
          <w:ilvl w:val="3"/>
          <w:numId w:val="22"/>
        </w:numPr>
      </w:pPr>
      <w:r>
        <w:t>Event verwalten</w:t>
      </w:r>
    </w:p>
    <w:p w:rsidR="00B23D0F" w:rsidRDefault="00B23D0F" w:rsidP="00B23D0F">
      <w:pPr>
        <w:pStyle w:val="Textkrper"/>
      </w:pPr>
      <w:r>
        <w:t>Voraussetzung: Der Tester ist angemeldet.</w:t>
      </w:r>
      <w:r w:rsidRPr="00B23D0F">
        <w:t xml:space="preserve"> </w:t>
      </w:r>
      <w:r>
        <w:t xml:space="preserve">Es sind Events im System erfasst, welche in der Zukunft stattfinden, noch nicht bestätigt oder abgesagt wurden und noch Plätze frei haben. Der </w:t>
      </w:r>
      <w:proofErr w:type="spellStart"/>
      <w:r>
        <w:t>Testerbenutzer</w:t>
      </w:r>
      <w:proofErr w:type="spellEnd"/>
      <w:r>
        <w:t xml:space="preserve"> ist der Ersteller eines solchen Events.</w:t>
      </w:r>
    </w:p>
    <w:p w:rsidR="002A0266" w:rsidRDefault="002A0266" w:rsidP="00CF29B5">
      <w:pPr>
        <w:pStyle w:val="Listennummer2"/>
        <w:numPr>
          <w:ilvl w:val="0"/>
          <w:numId w:val="45"/>
        </w:numPr>
      </w:pPr>
      <w:r>
        <w:t>Der Tester</w:t>
      </w:r>
      <w:r w:rsidR="00B23D0F">
        <w:t xml:space="preserve"> ruft ein</w:t>
      </w:r>
      <w:r>
        <w:t xml:space="preserve"> Event</w:t>
      </w:r>
      <w:r w:rsidR="00B23D0F">
        <w:t xml:space="preserve"> auf</w:t>
      </w:r>
      <w:r>
        <w:t>, welches er selbst erstellt hat.</w:t>
      </w:r>
    </w:p>
    <w:p w:rsidR="002A0266" w:rsidRDefault="002A0266" w:rsidP="00CF29B5">
      <w:pPr>
        <w:pStyle w:val="Listennummer2"/>
      </w:pPr>
      <w:r>
        <w:t>Es erscheinen die Daten des Events. Es sind Möglichkeiten vorhanden Benutzer einz</w:t>
      </w:r>
      <w:r>
        <w:t>u</w:t>
      </w:r>
      <w:r>
        <w:t xml:space="preserve">laden und </w:t>
      </w:r>
      <w:proofErr w:type="gramStart"/>
      <w:r>
        <w:t>das</w:t>
      </w:r>
      <w:proofErr w:type="gramEnd"/>
      <w:r>
        <w:t xml:space="preserve"> Event zu bestätigen oder abzusagen.</w:t>
      </w:r>
    </w:p>
    <w:p w:rsidR="002A0266" w:rsidRDefault="002A0266" w:rsidP="00CF29B5">
      <w:pPr>
        <w:pStyle w:val="Listennummer2"/>
      </w:pPr>
      <w:r>
        <w:t>Der Tester fügt einen Benutzer hinzu, er erscheint in der Teilnehmerliste.</w:t>
      </w:r>
    </w:p>
    <w:p w:rsidR="002A0266" w:rsidRDefault="002A0266" w:rsidP="00CF29B5">
      <w:pPr>
        <w:pStyle w:val="Listennummer2"/>
      </w:pPr>
      <w:r>
        <w:t>Der Tester entfernt einen Teilnehmer aus der Liste.</w:t>
      </w:r>
    </w:p>
    <w:p w:rsidR="002A0266" w:rsidRDefault="002A0266" w:rsidP="00CF29B5">
      <w:pPr>
        <w:pStyle w:val="Listennummer2"/>
      </w:pPr>
      <w:r>
        <w:t xml:space="preserve">Der Tester sagt </w:t>
      </w:r>
      <w:proofErr w:type="gramStart"/>
      <w:r>
        <w:t>das</w:t>
      </w:r>
      <w:proofErr w:type="gramEnd"/>
      <w:r>
        <w:t xml:space="preserve"> Event ab. Die Nachfrage, ob </w:t>
      </w:r>
      <w:proofErr w:type="gramStart"/>
      <w:r>
        <w:t>das</w:t>
      </w:r>
      <w:proofErr w:type="gramEnd"/>
      <w:r>
        <w:t xml:space="preserve"> Event wirklich abg</w:t>
      </w:r>
      <w:r w:rsidR="00660CB9">
        <w:t>esagt werden soll, wird bejaht.</w:t>
      </w:r>
    </w:p>
    <w:p w:rsidR="00660CB9" w:rsidRDefault="00660CB9" w:rsidP="00CF29B5">
      <w:pPr>
        <w:pStyle w:val="Listennummer2"/>
      </w:pPr>
      <w:r>
        <w:t xml:space="preserve">Es erscheint eine Bestätigungsnachricht, dass das Event abgesagt, den </w:t>
      </w:r>
      <w:r w:rsidR="00B23D0F">
        <w:t>Teilnehmern</w:t>
      </w:r>
      <w:r>
        <w:t xml:space="preserve"> Bescheid gegeben </w:t>
      </w:r>
      <w:proofErr w:type="gramStart"/>
      <w:r>
        <w:t>wurden</w:t>
      </w:r>
      <w:proofErr w:type="gramEnd"/>
      <w:r>
        <w:t xml:space="preserve"> und keine neuen Anmeldungen eingehen können.</w:t>
      </w:r>
    </w:p>
    <w:p w:rsidR="002A0266" w:rsidRDefault="002A0266" w:rsidP="002A0266">
      <w:pPr>
        <w:pStyle w:val="berschrift4"/>
        <w:numPr>
          <w:ilvl w:val="3"/>
          <w:numId w:val="22"/>
        </w:numPr>
      </w:pPr>
      <w:r>
        <w:t>Profil verwalten</w:t>
      </w:r>
    </w:p>
    <w:p w:rsidR="00B23D0F" w:rsidRPr="00B23D0F" w:rsidRDefault="00B23D0F" w:rsidP="00B23D0F">
      <w:pPr>
        <w:pStyle w:val="Textkrper"/>
      </w:pPr>
      <w:r>
        <w:t>Voraussetzung: Der Tester ist angemeldet.</w:t>
      </w:r>
    </w:p>
    <w:p w:rsidR="00660CB9" w:rsidRDefault="00660CB9" w:rsidP="00CF29B5">
      <w:pPr>
        <w:pStyle w:val="Listennummer2"/>
        <w:numPr>
          <w:ilvl w:val="0"/>
          <w:numId w:val="46"/>
        </w:numPr>
      </w:pPr>
      <w:r>
        <w:t xml:space="preserve">Der Tester </w:t>
      </w:r>
      <w:r w:rsidR="00B23D0F">
        <w:t>ruft die Profilverwaltung auf.</w:t>
      </w:r>
    </w:p>
    <w:p w:rsidR="00660CB9" w:rsidRDefault="00660CB9" w:rsidP="00CF29B5">
      <w:pPr>
        <w:pStyle w:val="Listennummer2"/>
      </w:pPr>
      <w:r>
        <w:t>Es werden folgende Felder editiert:</w:t>
      </w:r>
    </w:p>
    <w:p w:rsidR="00660CB9" w:rsidRDefault="00660CB9" w:rsidP="00CF29B5">
      <w:pPr>
        <w:pStyle w:val="Listenfortsetzung3"/>
      </w:pPr>
      <w:r>
        <w:t>Anschrift</w:t>
      </w:r>
    </w:p>
    <w:p w:rsidR="00660CB9" w:rsidRDefault="00660CB9" w:rsidP="00CF29B5">
      <w:pPr>
        <w:pStyle w:val="Listenfortsetzung3"/>
      </w:pPr>
      <w:r>
        <w:t>Hobbys</w:t>
      </w:r>
    </w:p>
    <w:p w:rsidR="00660CB9" w:rsidRDefault="00660CB9" w:rsidP="00CF29B5">
      <w:pPr>
        <w:pStyle w:val="Listennummer2"/>
      </w:pPr>
      <w:r>
        <w:t>Die Schalfläche „Daten ändern“ wird betätigt.</w:t>
      </w:r>
    </w:p>
    <w:p w:rsidR="00660CB9" w:rsidRPr="00660CB9" w:rsidRDefault="00660CB9" w:rsidP="00CF29B5">
      <w:pPr>
        <w:pStyle w:val="Listennummer2"/>
      </w:pPr>
      <w:r>
        <w:t>Die Änderung wird bestätigt, die Daten werden in geänderter Form angezeigt.</w:t>
      </w:r>
    </w:p>
    <w:p w:rsidR="002A0266" w:rsidRDefault="002A0266" w:rsidP="002A0266">
      <w:pPr>
        <w:pStyle w:val="berschrift4"/>
        <w:numPr>
          <w:ilvl w:val="3"/>
          <w:numId w:val="22"/>
        </w:numPr>
      </w:pPr>
      <w:r>
        <w:t>Ausloggen</w:t>
      </w:r>
    </w:p>
    <w:p w:rsidR="00660CB9" w:rsidRDefault="00B23D0F" w:rsidP="00B23D0F">
      <w:pPr>
        <w:pStyle w:val="Textkrper"/>
      </w:pPr>
      <w:r>
        <w:t>Voraussetzung: Der Tester ist angemeldet.</w:t>
      </w:r>
    </w:p>
    <w:p w:rsidR="00660CB9" w:rsidRDefault="00660CB9" w:rsidP="00CF29B5">
      <w:pPr>
        <w:pStyle w:val="Listennummer2"/>
        <w:numPr>
          <w:ilvl w:val="0"/>
          <w:numId w:val="47"/>
        </w:numPr>
      </w:pPr>
      <w:r>
        <w:t>Durch den Klick auf „Ausloggen“ auf einer beliebigen Maske wird der User abgeme</w:t>
      </w:r>
      <w:r>
        <w:t>l</w:t>
      </w:r>
      <w:r>
        <w:t>det.</w:t>
      </w:r>
    </w:p>
    <w:p w:rsidR="00CF29B5" w:rsidRDefault="00660CB9" w:rsidP="00CF29B5">
      <w:pPr>
        <w:pStyle w:val="Listennummer2"/>
      </w:pPr>
      <w:r>
        <w:t>Es ist nicht möglich neue Events anzulegen oder an Events teilzunehmen. Man wird a</w:t>
      </w:r>
      <w:r w:rsidR="00B23D0F">
        <w:t xml:space="preserve">uf die </w:t>
      </w:r>
      <w:r w:rsidR="000661AB">
        <w:t>Anmeldungsmaske geleitet und darauf hingewiesen, dass eine Anmeldung für die Nutzung dieser Funktion vorausgesetzt wird.</w:t>
      </w:r>
    </w:p>
    <w:p w:rsidR="00CF29B5" w:rsidRDefault="00CF29B5">
      <w:pPr>
        <w:spacing w:line="288" w:lineRule="auto"/>
        <w:ind w:left="2160"/>
        <w:jc w:val="left"/>
      </w:pPr>
      <w:r>
        <w:br w:type="page"/>
      </w:r>
    </w:p>
    <w:p w:rsidR="002A0266" w:rsidRDefault="002A0266" w:rsidP="002A0266">
      <w:pPr>
        <w:pStyle w:val="berschrift3"/>
        <w:numPr>
          <w:ilvl w:val="2"/>
          <w:numId w:val="22"/>
        </w:numPr>
      </w:pPr>
      <w:bookmarkStart w:id="78" w:name="_Toc327014875"/>
      <w:r>
        <w:lastRenderedPageBreak/>
        <w:t>Kann-Testfälle</w:t>
      </w:r>
      <w:bookmarkEnd w:id="78"/>
    </w:p>
    <w:p w:rsidR="002A0266" w:rsidRDefault="002A0266" w:rsidP="002A0266">
      <w:pPr>
        <w:pStyle w:val="berschrift4"/>
        <w:numPr>
          <w:ilvl w:val="3"/>
          <w:numId w:val="22"/>
        </w:numPr>
      </w:pPr>
      <w:r>
        <w:t>Private Nachricht versenden</w:t>
      </w:r>
    </w:p>
    <w:p w:rsidR="00660CB9" w:rsidRDefault="00372B0C" w:rsidP="00372B0C">
      <w:pPr>
        <w:pStyle w:val="Textkrper"/>
      </w:pPr>
      <w:r>
        <w:t xml:space="preserve">Voraussetzung: </w:t>
      </w:r>
      <w:r w:rsidR="00660CB9">
        <w:t>Der Tester verfügt über zwei Benutzerkonten.</w:t>
      </w:r>
      <w:r>
        <w:t xml:space="preserve"> Er ist mit einem Konto ang</w:t>
      </w:r>
      <w:r>
        <w:t>e</w:t>
      </w:r>
      <w:r>
        <w:t>meldet.</w:t>
      </w:r>
    </w:p>
    <w:p w:rsidR="00660CB9" w:rsidRDefault="00372B0C" w:rsidP="00CF29B5">
      <w:pPr>
        <w:pStyle w:val="Listennummer2"/>
        <w:numPr>
          <w:ilvl w:val="0"/>
          <w:numId w:val="48"/>
        </w:numPr>
      </w:pPr>
      <w:r>
        <w:t>Der Tester</w:t>
      </w:r>
      <w:r w:rsidR="00660CB9">
        <w:t xml:space="preserve"> schreibt eine </w:t>
      </w:r>
      <w:r w:rsidR="00876FAD">
        <w:t>p</w:t>
      </w:r>
      <w:r w:rsidR="00660CB9">
        <w:t>rivate Nachricht von einem Account zum anderen. Dazu werden die Pflichtfelder (Betreff / Empfänger) gefüllt.</w:t>
      </w:r>
    </w:p>
    <w:p w:rsidR="00660CB9" w:rsidRPr="00660CB9" w:rsidRDefault="00660CB9" w:rsidP="00CF29B5">
      <w:pPr>
        <w:pStyle w:val="Listennummer2"/>
      </w:pPr>
      <w:r>
        <w:t>Die Zustellung der Nachricht wird mit dem anderen Benutzerkonto überprüft.</w:t>
      </w:r>
    </w:p>
    <w:p w:rsidR="002A0266" w:rsidRDefault="002A0266" w:rsidP="002A0266">
      <w:pPr>
        <w:pStyle w:val="berschrift4"/>
        <w:numPr>
          <w:ilvl w:val="3"/>
          <w:numId w:val="22"/>
        </w:numPr>
      </w:pPr>
      <w:r>
        <w:t>Eventplatz reservieren</w:t>
      </w:r>
    </w:p>
    <w:p w:rsidR="00660CB9" w:rsidRDefault="00731735" w:rsidP="00731735">
      <w:pPr>
        <w:pStyle w:val="Textkrper"/>
      </w:pPr>
      <w:r>
        <w:t xml:space="preserve">Voraussetzung: </w:t>
      </w:r>
      <w:r w:rsidR="00660CB9">
        <w:t>Es sind Events im System erfasst, welche in der Zukunft stattfinden, noch nicht bestätigt oder abgesagt wurden und noch Plätze frei haben.</w:t>
      </w:r>
      <w:r>
        <w:t xml:space="preserve"> Der Tester ist Ersteller des zu betrachtenden Events.</w:t>
      </w:r>
    </w:p>
    <w:p w:rsidR="00660CB9" w:rsidRDefault="00660CB9" w:rsidP="00660CB9">
      <w:pPr>
        <w:pStyle w:val="Textkrper"/>
        <w:numPr>
          <w:ilvl w:val="0"/>
          <w:numId w:val="33"/>
        </w:numPr>
      </w:pPr>
      <w:r>
        <w:t xml:space="preserve">Der </w:t>
      </w:r>
      <w:r w:rsidR="00731735">
        <w:t>lässt sich das</w:t>
      </w:r>
      <w:r>
        <w:t xml:space="preserve"> Event,</w:t>
      </w:r>
      <w:r w:rsidR="00731735">
        <w:t xml:space="preserve"> welches er selbst erstellt hat, anzeigen.</w:t>
      </w:r>
    </w:p>
    <w:p w:rsidR="00660CB9" w:rsidRDefault="00660CB9" w:rsidP="00660CB9">
      <w:pPr>
        <w:pStyle w:val="Textkrper"/>
        <w:numPr>
          <w:ilvl w:val="0"/>
          <w:numId w:val="33"/>
        </w:numPr>
      </w:pPr>
      <w:r>
        <w:t>Es erscheinen die Daten</w:t>
      </w:r>
      <w:r w:rsidR="00731735">
        <w:t xml:space="preserve"> (Titel, Beschreibung, Datum und weitere)</w:t>
      </w:r>
      <w:r>
        <w:t xml:space="preserve"> des Events. Es sind Möglichkeiten vorhanden Benutzer einzuladen und </w:t>
      </w:r>
      <w:proofErr w:type="gramStart"/>
      <w:r>
        <w:t>das</w:t>
      </w:r>
      <w:proofErr w:type="gramEnd"/>
      <w:r>
        <w:t xml:space="preserve"> Event zu bestätigen oder a</w:t>
      </w:r>
      <w:r>
        <w:t>b</w:t>
      </w:r>
      <w:r>
        <w:t>zusagen.</w:t>
      </w:r>
    </w:p>
    <w:p w:rsidR="00660CB9" w:rsidRDefault="00660CB9" w:rsidP="00660CB9">
      <w:pPr>
        <w:pStyle w:val="Textkrper"/>
        <w:numPr>
          <w:ilvl w:val="0"/>
          <w:numId w:val="33"/>
        </w:numPr>
      </w:pPr>
      <w:r>
        <w:t>Es wird ein Nutzer unter „Zum Event einladen“ ausgewählt und die Auswahl best</w:t>
      </w:r>
      <w:r>
        <w:t>ä</w:t>
      </w:r>
      <w:r>
        <w:t>tigt.</w:t>
      </w:r>
    </w:p>
    <w:p w:rsidR="00660CB9" w:rsidRPr="00660CB9" w:rsidRDefault="00660CB9" w:rsidP="00660CB9">
      <w:pPr>
        <w:pStyle w:val="Textkrper"/>
        <w:numPr>
          <w:ilvl w:val="0"/>
          <w:numId w:val="33"/>
        </w:numPr>
      </w:pPr>
      <w:r>
        <w:t>Der Nutzer erscheint nun in der Teilnehmerliste.</w:t>
      </w:r>
    </w:p>
    <w:p w:rsidR="002A0266" w:rsidRDefault="002A0266" w:rsidP="002A0266">
      <w:pPr>
        <w:pStyle w:val="berschrift4"/>
        <w:numPr>
          <w:ilvl w:val="3"/>
          <w:numId w:val="22"/>
        </w:numPr>
      </w:pPr>
      <w:r>
        <w:t>Blockierliste verwalten</w:t>
      </w:r>
    </w:p>
    <w:p w:rsidR="00876FAD" w:rsidRDefault="00876FAD" w:rsidP="00876FAD">
      <w:pPr>
        <w:pStyle w:val="Textkrper"/>
      </w:pPr>
      <w:r>
        <w:t>Voraussetzung: Der Tester verfügt über zwei Benutzerkonten. Er ist mit einem Konto ang</w:t>
      </w:r>
      <w:r>
        <w:t>e</w:t>
      </w:r>
      <w:r>
        <w:t>meldet.</w:t>
      </w:r>
    </w:p>
    <w:p w:rsidR="00601614" w:rsidRDefault="00876FAD" w:rsidP="00876FAD">
      <w:pPr>
        <w:pStyle w:val="Textkrper"/>
        <w:numPr>
          <w:ilvl w:val="0"/>
          <w:numId w:val="34"/>
        </w:numPr>
      </w:pPr>
      <w:r>
        <w:t xml:space="preserve"> </w:t>
      </w:r>
      <w:r w:rsidR="00601614">
        <w:t>Er setzt bei dem einen Nutzerkonto das andere auf die Blockierliste.</w:t>
      </w:r>
    </w:p>
    <w:p w:rsidR="00601614" w:rsidRDefault="00601614" w:rsidP="00601614">
      <w:pPr>
        <w:pStyle w:val="Textkrper"/>
        <w:numPr>
          <w:ilvl w:val="0"/>
          <w:numId w:val="34"/>
        </w:numPr>
      </w:pPr>
      <w:r>
        <w:t>Es ist nun für den Blockierten nicht mehr möglich dem anderen Private Nachrichten zu senden.</w:t>
      </w:r>
    </w:p>
    <w:p w:rsidR="00EC4921" w:rsidRPr="008A096E" w:rsidRDefault="00601614" w:rsidP="00EC4921">
      <w:pPr>
        <w:pStyle w:val="Textkrper"/>
        <w:numPr>
          <w:ilvl w:val="0"/>
          <w:numId w:val="34"/>
        </w:numPr>
        <w:ind w:left="709" w:hanging="709"/>
      </w:pPr>
      <w:r>
        <w:t>Außerdem ist es für ihn nicht möglich sich bei einem von dem Blockierenden erstellte Events anzumelden.</w:t>
      </w:r>
    </w:p>
    <w:p w:rsidR="00EC4921" w:rsidRPr="004D6C02" w:rsidRDefault="00EC4921" w:rsidP="00EC4921">
      <w:pPr>
        <w:pStyle w:val="Textkrper"/>
        <w:rPr>
          <w:rFonts w:ascii="Arial" w:hAnsi="Arial" w:cs="Arial"/>
          <w:color w:val="auto"/>
          <w:szCs w:val="24"/>
          <w:lang w:bidi="ar-SA"/>
        </w:rPr>
      </w:pPr>
    </w:p>
    <w:p w:rsidR="00EC4921" w:rsidRPr="004D6C02" w:rsidRDefault="00EC4921" w:rsidP="00EC4921">
      <w:pPr>
        <w:spacing w:line="288" w:lineRule="auto"/>
        <w:ind w:left="2160"/>
        <w:rPr>
          <w:rFonts w:ascii="Arial" w:hAnsi="Arial" w:cs="Arial"/>
          <w:szCs w:val="24"/>
          <w:lang w:bidi="ar-SA"/>
        </w:rPr>
        <w:sectPr w:rsidR="00EC4921" w:rsidRPr="004D6C02" w:rsidSect="00CF29B5">
          <w:headerReference w:type="first" r:id="rId24"/>
          <w:footerReference w:type="first" r:id="rId25"/>
          <w:pgSz w:w="11907" w:h="16839" w:code="9"/>
          <w:pgMar w:top="1560" w:right="1417" w:bottom="1134" w:left="1417" w:header="568" w:footer="567" w:gutter="0"/>
          <w:pgNumType w:start="1"/>
          <w:cols w:space="720"/>
          <w:docGrid w:linePitch="360"/>
        </w:sectPr>
      </w:pPr>
    </w:p>
    <w:p w:rsidR="00EC4921" w:rsidRPr="004D6C02" w:rsidRDefault="00EC4921" w:rsidP="00EC4921">
      <w:pPr>
        <w:pStyle w:val="Titel"/>
        <w:rPr>
          <w:lang w:val="de-DE"/>
        </w:rPr>
      </w:pPr>
      <w:bookmarkStart w:id="79" w:name="_Toc327014876"/>
      <w:r w:rsidRPr="004D6C02">
        <w:rPr>
          <w:lang w:val="de-DE"/>
        </w:rPr>
        <w:lastRenderedPageBreak/>
        <w:t>Anhang</w:t>
      </w:r>
      <w:bookmarkEnd w:id="79"/>
    </w:p>
    <w:p w:rsidR="00EC4921" w:rsidRDefault="002745E7" w:rsidP="00EC4921">
      <w:pPr>
        <w:pStyle w:val="Verzeichnis1"/>
        <w:rPr>
          <w:b w:val="0"/>
          <w:bCs w:val="0"/>
          <w:caps w:val="0"/>
          <w:noProof/>
          <w:sz w:val="22"/>
          <w:szCs w:val="22"/>
          <w:lang w:eastAsia="de-DE" w:bidi="ar-SA"/>
        </w:rPr>
      </w:pPr>
      <w:r w:rsidRPr="004D6C02">
        <w:fldChar w:fldCharType="begin"/>
      </w:r>
      <w:r w:rsidR="00EC4921" w:rsidRPr="004D6C02">
        <w:instrText xml:space="preserve"> TOC \h \z \u \t "Anhang 1;1;Anhang 2;2;Anhang 3;3" </w:instrText>
      </w:r>
      <w:r w:rsidRPr="004D6C02">
        <w:fldChar w:fldCharType="separate"/>
      </w:r>
      <w:hyperlink w:anchor="_Toc322462040" w:history="1">
        <w:r w:rsidR="00EC4921" w:rsidRPr="000F0A42">
          <w:rPr>
            <w:rStyle w:val="Hyperlink"/>
            <w:noProof/>
          </w:rPr>
          <w:t>A 1.</w:t>
        </w:r>
        <w:r w:rsidR="00EC4921">
          <w:rPr>
            <w:b w:val="0"/>
            <w:bCs w:val="0"/>
            <w:caps w:val="0"/>
            <w:noProof/>
            <w:sz w:val="22"/>
            <w:szCs w:val="22"/>
            <w:lang w:eastAsia="de-DE" w:bidi="ar-SA"/>
          </w:rPr>
          <w:tab/>
        </w:r>
        <w:r w:rsidR="00EC4921" w:rsidRPr="000F0A42">
          <w:rPr>
            <w:rStyle w:val="Hyperlink"/>
            <w:noProof/>
          </w:rPr>
          <w:t>Referenzierte Dokumente</w:t>
        </w:r>
        <w:r w:rsidR="00EC4921">
          <w:rPr>
            <w:noProof/>
            <w:webHidden/>
          </w:rPr>
          <w:tab/>
        </w:r>
        <w:r>
          <w:rPr>
            <w:noProof/>
            <w:webHidden/>
          </w:rPr>
          <w:fldChar w:fldCharType="begin"/>
        </w:r>
        <w:r w:rsidR="00EC4921">
          <w:rPr>
            <w:noProof/>
            <w:webHidden/>
          </w:rPr>
          <w:instrText xml:space="preserve"> PAGEREF _Toc322462040 \h </w:instrText>
        </w:r>
        <w:r>
          <w:rPr>
            <w:noProof/>
            <w:webHidden/>
          </w:rPr>
        </w:r>
        <w:r>
          <w:rPr>
            <w:noProof/>
            <w:webHidden/>
          </w:rPr>
          <w:fldChar w:fldCharType="separate"/>
        </w:r>
        <w:r w:rsidR="00D05698">
          <w:rPr>
            <w:noProof/>
            <w:webHidden/>
          </w:rPr>
          <w:t>IX</w:t>
        </w:r>
        <w:r>
          <w:rPr>
            <w:noProof/>
            <w:webHidden/>
          </w:rPr>
          <w:fldChar w:fldCharType="end"/>
        </w:r>
      </w:hyperlink>
    </w:p>
    <w:p w:rsidR="00EC4921" w:rsidRPr="004D6C02" w:rsidRDefault="002745E7" w:rsidP="00EC4921">
      <w:pPr>
        <w:pStyle w:val="Textkrper"/>
      </w:pPr>
      <w:r w:rsidRPr="004D6C02">
        <w:fldChar w:fldCharType="end"/>
      </w:r>
      <w:r w:rsidR="00EC4921" w:rsidRPr="004D6C02">
        <w:br w:type="page"/>
      </w:r>
    </w:p>
    <w:p w:rsidR="00EC4921" w:rsidRPr="008F24FB" w:rsidRDefault="00EC4921" w:rsidP="00EC4921">
      <w:pPr>
        <w:pStyle w:val="Anhang1"/>
      </w:pPr>
      <w:bookmarkStart w:id="80" w:name="_Toc320351676"/>
      <w:bookmarkStart w:id="81" w:name="_Toc322462040"/>
      <w:proofErr w:type="spellStart"/>
      <w:r w:rsidRPr="008F24FB">
        <w:lastRenderedPageBreak/>
        <w:t>Referenzierte</w:t>
      </w:r>
      <w:proofErr w:type="spellEnd"/>
      <w:r w:rsidRPr="008F24FB">
        <w:t xml:space="preserve"> </w:t>
      </w:r>
      <w:proofErr w:type="spellStart"/>
      <w:r w:rsidRPr="008F24FB">
        <w:t>Dokumente</w:t>
      </w:r>
      <w:bookmarkEnd w:id="80"/>
      <w:bookmarkEnd w:id="81"/>
      <w:proofErr w:type="spellEnd"/>
    </w:p>
    <w:p w:rsidR="00EC4921" w:rsidRDefault="00EC4921" w:rsidP="00EC4921">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r w:rsidRPr="000C70FD">
        <w:t>Glossar</w:t>
      </w:r>
      <w:r>
        <w:t xml:space="preserve"> (zum</w:t>
      </w:r>
      <w:r w:rsidRPr="000C70FD">
        <w:t xml:space="preserve"> FST Projekt "Eventalizer"</w:t>
      </w:r>
      <w:r>
        <w:t>,</w:t>
      </w:r>
      <w:r w:rsidRPr="000C70FD">
        <w:t xml:space="preserve"> Team 5</w:t>
      </w:r>
      <w:r>
        <w:t>)</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p>
    <w:p w:rsidR="00202B07" w:rsidRPr="00EC4921" w:rsidRDefault="00202B07" w:rsidP="00EC4921"/>
    <w:sectPr w:rsidR="00202B07" w:rsidRPr="00EC4921" w:rsidSect="00420B4A">
      <w:footerReference w:type="default" r:id="rId26"/>
      <w:pgSz w:w="11907" w:h="16839" w:code="9"/>
      <w:pgMar w:top="1417" w:right="1417" w:bottom="1134" w:left="1417" w:header="568" w:footer="567" w:gutter="0"/>
      <w:pgNumType w:fmt="upp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92F" w:rsidRDefault="00D8492F">
      <w:r>
        <w:separator/>
      </w:r>
    </w:p>
  </w:endnote>
  <w:endnote w:type="continuationSeparator" w:id="0">
    <w:p w:rsidR="00D8492F" w:rsidRDefault="00D8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Pr="00CD4994" w:rsidRDefault="00D05698" w:rsidP="00265837">
    <w:pPr>
      <w:pStyle w:val="Fuzeile"/>
      <w:rPr>
        <w:b/>
      </w:rPr>
    </w:pPr>
    <w:r>
      <w:fldChar w:fldCharType="begin"/>
    </w:r>
    <w:r>
      <w:instrText xml:space="preserve"> REF dokument_titel \h  \* MERGEFORMAT </w:instrText>
    </w:r>
    <w:r>
      <w:fldChar w:fldCharType="separate"/>
    </w:r>
    <w:sdt>
      <w:sdtPr>
        <w:alias w:val="Titel"/>
        <w:id w:val="-449250662"/>
        <w:dataBinding w:prefixMappings="xmlns:ns0='http://schemas.openxmlformats.org/package/2006/metadata/core-properties' xmlns:ns1='http://purl.org/dc/elements/1.1/'" w:xpath="/ns0:coreProperties[1]/ns1:title[1]" w:storeItemID="{6C3C8BC8-F283-45AE-878A-BAB7291924A1}"/>
        <w:text/>
      </w:sdtPr>
      <w:sdtContent>
        <w:r w:rsidRPr="00D05698">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66" type="#_x0000_t32" style="position:absolute;left:0;text-align:left;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68" style="position:absolute;left:0;text-align:left;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7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B23D0F" w:rsidRPr="00F263C8">
      <w:tab/>
    </w:r>
    <w:r>
      <w:fldChar w:fldCharType="begin"/>
    </w:r>
    <w:r>
      <w:instrText xml:space="preserve"> REF dokument_datum \h  \* MERGEFORMAT </w:instrText>
    </w:r>
    <w:r>
      <w:fldChar w:fldCharType="separate"/>
    </w:r>
    <w:sdt>
      <w:sdtPr>
        <w:alias w:val="Datum"/>
        <w:id w:val="1229275438"/>
        <w:dataBinding w:prefixMappings="xmlns:ns0='http://schemas.microsoft.com/office/2006/coverPageProps'" w:xpath="/ns0:CoverPageProperties[1]/ns0:PublishDate[1]" w:storeItemID="{55AF091B-3C7A-41E3-B477-F2FDAA23CFDA}"/>
        <w:date w:fullDate="2012-06-09T00:00:00Z">
          <w:dateFormat w:val="dd.MM.yyyy"/>
          <w:lid w:val="de-DE"/>
          <w:storeMappedDataAs w:val="dateTime"/>
          <w:calendar w:val="gregorian"/>
        </w:date>
      </w:sdtPr>
      <w:sdtContent>
        <w:r w:rsidRPr="00D05698">
          <w:t>09.06.2012</w:t>
        </w:r>
      </w:sdtContent>
    </w:sdt>
    <w:r>
      <w:fldChar w:fldCharType="end"/>
    </w:r>
    <w:r w:rsidR="00B23D0F">
      <w:tab/>
    </w:r>
    <w:r w:rsidR="002745E7" w:rsidRPr="00CC728C">
      <w:rPr>
        <w:b/>
        <w:color w:val="FFFFFF" w:themeColor="background1"/>
      </w:rPr>
      <w:fldChar w:fldCharType="begin"/>
    </w:r>
    <w:r w:rsidR="00B23D0F" w:rsidRPr="00CC728C">
      <w:rPr>
        <w:b/>
        <w:color w:val="FFFFFF" w:themeColor="background1"/>
      </w:rPr>
      <w:instrText xml:space="preserve"> PAGE   \* MERGEFORMAT </w:instrText>
    </w:r>
    <w:r w:rsidR="002745E7" w:rsidRPr="00CC728C">
      <w:rPr>
        <w:b/>
        <w:color w:val="FFFFFF" w:themeColor="background1"/>
      </w:rPr>
      <w:fldChar w:fldCharType="separate"/>
    </w:r>
    <w:r>
      <w:rPr>
        <w:b/>
        <w:noProof/>
        <w:color w:val="FFFFFF" w:themeColor="background1"/>
      </w:rPr>
      <w:t>23</w:t>
    </w:r>
    <w:r w:rsidR="002745E7"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Pr="00B34539" w:rsidRDefault="00B23D0F"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Pr="00CD4994" w:rsidRDefault="00D05698"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719824826"/>
        <w:dataBinding w:prefixMappings="xmlns:ns0='http://schemas.openxmlformats.org/package/2006/metadata/core-properties' xmlns:ns1='http://purl.org/dc/elements/1.1/'" w:xpath="/ns0:coreProperties[1]/ns1:title[1]" w:storeItemID="{6C3C8BC8-F283-45AE-878A-BAB7291924A1}"/>
        <w:text/>
      </w:sdtPr>
      <w:sdtContent>
        <w:r w:rsidRPr="00D05698">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left:0;text-align:left;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left:0;text-align:left;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B23D0F" w:rsidRPr="00F263C8">
      <w:tab/>
    </w:r>
    <w:r>
      <w:fldChar w:fldCharType="begin"/>
    </w:r>
    <w:r>
      <w:instrText xml:space="preserve"> REF dokument_datum \h  \* MERGEFORMAT </w:instrText>
    </w:r>
    <w:r>
      <w:fldChar w:fldCharType="separate"/>
    </w:r>
    <w:sdt>
      <w:sdtPr>
        <w:alias w:val="Datum"/>
        <w:id w:val="-712585367"/>
        <w:dataBinding w:prefixMappings="xmlns:ns0='http://schemas.microsoft.com/office/2006/coverPageProps'" w:xpath="/ns0:CoverPageProperties[1]/ns0:PublishDate[1]" w:storeItemID="{55AF091B-3C7A-41E3-B477-F2FDAA23CFDA}"/>
        <w:date w:fullDate="2012-06-09T00:00:00Z">
          <w:dateFormat w:val="dd.MM.yyyy"/>
          <w:lid w:val="de-DE"/>
          <w:storeMappedDataAs w:val="dateTime"/>
          <w:calendar w:val="gregorian"/>
        </w:date>
      </w:sdtPr>
      <w:sdtContent>
        <w:r w:rsidRPr="00D05698">
          <w:t>09.06.2012</w:t>
        </w:r>
      </w:sdtContent>
    </w:sdt>
    <w:r>
      <w:fldChar w:fldCharType="end"/>
    </w:r>
    <w:r w:rsidR="00B23D0F">
      <w:tab/>
    </w:r>
    <w:r w:rsidR="002745E7" w:rsidRPr="00CC728C">
      <w:rPr>
        <w:b/>
        <w:color w:val="FFFFFF" w:themeColor="background1"/>
      </w:rPr>
      <w:fldChar w:fldCharType="begin"/>
    </w:r>
    <w:r w:rsidR="00B23D0F" w:rsidRPr="00CC728C">
      <w:rPr>
        <w:b/>
        <w:color w:val="FFFFFF" w:themeColor="background1"/>
      </w:rPr>
      <w:instrText xml:space="preserve"> PAGE   \* MERGEFORMAT </w:instrText>
    </w:r>
    <w:r w:rsidR="002745E7" w:rsidRPr="00CC728C">
      <w:rPr>
        <w:b/>
        <w:color w:val="FFFFFF" w:themeColor="background1"/>
      </w:rPr>
      <w:fldChar w:fldCharType="separate"/>
    </w:r>
    <w:r>
      <w:rPr>
        <w:b/>
        <w:noProof/>
        <w:color w:val="FFFFFF" w:themeColor="background1"/>
      </w:rPr>
      <w:t>IX</w:t>
    </w:r>
    <w:r w:rsidR="002745E7"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92F" w:rsidRDefault="00D8492F" w:rsidP="00354736">
      <w:pPr>
        <w:spacing w:after="60"/>
      </w:pPr>
      <w:r>
        <w:separator/>
      </w:r>
    </w:p>
  </w:footnote>
  <w:footnote w:type="continuationSeparator" w:id="0">
    <w:p w:rsidR="00D8492F" w:rsidRDefault="00D8492F" w:rsidP="001806A8">
      <w:pPr>
        <w:spacing w:after="0"/>
      </w:pPr>
      <w:r>
        <w:continuationSeparator/>
      </w:r>
    </w:p>
  </w:footnote>
  <w:footnote w:type="continuationNotice" w:id="1">
    <w:p w:rsidR="00D8492F" w:rsidRDefault="00D8492F">
      <w:pPr>
        <w:spacing w:after="0"/>
      </w:pPr>
    </w:p>
  </w:footnote>
  <w:footnote w:id="2">
    <w:p w:rsidR="00B23D0F" w:rsidRDefault="00B23D0F" w:rsidP="00EC4921">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 w:id="3">
    <w:p w:rsidR="00B23D0F" w:rsidRDefault="00B23D0F">
      <w:pPr>
        <w:pStyle w:val="Funotentext"/>
      </w:pPr>
      <w:r>
        <w:rPr>
          <w:rStyle w:val="Funotenzeichen"/>
        </w:rPr>
        <w:footnoteRef/>
      </w:r>
      <w:r>
        <w:t xml:space="preserve"> </w:t>
      </w:r>
      <w:r w:rsidRPr="004A2925">
        <w:t>Bei dem im Aktivitätsdiagramm gezeigten FremdSystem handelt es sich aus Sicht der Internetplattform Eve</w:t>
      </w:r>
      <w:r w:rsidRPr="004A2925">
        <w:t>n</w:t>
      </w:r>
      <w:r w:rsidRPr="004A2925">
        <w:t>talizer eigentlich um eine Black-Box. Um aber die Kommunikation bzw. Interaktion darzustellen werden hier die grundsätzlichen Aktivitäten, die im FremdSystem zu erledigen sind, aufgeführt.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Default="00B23D0F"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D05698">
      <w:rPr>
        <w:noProof/>
        <w:sz w:val="340"/>
        <w:lang w:eastAsia="de-DE" w:bidi="ar-SA"/>
      </w:rPr>
      <w:pict>
        <v:shapetype id="_x0000_t32" coordsize="21600,21600" o:spt="32" o:oned="t" path="m,l21600,21600e" filled="f">
          <v:path arrowok="t" fillok="f" o:connecttype="none"/>
          <o:lock v:ext="edit" shapetype="t"/>
        </v:shapetype>
        <v:shape id="AutoShape 14" o:spid="_x0000_s2067"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B23D0F" w:rsidRDefault="00B23D0F"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D0F" w:rsidRPr="00B34539" w:rsidRDefault="00B23D0F"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7286DD8"/>
    <w:lvl w:ilvl="0">
      <w:start w:val="1"/>
      <w:numFmt w:val="decimal"/>
      <w:lvlText w:val="%1."/>
      <w:lvlJc w:val="left"/>
      <w:pPr>
        <w:tabs>
          <w:tab w:val="num" w:pos="1492"/>
        </w:tabs>
        <w:ind w:left="1492" w:hanging="360"/>
      </w:pPr>
    </w:lvl>
  </w:abstractNum>
  <w:abstractNum w:abstractNumId="1">
    <w:nsid w:val="FFFFFF7D"/>
    <w:multiLevelType w:val="singleLevel"/>
    <w:tmpl w:val="897250D8"/>
    <w:lvl w:ilvl="0">
      <w:start w:val="1"/>
      <w:numFmt w:val="decimal"/>
      <w:lvlText w:val="%1."/>
      <w:lvlJc w:val="left"/>
      <w:pPr>
        <w:tabs>
          <w:tab w:val="num" w:pos="1209"/>
        </w:tabs>
        <w:ind w:left="1209" w:hanging="360"/>
      </w:pPr>
    </w:lvl>
  </w:abstractNum>
  <w:abstractNum w:abstractNumId="2">
    <w:nsid w:val="FFFFFF7E"/>
    <w:multiLevelType w:val="singleLevel"/>
    <w:tmpl w:val="F9BAE520"/>
    <w:lvl w:ilvl="0">
      <w:start w:val="1"/>
      <w:numFmt w:val="decimal"/>
      <w:lvlText w:val="%1."/>
      <w:lvlJc w:val="left"/>
      <w:pPr>
        <w:tabs>
          <w:tab w:val="num" w:pos="926"/>
        </w:tabs>
        <w:ind w:left="926" w:hanging="360"/>
      </w:pPr>
    </w:lvl>
  </w:abstractNum>
  <w:abstractNum w:abstractNumId="3">
    <w:nsid w:val="FFFFFF7F"/>
    <w:multiLevelType w:val="singleLevel"/>
    <w:tmpl w:val="2116A518"/>
    <w:lvl w:ilvl="0">
      <w:start w:val="1"/>
      <w:numFmt w:val="decimal"/>
      <w:pStyle w:val="Listennummer2"/>
      <w:lvlText w:val="%1."/>
      <w:lvlJc w:val="left"/>
      <w:pPr>
        <w:tabs>
          <w:tab w:val="num" w:pos="643"/>
        </w:tabs>
        <w:ind w:left="643" w:hanging="360"/>
      </w:pPr>
      <w:rPr>
        <w:rFonts w:hint="default"/>
      </w:rPr>
    </w:lvl>
  </w:abstractNum>
  <w:abstractNum w:abstractNumId="4">
    <w:nsid w:val="FFFFFF80"/>
    <w:multiLevelType w:val="singleLevel"/>
    <w:tmpl w:val="2430BD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247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6BC43C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83C38D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EC6CF8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59AECD52"/>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3">
    <w:nsid w:val="0C72355D"/>
    <w:multiLevelType w:val="hybridMultilevel"/>
    <w:tmpl w:val="EBB2AF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0F7D6498"/>
    <w:multiLevelType w:val="multilevel"/>
    <w:tmpl w:val="9A703CAC"/>
    <w:numStyleLink w:val="Anhangsliste"/>
  </w:abstractNum>
  <w:abstractNum w:abstractNumId="15">
    <w:nsid w:val="1025037F"/>
    <w:multiLevelType w:val="hybridMultilevel"/>
    <w:tmpl w:val="99EA2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136C4257"/>
    <w:multiLevelType w:val="hybridMultilevel"/>
    <w:tmpl w:val="25FC81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181356EC"/>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39E71E7"/>
    <w:multiLevelType w:val="hybridMultilevel"/>
    <w:tmpl w:val="DF8C89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6BA2B90"/>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84022C5"/>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28F3922"/>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4911F05"/>
    <w:multiLevelType w:val="hybridMultilevel"/>
    <w:tmpl w:val="2D0EE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28">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E96241"/>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43A340C"/>
    <w:multiLevelType w:val="hybridMultilevel"/>
    <w:tmpl w:val="0C2A0A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35">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36">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18"/>
  </w:num>
  <w:num w:numId="4">
    <w:abstractNumId w:val="1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num>
  <w:num w:numId="6">
    <w:abstractNumId w:val="27"/>
  </w:num>
  <w:num w:numId="7">
    <w:abstractNumId w:val="12"/>
  </w:num>
  <w:num w:numId="8">
    <w:abstractNumId w:val="25"/>
  </w:num>
  <w:num w:numId="9">
    <w:abstractNumId w:val="32"/>
  </w:num>
  <w:num w:numId="10">
    <w:abstractNumId w:val="29"/>
  </w:num>
  <w:num w:numId="11">
    <w:abstractNumId w:val="30"/>
  </w:num>
  <w:num w:numId="12">
    <w:abstractNumId w:val="28"/>
  </w:num>
  <w:num w:numId="13">
    <w:abstractNumId w:val="28"/>
  </w:num>
  <w:num w:numId="14">
    <w:abstractNumId w:val="28"/>
  </w:num>
  <w:num w:numId="15">
    <w:abstractNumId w:val="36"/>
  </w:num>
  <w:num w:numId="16">
    <w:abstractNumId w:val="34"/>
  </w:num>
  <w:num w:numId="17">
    <w:abstractNumId w:val="35"/>
  </w:num>
  <w:num w:numId="18">
    <w:abstractNumId w:val="28"/>
  </w:num>
  <w:num w:numId="19">
    <w:abstractNumId w:val="28"/>
  </w:num>
  <w:num w:numId="20">
    <w:abstractNumId w:val="19"/>
  </w:num>
  <w:num w:numId="21">
    <w:abstractNumId w:val="11"/>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13"/>
  </w:num>
  <w:num w:numId="26">
    <w:abstractNumId w:val="21"/>
  </w:num>
  <w:num w:numId="27">
    <w:abstractNumId w:val="15"/>
  </w:num>
  <w:num w:numId="28">
    <w:abstractNumId w:val="31"/>
  </w:num>
  <w:num w:numId="29">
    <w:abstractNumId w:val="24"/>
  </w:num>
  <w:num w:numId="30">
    <w:abstractNumId w:val="16"/>
  </w:num>
  <w:num w:numId="31">
    <w:abstractNumId w:val="23"/>
  </w:num>
  <w:num w:numId="32">
    <w:abstractNumId w:val="20"/>
  </w:num>
  <w:num w:numId="33">
    <w:abstractNumId w:val="22"/>
  </w:num>
  <w:num w:numId="34">
    <w:abstractNumId w:val="17"/>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3"/>
    <w:lvlOverride w:ilvl="0">
      <w:startOverride w:val="1"/>
    </w:lvlOverride>
  </w:num>
  <w:num w:numId="46">
    <w:abstractNumId w:val="3"/>
    <w:lvlOverride w:ilvl="0">
      <w:startOverride w:val="1"/>
    </w:lvlOverride>
  </w:num>
  <w:num w:numId="47">
    <w:abstractNumId w:val="3"/>
    <w:lvlOverride w:ilvl="0">
      <w:startOverride w:val="1"/>
    </w:lvlOverride>
  </w:num>
  <w:num w:numId="48">
    <w:abstractNumId w:val="3"/>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6"/>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72"/>
    <o:shapelayout v:ext="edit">
      <o:idmap v:ext="edit" data="2"/>
      <o:rules v:ext="edit">
        <o:r id="V:Rule4" type="connector" idref="#AutoShape 19"/>
        <o:r id="V:Rule5" type="connector" idref="#AutoShape 33"/>
        <o:r id="V:Rule6" type="connector" idref="#AutoShape 14"/>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61AB"/>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B6FAB"/>
    <w:rsid w:val="000C00F6"/>
    <w:rsid w:val="000C0649"/>
    <w:rsid w:val="000C07D1"/>
    <w:rsid w:val="000C1DE2"/>
    <w:rsid w:val="000C1F42"/>
    <w:rsid w:val="000C344D"/>
    <w:rsid w:val="000C70FD"/>
    <w:rsid w:val="000C73D0"/>
    <w:rsid w:val="000C7D2B"/>
    <w:rsid w:val="000D00BB"/>
    <w:rsid w:val="000D111E"/>
    <w:rsid w:val="000D1E64"/>
    <w:rsid w:val="000D4E14"/>
    <w:rsid w:val="000D6B3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38B"/>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45E7"/>
    <w:rsid w:val="002759EA"/>
    <w:rsid w:val="002765FF"/>
    <w:rsid w:val="00281DB4"/>
    <w:rsid w:val="002838AE"/>
    <w:rsid w:val="002866A4"/>
    <w:rsid w:val="0029475F"/>
    <w:rsid w:val="00294BF7"/>
    <w:rsid w:val="00295DB4"/>
    <w:rsid w:val="002A0266"/>
    <w:rsid w:val="002B18D4"/>
    <w:rsid w:val="002B4C51"/>
    <w:rsid w:val="002B7A56"/>
    <w:rsid w:val="002C7737"/>
    <w:rsid w:val="002D0CB4"/>
    <w:rsid w:val="002D2787"/>
    <w:rsid w:val="002D3928"/>
    <w:rsid w:val="002D3EF6"/>
    <w:rsid w:val="002D6504"/>
    <w:rsid w:val="002D7787"/>
    <w:rsid w:val="002E0E3E"/>
    <w:rsid w:val="002E0E72"/>
    <w:rsid w:val="002E2099"/>
    <w:rsid w:val="002E2526"/>
    <w:rsid w:val="002E3B3A"/>
    <w:rsid w:val="002E6FDC"/>
    <w:rsid w:val="002E7A51"/>
    <w:rsid w:val="002F0B7F"/>
    <w:rsid w:val="002F2911"/>
    <w:rsid w:val="002F58A0"/>
    <w:rsid w:val="002F6BAC"/>
    <w:rsid w:val="00300BA1"/>
    <w:rsid w:val="003040BD"/>
    <w:rsid w:val="00306A21"/>
    <w:rsid w:val="003072F5"/>
    <w:rsid w:val="00312D7D"/>
    <w:rsid w:val="003157C9"/>
    <w:rsid w:val="00317AE4"/>
    <w:rsid w:val="003245A6"/>
    <w:rsid w:val="003246EE"/>
    <w:rsid w:val="0033120B"/>
    <w:rsid w:val="0033196D"/>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2B0C"/>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5D2D"/>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2925"/>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218"/>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1614"/>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1B20"/>
    <w:rsid w:val="006529BE"/>
    <w:rsid w:val="00652CC6"/>
    <w:rsid w:val="00654301"/>
    <w:rsid w:val="00655914"/>
    <w:rsid w:val="006564EE"/>
    <w:rsid w:val="00660CB9"/>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735"/>
    <w:rsid w:val="00731DB0"/>
    <w:rsid w:val="00735BB3"/>
    <w:rsid w:val="0073767D"/>
    <w:rsid w:val="007407FA"/>
    <w:rsid w:val="00740966"/>
    <w:rsid w:val="00740DCE"/>
    <w:rsid w:val="00741324"/>
    <w:rsid w:val="0074582A"/>
    <w:rsid w:val="00746DBB"/>
    <w:rsid w:val="00750939"/>
    <w:rsid w:val="00751239"/>
    <w:rsid w:val="0075490E"/>
    <w:rsid w:val="00764DD4"/>
    <w:rsid w:val="007659EB"/>
    <w:rsid w:val="00767238"/>
    <w:rsid w:val="00775630"/>
    <w:rsid w:val="007760E6"/>
    <w:rsid w:val="00776BAA"/>
    <w:rsid w:val="0078076F"/>
    <w:rsid w:val="00784105"/>
    <w:rsid w:val="00787171"/>
    <w:rsid w:val="0078784B"/>
    <w:rsid w:val="00791DA5"/>
    <w:rsid w:val="007923FF"/>
    <w:rsid w:val="00792C8B"/>
    <w:rsid w:val="007947A2"/>
    <w:rsid w:val="007A51F4"/>
    <w:rsid w:val="007B0799"/>
    <w:rsid w:val="007B0E0D"/>
    <w:rsid w:val="007B1D27"/>
    <w:rsid w:val="007B207F"/>
    <w:rsid w:val="007B492A"/>
    <w:rsid w:val="007B498A"/>
    <w:rsid w:val="007B4AF8"/>
    <w:rsid w:val="007B5831"/>
    <w:rsid w:val="007B5DC8"/>
    <w:rsid w:val="007C326F"/>
    <w:rsid w:val="007C626F"/>
    <w:rsid w:val="007D7186"/>
    <w:rsid w:val="007E0727"/>
    <w:rsid w:val="007E32EE"/>
    <w:rsid w:val="007E7679"/>
    <w:rsid w:val="007E7C73"/>
    <w:rsid w:val="007F0601"/>
    <w:rsid w:val="007F53B4"/>
    <w:rsid w:val="008011BF"/>
    <w:rsid w:val="00801BBA"/>
    <w:rsid w:val="008026ED"/>
    <w:rsid w:val="00805698"/>
    <w:rsid w:val="00805972"/>
    <w:rsid w:val="00812F5F"/>
    <w:rsid w:val="00814187"/>
    <w:rsid w:val="00814FE8"/>
    <w:rsid w:val="00815D09"/>
    <w:rsid w:val="00817569"/>
    <w:rsid w:val="00817B7C"/>
    <w:rsid w:val="008200BC"/>
    <w:rsid w:val="008219DE"/>
    <w:rsid w:val="00821F67"/>
    <w:rsid w:val="00827514"/>
    <w:rsid w:val="0083270A"/>
    <w:rsid w:val="00832BAC"/>
    <w:rsid w:val="00841198"/>
    <w:rsid w:val="00841543"/>
    <w:rsid w:val="00841C09"/>
    <w:rsid w:val="0084580E"/>
    <w:rsid w:val="0085424A"/>
    <w:rsid w:val="008558CF"/>
    <w:rsid w:val="00857B66"/>
    <w:rsid w:val="00857CBE"/>
    <w:rsid w:val="008608CB"/>
    <w:rsid w:val="00863DD2"/>
    <w:rsid w:val="00870C5F"/>
    <w:rsid w:val="00870EFD"/>
    <w:rsid w:val="00871A6F"/>
    <w:rsid w:val="00871EC8"/>
    <w:rsid w:val="008752C0"/>
    <w:rsid w:val="00875ED9"/>
    <w:rsid w:val="0087697F"/>
    <w:rsid w:val="00876FAD"/>
    <w:rsid w:val="0088222E"/>
    <w:rsid w:val="00884D3E"/>
    <w:rsid w:val="00891561"/>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326B"/>
    <w:rsid w:val="0097782F"/>
    <w:rsid w:val="009823DB"/>
    <w:rsid w:val="0098287A"/>
    <w:rsid w:val="00986C07"/>
    <w:rsid w:val="009876DF"/>
    <w:rsid w:val="0099053F"/>
    <w:rsid w:val="0099622F"/>
    <w:rsid w:val="00997FE5"/>
    <w:rsid w:val="009A11A7"/>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66300"/>
    <w:rsid w:val="00A74C1D"/>
    <w:rsid w:val="00A74E56"/>
    <w:rsid w:val="00A759FA"/>
    <w:rsid w:val="00A81361"/>
    <w:rsid w:val="00A81D65"/>
    <w:rsid w:val="00A8328D"/>
    <w:rsid w:val="00A83EB1"/>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6A3"/>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3D0F"/>
    <w:rsid w:val="00B2594E"/>
    <w:rsid w:val="00B26275"/>
    <w:rsid w:val="00B266F2"/>
    <w:rsid w:val="00B2679D"/>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2B8C"/>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A7E87"/>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29B5"/>
    <w:rsid w:val="00CF37DF"/>
    <w:rsid w:val="00CF3F93"/>
    <w:rsid w:val="00CF400A"/>
    <w:rsid w:val="00CF47CE"/>
    <w:rsid w:val="00CF7D47"/>
    <w:rsid w:val="00D01646"/>
    <w:rsid w:val="00D03850"/>
    <w:rsid w:val="00D05698"/>
    <w:rsid w:val="00D059F7"/>
    <w:rsid w:val="00D077F4"/>
    <w:rsid w:val="00D10219"/>
    <w:rsid w:val="00D107AE"/>
    <w:rsid w:val="00D16838"/>
    <w:rsid w:val="00D17FD3"/>
    <w:rsid w:val="00D20E37"/>
    <w:rsid w:val="00D22B32"/>
    <w:rsid w:val="00D22E98"/>
    <w:rsid w:val="00D23070"/>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92F"/>
    <w:rsid w:val="00D84E15"/>
    <w:rsid w:val="00D85542"/>
    <w:rsid w:val="00D90833"/>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16F2"/>
    <w:rsid w:val="00DF3808"/>
    <w:rsid w:val="00E037E2"/>
    <w:rsid w:val="00E03D1F"/>
    <w:rsid w:val="00E118BE"/>
    <w:rsid w:val="00E12910"/>
    <w:rsid w:val="00E16E2C"/>
    <w:rsid w:val="00E230A7"/>
    <w:rsid w:val="00E239B2"/>
    <w:rsid w:val="00E2537A"/>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279"/>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4921"/>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679"/>
    <w:rsid w:val="00FD2ADD"/>
    <w:rsid w:val="00FE1FB0"/>
    <w:rsid w:val="00FE250F"/>
    <w:rsid w:val="00FE2D6A"/>
    <w:rsid w:val="00FE429F"/>
    <w:rsid w:val="00FE6669"/>
    <w:rsid w:val="00FE752B"/>
    <w:rsid w:val="00FE77D2"/>
    <w:rsid w:val="00FF0410"/>
    <w:rsid w:val="00FF4980"/>
    <w:rsid w:val="00FF4E1B"/>
    <w:rsid w:val="00FF6819"/>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rules v:ext="edit">
        <o:r id="V:Rule4" type="connector" idref="#AutoShape 31"/>
        <o:r id="V:Rule5" type="connector" idref="#AutoShape 36"/>
        <o:r id="V:Rule6" type="connector" idref="#AutoShape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F29B5"/>
    <w:pPr>
      <w:spacing w:line="240" w:lineRule="auto"/>
      <w:ind w:left="0"/>
      <w:jc w:val="both"/>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 w:type="paragraph" w:styleId="Listennummer">
    <w:name w:val="List Number"/>
    <w:basedOn w:val="Standard"/>
    <w:rsid w:val="00CF29B5"/>
    <w:pPr>
      <w:numPr>
        <w:numId w:val="40"/>
      </w:numPr>
      <w:contextualSpacing/>
    </w:pPr>
  </w:style>
  <w:style w:type="paragraph" w:styleId="Listennummer2">
    <w:name w:val="List Number 2"/>
    <w:basedOn w:val="Standard"/>
    <w:rsid w:val="00CF29B5"/>
    <w:pPr>
      <w:numPr>
        <w:numId w:val="41"/>
      </w:numPr>
      <w:contextualSpacing/>
    </w:pPr>
  </w:style>
  <w:style w:type="paragraph" w:styleId="Listenfortsetzung3">
    <w:name w:val="List Continue 3"/>
    <w:basedOn w:val="Standard"/>
    <w:rsid w:val="00CF29B5"/>
    <w:pPr>
      <w:spacing w:after="120"/>
      <w:ind w:left="849"/>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950211839">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586184-A01A-49E7-83C0-E6516EDB6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26</Pages>
  <Words>2607</Words>
  <Characters>20100</Characters>
  <Application>Microsoft Office Word</Application>
  <DocSecurity>0</DocSecurity>
  <Lines>167</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22662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hammel</cp:lastModifiedBy>
  <cp:revision>129</cp:revision>
  <cp:lastPrinted>2012-06-09T12:18:00Z</cp:lastPrinted>
  <dcterms:created xsi:type="dcterms:W3CDTF">2012-03-24T09:52:00Z</dcterms:created>
  <dcterms:modified xsi:type="dcterms:W3CDTF">2012-06-09T12:18:00Z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