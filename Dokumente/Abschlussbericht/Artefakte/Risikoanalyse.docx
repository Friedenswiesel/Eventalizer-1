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5"/>
        <w:tblW w:w="5000" w:type="pct"/>
        <w:tblLayout w:type="fixed"/>
        <w:tblLook w:val="04A0"/>
      </w:tblPr>
      <w:tblGrid>
        <w:gridCol w:w="2943"/>
        <w:gridCol w:w="852"/>
        <w:gridCol w:w="378"/>
        <w:gridCol w:w="378"/>
        <w:gridCol w:w="378"/>
        <w:gridCol w:w="4360"/>
      </w:tblGrid>
      <w:tr w:rsidR="00217D1A" w:rsidRPr="001D0F56" w:rsidTr="005C2277">
        <w:trPr>
          <w:cnfStyle w:val="100000000000"/>
          <w:cantSplit/>
          <w:trHeight w:val="2541"/>
        </w:trPr>
        <w:tc>
          <w:tcPr>
            <w:cnfStyle w:val="001000000000"/>
            <w:tcW w:w="2943" w:type="dxa"/>
            <w:vMerge w:val="restart"/>
            <w:textDirection w:val="btLr"/>
          </w:tcPr>
          <w:p w:rsidR="00217D1A" w:rsidRPr="001D0F56" w:rsidRDefault="00217D1A" w:rsidP="008D51DF">
            <w:pPr>
              <w:ind w:left="113" w:right="113"/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Beschreibung des Risikos</w:t>
            </w:r>
            <w:r>
              <w:rPr>
                <w:rFonts w:eastAsia="Times New Roman"/>
                <w:sz w:val="24"/>
                <w:szCs w:val="20"/>
                <w:lang w:bidi="en-US"/>
              </w:rPr>
              <w:t xml:space="preserve"> </w:t>
            </w:r>
          </w:p>
        </w:tc>
        <w:tc>
          <w:tcPr>
            <w:tcW w:w="852" w:type="dxa"/>
            <w:vMerge w:val="restart"/>
            <w:textDirection w:val="btLr"/>
          </w:tcPr>
          <w:p w:rsidR="00217D1A" w:rsidRDefault="005C2277" w:rsidP="008D51DF">
            <w:pPr>
              <w:ind w:left="113" w:right="113"/>
              <w:cnfStyle w:val="100000000000"/>
              <w:rPr>
                <w:rFonts w:eastAsia="Times New Roman"/>
                <w:sz w:val="24"/>
                <w:szCs w:val="20"/>
                <w:lang w:bidi="en-US"/>
              </w:rPr>
            </w:pPr>
            <w:r>
              <w:rPr>
                <w:rFonts w:eastAsia="Times New Roman"/>
                <w:sz w:val="24"/>
                <w:szCs w:val="20"/>
                <w:lang w:bidi="en-US"/>
              </w:rPr>
              <w:t>Eintritts</w:t>
            </w:r>
            <w:r w:rsidR="00217D1A">
              <w:rPr>
                <w:rFonts w:eastAsia="Times New Roman"/>
                <w:sz w:val="24"/>
                <w:szCs w:val="20"/>
                <w:lang w:bidi="en-US"/>
              </w:rPr>
              <w:t>wahrscheinlichkeit</w:t>
            </w:r>
          </w:p>
          <w:p w:rsidR="00217D1A" w:rsidRPr="001D0F56" w:rsidRDefault="00217D1A" w:rsidP="008D51DF">
            <w:pPr>
              <w:ind w:left="113" w:right="113"/>
              <w:cnfStyle w:val="100000000000"/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(hoch, mittel, niedrig)</w:t>
            </w:r>
          </w:p>
        </w:tc>
        <w:tc>
          <w:tcPr>
            <w:tcW w:w="1134" w:type="dxa"/>
            <w:gridSpan w:val="3"/>
            <w:textDirection w:val="btLr"/>
          </w:tcPr>
          <w:p w:rsidR="00217D1A" w:rsidRPr="001D0F56" w:rsidRDefault="00217D1A" w:rsidP="008D51DF">
            <w:pPr>
              <w:ind w:left="113" w:right="113"/>
              <w:cnfStyle w:val="100000000000"/>
              <w:rPr>
                <w:rFonts w:eastAsia="Times New Roman"/>
                <w:sz w:val="24"/>
                <w:szCs w:val="20"/>
                <w:lang w:bidi="en-US"/>
              </w:rPr>
            </w:pPr>
            <w:r w:rsidRPr="00290A73">
              <w:rPr>
                <w:rFonts w:eastAsia="Times New Roman"/>
                <w:sz w:val="24"/>
                <w:szCs w:val="20"/>
                <w:lang w:bidi="en-US"/>
              </w:rPr>
              <w:t>Auswirkungen auf den Projektverlauf</w:t>
            </w:r>
            <w:r>
              <w:rPr>
                <w:rFonts w:eastAsia="Times New Roman"/>
                <w:sz w:val="24"/>
                <w:szCs w:val="20"/>
                <w:lang w:bidi="en-US"/>
              </w:rPr>
              <w:t xml:space="preserve"> </w:t>
            </w:r>
            <w:r w:rsidRPr="00290A73">
              <w:rPr>
                <w:rFonts w:eastAsia="Times New Roman"/>
                <w:sz w:val="24"/>
                <w:szCs w:val="20"/>
                <w:lang w:bidi="en-US"/>
              </w:rPr>
              <w:t>(stark, mittel, schwach)</w:t>
            </w:r>
            <w:r w:rsidRPr="00290A73">
              <w:rPr>
                <w:rFonts w:eastAsia="Times New Roman"/>
                <w:sz w:val="24"/>
                <w:szCs w:val="20"/>
                <w:lang w:bidi="en-US"/>
              </w:rPr>
              <w:tab/>
            </w:r>
          </w:p>
        </w:tc>
        <w:tc>
          <w:tcPr>
            <w:tcW w:w="4360" w:type="dxa"/>
            <w:vMerge w:val="restart"/>
            <w:textDirection w:val="btLr"/>
          </w:tcPr>
          <w:p w:rsidR="00217D1A" w:rsidRPr="001D0F56" w:rsidRDefault="00217D1A" w:rsidP="008D51DF">
            <w:pPr>
              <w:ind w:left="113" w:right="113"/>
              <w:cnfStyle w:val="100000000000"/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Maßnahmen bei Eintreten</w:t>
            </w:r>
          </w:p>
        </w:tc>
      </w:tr>
      <w:tr w:rsidR="00217D1A" w:rsidRPr="001D0F56" w:rsidTr="005C2277">
        <w:trPr>
          <w:cnfStyle w:val="000000100000"/>
          <w:cantSplit/>
          <w:trHeight w:val="1645"/>
        </w:trPr>
        <w:tc>
          <w:tcPr>
            <w:cnfStyle w:val="001000000000"/>
            <w:tcW w:w="2943" w:type="dxa"/>
            <w:vMerge/>
            <w:textDirection w:val="btLr"/>
          </w:tcPr>
          <w:p w:rsidR="00217D1A" w:rsidRPr="001D0F56" w:rsidRDefault="00217D1A" w:rsidP="008D51DF">
            <w:pPr>
              <w:ind w:left="113" w:right="113"/>
              <w:rPr>
                <w:rFonts w:eastAsia="Times New Roman"/>
                <w:sz w:val="24"/>
                <w:szCs w:val="20"/>
                <w:lang w:bidi="en-US"/>
              </w:rPr>
            </w:pPr>
          </w:p>
        </w:tc>
        <w:tc>
          <w:tcPr>
            <w:tcW w:w="852" w:type="dxa"/>
            <w:vMerge/>
            <w:textDirection w:val="btLr"/>
          </w:tcPr>
          <w:p w:rsidR="00217D1A" w:rsidRDefault="00217D1A" w:rsidP="008D51DF">
            <w:pPr>
              <w:ind w:left="113" w:right="113"/>
              <w:cnfStyle w:val="000000100000"/>
              <w:rPr>
                <w:rFonts w:eastAsia="Times New Roman"/>
                <w:sz w:val="24"/>
                <w:szCs w:val="20"/>
                <w:lang w:bidi="en-US"/>
              </w:rPr>
            </w:pPr>
          </w:p>
        </w:tc>
        <w:tc>
          <w:tcPr>
            <w:tcW w:w="378" w:type="dxa"/>
            <w:shd w:val="clear" w:color="auto" w:fill="FFFFFF" w:themeFill="background1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/>
              <w:rPr>
                <w:rFonts w:asciiTheme="majorHAnsi" w:eastAsia="Times New Roman" w:hAnsiTheme="majorHAnsi" w:cstheme="majorBidi"/>
                <w:b/>
                <w:bCs/>
                <w:sz w:val="24"/>
                <w:szCs w:val="20"/>
                <w:lang w:bidi="en-US"/>
              </w:rPr>
            </w:pPr>
            <w:r>
              <w:rPr>
                <w:rFonts w:asciiTheme="majorHAnsi" w:eastAsia="Times New Roman" w:hAnsiTheme="majorHAnsi" w:cstheme="majorBidi"/>
                <w:b/>
                <w:bCs/>
                <w:sz w:val="24"/>
                <w:szCs w:val="20"/>
                <w:lang w:bidi="en-US"/>
              </w:rPr>
              <w:t>Zeit</w:t>
            </w:r>
          </w:p>
        </w:tc>
        <w:tc>
          <w:tcPr>
            <w:tcW w:w="378" w:type="dxa"/>
            <w:shd w:val="clear" w:color="auto" w:fill="FFFFFF" w:themeFill="background1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/>
              <w:rPr>
                <w:rFonts w:asciiTheme="majorHAnsi" w:eastAsia="Times New Roman" w:hAnsiTheme="majorHAnsi" w:cstheme="majorBidi"/>
                <w:b/>
                <w:bCs/>
                <w:sz w:val="24"/>
                <w:szCs w:val="20"/>
                <w:lang w:bidi="en-US"/>
              </w:rPr>
            </w:pPr>
            <w:r>
              <w:rPr>
                <w:rFonts w:asciiTheme="majorHAnsi" w:eastAsia="Times New Roman" w:hAnsiTheme="majorHAnsi" w:cstheme="majorBidi"/>
                <w:b/>
                <w:bCs/>
                <w:sz w:val="24"/>
                <w:szCs w:val="20"/>
                <w:lang w:bidi="en-US"/>
              </w:rPr>
              <w:t>Ressourcen</w:t>
            </w:r>
          </w:p>
        </w:tc>
        <w:tc>
          <w:tcPr>
            <w:tcW w:w="378" w:type="dxa"/>
            <w:shd w:val="clear" w:color="auto" w:fill="FFFFFF" w:themeFill="background1"/>
            <w:textDirection w:val="btLr"/>
          </w:tcPr>
          <w:p w:rsidR="00217D1A" w:rsidRPr="00290A73" w:rsidRDefault="00217D1A" w:rsidP="008D51DF">
            <w:pPr>
              <w:ind w:left="113" w:right="113"/>
              <w:cnfStyle w:val="000000100000"/>
              <w:rPr>
                <w:rFonts w:eastAsia="Times New Roman"/>
                <w:b/>
                <w:sz w:val="24"/>
                <w:szCs w:val="20"/>
                <w:lang w:bidi="en-US"/>
              </w:rPr>
            </w:pPr>
            <w:r w:rsidRPr="00290A73">
              <w:rPr>
                <w:rFonts w:asciiTheme="majorHAnsi" w:eastAsia="Times New Roman" w:hAnsiTheme="majorHAnsi"/>
                <w:b/>
                <w:sz w:val="24"/>
                <w:szCs w:val="20"/>
                <w:lang w:bidi="en-US"/>
              </w:rPr>
              <w:t>Inhalt</w:t>
            </w:r>
          </w:p>
        </w:tc>
        <w:tc>
          <w:tcPr>
            <w:tcW w:w="4360" w:type="dxa"/>
            <w:vMerge/>
            <w:textDirection w:val="btLr"/>
          </w:tcPr>
          <w:p w:rsidR="00217D1A" w:rsidRPr="001D0F56" w:rsidRDefault="00217D1A" w:rsidP="008D51DF">
            <w:pPr>
              <w:ind w:left="113" w:right="113"/>
              <w:cnfStyle w:val="000000100000"/>
              <w:rPr>
                <w:rFonts w:eastAsia="Times New Roman"/>
                <w:sz w:val="24"/>
                <w:szCs w:val="20"/>
                <w:lang w:bidi="en-US"/>
              </w:rPr>
            </w:pPr>
          </w:p>
        </w:tc>
      </w:tr>
      <w:tr w:rsidR="00217D1A" w:rsidRPr="001D0F56" w:rsidTr="005C2277">
        <w:trPr>
          <w:cnfStyle w:val="000000010000"/>
          <w:cantSplit/>
          <w:trHeight w:val="1134"/>
        </w:trPr>
        <w:tc>
          <w:tcPr>
            <w:cnfStyle w:val="001000000000"/>
            <w:tcW w:w="2943" w:type="dxa"/>
          </w:tcPr>
          <w:p w:rsidR="00217D1A" w:rsidRPr="00336F25" w:rsidRDefault="00217D1A" w:rsidP="005C2277">
            <w:pPr>
              <w:rPr>
                <w:rFonts w:eastAsia="Times New Roman"/>
                <w:sz w:val="24"/>
                <w:szCs w:val="24"/>
                <w:lang w:bidi="en-US"/>
              </w:rPr>
            </w:pPr>
            <w:r w:rsidRPr="00336F25">
              <w:rPr>
                <w:rFonts w:eastAsia="Times New Roman"/>
                <w:sz w:val="24"/>
                <w:szCs w:val="24"/>
                <w:lang w:bidi="en-US"/>
              </w:rPr>
              <w:t>Projektmitarbeiter f</w:t>
            </w:r>
            <w:r w:rsidR="005C2277" w:rsidRPr="00336F25">
              <w:rPr>
                <w:rFonts w:eastAsia="Times New Roman"/>
                <w:sz w:val="24"/>
                <w:szCs w:val="24"/>
                <w:lang w:bidi="en-US"/>
              </w:rPr>
              <w:t>äl</w:t>
            </w:r>
            <w:r w:rsidRPr="00336F25">
              <w:rPr>
                <w:rFonts w:eastAsia="Times New Roman"/>
                <w:sz w:val="24"/>
                <w:szCs w:val="24"/>
                <w:lang w:bidi="en-US"/>
              </w:rPr>
              <w:t>lt aufgrund von Krankheit aus</w:t>
            </w:r>
            <w:r w:rsidR="005C2277" w:rsidRPr="00336F25">
              <w:rPr>
                <w:rFonts w:eastAsia="Times New Roman"/>
                <w:sz w:val="24"/>
                <w:szCs w:val="24"/>
                <w:lang w:bidi="en-US"/>
              </w:rPr>
              <w:t>.</w:t>
            </w:r>
          </w:p>
        </w:tc>
        <w:tc>
          <w:tcPr>
            <w:tcW w:w="852" w:type="dxa"/>
          </w:tcPr>
          <w:p w:rsidR="00217D1A" w:rsidRPr="00336F25" w:rsidRDefault="00217D1A" w:rsidP="008D51DF">
            <w:pPr>
              <w:cnfStyle w:val="00000001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01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5C2277" w:rsidP="00336F25">
            <w:pPr>
              <w:spacing w:after="0" w:line="240" w:lineRule="auto"/>
              <w:ind w:left="113" w:right="113"/>
              <w:jc w:val="right"/>
              <w:cnfStyle w:val="00000001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s</w:t>
            </w:r>
            <w:r w:rsidR="00217D1A" w:rsidRPr="00336F25">
              <w:rPr>
                <w:sz w:val="24"/>
                <w:szCs w:val="24"/>
                <w:lang w:bidi="en-US"/>
              </w:rPr>
              <w:t>chwach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01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4360" w:type="dxa"/>
          </w:tcPr>
          <w:p w:rsidR="00217D1A" w:rsidRPr="00336F25" w:rsidRDefault="00217D1A" w:rsidP="008D51DF">
            <w:pPr>
              <w:cnfStyle w:val="00000001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Aufwandsverteilung auf andere Projek</w:t>
            </w:r>
            <w:r w:rsidRPr="00336F25">
              <w:rPr>
                <w:sz w:val="24"/>
                <w:szCs w:val="24"/>
                <w:lang w:bidi="en-US"/>
              </w:rPr>
              <w:t>t</w:t>
            </w:r>
            <w:r w:rsidRPr="00336F25">
              <w:rPr>
                <w:sz w:val="24"/>
                <w:szCs w:val="24"/>
                <w:lang w:bidi="en-US"/>
              </w:rPr>
              <w:t>mitarbeiter.</w:t>
            </w:r>
          </w:p>
        </w:tc>
      </w:tr>
      <w:tr w:rsidR="00217D1A" w:rsidRPr="001D0F56" w:rsidTr="005C2277">
        <w:trPr>
          <w:cnfStyle w:val="000000100000"/>
          <w:cantSplit/>
          <w:trHeight w:val="1134"/>
        </w:trPr>
        <w:tc>
          <w:tcPr>
            <w:cnfStyle w:val="001000000000"/>
            <w:tcW w:w="2943" w:type="dxa"/>
          </w:tcPr>
          <w:p w:rsidR="00217D1A" w:rsidRPr="00336F25" w:rsidRDefault="00217D1A" w:rsidP="008D51DF">
            <w:pPr>
              <w:rPr>
                <w:rFonts w:eastAsia="Times New Roman"/>
                <w:sz w:val="24"/>
                <w:szCs w:val="24"/>
                <w:lang w:bidi="en-US"/>
              </w:rPr>
            </w:pPr>
            <w:r w:rsidRPr="00336F25">
              <w:rPr>
                <w:rFonts w:eastAsia="Times New Roman"/>
                <w:sz w:val="24"/>
                <w:szCs w:val="24"/>
                <w:lang w:bidi="en-US"/>
              </w:rPr>
              <w:t>Terminverzögerung au</w:t>
            </w:r>
            <w:r w:rsidRPr="00336F25">
              <w:rPr>
                <w:rFonts w:eastAsia="Times New Roman"/>
                <w:sz w:val="24"/>
                <w:szCs w:val="24"/>
                <w:lang w:bidi="en-US"/>
              </w:rPr>
              <w:t>f</w:t>
            </w:r>
            <w:r w:rsidRPr="00336F25">
              <w:rPr>
                <w:rFonts w:eastAsia="Times New Roman"/>
                <w:sz w:val="24"/>
                <w:szCs w:val="24"/>
                <w:lang w:bidi="en-US"/>
              </w:rPr>
              <w:t>grund von unvorhersehb</w:t>
            </w:r>
            <w:r w:rsidRPr="00336F25">
              <w:rPr>
                <w:rFonts w:eastAsia="Times New Roman"/>
                <w:sz w:val="24"/>
                <w:szCs w:val="24"/>
                <w:lang w:bidi="en-US"/>
              </w:rPr>
              <w:t>a</w:t>
            </w:r>
            <w:r w:rsidRPr="00336F25">
              <w:rPr>
                <w:rFonts w:eastAsia="Times New Roman"/>
                <w:sz w:val="24"/>
                <w:szCs w:val="24"/>
                <w:lang w:bidi="en-US"/>
              </w:rPr>
              <w:t>ren Schwierigkeiten</w:t>
            </w:r>
            <w:r w:rsidR="005C2277" w:rsidRPr="00336F25">
              <w:rPr>
                <w:rFonts w:eastAsia="Times New Roman"/>
                <w:sz w:val="24"/>
                <w:szCs w:val="24"/>
                <w:lang w:bidi="en-US"/>
              </w:rPr>
              <w:t>.</w:t>
            </w:r>
          </w:p>
        </w:tc>
        <w:tc>
          <w:tcPr>
            <w:tcW w:w="852" w:type="dxa"/>
          </w:tcPr>
          <w:p w:rsidR="00217D1A" w:rsidRPr="00336F25" w:rsidRDefault="00217D1A" w:rsidP="008D51DF">
            <w:pPr>
              <w:cnfStyle w:val="00000010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10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stark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10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10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4360" w:type="dxa"/>
          </w:tcPr>
          <w:p w:rsidR="00217D1A" w:rsidRPr="00336F25" w:rsidRDefault="00217D1A" w:rsidP="008D51DF">
            <w:pPr>
              <w:cnfStyle w:val="00000010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ggf. Kürzung des Leistungsumfang nach Eskalation mit Auftraggeber</w:t>
            </w:r>
          </w:p>
        </w:tc>
      </w:tr>
      <w:tr w:rsidR="00217D1A" w:rsidRPr="001D0F56" w:rsidTr="005C2277">
        <w:trPr>
          <w:cnfStyle w:val="000000010000"/>
          <w:cantSplit/>
          <w:trHeight w:val="1134"/>
        </w:trPr>
        <w:tc>
          <w:tcPr>
            <w:cnfStyle w:val="001000000000"/>
            <w:tcW w:w="2943" w:type="dxa"/>
          </w:tcPr>
          <w:p w:rsidR="00217D1A" w:rsidRPr="00336F25" w:rsidRDefault="00217D1A" w:rsidP="005C2277">
            <w:pPr>
              <w:rPr>
                <w:rFonts w:eastAsia="Times New Roman"/>
                <w:sz w:val="24"/>
                <w:szCs w:val="24"/>
                <w:lang w:bidi="en-US"/>
              </w:rPr>
            </w:pPr>
            <w:r w:rsidRPr="00336F25">
              <w:rPr>
                <w:rFonts w:eastAsia="Times New Roman"/>
                <w:sz w:val="24"/>
                <w:szCs w:val="24"/>
                <w:lang w:bidi="en-US"/>
              </w:rPr>
              <w:t xml:space="preserve">Aufgrund von beruflichen Verpflichtungen können die geplanten Aufwände nicht geleistet werden. </w:t>
            </w:r>
          </w:p>
        </w:tc>
        <w:tc>
          <w:tcPr>
            <w:tcW w:w="852" w:type="dxa"/>
          </w:tcPr>
          <w:p w:rsidR="00217D1A" w:rsidRPr="00336F25" w:rsidRDefault="00217D1A" w:rsidP="008D51DF">
            <w:pPr>
              <w:cnfStyle w:val="00000001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Hoch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01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stark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01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stark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01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4360" w:type="dxa"/>
          </w:tcPr>
          <w:p w:rsidR="00217D1A" w:rsidRPr="00336F25" w:rsidRDefault="00217D1A" w:rsidP="005C2277">
            <w:pPr>
              <w:cnfStyle w:val="00000001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Bewertung der Relevanz und Auswirku</w:t>
            </w:r>
            <w:r w:rsidRPr="00336F25">
              <w:rPr>
                <w:sz w:val="24"/>
                <w:szCs w:val="24"/>
                <w:lang w:bidi="en-US"/>
              </w:rPr>
              <w:t>n</w:t>
            </w:r>
            <w:r w:rsidRPr="00336F25">
              <w:rPr>
                <w:sz w:val="24"/>
                <w:szCs w:val="24"/>
                <w:lang w:bidi="en-US"/>
              </w:rPr>
              <w:t>gen für das weitere Vorgehen. Anschli</w:t>
            </w:r>
            <w:r w:rsidRPr="00336F25">
              <w:rPr>
                <w:sz w:val="24"/>
                <w:szCs w:val="24"/>
                <w:lang w:bidi="en-US"/>
              </w:rPr>
              <w:t>e</w:t>
            </w:r>
            <w:r w:rsidRPr="00336F25">
              <w:rPr>
                <w:sz w:val="24"/>
                <w:szCs w:val="24"/>
                <w:lang w:bidi="en-US"/>
              </w:rPr>
              <w:t>ßende Steuerung über die Faktoren Inhalt/Qualität bzw. Fertigstellungste</w:t>
            </w:r>
            <w:r w:rsidRPr="00336F25">
              <w:rPr>
                <w:sz w:val="24"/>
                <w:szCs w:val="24"/>
                <w:lang w:bidi="en-US"/>
              </w:rPr>
              <w:t>r</w:t>
            </w:r>
            <w:r w:rsidRPr="00336F25">
              <w:rPr>
                <w:sz w:val="24"/>
                <w:szCs w:val="24"/>
                <w:lang w:bidi="en-US"/>
              </w:rPr>
              <w:t>min.</w:t>
            </w:r>
          </w:p>
        </w:tc>
      </w:tr>
      <w:tr w:rsidR="00217D1A" w:rsidRPr="001D0F56" w:rsidTr="005C2277">
        <w:trPr>
          <w:cnfStyle w:val="000000100000"/>
          <w:cantSplit/>
          <w:trHeight w:val="1134"/>
        </w:trPr>
        <w:tc>
          <w:tcPr>
            <w:cnfStyle w:val="001000000000"/>
            <w:tcW w:w="2943" w:type="dxa"/>
          </w:tcPr>
          <w:p w:rsidR="00217D1A" w:rsidRPr="00336F25" w:rsidRDefault="00217D1A" w:rsidP="005C2277">
            <w:pPr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 xml:space="preserve">Aufgrund der kurzen </w:t>
            </w:r>
            <w:r w:rsidR="005C2277" w:rsidRPr="00336F25">
              <w:rPr>
                <w:sz w:val="24"/>
                <w:szCs w:val="24"/>
                <w:lang w:bidi="en-US"/>
              </w:rPr>
              <w:t>Zei</w:t>
            </w:r>
            <w:r w:rsidR="005C2277" w:rsidRPr="00336F25">
              <w:rPr>
                <w:sz w:val="24"/>
                <w:szCs w:val="24"/>
                <w:lang w:bidi="en-US"/>
              </w:rPr>
              <w:t>t</w:t>
            </w:r>
            <w:r w:rsidR="005C2277" w:rsidRPr="00336F25">
              <w:rPr>
                <w:sz w:val="24"/>
                <w:szCs w:val="24"/>
                <w:lang w:bidi="en-US"/>
              </w:rPr>
              <w:t>spanne zur Festlegung der Entwicklungswerkzeuge und des Frameworks</w:t>
            </w:r>
            <w:r w:rsidRPr="00336F25">
              <w:rPr>
                <w:sz w:val="24"/>
                <w:szCs w:val="24"/>
                <w:lang w:bidi="en-US"/>
              </w:rPr>
              <w:t xml:space="preserve"> kann es im späteren Verlauf zu Detailproblemen führen.</w:t>
            </w:r>
          </w:p>
        </w:tc>
        <w:tc>
          <w:tcPr>
            <w:tcW w:w="852" w:type="dxa"/>
          </w:tcPr>
          <w:p w:rsidR="00217D1A" w:rsidRPr="00336F25" w:rsidRDefault="00217D1A" w:rsidP="008D51DF">
            <w:pPr>
              <w:cnfStyle w:val="00000010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10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10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schwach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ind w:left="113" w:right="113"/>
              <w:jc w:val="right"/>
              <w:cnfStyle w:val="00000010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4360" w:type="dxa"/>
          </w:tcPr>
          <w:p w:rsidR="00217D1A" w:rsidRPr="00336F25" w:rsidRDefault="00217D1A" w:rsidP="008D51DF">
            <w:pPr>
              <w:cnfStyle w:val="00000010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ggf. Kürzung des Leistungsumfang nach Eskalation mit Auftraggeber.</w:t>
            </w:r>
          </w:p>
          <w:p w:rsidR="00217D1A" w:rsidRPr="00336F25" w:rsidRDefault="00217D1A" w:rsidP="008D51DF">
            <w:pPr>
              <w:cnfStyle w:val="00000010000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Ein Plattformwechsel ist nicht ausz</w:t>
            </w:r>
            <w:r w:rsidRPr="00336F25">
              <w:rPr>
                <w:sz w:val="24"/>
                <w:szCs w:val="24"/>
                <w:lang w:bidi="en-US"/>
              </w:rPr>
              <w:t>u</w:t>
            </w:r>
            <w:r w:rsidRPr="00336F25">
              <w:rPr>
                <w:sz w:val="24"/>
                <w:szCs w:val="24"/>
                <w:lang w:bidi="en-US"/>
              </w:rPr>
              <w:t>schließen, sollte jedoch vermieden we</w:t>
            </w:r>
            <w:r w:rsidRPr="00336F25">
              <w:rPr>
                <w:sz w:val="24"/>
                <w:szCs w:val="24"/>
                <w:lang w:bidi="en-US"/>
              </w:rPr>
              <w:t>r</w:t>
            </w:r>
            <w:r w:rsidRPr="00336F25">
              <w:rPr>
                <w:sz w:val="24"/>
                <w:szCs w:val="24"/>
                <w:lang w:bidi="en-US"/>
              </w:rPr>
              <w:t>den.</w:t>
            </w:r>
          </w:p>
        </w:tc>
      </w:tr>
      <w:tr w:rsidR="00217D1A" w:rsidRPr="001D0F56" w:rsidTr="005C2277">
        <w:trPr>
          <w:cnfStyle w:val="000000010000"/>
          <w:cantSplit/>
          <w:trHeight w:val="1134"/>
        </w:trPr>
        <w:tc>
          <w:tcPr>
            <w:cnfStyle w:val="001000000000"/>
            <w:tcW w:w="2943" w:type="dxa"/>
          </w:tcPr>
          <w:p w:rsidR="00217D1A" w:rsidRPr="00336F25" w:rsidRDefault="00217D1A" w:rsidP="008D51DF">
            <w:pPr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Nachträgliche Änderung</w:t>
            </w:r>
            <w:r w:rsidRPr="00336F25">
              <w:rPr>
                <w:sz w:val="24"/>
                <w:szCs w:val="24"/>
              </w:rPr>
              <w:t>s</w:t>
            </w:r>
            <w:r w:rsidRPr="00336F25">
              <w:rPr>
                <w:sz w:val="24"/>
                <w:szCs w:val="24"/>
              </w:rPr>
              <w:t>wünsche durch den Au</w:t>
            </w:r>
            <w:r w:rsidRPr="00336F25">
              <w:rPr>
                <w:sz w:val="24"/>
                <w:szCs w:val="24"/>
              </w:rPr>
              <w:t>f</w:t>
            </w:r>
            <w:r w:rsidRPr="00336F25">
              <w:rPr>
                <w:sz w:val="24"/>
                <w:szCs w:val="24"/>
              </w:rPr>
              <w:t>traggeber</w:t>
            </w:r>
          </w:p>
        </w:tc>
        <w:tc>
          <w:tcPr>
            <w:tcW w:w="852" w:type="dxa"/>
          </w:tcPr>
          <w:p w:rsidR="00217D1A" w:rsidRPr="00336F25" w:rsidRDefault="00217D1A" w:rsidP="008D51DF">
            <w:pPr>
              <w:cnfStyle w:val="00000001000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01000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schwach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01000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ind w:left="113" w:right="113"/>
              <w:jc w:val="right"/>
              <w:cnfStyle w:val="00000001000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stark</w:t>
            </w:r>
          </w:p>
        </w:tc>
        <w:tc>
          <w:tcPr>
            <w:tcW w:w="4360" w:type="dxa"/>
          </w:tcPr>
          <w:p w:rsidR="00217D1A" w:rsidRPr="00336F25" w:rsidRDefault="00217D1A" w:rsidP="008D51DF">
            <w:pPr>
              <w:cnfStyle w:val="00000001000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Durch  Vorgehen nach RUP bereits in der Planung berücksichtigt, späte Änderung</w:t>
            </w:r>
            <w:r w:rsidRPr="00336F25">
              <w:rPr>
                <w:sz w:val="24"/>
                <w:szCs w:val="24"/>
              </w:rPr>
              <w:t>s</w:t>
            </w:r>
            <w:r w:rsidRPr="00336F25">
              <w:rPr>
                <w:sz w:val="24"/>
                <w:szCs w:val="24"/>
              </w:rPr>
              <w:t>wünsche sind jedoch nur mit erhöhtem Aufwand und Kosten zur ersten Version umzusetzen oder werden einem späteren Release zugeordnet.</w:t>
            </w:r>
          </w:p>
        </w:tc>
      </w:tr>
      <w:tr w:rsidR="00217D1A" w:rsidRPr="001D0F56" w:rsidTr="00336F25">
        <w:trPr>
          <w:cnfStyle w:val="000000100000"/>
          <w:cantSplit/>
          <w:trHeight w:val="913"/>
        </w:trPr>
        <w:tc>
          <w:tcPr>
            <w:cnfStyle w:val="001000000000"/>
            <w:tcW w:w="2943" w:type="dxa"/>
          </w:tcPr>
          <w:p w:rsidR="00217D1A" w:rsidRPr="00336F25" w:rsidRDefault="00217D1A" w:rsidP="005C2277">
            <w:pPr>
              <w:spacing w:after="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Keine Akzeptanz der B</w:t>
            </w:r>
            <w:r w:rsidRPr="00336F25">
              <w:rPr>
                <w:sz w:val="24"/>
                <w:szCs w:val="24"/>
              </w:rPr>
              <w:t>e</w:t>
            </w:r>
            <w:r w:rsidRPr="00336F25">
              <w:rPr>
                <w:sz w:val="24"/>
                <w:szCs w:val="24"/>
              </w:rPr>
              <w:t>nutzerschnit</w:t>
            </w:r>
            <w:bookmarkStart w:id="0" w:name="_GoBack"/>
            <w:bookmarkEnd w:id="0"/>
            <w:r w:rsidRPr="00336F25">
              <w:rPr>
                <w:sz w:val="24"/>
                <w:szCs w:val="24"/>
              </w:rPr>
              <w:t>tstelle durch die Benutzer</w:t>
            </w:r>
            <w:r w:rsidR="005C2277" w:rsidRPr="00336F25">
              <w:rPr>
                <w:sz w:val="24"/>
                <w:szCs w:val="24"/>
              </w:rPr>
              <w:t>.</w:t>
            </w:r>
          </w:p>
        </w:tc>
        <w:tc>
          <w:tcPr>
            <w:tcW w:w="852" w:type="dxa"/>
          </w:tcPr>
          <w:p w:rsidR="00217D1A" w:rsidRPr="00336F25" w:rsidRDefault="00217D1A" w:rsidP="008D51DF">
            <w:pPr>
              <w:cnfStyle w:val="00000010000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G</w:t>
            </w:r>
            <w:r w:rsidRPr="00336F25">
              <w:rPr>
                <w:sz w:val="24"/>
                <w:szCs w:val="24"/>
              </w:rPr>
              <w:t>e</w:t>
            </w:r>
            <w:r w:rsidRPr="00336F25">
              <w:rPr>
                <w:sz w:val="24"/>
                <w:szCs w:val="24"/>
              </w:rPr>
              <w:t>ring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10000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10000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gering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ind w:left="113" w:right="113"/>
              <w:jc w:val="right"/>
              <w:cnfStyle w:val="00000010000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stark</w:t>
            </w:r>
          </w:p>
        </w:tc>
        <w:tc>
          <w:tcPr>
            <w:tcW w:w="4360" w:type="dxa"/>
          </w:tcPr>
          <w:p w:rsidR="00217D1A" w:rsidRPr="00336F25" w:rsidRDefault="00217D1A" w:rsidP="008D51DF">
            <w:pPr>
              <w:cnfStyle w:val="00000010000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 xml:space="preserve">Überarbeitung der GUI, mit Fokussierung auf die wesentlichen Kritikpunkte. </w:t>
            </w:r>
          </w:p>
        </w:tc>
      </w:tr>
    </w:tbl>
    <w:p w:rsidR="00654301" w:rsidRPr="00EF74E7" w:rsidRDefault="00654301" w:rsidP="005C2277">
      <w:pPr>
        <w:rPr>
          <w:sz w:val="14"/>
        </w:rPr>
      </w:pPr>
    </w:p>
    <w:sectPr w:rsidR="00654301" w:rsidRPr="00EF74E7" w:rsidSect="00EF74E7">
      <w:headerReference w:type="default" r:id="rId9"/>
      <w:footerReference w:type="default" r:id="rId10"/>
      <w:pgSz w:w="11907" w:h="16839" w:code="9"/>
      <w:pgMar w:top="1417" w:right="1417" w:bottom="993" w:left="1417" w:header="568" w:footer="567" w:gutter="0"/>
      <w:pgNumType w:fmt="upperRoman" w:start="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138" w:rsidRDefault="00606138">
      <w:r>
        <w:separator/>
      </w:r>
    </w:p>
  </w:endnote>
  <w:endnote w:type="continuationSeparator" w:id="0">
    <w:p w:rsidR="00606138" w:rsidRDefault="006061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D8F" w:rsidRPr="00CD4994" w:rsidRDefault="00952FBE" w:rsidP="00480CEA">
    <w:pPr>
      <w:pStyle w:val="Fuzeile"/>
      <w:tabs>
        <w:tab w:val="clear" w:pos="8640"/>
        <w:tab w:val="right" w:pos="8789"/>
      </w:tabs>
      <w:rPr>
        <w:b/>
      </w:rPr>
    </w:pPr>
    <w:r w:rsidRPr="00952FB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3" o:spid="_x0000_s6149" type="#_x0000_t32" style="position:absolute;margin-left:441.45pt;margin-top:-2.05pt;width:47.7pt;height:78.7pt;flip:x y;z-index:-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" strokecolor="#a7bfde [1620]"/>
      </w:pict>
    </w:r>
    <w:r w:rsidRPr="00952FBE">
      <w:rPr>
        <w:noProof/>
      </w:rPr>
      <w:pict>
        <v:group id="Group 34" o:spid="_x0000_s6145" style="position:absolute;margin-left:402.5pt;margin-top:-10.05pt;width:44.5pt;height:46.1pt;rotation:180;z-index:-251641856" coordorigin="7907,4350" coordsize="221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">
          <v:oval id="Oval 35" o:spid="_x0000_s6148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KTcIA&#10;AADbAAAADwAAAGRycy9kb3ducmV2LnhtbESP0WoCMRRE3wv9h3ALvtVEEWlXo9hiRZ+qWz/gsrlu&#10;Fjc3yyZ11783guDjMDNnmPmyd7W4UBsqzxpGQwWCuPCm4lLD8e/n/QNEiMgGa8+k4UoBlovXlzlm&#10;xnd8oEseS5EgHDLUYGNsMilDYclhGPqGOHkn3zqMSbalNC12Ce5qOVZqKh1WnBYsNvRtqTjn/06D&#10;Inuoj2Yju9+vfRNytd4Vn2etB2/9agYiUh+f4Ud7azRMJnD/kn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spNwgAAANsAAAAPAAAAAAAAAAAAAAAAAJgCAABkcnMvZG93&#10;bnJldi54bWxQSwUGAAAAAAQABAD1AAAAhwMAAAAA&#10;" fillcolor="#a7bfde [1620]" stroked="f"/>
          <v:oval id="Oval 36" o:spid="_x0000_s6147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C8MA&#10;AADbAAAADwAAAGRycy9kb3ducmV2LnhtbESPT2vCQBTE74LfYXlCL6KblNY/qatIiuC1Ue+P7DMJ&#10;zb6N2U1M++ndQsHjMDO/YTa7wdSip9ZVlhXE8wgEcW51xYWC8+kwW4FwHlljbZkU/JCD3XY82mCi&#10;7Z2/qM98IQKEXYIKSu+bREqXl2TQzW1DHLyrbQ36INtC6hbvAW5q+RpFC2mw4rBQYkNpSfl31hkF&#10;7pLGh0u3zHj1htmvvtGnyadKvUyG/QcIT4N/hv/bR63gfQ1/X8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NtC8MAAADbAAAADwAAAAAAAAAAAAAAAACYAgAAZHJzL2Rv&#10;d25yZXYueG1sUEsFBgAAAAAEAAQA9QAAAIgDAAAAAA==&#10;" fillcolor="#d3dfee [820]" stroked="f"/>
          <v:oval id="Oval 37" o:spid="_x0000_s6146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d/MQA&#10;AADbAAAADwAAAGRycy9kb3ducmV2LnhtbESPS2vDMBCE74X+B7GB3Go5MYTgRjF9YMihhzxKz4u0&#10;tZ1YK9dSHDe/PioUchxm5htmVYy2FQP1vnGsYJakIIi1Mw1XCj4P5dMShA/IBlvHpOCXPBTrx4cV&#10;5sZdeEfDPlQiQtjnqKAOocul9Lomiz5xHXH0vl1vMUTZV9L0eIlw28p5mi6kxYbjQo0dvdWkT/uz&#10;VZB94Hv1etU/h235tUyPTuus9EpNJ+PLM4hAY7iH/9sbo2CRwd+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YnfzEAAAA2wAAAA8AAAAAAAAAAAAAAAAAmAIAAGRycy9k&#10;b3ducmV2LnhtbFBLBQYAAAAABAAEAPUAAACJAwAAAAA=&#10;" fillcolor="#7ba0cd [2420]" stroked="f"/>
        </v:group>
      </w:pict>
    </w:r>
    <w:r w:rsidR="00217D1A">
      <w:t>Risikoanalyse</w:t>
    </w:r>
    <w:r w:rsidR="00BF2D8F" w:rsidRPr="00F263C8">
      <w:tab/>
    </w:r>
    <w:r w:rsidR="00217D1A">
      <w:t>17</w:t>
    </w:r>
    <w:r w:rsidR="00151D1A">
      <w:t>.03.2012</w:t>
    </w:r>
    <w:r w:rsidR="00BF2D8F">
      <w:tab/>
    </w:r>
    <w:r w:rsidR="00A47114">
      <w:rPr>
        <w:b/>
        <w:color w:val="FFFFFF" w:themeColor="background1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138" w:rsidRDefault="00606138" w:rsidP="00354736">
      <w:pPr>
        <w:spacing w:after="60"/>
      </w:pPr>
      <w:r>
        <w:separator/>
      </w:r>
    </w:p>
  </w:footnote>
  <w:footnote w:type="continuationSeparator" w:id="0">
    <w:p w:rsidR="00606138" w:rsidRDefault="00606138" w:rsidP="001806A8">
      <w:pPr>
        <w:spacing w:after="0"/>
      </w:pPr>
      <w:r>
        <w:continuationSeparator/>
      </w:r>
    </w:p>
  </w:footnote>
  <w:footnote w:type="continuationNotice" w:id="1">
    <w:p w:rsidR="00606138" w:rsidRDefault="00606138">
      <w:pPr>
        <w:spacing w:after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114" w:rsidRDefault="00952FBE" w:rsidP="005C2277">
    <w:pPr>
      <w:pStyle w:val="Kopfzeile"/>
      <w:ind w:firstLine="144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2" o:spid="_x0000_s6151" type="#_x0000_t202" style="position:absolute;left:0;text-align:left;margin-left:45.05pt;margin-top:-10.5pt;width:175.9pt;height:65.2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" filled="f" stroked="f" strokeweight=".5pt">
          <v:textbox>
            <w:txbxContent>
              <w:p w:rsidR="005C2277" w:rsidRDefault="005C2277" w:rsidP="005C2277">
                <w:pPr>
                  <w:pStyle w:val="Titel"/>
                  <w:numPr>
                    <w:ilvl w:val="0"/>
                    <w:numId w:val="0"/>
                  </w:numPr>
                  <w:ind w:left="360"/>
                </w:pPr>
                <w:proofErr w:type="spellStart"/>
                <w:r>
                  <w:t>R</w:t>
                </w:r>
                <w:r w:rsidR="002831F3">
                  <w:t>isikoanalyse</w:t>
                </w:r>
                <w:proofErr w:type="spellEnd"/>
              </w:p>
            </w:txbxContent>
          </v:textbox>
        </v:shape>
      </w:pict>
    </w:r>
    <w:r w:rsidR="00A47114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column">
            <wp:posOffset>-128270</wp:posOffset>
          </wp:positionH>
          <wp:positionV relativeFrom="paragraph">
            <wp:posOffset>-55880</wp:posOffset>
          </wp:positionV>
          <wp:extent cx="695325" cy="562630"/>
          <wp:effectExtent l="0" t="0" r="0" b="889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52FBE">
      <w:rPr>
        <w:noProof/>
        <w:sz w:val="34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Gerade Verbindung mit Pfeil 1" o:spid="_x0000_s6150" type="#_x0000_t32" style="position:absolute;left:0;text-align:left;margin-left:-21.05pt;margin-top:23.4pt;width:494.8pt;height:19.2pt;flip:y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" strokecolor="#a7bfde [1620]"/>
      </w:pict>
    </w:r>
    <w:r w:rsidR="005C2277">
      <w:tab/>
    </w:r>
    <w:r w:rsidR="005C2277">
      <w:tab/>
    </w:r>
    <w:r w:rsidR="00A47114">
      <w:t xml:space="preserve">FST </w:t>
    </w:r>
    <w:r w:rsidR="00A47114" w:rsidRPr="008646BB">
      <w:t>Projekt "Eventalizer" (SS 2012) Team 5</w:t>
    </w:r>
    <w:r w:rsidR="00A47114">
      <w:t xml:space="preserve">           </w:t>
    </w:r>
    <w:r w:rsidR="00A47114" w:rsidRPr="00E93420">
      <w:rPr>
        <w:color w:val="FFFFFF" w:themeColor="background1"/>
      </w:rPr>
      <w:t>.</w:t>
    </w:r>
  </w:p>
  <w:p w:rsidR="00A47114" w:rsidRDefault="00A47114" w:rsidP="00A47114">
    <w:pPr>
      <w:pStyle w:val="Kopfzeile"/>
      <w:jc w:val="right"/>
    </w:pPr>
  </w:p>
  <w:p w:rsidR="00A47114" w:rsidRDefault="00A47114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C96B7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0460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B3C7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AAEC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F78C7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0A07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C01B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BC03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CE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F4F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50B1D"/>
    <w:multiLevelType w:val="hybridMultilevel"/>
    <w:tmpl w:val="768E9C96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252AAE"/>
    <w:multiLevelType w:val="hybridMultilevel"/>
    <w:tmpl w:val="56B6F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7D6498"/>
    <w:multiLevelType w:val="multilevel"/>
    <w:tmpl w:val="9A703CAC"/>
    <w:numStyleLink w:val="Anhangsliste"/>
  </w:abstractNum>
  <w:abstractNum w:abstractNumId="13">
    <w:nsid w:val="20870E52"/>
    <w:multiLevelType w:val="hybridMultilevel"/>
    <w:tmpl w:val="3CA01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24075E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E2B34"/>
    <w:multiLevelType w:val="multilevel"/>
    <w:tmpl w:val="9A703CAC"/>
    <w:styleLink w:val="Anhangsliste"/>
    <w:lvl w:ilvl="0">
      <w:start w:val="1"/>
      <w:numFmt w:val="decimal"/>
      <w:pStyle w:val="Anhang1"/>
      <w:lvlText w:val="A 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nhang2"/>
      <w:lvlText w:val="A %1.%2."/>
      <w:lvlJc w:val="left"/>
      <w:pPr>
        <w:ind w:left="357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nhang3"/>
      <w:lvlText w:val="A 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A 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A43076D"/>
    <w:multiLevelType w:val="hybridMultilevel"/>
    <w:tmpl w:val="15E2E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6C2B1F"/>
    <w:multiLevelType w:val="hybridMultilevel"/>
    <w:tmpl w:val="3678EA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00D82"/>
    <w:multiLevelType w:val="hybridMultilevel"/>
    <w:tmpl w:val="C5A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9F08D0"/>
    <w:multiLevelType w:val="hybridMultilevel"/>
    <w:tmpl w:val="F680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E50CA9"/>
    <w:multiLevelType w:val="hybridMultilevel"/>
    <w:tmpl w:val="E6E68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11B16"/>
    <w:multiLevelType w:val="hybridMultilevel"/>
    <w:tmpl w:val="9EEA25C6"/>
    <w:lvl w:ilvl="0" w:tplc="92DEB9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0A4C2D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E6426F"/>
    <w:multiLevelType w:val="hybridMultilevel"/>
    <w:tmpl w:val="2BF473D4"/>
    <w:lvl w:ilvl="0" w:tplc="9B743694">
      <w:start w:val="1"/>
      <w:numFmt w:val="upperRoman"/>
      <w:pStyle w:val="Titel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86049B"/>
    <w:multiLevelType w:val="multilevel"/>
    <w:tmpl w:val="DBF4B7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>
    <w:nsid w:val="53837F62"/>
    <w:multiLevelType w:val="hybridMultilevel"/>
    <w:tmpl w:val="86C6F8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C21A53"/>
    <w:multiLevelType w:val="hybridMultilevel"/>
    <w:tmpl w:val="43045AC2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134466"/>
    <w:multiLevelType w:val="hybridMultilevel"/>
    <w:tmpl w:val="2F7E77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7BA2103"/>
    <w:multiLevelType w:val="hybridMultilevel"/>
    <w:tmpl w:val="866C7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0A078B"/>
    <w:multiLevelType w:val="hybridMultilevel"/>
    <w:tmpl w:val="04768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23"/>
  </w:num>
  <w:num w:numId="4">
    <w:abstractNumId w:val="15"/>
  </w:num>
  <w:num w:numId="5">
    <w:abstractNumId w:val="12"/>
    <w:lvlOverride w:ilvl="0">
      <w:lvl w:ilvl="0">
        <w:start w:val="1"/>
        <w:numFmt w:val="decimal"/>
        <w:pStyle w:val="Anhang1"/>
        <w:lvlText w:val="A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Anhang2"/>
        <w:lvlText w:val="A %1.%2."/>
        <w:lvlJc w:val="left"/>
        <w:pPr>
          <w:ind w:left="4469" w:hanging="35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Anhang3"/>
        <w:lvlText w:val="A 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A 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0"/>
  </w:num>
  <w:num w:numId="7">
    <w:abstractNumId w:val="22"/>
  </w:num>
  <w:num w:numId="8">
    <w:abstractNumId w:val="26"/>
  </w:num>
  <w:num w:numId="9">
    <w:abstractNumId w:val="27"/>
  </w:num>
  <w:num w:numId="10">
    <w:abstractNumId w:val="13"/>
  </w:num>
  <w:num w:numId="11">
    <w:abstractNumId w:val="29"/>
  </w:num>
  <w:num w:numId="12">
    <w:abstractNumId w:val="14"/>
  </w:num>
  <w:num w:numId="13">
    <w:abstractNumId w:val="18"/>
  </w:num>
  <w:num w:numId="14">
    <w:abstractNumId w:val="11"/>
  </w:num>
  <w:num w:numId="15">
    <w:abstractNumId w:val="19"/>
  </w:num>
  <w:num w:numId="16">
    <w:abstractNumId w:val="28"/>
  </w:num>
  <w:num w:numId="17">
    <w:abstractNumId w:val="16"/>
  </w:num>
  <w:num w:numId="18">
    <w:abstractNumId w:val="21"/>
  </w:num>
  <w:num w:numId="19">
    <w:abstractNumId w:val="25"/>
  </w:num>
  <w:num w:numId="20">
    <w:abstractNumId w:val="23"/>
    <w:lvlOverride w:ilvl="0">
      <w:startOverride w:val="1"/>
    </w:lvlOverride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7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1F04"/>
  <w:defaultTabStop w:val="720"/>
  <w:autoHyphenation/>
  <w:consecutiveHyphenLimit w:val="2"/>
  <w:hyphenationZone w:val="425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6"/>
      <o:rules v:ext="edit">
        <o:r id="V:Rule1" type="connector" idref="#Gerade Verbindung mit Pfeil 1"/>
        <o:r id="V:Rule2" type="connector" idref="#AutoShape 33"/>
      </o:rules>
    </o:shapelayout>
  </w:hdrShapeDefaults>
  <w:footnotePr>
    <w:footnote w:id="-1"/>
    <w:footnote w:id="0"/>
    <w:footnote w:id="1"/>
  </w:footnotePr>
  <w:endnotePr>
    <w:endnote w:id="-1"/>
    <w:endnote w:id="0"/>
  </w:endnotePr>
  <w:compat>
    <w:useFELayout/>
  </w:compat>
  <w:rsids>
    <w:rsidRoot w:val="00A47114"/>
    <w:rsid w:val="00002F39"/>
    <w:rsid w:val="0002295B"/>
    <w:rsid w:val="00022D42"/>
    <w:rsid w:val="00023084"/>
    <w:rsid w:val="00025317"/>
    <w:rsid w:val="00025522"/>
    <w:rsid w:val="000365FA"/>
    <w:rsid w:val="0004543D"/>
    <w:rsid w:val="0004564F"/>
    <w:rsid w:val="00050836"/>
    <w:rsid w:val="00052DC9"/>
    <w:rsid w:val="00062BFB"/>
    <w:rsid w:val="00065A98"/>
    <w:rsid w:val="00067A29"/>
    <w:rsid w:val="000712B7"/>
    <w:rsid w:val="00072080"/>
    <w:rsid w:val="000800B8"/>
    <w:rsid w:val="000815F5"/>
    <w:rsid w:val="0008642D"/>
    <w:rsid w:val="000A3400"/>
    <w:rsid w:val="000A5679"/>
    <w:rsid w:val="000A5924"/>
    <w:rsid w:val="000A61A2"/>
    <w:rsid w:val="000A7071"/>
    <w:rsid w:val="000B3282"/>
    <w:rsid w:val="000B4EF4"/>
    <w:rsid w:val="000C00F6"/>
    <w:rsid w:val="000C0649"/>
    <w:rsid w:val="000C07D1"/>
    <w:rsid w:val="000C1F42"/>
    <w:rsid w:val="000C73D0"/>
    <w:rsid w:val="000C7D2B"/>
    <w:rsid w:val="000D00BB"/>
    <w:rsid w:val="000D111E"/>
    <w:rsid w:val="000D1E64"/>
    <w:rsid w:val="000D4E14"/>
    <w:rsid w:val="000E0ED2"/>
    <w:rsid w:val="000F7E8F"/>
    <w:rsid w:val="001007BF"/>
    <w:rsid w:val="001044DE"/>
    <w:rsid w:val="00105C75"/>
    <w:rsid w:val="00105DFE"/>
    <w:rsid w:val="001067FE"/>
    <w:rsid w:val="00106AFC"/>
    <w:rsid w:val="001078C0"/>
    <w:rsid w:val="00107CD0"/>
    <w:rsid w:val="00110182"/>
    <w:rsid w:val="0011266E"/>
    <w:rsid w:val="0011561D"/>
    <w:rsid w:val="00121B82"/>
    <w:rsid w:val="0012729E"/>
    <w:rsid w:val="001332EF"/>
    <w:rsid w:val="00136842"/>
    <w:rsid w:val="00142726"/>
    <w:rsid w:val="00144FA3"/>
    <w:rsid w:val="00151D1A"/>
    <w:rsid w:val="00153CFC"/>
    <w:rsid w:val="00154790"/>
    <w:rsid w:val="00164C12"/>
    <w:rsid w:val="00167129"/>
    <w:rsid w:val="00171B1B"/>
    <w:rsid w:val="00175014"/>
    <w:rsid w:val="001806A8"/>
    <w:rsid w:val="0019056D"/>
    <w:rsid w:val="00192C10"/>
    <w:rsid w:val="00193E8B"/>
    <w:rsid w:val="00194E4B"/>
    <w:rsid w:val="001A1B81"/>
    <w:rsid w:val="001A2F8B"/>
    <w:rsid w:val="001A3915"/>
    <w:rsid w:val="001A6574"/>
    <w:rsid w:val="001B312C"/>
    <w:rsid w:val="001B5999"/>
    <w:rsid w:val="001C0113"/>
    <w:rsid w:val="001C1182"/>
    <w:rsid w:val="001C61B5"/>
    <w:rsid w:val="001C6EAA"/>
    <w:rsid w:val="001C71C7"/>
    <w:rsid w:val="001D03E7"/>
    <w:rsid w:val="001E31CA"/>
    <w:rsid w:val="001E5E77"/>
    <w:rsid w:val="001E7AF3"/>
    <w:rsid w:val="001F0876"/>
    <w:rsid w:val="002052FF"/>
    <w:rsid w:val="00205401"/>
    <w:rsid w:val="00206CDE"/>
    <w:rsid w:val="0020713E"/>
    <w:rsid w:val="00212BA3"/>
    <w:rsid w:val="00212C64"/>
    <w:rsid w:val="00212F07"/>
    <w:rsid w:val="002136DC"/>
    <w:rsid w:val="00217D1A"/>
    <w:rsid w:val="00222AE5"/>
    <w:rsid w:val="00232882"/>
    <w:rsid w:val="00251DD1"/>
    <w:rsid w:val="0025391C"/>
    <w:rsid w:val="00264F96"/>
    <w:rsid w:val="002654D3"/>
    <w:rsid w:val="00265837"/>
    <w:rsid w:val="0027018C"/>
    <w:rsid w:val="00274206"/>
    <w:rsid w:val="002759EA"/>
    <w:rsid w:val="00281DB4"/>
    <w:rsid w:val="002831F3"/>
    <w:rsid w:val="002838AE"/>
    <w:rsid w:val="002B18D4"/>
    <w:rsid w:val="002C7737"/>
    <w:rsid w:val="002D0CB4"/>
    <w:rsid w:val="002D2787"/>
    <w:rsid w:val="002E0E3E"/>
    <w:rsid w:val="002E0E72"/>
    <w:rsid w:val="002E0F84"/>
    <w:rsid w:val="002E2526"/>
    <w:rsid w:val="002E3B3A"/>
    <w:rsid w:val="002E6FDC"/>
    <w:rsid w:val="002F0B7F"/>
    <w:rsid w:val="002F2911"/>
    <w:rsid w:val="002F58A0"/>
    <w:rsid w:val="002F6BAC"/>
    <w:rsid w:val="00300BA1"/>
    <w:rsid w:val="00306A21"/>
    <w:rsid w:val="003072F5"/>
    <w:rsid w:val="003157C9"/>
    <w:rsid w:val="00317AE4"/>
    <w:rsid w:val="003245A6"/>
    <w:rsid w:val="0033513D"/>
    <w:rsid w:val="00336F25"/>
    <w:rsid w:val="00340F5E"/>
    <w:rsid w:val="00342E62"/>
    <w:rsid w:val="00354736"/>
    <w:rsid w:val="00357186"/>
    <w:rsid w:val="00357481"/>
    <w:rsid w:val="003579D9"/>
    <w:rsid w:val="00360514"/>
    <w:rsid w:val="003651BD"/>
    <w:rsid w:val="003676DD"/>
    <w:rsid w:val="0037584D"/>
    <w:rsid w:val="003767F8"/>
    <w:rsid w:val="00385D26"/>
    <w:rsid w:val="00387549"/>
    <w:rsid w:val="0039522E"/>
    <w:rsid w:val="0039682C"/>
    <w:rsid w:val="00396A5B"/>
    <w:rsid w:val="003A264F"/>
    <w:rsid w:val="003A7C73"/>
    <w:rsid w:val="003B08EC"/>
    <w:rsid w:val="003B12D1"/>
    <w:rsid w:val="003B4915"/>
    <w:rsid w:val="003B4952"/>
    <w:rsid w:val="003B69AB"/>
    <w:rsid w:val="003C7E9A"/>
    <w:rsid w:val="003D1D21"/>
    <w:rsid w:val="003D523C"/>
    <w:rsid w:val="003E6089"/>
    <w:rsid w:val="003F041B"/>
    <w:rsid w:val="003F2782"/>
    <w:rsid w:val="00400581"/>
    <w:rsid w:val="00402CD4"/>
    <w:rsid w:val="004067BE"/>
    <w:rsid w:val="00410271"/>
    <w:rsid w:val="004116CE"/>
    <w:rsid w:val="00420B4A"/>
    <w:rsid w:val="00424A1B"/>
    <w:rsid w:val="004347CC"/>
    <w:rsid w:val="00435F99"/>
    <w:rsid w:val="00441D00"/>
    <w:rsid w:val="00444094"/>
    <w:rsid w:val="00452019"/>
    <w:rsid w:val="004526EC"/>
    <w:rsid w:val="00457440"/>
    <w:rsid w:val="00464F31"/>
    <w:rsid w:val="00465A24"/>
    <w:rsid w:val="00472E6A"/>
    <w:rsid w:val="004735AC"/>
    <w:rsid w:val="00473A9F"/>
    <w:rsid w:val="00475938"/>
    <w:rsid w:val="00477F32"/>
    <w:rsid w:val="00480CEA"/>
    <w:rsid w:val="004938B3"/>
    <w:rsid w:val="004953AC"/>
    <w:rsid w:val="004A33E4"/>
    <w:rsid w:val="004B1800"/>
    <w:rsid w:val="004B326D"/>
    <w:rsid w:val="004B5A4E"/>
    <w:rsid w:val="004B5D21"/>
    <w:rsid w:val="004B616F"/>
    <w:rsid w:val="004B713B"/>
    <w:rsid w:val="004C5B51"/>
    <w:rsid w:val="004C7870"/>
    <w:rsid w:val="004D204F"/>
    <w:rsid w:val="004D3797"/>
    <w:rsid w:val="004D4A50"/>
    <w:rsid w:val="004D6C02"/>
    <w:rsid w:val="004E2A41"/>
    <w:rsid w:val="00500320"/>
    <w:rsid w:val="00501316"/>
    <w:rsid w:val="005027E2"/>
    <w:rsid w:val="005220E5"/>
    <w:rsid w:val="00522901"/>
    <w:rsid w:val="00522C85"/>
    <w:rsid w:val="00523A27"/>
    <w:rsid w:val="005265E1"/>
    <w:rsid w:val="00527A2F"/>
    <w:rsid w:val="00533CB7"/>
    <w:rsid w:val="00535B9B"/>
    <w:rsid w:val="00541979"/>
    <w:rsid w:val="00541FDE"/>
    <w:rsid w:val="005420FC"/>
    <w:rsid w:val="005456C6"/>
    <w:rsid w:val="005503DC"/>
    <w:rsid w:val="005515C7"/>
    <w:rsid w:val="00557596"/>
    <w:rsid w:val="0057363C"/>
    <w:rsid w:val="005801C5"/>
    <w:rsid w:val="00586B7E"/>
    <w:rsid w:val="00593582"/>
    <w:rsid w:val="005A4E55"/>
    <w:rsid w:val="005B3525"/>
    <w:rsid w:val="005B4F46"/>
    <w:rsid w:val="005C2277"/>
    <w:rsid w:val="005C33C3"/>
    <w:rsid w:val="005C60BF"/>
    <w:rsid w:val="005C6F40"/>
    <w:rsid w:val="005D43CB"/>
    <w:rsid w:val="005D4FEB"/>
    <w:rsid w:val="0060154C"/>
    <w:rsid w:val="00606138"/>
    <w:rsid w:val="00607AA2"/>
    <w:rsid w:val="006129CD"/>
    <w:rsid w:val="00614C4B"/>
    <w:rsid w:val="00616769"/>
    <w:rsid w:val="00616917"/>
    <w:rsid w:val="00617AD6"/>
    <w:rsid w:val="00624C85"/>
    <w:rsid w:val="00634F44"/>
    <w:rsid w:val="006422AE"/>
    <w:rsid w:val="00646020"/>
    <w:rsid w:val="0064663C"/>
    <w:rsid w:val="0064716E"/>
    <w:rsid w:val="006512CE"/>
    <w:rsid w:val="00651AFF"/>
    <w:rsid w:val="0065297B"/>
    <w:rsid w:val="006529BE"/>
    <w:rsid w:val="00652CC6"/>
    <w:rsid w:val="00654301"/>
    <w:rsid w:val="00655914"/>
    <w:rsid w:val="00661D25"/>
    <w:rsid w:val="00662E83"/>
    <w:rsid w:val="006644DF"/>
    <w:rsid w:val="0066563B"/>
    <w:rsid w:val="00675687"/>
    <w:rsid w:val="0067598F"/>
    <w:rsid w:val="00677196"/>
    <w:rsid w:val="00684173"/>
    <w:rsid w:val="006904FD"/>
    <w:rsid w:val="00692A34"/>
    <w:rsid w:val="00692C31"/>
    <w:rsid w:val="006A003C"/>
    <w:rsid w:val="006A0917"/>
    <w:rsid w:val="006A5273"/>
    <w:rsid w:val="006A6121"/>
    <w:rsid w:val="006B2C6F"/>
    <w:rsid w:val="006B3214"/>
    <w:rsid w:val="006B3243"/>
    <w:rsid w:val="006C14B1"/>
    <w:rsid w:val="006C1897"/>
    <w:rsid w:val="006C40A8"/>
    <w:rsid w:val="006D55CF"/>
    <w:rsid w:val="006D64E0"/>
    <w:rsid w:val="006D7904"/>
    <w:rsid w:val="006E2810"/>
    <w:rsid w:val="006E3F65"/>
    <w:rsid w:val="006E6BD8"/>
    <w:rsid w:val="006F23DE"/>
    <w:rsid w:val="006F23FD"/>
    <w:rsid w:val="006F7B98"/>
    <w:rsid w:val="00702258"/>
    <w:rsid w:val="00706C7D"/>
    <w:rsid w:val="00710795"/>
    <w:rsid w:val="0071178B"/>
    <w:rsid w:val="00714E4A"/>
    <w:rsid w:val="0071598A"/>
    <w:rsid w:val="007275B2"/>
    <w:rsid w:val="0072775C"/>
    <w:rsid w:val="00730CE1"/>
    <w:rsid w:val="00731DB0"/>
    <w:rsid w:val="00735BB3"/>
    <w:rsid w:val="0073767D"/>
    <w:rsid w:val="007407FA"/>
    <w:rsid w:val="00740966"/>
    <w:rsid w:val="00740DCE"/>
    <w:rsid w:val="00741324"/>
    <w:rsid w:val="0074582A"/>
    <w:rsid w:val="00746DBB"/>
    <w:rsid w:val="00750939"/>
    <w:rsid w:val="00751239"/>
    <w:rsid w:val="00764DD4"/>
    <w:rsid w:val="00767238"/>
    <w:rsid w:val="00775630"/>
    <w:rsid w:val="007760E6"/>
    <w:rsid w:val="00787171"/>
    <w:rsid w:val="0078784B"/>
    <w:rsid w:val="007923FF"/>
    <w:rsid w:val="00792C8B"/>
    <w:rsid w:val="007947A2"/>
    <w:rsid w:val="007A51F4"/>
    <w:rsid w:val="007B0799"/>
    <w:rsid w:val="007B1D27"/>
    <w:rsid w:val="007B207F"/>
    <w:rsid w:val="007B492A"/>
    <w:rsid w:val="007B498A"/>
    <w:rsid w:val="007B4AF8"/>
    <w:rsid w:val="007B5831"/>
    <w:rsid w:val="007B5DC8"/>
    <w:rsid w:val="007C326F"/>
    <w:rsid w:val="007C626F"/>
    <w:rsid w:val="007E0727"/>
    <w:rsid w:val="007E32EE"/>
    <w:rsid w:val="007E7679"/>
    <w:rsid w:val="007E7C73"/>
    <w:rsid w:val="007F53B4"/>
    <w:rsid w:val="008026ED"/>
    <w:rsid w:val="00812F5F"/>
    <w:rsid w:val="00814187"/>
    <w:rsid w:val="00814FE8"/>
    <w:rsid w:val="00815D09"/>
    <w:rsid w:val="00817569"/>
    <w:rsid w:val="00817B7C"/>
    <w:rsid w:val="008219DE"/>
    <w:rsid w:val="00821F67"/>
    <w:rsid w:val="0083270A"/>
    <w:rsid w:val="00832BAC"/>
    <w:rsid w:val="0084580E"/>
    <w:rsid w:val="0085424A"/>
    <w:rsid w:val="00857B66"/>
    <w:rsid w:val="00857CBE"/>
    <w:rsid w:val="008608CB"/>
    <w:rsid w:val="00863DD2"/>
    <w:rsid w:val="00870C5F"/>
    <w:rsid w:val="00870EFD"/>
    <w:rsid w:val="00871A6F"/>
    <w:rsid w:val="008752C0"/>
    <w:rsid w:val="00875ED9"/>
    <w:rsid w:val="00884D3E"/>
    <w:rsid w:val="008917B4"/>
    <w:rsid w:val="008958FD"/>
    <w:rsid w:val="008978C6"/>
    <w:rsid w:val="008A14DC"/>
    <w:rsid w:val="008A15E2"/>
    <w:rsid w:val="008A4010"/>
    <w:rsid w:val="008A6BAD"/>
    <w:rsid w:val="008D06E0"/>
    <w:rsid w:val="008D28AF"/>
    <w:rsid w:val="008E4101"/>
    <w:rsid w:val="008E7BE8"/>
    <w:rsid w:val="008F321E"/>
    <w:rsid w:val="00910AC3"/>
    <w:rsid w:val="009123F7"/>
    <w:rsid w:val="00913DA8"/>
    <w:rsid w:val="00921EC9"/>
    <w:rsid w:val="00921F36"/>
    <w:rsid w:val="0093343D"/>
    <w:rsid w:val="0093768D"/>
    <w:rsid w:val="00943960"/>
    <w:rsid w:val="00945481"/>
    <w:rsid w:val="00945899"/>
    <w:rsid w:val="00952FBE"/>
    <w:rsid w:val="0096287B"/>
    <w:rsid w:val="00967B90"/>
    <w:rsid w:val="00971A9F"/>
    <w:rsid w:val="0097273A"/>
    <w:rsid w:val="00972F8E"/>
    <w:rsid w:val="0097782F"/>
    <w:rsid w:val="009823DB"/>
    <w:rsid w:val="009862BE"/>
    <w:rsid w:val="00986C07"/>
    <w:rsid w:val="009876DF"/>
    <w:rsid w:val="0099053F"/>
    <w:rsid w:val="0099622F"/>
    <w:rsid w:val="00997FE5"/>
    <w:rsid w:val="009A4539"/>
    <w:rsid w:val="009A4902"/>
    <w:rsid w:val="009A7E6C"/>
    <w:rsid w:val="009B17A0"/>
    <w:rsid w:val="009B1E7E"/>
    <w:rsid w:val="009B3743"/>
    <w:rsid w:val="009B60F2"/>
    <w:rsid w:val="009B66FB"/>
    <w:rsid w:val="009C01FE"/>
    <w:rsid w:val="009C223B"/>
    <w:rsid w:val="009C3425"/>
    <w:rsid w:val="009C5C33"/>
    <w:rsid w:val="009D011E"/>
    <w:rsid w:val="009D526C"/>
    <w:rsid w:val="009D6639"/>
    <w:rsid w:val="009D6BE1"/>
    <w:rsid w:val="009E222F"/>
    <w:rsid w:val="009E3F29"/>
    <w:rsid w:val="009E4FDF"/>
    <w:rsid w:val="009E7EC4"/>
    <w:rsid w:val="009F28AC"/>
    <w:rsid w:val="009F3AF7"/>
    <w:rsid w:val="00A13D62"/>
    <w:rsid w:val="00A148A8"/>
    <w:rsid w:val="00A14F94"/>
    <w:rsid w:val="00A24826"/>
    <w:rsid w:val="00A2536D"/>
    <w:rsid w:val="00A26DA1"/>
    <w:rsid w:val="00A2736A"/>
    <w:rsid w:val="00A302F6"/>
    <w:rsid w:val="00A3288C"/>
    <w:rsid w:val="00A33B6C"/>
    <w:rsid w:val="00A37104"/>
    <w:rsid w:val="00A42C9A"/>
    <w:rsid w:val="00A42CF5"/>
    <w:rsid w:val="00A46303"/>
    <w:rsid w:val="00A47114"/>
    <w:rsid w:val="00A475CC"/>
    <w:rsid w:val="00A51C74"/>
    <w:rsid w:val="00A56459"/>
    <w:rsid w:val="00A56A92"/>
    <w:rsid w:val="00A56D0D"/>
    <w:rsid w:val="00A5719A"/>
    <w:rsid w:val="00A604BF"/>
    <w:rsid w:val="00A6215F"/>
    <w:rsid w:val="00A626D6"/>
    <w:rsid w:val="00A74E56"/>
    <w:rsid w:val="00A759FA"/>
    <w:rsid w:val="00A81361"/>
    <w:rsid w:val="00A84EE1"/>
    <w:rsid w:val="00A9000F"/>
    <w:rsid w:val="00A92046"/>
    <w:rsid w:val="00A93405"/>
    <w:rsid w:val="00AA0FD7"/>
    <w:rsid w:val="00AA41D8"/>
    <w:rsid w:val="00AA4306"/>
    <w:rsid w:val="00AB0BEB"/>
    <w:rsid w:val="00AB1053"/>
    <w:rsid w:val="00AB1CB0"/>
    <w:rsid w:val="00AB3FC5"/>
    <w:rsid w:val="00AB4220"/>
    <w:rsid w:val="00AC0EF8"/>
    <w:rsid w:val="00AC1465"/>
    <w:rsid w:val="00AC4CB4"/>
    <w:rsid w:val="00AC7A5B"/>
    <w:rsid w:val="00AD0DFE"/>
    <w:rsid w:val="00AD20F8"/>
    <w:rsid w:val="00AD3BC3"/>
    <w:rsid w:val="00AE1B9E"/>
    <w:rsid w:val="00AE69DA"/>
    <w:rsid w:val="00AF3993"/>
    <w:rsid w:val="00AF5B5C"/>
    <w:rsid w:val="00AF690D"/>
    <w:rsid w:val="00AF7ECB"/>
    <w:rsid w:val="00B014F8"/>
    <w:rsid w:val="00B01DC1"/>
    <w:rsid w:val="00B02C48"/>
    <w:rsid w:val="00B075EA"/>
    <w:rsid w:val="00B1247E"/>
    <w:rsid w:val="00B1533B"/>
    <w:rsid w:val="00B2067F"/>
    <w:rsid w:val="00B23AA9"/>
    <w:rsid w:val="00B23C54"/>
    <w:rsid w:val="00B2594E"/>
    <w:rsid w:val="00B26275"/>
    <w:rsid w:val="00B266F2"/>
    <w:rsid w:val="00B30EA4"/>
    <w:rsid w:val="00B31AA8"/>
    <w:rsid w:val="00B34539"/>
    <w:rsid w:val="00B354B9"/>
    <w:rsid w:val="00B35798"/>
    <w:rsid w:val="00B36ADB"/>
    <w:rsid w:val="00B379CE"/>
    <w:rsid w:val="00B37B13"/>
    <w:rsid w:val="00B37EC0"/>
    <w:rsid w:val="00B4668C"/>
    <w:rsid w:val="00B53FD5"/>
    <w:rsid w:val="00B56729"/>
    <w:rsid w:val="00B633F7"/>
    <w:rsid w:val="00B66E13"/>
    <w:rsid w:val="00B71505"/>
    <w:rsid w:val="00B71D2D"/>
    <w:rsid w:val="00B7266A"/>
    <w:rsid w:val="00B80545"/>
    <w:rsid w:val="00B8502E"/>
    <w:rsid w:val="00B855B1"/>
    <w:rsid w:val="00B9081B"/>
    <w:rsid w:val="00B90CEA"/>
    <w:rsid w:val="00B954C1"/>
    <w:rsid w:val="00B96B86"/>
    <w:rsid w:val="00BA6786"/>
    <w:rsid w:val="00BB30CD"/>
    <w:rsid w:val="00BB5786"/>
    <w:rsid w:val="00BC12CF"/>
    <w:rsid w:val="00BC4511"/>
    <w:rsid w:val="00BC515B"/>
    <w:rsid w:val="00BC6201"/>
    <w:rsid w:val="00BC68CC"/>
    <w:rsid w:val="00BD0F67"/>
    <w:rsid w:val="00BD1404"/>
    <w:rsid w:val="00BD6767"/>
    <w:rsid w:val="00BD6F3E"/>
    <w:rsid w:val="00BE0712"/>
    <w:rsid w:val="00BE4CBF"/>
    <w:rsid w:val="00BE78C5"/>
    <w:rsid w:val="00BF2D8F"/>
    <w:rsid w:val="00BF6D8C"/>
    <w:rsid w:val="00C0265F"/>
    <w:rsid w:val="00C06A8E"/>
    <w:rsid w:val="00C20F17"/>
    <w:rsid w:val="00C2322E"/>
    <w:rsid w:val="00C25224"/>
    <w:rsid w:val="00C306BF"/>
    <w:rsid w:val="00C30F90"/>
    <w:rsid w:val="00C319CF"/>
    <w:rsid w:val="00C343DE"/>
    <w:rsid w:val="00C40305"/>
    <w:rsid w:val="00C41332"/>
    <w:rsid w:val="00C413E7"/>
    <w:rsid w:val="00C427CE"/>
    <w:rsid w:val="00C459EA"/>
    <w:rsid w:val="00C4672D"/>
    <w:rsid w:val="00C52C60"/>
    <w:rsid w:val="00C549A6"/>
    <w:rsid w:val="00C55A4E"/>
    <w:rsid w:val="00C55FCE"/>
    <w:rsid w:val="00C55FDE"/>
    <w:rsid w:val="00C57D3F"/>
    <w:rsid w:val="00C651FF"/>
    <w:rsid w:val="00C665E5"/>
    <w:rsid w:val="00C6726A"/>
    <w:rsid w:val="00C71458"/>
    <w:rsid w:val="00C74465"/>
    <w:rsid w:val="00C764EE"/>
    <w:rsid w:val="00C86003"/>
    <w:rsid w:val="00C8755C"/>
    <w:rsid w:val="00C93A6A"/>
    <w:rsid w:val="00CA03FB"/>
    <w:rsid w:val="00CA6C60"/>
    <w:rsid w:val="00CB7B0A"/>
    <w:rsid w:val="00CC0C0F"/>
    <w:rsid w:val="00CC728C"/>
    <w:rsid w:val="00CC7FCE"/>
    <w:rsid w:val="00CD2607"/>
    <w:rsid w:val="00CD2796"/>
    <w:rsid w:val="00CD4994"/>
    <w:rsid w:val="00CD6BF3"/>
    <w:rsid w:val="00CD764D"/>
    <w:rsid w:val="00CE4941"/>
    <w:rsid w:val="00CF14CE"/>
    <w:rsid w:val="00CF1B4F"/>
    <w:rsid w:val="00CF37DF"/>
    <w:rsid w:val="00CF400A"/>
    <w:rsid w:val="00CF7D47"/>
    <w:rsid w:val="00D01646"/>
    <w:rsid w:val="00D03850"/>
    <w:rsid w:val="00D059F7"/>
    <w:rsid w:val="00D077F4"/>
    <w:rsid w:val="00D10219"/>
    <w:rsid w:val="00D17FD3"/>
    <w:rsid w:val="00D20E37"/>
    <w:rsid w:val="00D22B32"/>
    <w:rsid w:val="00D22E98"/>
    <w:rsid w:val="00D23FFB"/>
    <w:rsid w:val="00D35C84"/>
    <w:rsid w:val="00D45CF1"/>
    <w:rsid w:val="00D60D3B"/>
    <w:rsid w:val="00D62624"/>
    <w:rsid w:val="00D67715"/>
    <w:rsid w:val="00D7117B"/>
    <w:rsid w:val="00D738B9"/>
    <w:rsid w:val="00D74F5F"/>
    <w:rsid w:val="00D80461"/>
    <w:rsid w:val="00D85542"/>
    <w:rsid w:val="00D90912"/>
    <w:rsid w:val="00D91E90"/>
    <w:rsid w:val="00D9605B"/>
    <w:rsid w:val="00DA32F0"/>
    <w:rsid w:val="00DA52F8"/>
    <w:rsid w:val="00DB075E"/>
    <w:rsid w:val="00DB0BB8"/>
    <w:rsid w:val="00DB24FC"/>
    <w:rsid w:val="00DB3AFA"/>
    <w:rsid w:val="00DC00E5"/>
    <w:rsid w:val="00DC1285"/>
    <w:rsid w:val="00DC59E3"/>
    <w:rsid w:val="00DD4CB0"/>
    <w:rsid w:val="00DD52E0"/>
    <w:rsid w:val="00DD7247"/>
    <w:rsid w:val="00DE1DD7"/>
    <w:rsid w:val="00DE2EED"/>
    <w:rsid w:val="00DE3F2E"/>
    <w:rsid w:val="00DE6849"/>
    <w:rsid w:val="00DE6B8F"/>
    <w:rsid w:val="00DE6CCA"/>
    <w:rsid w:val="00DE7F3F"/>
    <w:rsid w:val="00DF07B2"/>
    <w:rsid w:val="00DF3808"/>
    <w:rsid w:val="00E03D1F"/>
    <w:rsid w:val="00E118BE"/>
    <w:rsid w:val="00E12910"/>
    <w:rsid w:val="00E16E2C"/>
    <w:rsid w:val="00E230A7"/>
    <w:rsid w:val="00E276EA"/>
    <w:rsid w:val="00E313D1"/>
    <w:rsid w:val="00E32B81"/>
    <w:rsid w:val="00E3773D"/>
    <w:rsid w:val="00E37DBE"/>
    <w:rsid w:val="00E40837"/>
    <w:rsid w:val="00E41341"/>
    <w:rsid w:val="00E46732"/>
    <w:rsid w:val="00E52F29"/>
    <w:rsid w:val="00E55E4A"/>
    <w:rsid w:val="00E560AF"/>
    <w:rsid w:val="00E61309"/>
    <w:rsid w:val="00E62313"/>
    <w:rsid w:val="00E62B7A"/>
    <w:rsid w:val="00E62CD4"/>
    <w:rsid w:val="00E62F16"/>
    <w:rsid w:val="00E63A90"/>
    <w:rsid w:val="00E644ED"/>
    <w:rsid w:val="00E66BF2"/>
    <w:rsid w:val="00E73582"/>
    <w:rsid w:val="00E74570"/>
    <w:rsid w:val="00E77134"/>
    <w:rsid w:val="00E77EE8"/>
    <w:rsid w:val="00E817B2"/>
    <w:rsid w:val="00E833E2"/>
    <w:rsid w:val="00E83B0E"/>
    <w:rsid w:val="00E84E80"/>
    <w:rsid w:val="00E84FA7"/>
    <w:rsid w:val="00E858C4"/>
    <w:rsid w:val="00E90BA9"/>
    <w:rsid w:val="00E90EB9"/>
    <w:rsid w:val="00EA48ED"/>
    <w:rsid w:val="00EB0478"/>
    <w:rsid w:val="00EB719F"/>
    <w:rsid w:val="00EC455F"/>
    <w:rsid w:val="00EC7321"/>
    <w:rsid w:val="00ED0B4F"/>
    <w:rsid w:val="00ED1034"/>
    <w:rsid w:val="00ED5539"/>
    <w:rsid w:val="00ED7546"/>
    <w:rsid w:val="00EE1528"/>
    <w:rsid w:val="00EE6B42"/>
    <w:rsid w:val="00EF262C"/>
    <w:rsid w:val="00EF26CF"/>
    <w:rsid w:val="00EF2865"/>
    <w:rsid w:val="00EF74E7"/>
    <w:rsid w:val="00F01F66"/>
    <w:rsid w:val="00F021AE"/>
    <w:rsid w:val="00F124B8"/>
    <w:rsid w:val="00F263C8"/>
    <w:rsid w:val="00F27C1B"/>
    <w:rsid w:val="00F31FF5"/>
    <w:rsid w:val="00F33D26"/>
    <w:rsid w:val="00F35D02"/>
    <w:rsid w:val="00F426D9"/>
    <w:rsid w:val="00F429C6"/>
    <w:rsid w:val="00F47746"/>
    <w:rsid w:val="00F64F97"/>
    <w:rsid w:val="00F70267"/>
    <w:rsid w:val="00F71FD3"/>
    <w:rsid w:val="00F74AB2"/>
    <w:rsid w:val="00F8192E"/>
    <w:rsid w:val="00F8217E"/>
    <w:rsid w:val="00F86B19"/>
    <w:rsid w:val="00F972E3"/>
    <w:rsid w:val="00FA0240"/>
    <w:rsid w:val="00FA3681"/>
    <w:rsid w:val="00FA3693"/>
    <w:rsid w:val="00FA6F81"/>
    <w:rsid w:val="00FB1EF0"/>
    <w:rsid w:val="00FB333C"/>
    <w:rsid w:val="00FB3ED1"/>
    <w:rsid w:val="00FB5256"/>
    <w:rsid w:val="00FC21A8"/>
    <w:rsid w:val="00FC26CD"/>
    <w:rsid w:val="00FC3459"/>
    <w:rsid w:val="00FD2ADD"/>
    <w:rsid w:val="00FE1FB0"/>
    <w:rsid w:val="00FE250F"/>
    <w:rsid w:val="00FE2D6A"/>
    <w:rsid w:val="00FE429F"/>
    <w:rsid w:val="00FE752B"/>
    <w:rsid w:val="00FE77D2"/>
    <w:rsid w:val="00FF0410"/>
    <w:rsid w:val="00FF4980"/>
    <w:rsid w:val="00FF4E1B"/>
    <w:rsid w:val="00FF68D4"/>
    <w:rsid w:val="00FF7104"/>
    <w:rsid w:val="00FF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47114"/>
    <w:pPr>
      <w:spacing w:after="200" w:line="276" w:lineRule="auto"/>
      <w:ind w:left="0"/>
    </w:pPr>
    <w:rPr>
      <w:rFonts w:ascii="Calibri" w:eastAsia="Calibri" w:hAnsi="Calibri" w:cs="Calibri"/>
      <w:color w:val="000000"/>
      <w:sz w:val="22"/>
      <w:szCs w:val="22"/>
      <w:lang w:val="de-DE" w:eastAsia="de-DE" w:bidi="ar-SA"/>
    </w:rPr>
  </w:style>
  <w:style w:type="paragraph" w:styleId="berschrift1">
    <w:name w:val="heading 1"/>
    <w:basedOn w:val="Standard"/>
    <w:next w:val="Textkrper"/>
    <w:link w:val="berschrift1Zchn"/>
    <w:qFormat/>
    <w:rsid w:val="00A47114"/>
    <w:pPr>
      <w:numPr>
        <w:numId w:val="1"/>
      </w:numPr>
      <w:spacing w:before="400" w:after="16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eastAsia="en-US" w:bidi="en-US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rsid w:val="00A4711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A0917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gitternetz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rPr>
      <w:rFonts w:eastAsiaTheme="minorHAnsi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lang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lang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lang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character" w:customStyle="1" w:styleId="gi">
    <w:name w:val="gi"/>
    <w:basedOn w:val="Absatz-Standardschriftart"/>
    <w:rsid w:val="00A47114"/>
  </w:style>
  <w:style w:type="table" w:styleId="HellesRaster-Akzent5">
    <w:name w:val="Light Grid Accent 5"/>
    <w:basedOn w:val="NormaleTabelle"/>
    <w:uiPriority w:val="62"/>
    <w:rsid w:val="00217D1A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47114"/>
    <w:pPr>
      <w:spacing w:after="200" w:line="276" w:lineRule="auto"/>
      <w:ind w:left="0"/>
    </w:pPr>
    <w:rPr>
      <w:rFonts w:ascii="Calibri" w:eastAsia="Calibri" w:hAnsi="Calibri" w:cs="Calibri"/>
      <w:color w:val="000000"/>
      <w:sz w:val="22"/>
      <w:szCs w:val="22"/>
      <w:lang w:val="de-DE" w:eastAsia="de-DE" w:bidi="ar-SA"/>
    </w:rPr>
  </w:style>
  <w:style w:type="paragraph" w:styleId="berschrift1">
    <w:name w:val="heading 1"/>
    <w:basedOn w:val="Standard"/>
    <w:next w:val="Textkrper"/>
    <w:link w:val="berschrift1Zchn"/>
    <w:qFormat/>
    <w:rsid w:val="00A47114"/>
    <w:pPr>
      <w:numPr>
        <w:numId w:val="1"/>
      </w:numPr>
      <w:spacing w:before="400" w:after="16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eastAsia="en-US" w:bidi="en-US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rsid w:val="00A4711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rPr>
      <w:rFonts w:eastAsiaTheme="minorHAnsi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lang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lang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lang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character" w:customStyle="1" w:styleId="gi">
    <w:name w:val="gi"/>
    <w:basedOn w:val="Absatz-Standardschriftart"/>
    <w:rsid w:val="00A47114"/>
  </w:style>
  <w:style w:type="table" w:styleId="HellesRaster-Akzent5">
    <w:name w:val="Light Grid Accent 5"/>
    <w:basedOn w:val="NormaleTabelle"/>
    <w:uiPriority w:val="62"/>
    <w:rsid w:val="00217D1A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Abschlussbericht%20v2.dotx" TargetMode="Externa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Jen01</b:Tag>
    <b:SourceType>Book</b:SourceType>
    <b:Guid>{2DA0DEEA-6946-4FA2-B0CF-3CEC244536D9}</b:Guid>
    <b:Author>
      <b:Author>
        <b:NameList>
          <b:Person>
            <b:Last>Jenny</b:Last>
            <b:First>Bruno</b:First>
          </b:Person>
        </b:NameList>
      </b:Author>
    </b:Author>
    <b:Title>Projektmanagement in der Wirtschaftsinformatik, 5. Auflage</b:Title>
    <b:Year>2001</b:Year>
    <b:City>Zürich</b:City>
    <b:Publisher>vdf Hochschulverlag AG an der ETH</b:Publisher>
    <b:RefOrder>1</b:RefOrder>
  </b:Source>
  <b:Source>
    <b:Tag>Fie01</b:Tag>
    <b:SourceType>Book</b:SourceType>
    <b:Guid>{6817D179-4B4B-432C-A89E-EC631E135FF8}</b:Guid>
    <b:Author>
      <b:Author>
        <b:NameList>
          <b:Person>
            <b:Last>Fiedler</b:Last>
            <b:First>Rudolf</b:First>
          </b:Person>
        </b:NameList>
      </b:Author>
    </b:Author>
    <b:Title>Controlling von Projekten: Projektplanung, Projektsteuerung, Risikomanagement und Fallbeispiele.</b:Title>
    <b:Year>2001</b:Year>
    <b:Publisher>Vieweg</b:Publisher>
    <b:RefOrder>2</b:RefOrder>
  </b:Source>
  <b:Source>
    <b:Tag>Wol05</b:Tag>
    <b:SourceType>Book</b:SourceType>
    <b:Guid>{35E268C5-EF20-421A-8913-052C858808B4}</b:Guid>
    <b:Author>
      <b:Author>
        <b:NameList>
          <b:Person>
            <b:Last>Wolf</b:Last>
            <b:First>Henning</b:First>
          </b:Person>
          <b:Person>
            <b:Last>Roock</b:Last>
            <b:First>Stefan</b:First>
          </b:Person>
          <b:Person>
            <b:Last>Lippert</b:Last>
            <b:First>Martin</b:First>
          </b:Person>
        </b:NameList>
      </b:Author>
    </b:Author>
    <b:Title>eXtreme Programming - Eine Einführung mit Emprehlungen aus der Praxis, 2. Auflage</b:Title>
    <b:Year>2005</b:Year>
    <b:City>Heidelberg</b:City>
    <b:Publisher>dpunkt.verlag GmbH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F11846-9053-47EB-AE60-ACAACD77C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Abschlussbericht v2.dotx</Template>
  <TotalTime>0</TotalTime>
  <Pages>1</Pages>
  <Words>211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Tolle Titel</vt:lpstr>
      <vt:lpstr>[Ihr Name]</vt:lpstr>
    </vt:vector>
  </TitlesOfParts>
  <Company>Berufsakademie Weserbergland – Projektstudium 2006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Tolle Titel</dc:title>
  <dc:creator>hammel</dc:creator>
  <cp:lastModifiedBy>Alexander</cp:lastModifiedBy>
  <cp:revision>7</cp:revision>
  <cp:lastPrinted>2012-04-30T14:53:00Z</cp:lastPrinted>
  <dcterms:created xsi:type="dcterms:W3CDTF">2012-04-30T14:53:00Z</dcterms:created>
  <dcterms:modified xsi:type="dcterms:W3CDTF">2012-06-08T20:33:00Z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  <property fmtid="{D5CDD505-2E9C-101B-9397-08002B2CF9AE}" pid="3" name="_TemplateID">
    <vt:lpwstr>TC102635301031</vt:lpwstr>
  </property>
</Properties>
</file>