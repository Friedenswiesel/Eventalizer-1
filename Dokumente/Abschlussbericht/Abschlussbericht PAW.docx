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4875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"/>
          <w:szCs w:val="72"/>
        </w:rPr>
      </w:sdtEndPr>
      <w:sdtContent>
        <w:p w:rsidR="00AB3FC5" w:rsidRPr="00616769" w:rsidRDefault="00E73582" w:rsidP="00557BC7">
          <w:pPr>
            <w:rPr>
              <w:sz w:val="4"/>
            </w:rPr>
          </w:pP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0" allowOverlap="1" wp14:anchorId="7CB0B28F" wp14:editId="21BF14E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6" name="Group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47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8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49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5" o:spid="_x0000_s1026" style="position:absolute;margin-left:0;margin-top:0;width:464.8pt;height:380.95pt;z-index:2516643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1yMIAAADcAAAADwAAAGRycy9kb3ducmV2LnhtbERPTWvCQBC9F/wPywi91Y0lVImuIoJQ&#10;8NKmIh7H7JhEs7Nhd42xv74rCL3N433OfNmbRnTkfG1ZwXiUgCAurK65VLD72bxNQfiArLGxTAru&#10;5GG5GLzMMdP2xt/U5aEUMYR9hgqqENpMSl9UZNCPbEscuZN1BkOErpTa4S2Gm0a+J8mHNFhzbKiw&#10;pXVFxSW/GgXHQ0jP5M/70++Xm6b3fNutkolSr8N+NQMRqA//4qf7U8f56Q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H1yMIAAADcAAAADwAAAAAAAAAAAAAA&#10;AAChAgAAZHJzL2Rvd25yZXYueG1sUEsFBgAAAAAEAAQA+QAAAJADAAAAAA==&#10;" strokecolor="#a7bfde [1620]"/>
                    <v:group id="Group 3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<v:oval id="Oval 3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GUcAA&#10;AADcAAAADwAAAGRycy9kb3ducmV2LnhtbERPzWoCMRC+F3yHMIK3mlik1NUoWlTaU3X1AYbNuFnc&#10;TJZNdNe3N4VCb/Px/c5i1bta3KkNlWcNk7ECQVx4U3Gp4XzavX6ACBHZYO2ZNDwowGo5eFlgZnzH&#10;R7rnsRQphEOGGmyMTSZlKCw5DGPfECfu4luHMcG2lKbFLoW7Wr4p9S4dVpwaLDb0aam45jenQZE9&#10;1mezl93P5tCEXG2/i9lV69GwX89BROrjv/jP/WXS/OkM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TGUcAAAADcAAAADwAAAAAAAAAAAAAAAACYAgAAZHJzL2Rvd25y&#10;ZXYueG1sUEsFBgAAAAAEAAQA9QAAAIUDAAAAAA==&#10;" fillcolor="#a7bfde [1620]" stroked="f"/>
                      <v:oval id="Oval 3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WYcIA&#10;AADcAAAADwAAAGRycy9kb3ducmV2LnhtbESPQYvCQAyF78L+hyELXkSniqtSHWVRBK9213voxLbY&#10;yXQ7o1Z/vTkIe0t4L+99WW06V6sbtaHybGA8SkAR595WXBj4/dkPF6BCRLZYeyYDDwqwWX/0Vpha&#10;f+cj3bJYKAnhkKKBMsYm1TrkJTkMI98Qi3b2rcMoa1to2+Jdwl2tJ0ky0w4rloYSG9qWlF+yqzMQ&#10;Ttvx/nSdZ7yYYva0f7Rz+cCY/mf3vQQVqYv/5vf1wQr+l+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ZhwgAAANwAAAAPAAAAAAAAAAAAAAAAAJgCAABkcnMvZG93&#10;bnJldi54bWxQSwUGAAAAAAQABAD1AAAAhwMAAAAA&#10;" fillcolor="#d3dfee [820]" stroked="f"/>
                      <v:oval id="Oval 4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pcMA&#10;AADcAAAADwAAAGRycy9kb3ducmV2LnhtbERPTWvCQBC9C/6HZQq96caKRaKbUC2BHjxYU3oedsck&#10;mp2N2a2m/fVdodDbPN7nrPPBtuJKvW8cK5hNExDE2pmGKwUfZTFZgvAB2WDrmBR8k4c8G4/WmBp3&#10;43e6HkIlYgj7FBXUIXSplF7XZNFPXUccuaPrLYYI+0qaHm8x3LbyKUmepcWGY0ONHW1r0ufDl1Uw&#10;3+FrtfnRl3JffC6Tk9N6XnilHh+GlxWIQEP4F/+530ycv5j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WpcMAAADcAAAADwAAAAAAAAAAAAAAAACYAgAAZHJzL2Rv&#10;d25yZXYueG1sUEsFBgAAAAAEAAQA9QAAAIgDAAAAAA=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0" allowOverlap="1" wp14:anchorId="3A92C767" wp14:editId="2BF8853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080" t="9525" r="8255" b="0"/>
                    <wp:wrapNone/>
                    <wp:docPr id="141" name="Group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42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0" o:spid="_x0000_s1026" style="position:absolute;margin-left:281.5pt;margin-top:0;width:332.7pt;height:227.25pt;z-index:2516633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BCsvhOGAQAALcQAAAOAAAAAAAAAAAAAAAAAC4CAABkcnMvZTJvRG9jLnhtbFBLAQItABQABgAI&#10;AAAAIQBZJ1IJ3QAAAAUBAAAPAAAAAAAAAAAAAAAAAHIGAABkcnMvZG93bnJldi54bWxQSwUGAAAA&#10;AAQABADzAAAAfAcAAAAA&#10;" o:allowincell="f">
                    <v:shape id="AutoShape 3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WUMIAAADcAAAADwAAAGRycy9kb3ducmV2LnhtbERPTWvCQBC9F/wPywje6kYJrURXEUEQ&#10;vLSpiMcxOybR7GzYXWPsr+8WCr3N433OYtWbRnTkfG1ZwWScgCAurK65VHD42r7OQPiArLGxTAqe&#10;5GG1HLwsMNP2wZ/U5aEUMYR9hgqqENpMSl9UZNCPbUscuYt1BkOErpTa4SOGm0ZOk+RNGqw5NlTY&#10;0qai4pbfjYLzKaRX8tfj5fvDzdJnvu/WybtSo2G/noMI1Id/8Z97p+P8dAq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ZWUMIAAADcAAAADwAAAAAAAAAAAAAA&#10;AAChAgAAZHJzL2Rvd25yZXYueG1sUEsFBgAAAAAEAAQA+QAAAJADAAAAAA==&#10;" strokecolor="#a7bfde [1620]"/>
                    <v:oval id="Oval 3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xu8EA&#10;AADcAAAADwAAAGRycy9kb3ducmV2LnhtbERPzWoCMRC+C32HMIXeNGkrUlejtKUVPVlXH2DYjJvF&#10;zWTZpO769kYQvM3H9zvzZe9qcaY2VJ41vI4UCOLCm4pLDYf97/ADRIjIBmvPpOFCAZaLp8EcM+M7&#10;3tE5j6VIIRwy1GBjbDIpQ2HJYRj5hjhxR986jAm2pTQtdinc1fJNqYl0WHFqsNjQt6XilP87DYrs&#10;rj6Yley2X39NyNXPppietH557j9nICL18SG+u9cmzR+/w+2Zd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8bvBAAAA3AAAAA8AAAAAAAAAAAAAAAAAmAIAAGRycy9kb3du&#10;cmV2LnhtbFBLBQYAAAAABAAEAPUAAACGAwAAAAA=&#10;" fillcolor="#a7bfde [1620]" stroked="f"/>
                    <v:oval id="Oval 3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v8AA&#10;AADcAAAADwAAAGRycy9kb3ducmV2LnhtbERPTWvCQBC9F/wPywi9FLNJCTWkrqFYBK+m5j5kp0kw&#10;Oxuzq6b99a4geJvH+5xVMZleXGh0nWUFSRSDIK6t7rhRcPjZLjIQziNr7C2Tgj9yUKxnLyvMtb3y&#10;ni6lb0QIYZejgtb7IZfS1S0ZdJEdiAP3a0eDPsCxkXrEawg3vXyP4w9psOPQ0OJAm5bqY3k2Cly1&#10;SbbVeVlylmL5r0/0beo3pV7n09cnCE+Tf4of7p0O89MU7s+E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8Gv8AAAADcAAAADwAAAAAAAAAAAAAAAACYAgAAZHJzL2Rvd25y&#10;ZXYueG1sUEsFBgAAAAAEAAQA9QAAAIUDAAAAAA==&#10;" fillcolor="#d3dfee [820]" stroked="f"/>
                    <v:oval id="Oval 3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Ge8MA&#10;AADcAAAADwAAAGRycy9kb3ducmV2LnhtbERPS2vCQBC+C/0PyxR60421FkndBG0J9ODBR+l52J0m&#10;qdnZNLvV6K93BcHbfHzPmee9bcSBOl87VjAeJSCItTM1lwq+dsVwBsIHZIONY1JwIg959jCYY2rc&#10;kTd02IZSxBD2KSqoQmhTKb2uyKIfuZY4cj+usxgi7EppOjzGcNvI5yR5lRZrjg0VtvRekd5v/62C&#10;yQo/yuVZ/+3Wxfcs+XVaTwqv1NNjv3gDEagPd/HN/Wni/Jcp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Ge8MAAADcAAAADwAAAAAAAAAAAAAAAACYAgAAZHJzL2Rv&#10;d25yZXYueG1sUEsFBgAAAAAEAAQA9QAAAIgDAAAAAA==&#10;" fillcolor="#7ba0cd [2420]" stroked="f"/>
                    <w10:wrap anchorx="margin" anchory="page"/>
                  </v:group>
                </w:pict>
              </mc:Fallback>
            </mc:AlternateContent>
          </w:r>
        </w:p>
      </w:sdtContent>
    </w:sdt>
    <w:p w:rsidR="007C326F" w:rsidRPr="004D6C02" w:rsidRDefault="007C326F">
      <w:pPr>
        <w:ind w:left="2160"/>
        <w:sectPr w:rsidR="007C326F" w:rsidRPr="004D6C02" w:rsidSect="007C326F">
          <w:headerReference w:type="first" r:id="rId10"/>
          <w:footerReference w:type="first" r:id="rId11"/>
          <w:pgSz w:w="11907" w:h="16839" w:code="9"/>
          <w:pgMar w:top="1417" w:right="1417" w:bottom="1134" w:left="1417" w:header="568" w:footer="567" w:gutter="0"/>
          <w:pgNumType w:fmt="upperRoman" w:start="1"/>
          <w:cols w:space="720"/>
          <w:docGrid w:linePitch="360"/>
        </w:sectPr>
      </w:pPr>
    </w:p>
    <w:p w:rsidR="00943960" w:rsidRPr="004D6C02" w:rsidRDefault="001F4C11" w:rsidP="00943960">
      <w:pPr>
        <w:pStyle w:val="berschrift1"/>
      </w:pPr>
      <w:r>
        <w:rPr>
          <w:lang w:bidi="ar-SA"/>
        </w:rPr>
        <w:lastRenderedPageBreak/>
        <w:t>Designentscheidungen</w:t>
      </w:r>
    </w:p>
    <w:p w:rsidR="009823DB" w:rsidRDefault="001F4C11" w:rsidP="000D00BB">
      <w:pPr>
        <w:pStyle w:val="berschrift2"/>
        <w:rPr>
          <w:lang w:bidi="ar-SA"/>
        </w:rPr>
      </w:pPr>
      <w:r>
        <w:rPr>
          <w:lang w:bidi="ar-SA"/>
        </w:rPr>
        <w:t>Datenbankmodell</w:t>
      </w:r>
    </w:p>
    <w:p w:rsidR="005143A7" w:rsidRPr="005143A7" w:rsidRDefault="005143A7" w:rsidP="005143A7">
      <w:pPr>
        <w:pStyle w:val="Textkrper"/>
        <w:rPr>
          <w:lang w:bidi="ar-SA"/>
        </w:rPr>
      </w:pPr>
      <w:r>
        <w:rPr>
          <w:lang w:bidi="ar-SA"/>
        </w:rPr>
        <w:t>Todo:</w:t>
      </w:r>
    </w:p>
    <w:p w:rsidR="00557BC7" w:rsidRPr="00557BC7" w:rsidRDefault="005143A7" w:rsidP="005143A7">
      <w:pPr>
        <w:pStyle w:val="Textkrper"/>
        <w:numPr>
          <w:ilvl w:val="0"/>
          <w:numId w:val="32"/>
        </w:numPr>
        <w:rPr>
          <w:lang w:bidi="ar-SA"/>
        </w:rPr>
      </w:pPr>
      <w:r>
        <w:rPr>
          <w:lang w:bidi="ar-SA"/>
        </w:rPr>
        <w:t>K</w:t>
      </w:r>
      <w:r w:rsidR="006604CC">
        <w:rPr>
          <w:lang w:bidi="ar-SA"/>
        </w:rPr>
        <w:t>ategorien</w:t>
      </w:r>
      <w:bookmarkStart w:id="0" w:name="_GoBack"/>
      <w:bookmarkEnd w:id="0"/>
    </w:p>
    <w:p w:rsidR="00BF6B3A" w:rsidRDefault="00B84CDE" w:rsidP="001F4C11">
      <w:pPr>
        <w:spacing w:line="288" w:lineRule="auto"/>
        <w:rPr>
          <w:lang w:bidi="ar-SA"/>
        </w:rPr>
      </w:pPr>
      <w:r>
        <w:rPr>
          <w:lang w:bidi="ar-SA"/>
        </w:rPr>
        <w:t>Grundlage für die Entwicklung des Datenbankmodells war das Domänenklassenmodell</w:t>
      </w:r>
      <w:r w:rsidR="00557BC7">
        <w:rPr>
          <w:lang w:bidi="ar-SA"/>
        </w:rPr>
        <w:t>.</w:t>
      </w:r>
      <w:r w:rsidR="00BF6B3A">
        <w:rPr>
          <w:lang w:bidi="ar-SA"/>
        </w:rPr>
        <w:t xml:space="preserve"> Als eines der Hauptdesignelemente haben wir uns darauf verständigt soweit es sinnvoll ist Su</w:t>
      </w:r>
      <w:r w:rsidR="00BF6B3A">
        <w:rPr>
          <w:lang w:bidi="ar-SA"/>
        </w:rPr>
        <w:t>r</w:t>
      </w:r>
      <w:r w:rsidR="00BF6B3A">
        <w:rPr>
          <w:lang w:bidi="ar-SA"/>
        </w:rPr>
        <w:t>rogatschlüssel in den Tabellen zu nutzen. Es wurden numerisch fortlaufende künstliche Schlüssel gewählt, da dieses am einfachsten und gebräuchlisten ist.</w:t>
      </w:r>
      <w:r w:rsidR="00BF6B3A">
        <w:rPr>
          <w:rStyle w:val="Funotenzeichen"/>
          <w:lang w:bidi="ar-SA"/>
        </w:rPr>
        <w:footnoteReference w:id="2"/>
      </w:r>
      <w:r w:rsidR="0010178D">
        <w:rPr>
          <w:lang w:bidi="ar-SA"/>
        </w:rPr>
        <w:t xml:space="preserve"> Im Kontext der privaten Nachrichten wurde allerdings auf den Einsatz eines Surrogatschlüssels  verzichtet, da hier eine Kardinalität von n:m mit dem Benutzer vorliegt. Diese wird durch eine zusätzliche Tabe</w:t>
      </w:r>
      <w:r w:rsidR="0010178D">
        <w:rPr>
          <w:lang w:bidi="ar-SA"/>
        </w:rPr>
        <w:t>l</w:t>
      </w:r>
      <w:r w:rsidR="0010178D">
        <w:rPr>
          <w:lang w:bidi="ar-SA"/>
        </w:rPr>
        <w:t>le (</w:t>
      </w:r>
      <w:r w:rsidR="0010178D" w:rsidRPr="0010178D">
        <w:rPr>
          <w:i/>
          <w:lang w:bidi="ar-SA"/>
        </w:rPr>
        <w:t>PrivMsgAn</w:t>
      </w:r>
      <w:r w:rsidR="0010178D">
        <w:rPr>
          <w:lang w:bidi="ar-SA"/>
        </w:rPr>
        <w:t xml:space="preserve">) umgesetzt, welche die Primärschlüssel der beiden Tabellen </w:t>
      </w:r>
      <w:r w:rsidR="0010178D" w:rsidRPr="0010178D">
        <w:rPr>
          <w:i/>
          <w:lang w:bidi="ar-SA"/>
        </w:rPr>
        <w:t>Benutzer</w:t>
      </w:r>
      <w:r w:rsidR="0010178D">
        <w:rPr>
          <w:lang w:bidi="ar-SA"/>
        </w:rPr>
        <w:t xml:space="preserve"> und </w:t>
      </w:r>
      <w:r w:rsidR="0010178D" w:rsidRPr="0010178D">
        <w:rPr>
          <w:i/>
          <w:lang w:bidi="ar-SA"/>
        </w:rPr>
        <w:t>Pr</w:t>
      </w:r>
      <w:r w:rsidR="0010178D" w:rsidRPr="0010178D">
        <w:rPr>
          <w:i/>
          <w:lang w:bidi="ar-SA"/>
        </w:rPr>
        <w:t>i</w:t>
      </w:r>
      <w:r w:rsidR="0010178D" w:rsidRPr="0010178D">
        <w:rPr>
          <w:i/>
          <w:lang w:bidi="ar-SA"/>
        </w:rPr>
        <w:t>vMsg</w:t>
      </w:r>
      <w:r w:rsidR="0010178D">
        <w:rPr>
          <w:lang w:bidi="ar-SA"/>
        </w:rPr>
        <w:t xml:space="preserve"> als Fremdschlüssel enthält. Hierdurch wird die n:m-Beziehung in zwei 1:n-Beziehungen aufgelöst.</w:t>
      </w:r>
    </w:p>
    <w:p w:rsidR="00761283" w:rsidRPr="00D041F6" w:rsidRDefault="00761283" w:rsidP="001F4C11">
      <w:pPr>
        <w:spacing w:line="288" w:lineRule="auto"/>
        <w:rPr>
          <w:lang w:bidi="ar-SA"/>
        </w:rPr>
      </w:pPr>
      <w:r>
        <w:rPr>
          <w:lang w:bidi="ar-SA"/>
        </w:rPr>
        <w:t xml:space="preserve">Im Domänenklassenmodell hat der </w:t>
      </w:r>
      <w:r>
        <w:rPr>
          <w:i/>
          <w:lang w:bidi="ar-SA"/>
        </w:rPr>
        <w:t>Benutzer</w:t>
      </w:r>
      <w:r>
        <w:rPr>
          <w:lang w:bidi="ar-SA"/>
        </w:rPr>
        <w:t xml:space="preserve"> die beiden Attribute </w:t>
      </w:r>
      <w:r>
        <w:rPr>
          <w:i/>
          <w:lang w:bidi="ar-SA"/>
        </w:rPr>
        <w:t>Freundesliste</w:t>
      </w:r>
      <w:r>
        <w:rPr>
          <w:lang w:bidi="ar-SA"/>
        </w:rPr>
        <w:t xml:space="preserve"> und </w:t>
      </w:r>
      <w:r>
        <w:rPr>
          <w:i/>
          <w:lang w:bidi="ar-SA"/>
        </w:rPr>
        <w:t>Blockie</w:t>
      </w:r>
      <w:r>
        <w:rPr>
          <w:i/>
          <w:lang w:bidi="ar-SA"/>
        </w:rPr>
        <w:t>r</w:t>
      </w:r>
      <w:r>
        <w:rPr>
          <w:i/>
          <w:lang w:bidi="ar-SA"/>
        </w:rPr>
        <w:t>liste</w:t>
      </w:r>
      <w:r>
        <w:rPr>
          <w:lang w:bidi="ar-SA"/>
        </w:rPr>
        <w:t>. Diese wurden zunächst als  zwei eigenständige Tabellen in das Datenbankmodell übe</w:t>
      </w:r>
      <w:r>
        <w:rPr>
          <w:lang w:bidi="ar-SA"/>
        </w:rPr>
        <w:t>r</w:t>
      </w:r>
      <w:r>
        <w:rPr>
          <w:lang w:bidi="ar-SA"/>
        </w:rPr>
        <w:t>nommen. Nach kurzer Zeit kam jedoch die Frage auf, was die beiden Tabellen unterscheidet, wo also die Berechtigung für zwei separate Tabellen liegt.</w:t>
      </w:r>
      <w:r>
        <w:rPr>
          <w:lang w:bidi="ar-SA"/>
        </w:rPr>
        <w:tab/>
        <w:t xml:space="preserve">Beide Tabellen waren exakt gleich aufgebaut, als Unterschied hieß ein Fremdschlüssel jedoch </w:t>
      </w:r>
      <w:r w:rsidRPr="00761283">
        <w:rPr>
          <w:i/>
          <w:lang w:bidi="ar-SA"/>
        </w:rPr>
        <w:t>idBlockierter</w:t>
      </w:r>
      <w:r>
        <w:rPr>
          <w:lang w:bidi="ar-SA"/>
        </w:rPr>
        <w:t>, bzw.</w:t>
      </w:r>
      <w:r w:rsidRPr="00761283">
        <w:rPr>
          <w:i/>
          <w:lang w:bidi="ar-SA"/>
        </w:rPr>
        <w:t xml:space="preserve"> i</w:t>
      </w:r>
      <w:r w:rsidRPr="00761283">
        <w:rPr>
          <w:i/>
          <w:lang w:bidi="ar-SA"/>
        </w:rPr>
        <w:t>d</w:t>
      </w:r>
      <w:r w:rsidRPr="00761283">
        <w:rPr>
          <w:i/>
          <w:lang w:bidi="ar-SA"/>
        </w:rPr>
        <w:t>Freund</w:t>
      </w:r>
      <w:r w:rsidR="00D041F6">
        <w:rPr>
          <w:i/>
          <w:lang w:bidi="ar-SA"/>
        </w:rPr>
        <w:t xml:space="preserve">. </w:t>
      </w:r>
      <w:r w:rsidR="00D041F6">
        <w:rPr>
          <w:lang w:bidi="ar-SA"/>
        </w:rPr>
        <w:t>Die Bezeichnung der Tabellen unterschied sich ebenso, sodass lediglich die Metad</w:t>
      </w:r>
      <w:r w:rsidR="00D041F6">
        <w:rPr>
          <w:lang w:bidi="ar-SA"/>
        </w:rPr>
        <w:t>a</w:t>
      </w:r>
      <w:r w:rsidR="00D041F6">
        <w:rPr>
          <w:lang w:bidi="ar-SA"/>
        </w:rPr>
        <w:t xml:space="preserve">ten für den Unterschied sorgten. Dieser Unterschied wurde daher in ein eigens Feld namens </w:t>
      </w:r>
      <w:r w:rsidR="00D041F6">
        <w:rPr>
          <w:i/>
          <w:lang w:bidi="ar-SA"/>
        </w:rPr>
        <w:t>Funktion</w:t>
      </w:r>
      <w:r w:rsidR="00D041F6">
        <w:rPr>
          <w:lang w:bidi="ar-SA"/>
        </w:rPr>
        <w:t xml:space="preserve"> ausgelagert, mit welchem spezifiziert werden kann, ob es sich bei dem aufgeno</w:t>
      </w:r>
      <w:r w:rsidR="00D041F6">
        <w:rPr>
          <w:lang w:bidi="ar-SA"/>
        </w:rPr>
        <w:t>m</w:t>
      </w:r>
      <w:r w:rsidR="00D041F6">
        <w:rPr>
          <w:lang w:bidi="ar-SA"/>
        </w:rPr>
        <w:t xml:space="preserve">men Benutzer um einen Freund oder um einen blockierten Nutzer handelt. </w:t>
      </w:r>
      <w:r w:rsidR="003F056F">
        <w:rPr>
          <w:lang w:bidi="ar-SA"/>
        </w:rPr>
        <w:t xml:space="preserve">Somit konnte eine Tabelle wegfallen. </w:t>
      </w:r>
      <w:r w:rsidR="00D041F6">
        <w:rPr>
          <w:lang w:bidi="ar-SA"/>
        </w:rPr>
        <w:t>Ein weiterer Vorteil besteht in der Erweiterbarkeit (z. B. bei mehr</w:t>
      </w:r>
      <w:r w:rsidR="00D041F6">
        <w:rPr>
          <w:lang w:bidi="ar-SA"/>
        </w:rPr>
        <w:t>e</w:t>
      </w:r>
      <w:r w:rsidR="00D041F6">
        <w:rPr>
          <w:lang w:bidi="ar-SA"/>
        </w:rPr>
        <w:t xml:space="preserve">ren Freundeslisten). Die Felder </w:t>
      </w:r>
      <w:r w:rsidR="00D041F6" w:rsidRPr="00761283">
        <w:rPr>
          <w:i/>
          <w:lang w:bidi="ar-SA"/>
        </w:rPr>
        <w:t>idBlockierter</w:t>
      </w:r>
      <w:r w:rsidR="00D041F6">
        <w:rPr>
          <w:lang w:bidi="ar-SA"/>
        </w:rPr>
        <w:t>, bzw.</w:t>
      </w:r>
      <w:r w:rsidR="00D041F6" w:rsidRPr="00761283">
        <w:rPr>
          <w:i/>
          <w:lang w:bidi="ar-SA"/>
        </w:rPr>
        <w:t xml:space="preserve"> idFreund</w:t>
      </w:r>
      <w:r w:rsidR="00D041F6">
        <w:rPr>
          <w:lang w:bidi="ar-SA"/>
        </w:rPr>
        <w:t xml:space="preserve"> wurden so neutral wie möglich in </w:t>
      </w:r>
      <w:r w:rsidR="00D041F6" w:rsidRPr="00D041F6">
        <w:rPr>
          <w:i/>
          <w:lang w:bidi="ar-SA"/>
        </w:rPr>
        <w:t>idBenu</w:t>
      </w:r>
      <w:r w:rsidR="00D041F6" w:rsidRPr="00D041F6">
        <w:rPr>
          <w:i/>
          <w:lang w:bidi="ar-SA"/>
        </w:rPr>
        <w:t>t</w:t>
      </w:r>
      <w:r w:rsidR="00D041F6" w:rsidRPr="00D041F6">
        <w:rPr>
          <w:i/>
          <w:lang w:bidi="ar-SA"/>
        </w:rPr>
        <w:t>zerFremd</w:t>
      </w:r>
      <w:r w:rsidR="00D041F6">
        <w:rPr>
          <w:lang w:bidi="ar-SA"/>
        </w:rPr>
        <w:t xml:space="preserve"> umbenannt.</w:t>
      </w:r>
    </w:p>
    <w:p w:rsidR="00BF6B3A" w:rsidRDefault="00BF6B3A" w:rsidP="001F4C11">
      <w:pPr>
        <w:spacing w:line="288" w:lineRule="auto"/>
        <w:rPr>
          <w:lang w:bidi="ar-SA"/>
        </w:rPr>
      </w:pPr>
    </w:p>
    <w:p w:rsidR="00BF6B3A" w:rsidRDefault="00BF6B3A">
      <w:pPr>
        <w:spacing w:line="288" w:lineRule="auto"/>
        <w:ind w:left="2160"/>
        <w:rPr>
          <w:lang w:bidi="ar-SA"/>
        </w:rPr>
      </w:pPr>
      <w:r>
        <w:rPr>
          <w:lang w:bidi="ar-SA"/>
        </w:rPr>
        <w:br w:type="page"/>
      </w:r>
    </w:p>
    <w:p w:rsidR="00BF6B3A" w:rsidRDefault="00BF6B3A" w:rsidP="00BF6B3A">
      <w:pPr>
        <w:spacing w:line="288" w:lineRule="auto"/>
        <w:rPr>
          <w:rStyle w:val="addmd"/>
        </w:rPr>
      </w:pPr>
      <w:r>
        <w:rPr>
          <w:rStyle w:val="addmd"/>
        </w:rPr>
        <w:lastRenderedPageBreak/>
        <w:t>Brücher, Jüdes, Kollman</w:t>
      </w:r>
      <w:r>
        <w:rPr>
          <w:rStyle w:val="addmd"/>
        </w:rPr>
        <w:t xml:space="preserve"> (2011)</w:t>
      </w:r>
    </w:p>
    <w:p w:rsidR="00BF6B3A" w:rsidRDefault="00BF6B3A" w:rsidP="00BF6B3A">
      <w:r w:rsidRPr="00BF6B3A">
        <w:t>SQL Thinking- Vom Problem zum SQL-Statement</w:t>
      </w:r>
      <w:r>
        <w:t>, 1. Auflage, mitp, Heidelberg</w:t>
      </w:r>
    </w:p>
    <w:sectPr w:rsidR="00BF6B3A" w:rsidSect="00557BC7">
      <w:footerReference w:type="default" r:id="rId12"/>
      <w:pgSz w:w="11907" w:h="16839" w:code="9"/>
      <w:pgMar w:top="1417" w:right="1417" w:bottom="1134" w:left="1417" w:header="568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BF" w:rsidRDefault="005200BF">
      <w:r>
        <w:separator/>
      </w:r>
    </w:p>
  </w:endnote>
  <w:endnote w:type="continuationSeparator" w:id="0">
    <w:p w:rsidR="005200BF" w:rsidRDefault="0052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B34539" w:rsidRDefault="00B84CDE" w:rsidP="00B3453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CD4994" w:rsidRDefault="00B84CDE" w:rsidP="00480CEA">
    <w:pPr>
      <w:pStyle w:val="Fuzeile"/>
      <w:tabs>
        <w:tab w:val="clear" w:pos="8640"/>
        <w:tab w:val="right" w:pos="8789"/>
      </w:tabs>
      <w:rPr>
        <w:b/>
      </w:rPr>
    </w:pPr>
    <w:r>
      <w:fldChar w:fldCharType="begin"/>
    </w:r>
    <w:r>
      <w:instrText xml:space="preserve"> REF dokument_titel \h  \* MERGEFORMAT </w:instrText>
    </w:r>
    <w:r>
      <w:fldChar w:fldCharType="separate"/>
    </w:r>
    <w:sdt>
      <w:sdtPr>
        <w:rPr>
          <w:lang w:val="en-US"/>
        </w:rPr>
        <w:alias w:val="Titel"/>
        <w:id w:val="-61483310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2069E">
          <w:rPr>
            <w:lang w:val="en-US"/>
          </w:rPr>
          <w:t>Tolle Titel</w:t>
        </w:r>
      </w:sdtContent>
    </w:sdt>
    <w:r>
      <w:fldChar w:fldCharType="end"/>
    </w:r>
    <w:r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45C1C59" wp14:editId="7CB858B9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47309B9B" wp14:editId="2ECE6074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Pr="00F263C8">
      <w:tab/>
    </w:r>
    <w:r>
      <w:fldChar w:fldCharType="begin"/>
    </w:r>
    <w:r>
      <w:instrText xml:space="preserve"> REF dokument_datum \h  \* MERGEFORMAT </w:instrText>
    </w:r>
    <w:r>
      <w:fldChar w:fldCharType="separate"/>
    </w:r>
    <w:sdt>
      <w:sdtPr>
        <w:alias w:val="Datum"/>
        <w:id w:val="-2025235050"/>
        <w:dataBinding w:prefixMappings="xmlns:ns0='http://schemas.microsoft.com/office/2006/coverPageProps'" w:xpath="/ns0:CoverPageProperties[1]/ns0:PublishDate[1]" w:storeItemID="{55AF091B-3C7A-41E3-B477-F2FDAA23CFDA}"/>
        <w:date w:fullDate="2009-03-26T00:00:00Z">
          <w:dateFormat w:val="dd.MM.yyyy"/>
          <w:lid w:val="de-DE"/>
          <w:storeMappedDataAs w:val="dateTime"/>
          <w:calendar w:val="gregorian"/>
        </w:date>
      </w:sdtPr>
      <w:sdtEndPr/>
      <w:sdtContent>
        <w:r w:rsidRPr="00F2069E">
          <w:t>26.03.2009</w:t>
        </w:r>
      </w:sdtContent>
    </w:sdt>
    <w:r>
      <w:fldChar w:fldCharType="end"/>
    </w:r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6604CC">
      <w:rPr>
        <w:b/>
        <w:noProof/>
        <w:color w:val="FFFFFF" w:themeColor="background1"/>
      </w:rPr>
      <w:t>1</w:t>
    </w:r>
    <w:r w:rsidRPr="00CC728C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BF" w:rsidRDefault="005200BF" w:rsidP="00354736">
      <w:pPr>
        <w:spacing w:after="60"/>
      </w:pPr>
      <w:r>
        <w:separator/>
      </w:r>
    </w:p>
  </w:footnote>
  <w:footnote w:type="continuationSeparator" w:id="0">
    <w:p w:rsidR="005200BF" w:rsidRDefault="005200BF" w:rsidP="001806A8">
      <w:pPr>
        <w:spacing w:after="0"/>
      </w:pPr>
      <w:r>
        <w:continuationSeparator/>
      </w:r>
    </w:p>
  </w:footnote>
  <w:footnote w:type="continuationNotice" w:id="1">
    <w:p w:rsidR="005200BF" w:rsidRDefault="005200BF">
      <w:pPr>
        <w:spacing w:after="0"/>
      </w:pPr>
    </w:p>
  </w:footnote>
  <w:footnote w:id="2">
    <w:p w:rsidR="00BF6B3A" w:rsidRDefault="00BF6B3A">
      <w:pPr>
        <w:pStyle w:val="Funotentext"/>
      </w:pPr>
      <w:r>
        <w:rPr>
          <w:rStyle w:val="Funotenzeichen"/>
        </w:rPr>
        <w:footnoteRef/>
      </w:r>
      <w:r>
        <w:t xml:space="preserve"> Vgl. Brücher, Jüdes, Kollmann (2011), S. 187.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CDE" w:rsidRPr="00B34539" w:rsidRDefault="00B84CDE" w:rsidP="00B3453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4179D8"/>
    <w:multiLevelType w:val="hybridMultilevel"/>
    <w:tmpl w:val="3BF8F980"/>
    <w:lvl w:ilvl="0" w:tplc="F8824D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7D6498"/>
    <w:multiLevelType w:val="multilevel"/>
    <w:tmpl w:val="9A703CAC"/>
    <w:numStyleLink w:val="Anhangsliste"/>
  </w:abstractNum>
  <w:abstractNum w:abstractNumId="14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6049B"/>
    <w:multiLevelType w:val="multilevel"/>
    <w:tmpl w:val="168E9D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4"/>
  </w:num>
  <w:num w:numId="4">
    <w:abstractNumId w:val="16"/>
  </w:num>
  <w:num w:numId="5">
    <w:abstractNumId w:val="13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3"/>
  </w:num>
  <w:num w:numId="8">
    <w:abstractNumId w:val="27"/>
  </w:num>
  <w:num w:numId="9">
    <w:abstractNumId w:val="28"/>
  </w:num>
  <w:num w:numId="10">
    <w:abstractNumId w:val="14"/>
  </w:num>
  <w:num w:numId="11">
    <w:abstractNumId w:val="30"/>
  </w:num>
  <w:num w:numId="12">
    <w:abstractNumId w:val="15"/>
  </w:num>
  <w:num w:numId="13">
    <w:abstractNumId w:val="19"/>
  </w:num>
  <w:num w:numId="14">
    <w:abstractNumId w:val="12"/>
  </w:num>
  <w:num w:numId="15">
    <w:abstractNumId w:val="20"/>
  </w:num>
  <w:num w:numId="16">
    <w:abstractNumId w:val="29"/>
  </w:num>
  <w:num w:numId="17">
    <w:abstractNumId w:val="17"/>
  </w:num>
  <w:num w:numId="18">
    <w:abstractNumId w:val="22"/>
  </w:num>
  <w:num w:numId="19">
    <w:abstractNumId w:val="26"/>
  </w:num>
  <w:num w:numId="20">
    <w:abstractNumId w:val="24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8"/>
  </w:num>
  <w:num w:numId="3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9E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178D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1F4C11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056F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143A7"/>
    <w:rsid w:val="005200BF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57BC7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BE"/>
    <w:rsid w:val="00652CC6"/>
    <w:rsid w:val="00654301"/>
    <w:rsid w:val="00655914"/>
    <w:rsid w:val="006604CC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1283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4CDE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B3A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41F6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069E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uiPriority="10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uiPriority="10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Eventalizer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63D52-05D3-4CC7-B98F-ED0E5FAC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3</Pages>
  <Words>259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Patrick Wiebeler</dc:creator>
  <cp:lastModifiedBy>Patrick</cp:lastModifiedBy>
  <cp:revision>9</cp:revision>
  <cp:lastPrinted>2009-03-25T22:25:00Z</cp:lastPrinted>
  <dcterms:created xsi:type="dcterms:W3CDTF">2012-05-18T20:17:00Z</dcterms:created>
  <dcterms:modified xsi:type="dcterms:W3CDTF">2012-05-20T22:04:00Z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