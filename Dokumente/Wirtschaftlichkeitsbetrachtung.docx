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4E4" w:rsidRDefault="00D824E4" w:rsidP="00D824E4">
      <w:pPr>
        <w:pStyle w:val="berschrift1"/>
      </w:pPr>
      <w:bookmarkStart w:id="0" w:name="_GoBack"/>
      <w:bookmarkEnd w:id="0"/>
      <w:r>
        <w:t>Wirtschaftlichkeitsbetrachtung</w:t>
      </w:r>
    </w:p>
    <w:p w:rsidR="00D824E4" w:rsidRDefault="00D824E4" w:rsidP="00D824E4">
      <w:r>
        <w:t xml:space="preserve">Um eine innovative Plattform langfristig ausrichten zu können, ist es von Anfang an wichtig, sich über die Wirtschaftlichkeit des Geschäftsmodells bewusst zu sein. Zu diesem Zweck sollen unabhängig von der kurzfristigen Ausrichtung der Plattform nach Möglichkeit Geschäftsmodelle betrachtet werden, mit denen zur Wirtschaftlichkeit von </w:t>
      </w:r>
      <w:proofErr w:type="spellStart"/>
      <w:r>
        <w:t>Eventalizer</w:t>
      </w:r>
      <w:proofErr w:type="spellEnd"/>
      <w:r>
        <w:t xml:space="preserve"> beigetragen werden kann.</w:t>
      </w:r>
    </w:p>
    <w:p w:rsidR="00D824E4" w:rsidRDefault="00D824E4" w:rsidP="00D824E4">
      <w:r>
        <w:t xml:space="preserve">Die Kostenbetrachtung soll über den gesamten Produktlebenszyklus durchgeführt werden. Dabei fallen lediglich bei der Entwicklung/Einführung sowie dem Betrieb des </w:t>
      </w:r>
      <w:proofErr w:type="spellStart"/>
      <w:r>
        <w:t>Eventalizers</w:t>
      </w:r>
      <w:proofErr w:type="spellEnd"/>
      <w:r>
        <w:t xml:space="preserve"> Kosten an. Das Ende des Produktes wird nicht dediziert betrachtet. Es wird davon ausgegangen, dass alle Aktivitäten des </w:t>
      </w:r>
      <w:proofErr w:type="spellStart"/>
      <w:r>
        <w:t>Eventalizers</w:t>
      </w:r>
      <w:proofErr w:type="spellEnd"/>
      <w:r>
        <w:t xml:space="preserve"> ohne entstehende Kosten eingestellt werden können. Die Betrachtung der Kosten erfolgt in Anlehnung an die Lebenszyklus-Kosten</w:t>
      </w:r>
      <w:r>
        <w:rPr>
          <w:rStyle w:val="Funotenzeichen"/>
        </w:rPr>
        <w:footnoteReference w:id="2"/>
      </w:r>
      <w:r>
        <w:t>. Die Verwendung dieses Verfahrens soll sicherste</w:t>
      </w:r>
      <w:r>
        <w:t>l</w:t>
      </w:r>
      <w:r>
        <w:t>len, dass nicht nur die Anschaffungskosten und andere einmalige Kosten berücksichtigt werden, so</w:t>
      </w:r>
      <w:r>
        <w:t>n</w:t>
      </w:r>
      <w:r>
        <w:t xml:space="preserve">dern ein ganzheitlicher Überblick über die zukünftigen Kosten gegeben wird. </w:t>
      </w:r>
    </w:p>
    <w:p w:rsidR="00D824E4" w:rsidRDefault="00D824E4" w:rsidP="00D824E4">
      <w:r>
        <w:t>Es wird von folgenden Kostenpunkten und möglichen Einnahmen ausgegangen:</w:t>
      </w:r>
    </w:p>
    <w:tbl>
      <w:tblPr>
        <w:tblStyle w:val="HelleSchattierung"/>
        <w:tblW w:w="0" w:type="auto"/>
        <w:tblLook w:val="04A0" w:firstRow="1" w:lastRow="0" w:firstColumn="1" w:lastColumn="0" w:noHBand="0" w:noVBand="1"/>
      </w:tblPr>
      <w:tblGrid>
        <w:gridCol w:w="4606"/>
        <w:gridCol w:w="4606"/>
      </w:tblGrid>
      <w:tr w:rsidR="00D824E4" w:rsidTr="008D5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D9D9D9" w:themeFill="background1" w:themeFillShade="D9"/>
          </w:tcPr>
          <w:p w:rsidR="00D824E4" w:rsidRDefault="00D824E4" w:rsidP="008D51DF">
            <w:r>
              <w:t>Kosten</w:t>
            </w:r>
          </w:p>
        </w:tc>
        <w:tc>
          <w:tcPr>
            <w:tcW w:w="4606" w:type="dxa"/>
            <w:shd w:val="clear" w:color="auto" w:fill="D9D9D9" w:themeFill="background1" w:themeFillShade="D9"/>
          </w:tcPr>
          <w:p w:rsidR="00D824E4" w:rsidRDefault="00D824E4" w:rsidP="008D51DF">
            <w:pPr>
              <w:cnfStyle w:val="100000000000" w:firstRow="1" w:lastRow="0" w:firstColumn="0" w:lastColumn="0" w:oddVBand="0" w:evenVBand="0" w:oddHBand="0" w:evenHBand="0" w:firstRowFirstColumn="0" w:firstRowLastColumn="0" w:lastRowFirstColumn="0" w:lastRowLastColumn="0"/>
            </w:pPr>
            <w:r>
              <w:t>Einnahmen</w:t>
            </w:r>
          </w:p>
        </w:tc>
      </w:tr>
      <w:tr w:rsidR="00D824E4" w:rsidTr="008D5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D824E4" w:rsidRPr="00405EB8" w:rsidRDefault="00D824E4" w:rsidP="00172582">
            <w:pPr>
              <w:spacing w:after="0"/>
              <w:rPr>
                <w:b w:val="0"/>
              </w:rPr>
            </w:pPr>
            <w:r w:rsidRPr="00405EB8">
              <w:rPr>
                <w:b w:val="0"/>
              </w:rPr>
              <w:t>Personalaufwendungen</w:t>
            </w:r>
          </w:p>
          <w:p w:rsidR="00D824E4" w:rsidRPr="00405EB8" w:rsidRDefault="00D824E4" w:rsidP="00172582">
            <w:pPr>
              <w:pStyle w:val="Listenabsatz"/>
              <w:numPr>
                <w:ilvl w:val="0"/>
                <w:numId w:val="32"/>
              </w:numPr>
              <w:spacing w:after="0" w:line="240" w:lineRule="auto"/>
              <w:rPr>
                <w:b w:val="0"/>
              </w:rPr>
            </w:pPr>
            <w:r w:rsidRPr="00405EB8">
              <w:rPr>
                <w:b w:val="0"/>
              </w:rPr>
              <w:t>Erstes Design/Konzeption</w:t>
            </w:r>
          </w:p>
          <w:p w:rsidR="00D824E4" w:rsidRPr="00405EB8" w:rsidRDefault="00D824E4" w:rsidP="00172582">
            <w:pPr>
              <w:pStyle w:val="Listenabsatz"/>
              <w:numPr>
                <w:ilvl w:val="0"/>
                <w:numId w:val="32"/>
              </w:numPr>
              <w:spacing w:after="0" w:line="240" w:lineRule="auto"/>
              <w:rPr>
                <w:b w:val="0"/>
              </w:rPr>
            </w:pPr>
            <w:r w:rsidRPr="00405EB8">
              <w:rPr>
                <w:b w:val="0"/>
              </w:rPr>
              <w:t>Entwicklung weiterer Funktionen</w:t>
            </w:r>
          </w:p>
          <w:p w:rsidR="00D824E4" w:rsidRPr="00405EB8" w:rsidRDefault="00D824E4" w:rsidP="00172582">
            <w:pPr>
              <w:spacing w:after="0"/>
              <w:rPr>
                <w:b w:val="0"/>
              </w:rPr>
            </w:pPr>
            <w:r w:rsidRPr="00405EB8">
              <w:rPr>
                <w:b w:val="0"/>
              </w:rPr>
              <w:t>Softwarekosten</w:t>
            </w:r>
          </w:p>
          <w:p w:rsidR="00D824E4" w:rsidRPr="00405EB8" w:rsidRDefault="00D824E4" w:rsidP="00172582">
            <w:pPr>
              <w:pStyle w:val="Listenabsatz"/>
              <w:numPr>
                <w:ilvl w:val="0"/>
                <w:numId w:val="32"/>
              </w:numPr>
              <w:spacing w:after="0" w:line="240" w:lineRule="auto"/>
              <w:rPr>
                <w:b w:val="0"/>
              </w:rPr>
            </w:pPr>
            <w:r w:rsidRPr="00405EB8">
              <w:rPr>
                <w:b w:val="0"/>
              </w:rPr>
              <w:t>Lizenzkosten</w:t>
            </w:r>
          </w:p>
          <w:p w:rsidR="00D824E4" w:rsidRPr="00405EB8" w:rsidRDefault="00D824E4" w:rsidP="00172582">
            <w:pPr>
              <w:pStyle w:val="Listenabsatz"/>
              <w:numPr>
                <w:ilvl w:val="0"/>
                <w:numId w:val="32"/>
              </w:numPr>
              <w:spacing w:after="0" w:line="240" w:lineRule="auto"/>
              <w:rPr>
                <w:b w:val="0"/>
              </w:rPr>
            </w:pPr>
            <w:r w:rsidRPr="00405EB8">
              <w:rPr>
                <w:b w:val="0"/>
              </w:rPr>
              <w:t>Anschaffung / Entwicklung</w:t>
            </w:r>
          </w:p>
          <w:p w:rsidR="00D824E4" w:rsidRPr="00405EB8" w:rsidRDefault="00D824E4" w:rsidP="00172582">
            <w:pPr>
              <w:pStyle w:val="Listenabsatz"/>
              <w:numPr>
                <w:ilvl w:val="0"/>
                <w:numId w:val="32"/>
              </w:numPr>
              <w:spacing w:after="0" w:line="240" w:lineRule="auto"/>
              <w:rPr>
                <w:b w:val="0"/>
              </w:rPr>
            </w:pPr>
            <w:r w:rsidRPr="00405EB8">
              <w:rPr>
                <w:b w:val="0"/>
              </w:rPr>
              <w:t>Weiterentwicklung</w:t>
            </w:r>
          </w:p>
          <w:p w:rsidR="00D824E4" w:rsidRPr="00405EB8" w:rsidRDefault="00D824E4" w:rsidP="00172582">
            <w:pPr>
              <w:tabs>
                <w:tab w:val="center" w:pos="2195"/>
              </w:tabs>
              <w:spacing w:after="0"/>
              <w:rPr>
                <w:b w:val="0"/>
              </w:rPr>
            </w:pPr>
            <w:r w:rsidRPr="00405EB8">
              <w:rPr>
                <w:b w:val="0"/>
              </w:rPr>
              <w:t>Hardwarekosten</w:t>
            </w:r>
          </w:p>
          <w:p w:rsidR="00D824E4" w:rsidRPr="00405EB8" w:rsidRDefault="00D824E4" w:rsidP="00172582">
            <w:pPr>
              <w:pStyle w:val="Listenabsatz"/>
              <w:numPr>
                <w:ilvl w:val="0"/>
                <w:numId w:val="32"/>
              </w:numPr>
              <w:spacing w:after="0" w:line="240" w:lineRule="auto"/>
              <w:rPr>
                <w:b w:val="0"/>
              </w:rPr>
            </w:pPr>
            <w:r w:rsidRPr="00405EB8">
              <w:rPr>
                <w:b w:val="0"/>
              </w:rPr>
              <w:t>Anschaffungskosten</w:t>
            </w:r>
          </w:p>
          <w:p w:rsidR="00D824E4" w:rsidRPr="00405EB8" w:rsidRDefault="00D824E4" w:rsidP="00172582">
            <w:pPr>
              <w:pStyle w:val="Listenabsatz"/>
              <w:numPr>
                <w:ilvl w:val="0"/>
                <w:numId w:val="32"/>
              </w:numPr>
              <w:spacing w:after="0" w:line="240" w:lineRule="auto"/>
              <w:rPr>
                <w:b w:val="0"/>
              </w:rPr>
            </w:pPr>
            <w:r w:rsidRPr="00405EB8">
              <w:rPr>
                <w:b w:val="0"/>
              </w:rPr>
              <w:t>Betriebskosten</w:t>
            </w:r>
          </w:p>
          <w:p w:rsidR="00D824E4" w:rsidRPr="00405EB8" w:rsidRDefault="00D824E4" w:rsidP="00172582">
            <w:pPr>
              <w:spacing w:after="0"/>
              <w:rPr>
                <w:b w:val="0"/>
              </w:rPr>
            </w:pPr>
            <w:r w:rsidRPr="00405EB8">
              <w:rPr>
                <w:b w:val="0"/>
              </w:rPr>
              <w:t>Weitere Kosten</w:t>
            </w:r>
          </w:p>
          <w:p w:rsidR="00D824E4" w:rsidRPr="00E96111" w:rsidRDefault="00D824E4" w:rsidP="00D824E4">
            <w:pPr>
              <w:pStyle w:val="Listenabsatz"/>
              <w:numPr>
                <w:ilvl w:val="0"/>
                <w:numId w:val="32"/>
              </w:numPr>
              <w:spacing w:after="0" w:line="240" w:lineRule="auto"/>
            </w:pPr>
            <w:r w:rsidRPr="00405EB8">
              <w:rPr>
                <w:b w:val="0"/>
              </w:rPr>
              <w:t>Werbung</w:t>
            </w:r>
          </w:p>
          <w:p w:rsidR="00E96111" w:rsidRDefault="00E96111" w:rsidP="00D824E4">
            <w:pPr>
              <w:pStyle w:val="Listenabsatz"/>
              <w:numPr>
                <w:ilvl w:val="0"/>
                <w:numId w:val="32"/>
              </w:numPr>
              <w:spacing w:after="0" w:line="240" w:lineRule="auto"/>
            </w:pPr>
            <w:r>
              <w:rPr>
                <w:b w:val="0"/>
              </w:rPr>
              <w:t>Gründungskosten</w:t>
            </w:r>
          </w:p>
        </w:tc>
        <w:tc>
          <w:tcPr>
            <w:tcW w:w="4606" w:type="dxa"/>
            <w:shd w:val="clear" w:color="auto" w:fill="FFFFFF" w:themeFill="background1"/>
          </w:tcPr>
          <w:p w:rsidR="00D824E4" w:rsidRDefault="00D824E4" w:rsidP="00D824E4">
            <w:pPr>
              <w:pStyle w:val="Listenabsatz"/>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Risikokapital</w:t>
            </w:r>
          </w:p>
          <w:p w:rsidR="00D824E4" w:rsidRDefault="00D824E4" w:rsidP="00D824E4">
            <w:pPr>
              <w:pStyle w:val="Listenabsatz"/>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Spenden</w:t>
            </w:r>
          </w:p>
          <w:p w:rsidR="00D824E4" w:rsidRDefault="00D824E4" w:rsidP="00D824E4">
            <w:pPr>
              <w:pStyle w:val="Listenabsatz"/>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Werbeeinnahmen</w:t>
            </w:r>
          </w:p>
          <w:p w:rsidR="00D824E4" w:rsidRDefault="00D824E4" w:rsidP="00D824E4">
            <w:pPr>
              <w:pStyle w:val="Listenabsatz"/>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Einmalige Benutzungsgebühren</w:t>
            </w:r>
          </w:p>
          <w:p w:rsidR="00D824E4" w:rsidRDefault="00D824E4" w:rsidP="00D824E4">
            <w:pPr>
              <w:pStyle w:val="Listenabsatz"/>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pPr>
            <w:r>
              <w:t>Regelmäßige Benutzungsgebühren</w:t>
            </w:r>
          </w:p>
          <w:p w:rsidR="00D824E4" w:rsidRDefault="00D824E4" w:rsidP="008D51DF">
            <w:pPr>
              <w:cnfStyle w:val="000000100000" w:firstRow="0" w:lastRow="0" w:firstColumn="0" w:lastColumn="0" w:oddVBand="0" w:evenVBand="0" w:oddHBand="1" w:evenHBand="0" w:firstRowFirstColumn="0" w:firstRowLastColumn="0" w:lastRowFirstColumn="0" w:lastRowLastColumn="0"/>
            </w:pPr>
          </w:p>
        </w:tc>
      </w:tr>
    </w:tbl>
    <w:p w:rsidR="00D824E4" w:rsidRDefault="00D824E4" w:rsidP="00D824E4">
      <w:r>
        <w:br/>
        <w:t xml:space="preserve">Da der </w:t>
      </w:r>
      <w:proofErr w:type="spellStart"/>
      <w:r>
        <w:t>Eventalizer</w:t>
      </w:r>
      <w:proofErr w:type="spellEnd"/>
      <w:r>
        <w:t xml:space="preserve"> im Rahmen eines Studienprojektes entwickelt wird, werden Personalaufwendu</w:t>
      </w:r>
      <w:r>
        <w:t>n</w:t>
      </w:r>
      <w:r>
        <w:t>gen separat betrachtet. Eine Arbeitsstunde wird zunächst mit 20€ inklusive aller Nebenkosten vera</w:t>
      </w:r>
      <w:r>
        <w:t>n</w:t>
      </w:r>
      <w:r>
        <w:t>schlagt. Hier sollen Ausgaben zur Arbeitsplatzausstattung bereits enthalten sein. Bei vollem Einsatz für das Projekt fallen dann 20€/Stunde * 8Stunden/Tag * 30Tage/Monat = 4.800€ pro Projektmitglied kosten an. Bei derzeit sechs Projektmitgliedern müssten 28.800€ pro Monat zur Verfügung stehen, um die Personalkosten zu decken.</w:t>
      </w:r>
    </w:p>
    <w:p w:rsidR="00D824E4" w:rsidRDefault="00D824E4" w:rsidP="00D824E4">
      <w:r>
        <w:t>Durch die Verwendung von Freeware und Open-Source-Produkten wird sichergestellt, dass keine Softwarekosten anfallen.</w:t>
      </w:r>
    </w:p>
    <w:p w:rsidR="00D824E4" w:rsidRDefault="00D824E4" w:rsidP="00D824E4">
      <w:r>
        <w:lastRenderedPageBreak/>
        <w:t xml:space="preserve">Als Hardwarebasis soll ein professionelles Webhosting-Angebot in Anspruch genommen werden. Auf diese Weise werden hohe Anschaffungskosten vermieden und die laufenden Kosten lassen sich gut skalieren. Das beim </w:t>
      </w:r>
      <w:proofErr w:type="spellStart"/>
      <w:r>
        <w:t>Eventalizer</w:t>
      </w:r>
      <w:proofErr w:type="spellEnd"/>
      <w:r>
        <w:t xml:space="preserve"> verwendete Spring-Framework schränkt die Auswahl verfügbarer Hosting-Anbieter bzw. Produkte ein: Neben einer Datenbank muss ein </w:t>
      </w:r>
      <w:proofErr w:type="spellStart"/>
      <w:r>
        <w:t>Tomcat</w:t>
      </w:r>
      <w:proofErr w:type="spellEnd"/>
      <w:r>
        <w:t>-Webserver enthalten sein. Einfache Hosting-Produkte sind aber für etwa 10€ pro Monat am Markt verfügbar. Es wird d</w:t>
      </w:r>
      <w:r>
        <w:t>a</w:t>
      </w:r>
      <w:r>
        <w:t>von ausgegangen, dass mit der in diesem Angebot enthaltenen Hardware etwa 10.000 Benutzer b</w:t>
      </w:r>
      <w:r>
        <w:t>e</w:t>
      </w:r>
      <w:r>
        <w:t xml:space="preserve">dient werden. Die Kosten pro Benutzer </w:t>
      </w:r>
      <w:r w:rsidR="00172582">
        <w:t>Betragen in diesem Fall</w:t>
      </w:r>
      <w:r>
        <w:t xml:space="preserve"> 0,1cent. Bei größerer Akzeptanz des </w:t>
      </w:r>
      <w:proofErr w:type="spellStart"/>
      <w:r>
        <w:t>Eventalizers</w:t>
      </w:r>
      <w:proofErr w:type="spellEnd"/>
      <w:r>
        <w:t xml:space="preserve"> kann auf ein größeres Hosting-Produkt umgestiegen werden.</w:t>
      </w:r>
    </w:p>
    <w:p w:rsidR="00D824E4" w:rsidRDefault="00D824E4" w:rsidP="00D824E4">
      <w:r>
        <w:t xml:space="preserve">Da zu Beginn der Plattform nicht davon ausgegangen werden kann, dass Benutzer für den vom </w:t>
      </w:r>
      <w:proofErr w:type="spellStart"/>
      <w:r>
        <w:t>Eve</w:t>
      </w:r>
      <w:r>
        <w:t>n</w:t>
      </w:r>
      <w:r>
        <w:t>talizer</w:t>
      </w:r>
      <w:proofErr w:type="spellEnd"/>
      <w:r>
        <w:t xml:space="preserve"> gebotenen Service Geld bezahlen, sollen die Einnahmen zunächst ausschließlich über We</w:t>
      </w:r>
      <w:r>
        <w:t>r</w:t>
      </w:r>
      <w:r>
        <w:t xml:space="preserve">bung generiert werden. Pro betrachteten Werbebanner wird können 0,3 bis 1 </w:t>
      </w:r>
      <w:proofErr w:type="spellStart"/>
      <w:r>
        <w:t>cent</w:t>
      </w:r>
      <w:proofErr w:type="spellEnd"/>
      <w:r>
        <w:t xml:space="preserve"> eingenommen werden, pro Klick auf einen Werbebanner 2 bis 15 </w:t>
      </w:r>
      <w:proofErr w:type="spellStart"/>
      <w:r>
        <w:t>cent</w:t>
      </w:r>
      <w:proofErr w:type="spellEnd"/>
      <w:r>
        <w:t>.</w:t>
      </w:r>
      <w:r>
        <w:rPr>
          <w:rStyle w:val="Funotenzeichen"/>
        </w:rPr>
        <w:footnoteReference w:id="3"/>
      </w:r>
      <w:r>
        <w:t xml:space="preserve"> Wenn jeder 50te Besucher einer Seite einen Werbebanner klickt, lassen sich die Einnahmen pro Besucher auf 0,3c+2c/50 bis 1c+15c/50 also 0,34 bis 2,3cent pro Besucher beziffern. Zur Risikovermeidung wird von geringen Einnahmen ausgega</w:t>
      </w:r>
      <w:r>
        <w:t>n</w:t>
      </w:r>
      <w:r>
        <w:t xml:space="preserve">gen, also 0,34cent pro Seitenbesucher. </w:t>
      </w:r>
    </w:p>
    <w:p w:rsidR="00D824E4" w:rsidRPr="00172582" w:rsidRDefault="00D824E4" w:rsidP="00D824E4">
      <w:r>
        <w:t xml:space="preserve">Bei monatlichen </w:t>
      </w:r>
      <w:proofErr w:type="spellStart"/>
      <w:r>
        <w:t>Hostingkosten</w:t>
      </w:r>
      <w:proofErr w:type="spellEnd"/>
      <w:r>
        <w:t xml:space="preserve"> von 10€ kann bereits ab </w:t>
      </w:r>
      <m:oMath>
        <m:f>
          <m:fPr>
            <m:ctrlPr>
              <w:rPr>
                <w:rFonts w:ascii="Cambria Math" w:hAnsi="Cambria Math"/>
                <w:i/>
              </w:rPr>
            </m:ctrlPr>
          </m:fPr>
          <m:num>
            <m:r>
              <w:rPr>
                <w:rFonts w:ascii="Cambria Math" w:hAnsi="Cambria Math"/>
              </w:rPr>
              <m:t>10</m:t>
            </m:r>
            <m:f>
              <m:fPr>
                <m:ctrlPr>
                  <w:rPr>
                    <w:rFonts w:ascii="Cambria Math" w:hAnsi="Cambria Math"/>
                    <w:i/>
                  </w:rPr>
                </m:ctrlPr>
              </m:fPr>
              <m:num>
                <m:r>
                  <w:rPr>
                    <w:rFonts w:ascii="Cambria Math" w:hAnsi="Cambria Math"/>
                  </w:rPr>
                  <m:t>€</m:t>
                </m:r>
              </m:num>
              <m:den>
                <m:r>
                  <w:rPr>
                    <w:rFonts w:ascii="Cambria Math" w:hAnsi="Cambria Math"/>
                  </w:rPr>
                  <m:t>Monat</m:t>
                </m:r>
              </m:den>
            </m:f>
          </m:num>
          <m:den>
            <m:r>
              <w:rPr>
                <w:rFonts w:ascii="Cambria Math" w:hAnsi="Cambria Math"/>
              </w:rPr>
              <m:t>0,0034</m:t>
            </m:r>
            <m:f>
              <m:fPr>
                <m:ctrlPr>
                  <w:rPr>
                    <w:rFonts w:ascii="Cambria Math" w:hAnsi="Cambria Math"/>
                    <w:i/>
                  </w:rPr>
                </m:ctrlPr>
              </m:fPr>
              <m:num>
                <m:r>
                  <w:rPr>
                    <w:rFonts w:ascii="Cambria Math" w:hAnsi="Cambria Math"/>
                  </w:rPr>
                  <m:t>€</m:t>
                </m:r>
              </m:num>
              <m:den>
                <m:r>
                  <w:rPr>
                    <w:rFonts w:ascii="Cambria Math" w:hAnsi="Cambria Math"/>
                  </w:rPr>
                  <m:t>Besucher</m:t>
                </m:r>
              </m:den>
            </m:f>
          </m:den>
        </m:f>
        <m:r>
          <w:rPr>
            <w:rFonts w:ascii="Cambria Math" w:hAnsi="Cambria Math"/>
          </w:rPr>
          <m:t>=2942</m:t>
        </m:r>
        <m:f>
          <m:fPr>
            <m:ctrlPr>
              <w:rPr>
                <w:rFonts w:ascii="Cambria Math" w:hAnsi="Cambria Math"/>
                <w:i/>
              </w:rPr>
            </m:ctrlPr>
          </m:fPr>
          <m:num>
            <m:r>
              <w:rPr>
                <w:rFonts w:ascii="Cambria Math" w:hAnsi="Cambria Math"/>
              </w:rPr>
              <m:t>Besucher</m:t>
            </m:r>
          </m:num>
          <m:den>
            <m:r>
              <w:rPr>
                <w:rFonts w:ascii="Cambria Math" w:hAnsi="Cambria Math"/>
              </w:rPr>
              <m:t>Monat</m:t>
            </m:r>
          </m:den>
        </m:f>
      </m:oMath>
      <w:r w:rsidR="00270A2F">
        <w:t xml:space="preserve"> verschiedenen </w:t>
      </w:r>
      <w:r>
        <w:t>Be</w:t>
      </w:r>
      <w:r w:rsidR="00270A2F">
        <w:t>suchern</w:t>
      </w:r>
      <w:r>
        <w:t xml:space="preserve"> kostendeckend gearbeitet werden. Um zusätzlich die Personalkosten decken zu können, sind die gesamten Kosten von 28.800€</w:t>
      </w:r>
      <w:r w:rsidR="00270A2F">
        <w:t>/Monat</w:t>
      </w:r>
      <w:r>
        <w:t xml:space="preserve"> und 0,1cent pro Besucher</w:t>
      </w:r>
      <w:r w:rsidR="00270A2F">
        <w:t>/Monat</w:t>
      </w:r>
      <w:r>
        <w:t xml:space="preserve"> zu de</w:t>
      </w:r>
      <w:r w:rsidR="00E96111">
        <w:t>cken.</w:t>
      </w:r>
    </w:p>
    <w:p w:rsidR="00270A2F" w:rsidRPr="00270A2F" w:rsidRDefault="00270A2F" w:rsidP="00D824E4">
      <w:r>
        <w:t xml:space="preserve">Zur Ermittlung der benötigten Besucherzahl um die Plattform kostenneutral betreiben zu können, wird die Gewinnfunktion herangezogen: </w:t>
      </w:r>
      <m:oMath>
        <m:r>
          <w:rPr>
            <w:rFonts w:ascii="Cambria Math" w:hAnsi="Cambria Math"/>
          </w:rPr>
          <m:t>Gewinn=Einnahmen-Ausgaben</m:t>
        </m:r>
      </m:oMath>
      <w:r>
        <w:t xml:space="preserve">. Für die </w:t>
      </w:r>
      <w:proofErr w:type="spellStart"/>
      <w:r>
        <w:t>Eventalize</w:t>
      </w:r>
      <w:r>
        <w:t>r</w:t>
      </w:r>
      <w:r>
        <w:t>Plattform</w:t>
      </w:r>
      <w:proofErr w:type="spellEnd"/>
      <w:r>
        <w:t xml:space="preserve"> gilt folgende vereinfachte Gleichung:</w:t>
      </w:r>
      <m:oMath>
        <m:r>
          <w:rPr>
            <w:rFonts w:ascii="Cambria Math" w:hAnsi="Cambria Math"/>
          </w:rPr>
          <m:t xml:space="preserve"> G=E*n-</m:t>
        </m:r>
        <m:d>
          <m:dPr>
            <m:ctrlPr>
              <w:rPr>
                <w:rFonts w:ascii="Cambria Math" w:hAnsi="Cambria Math"/>
                <w:i/>
              </w:rPr>
            </m:ctrlPr>
          </m:dPr>
          <m:e>
            <m:r>
              <w:rPr>
                <w:rFonts w:ascii="Cambria Math" w:hAnsi="Cambria Math"/>
              </w:rPr>
              <m:t>PK+HK*n</m:t>
            </m:r>
          </m:e>
        </m:d>
      </m:oMath>
    </w:p>
    <w:p w:rsidR="00663FCE" w:rsidRPr="00663FCE" w:rsidRDefault="00270A2F" w:rsidP="00D824E4">
      <w:r>
        <w:t xml:space="preserve">Der Break-Even-Point wird bei </w:t>
      </w:r>
      <m:oMath>
        <m:r>
          <w:rPr>
            <w:rFonts w:ascii="Cambria Math" w:hAnsi="Cambria Math"/>
          </w:rPr>
          <m:t>n=</m:t>
        </m:r>
        <m:f>
          <m:fPr>
            <m:ctrlPr>
              <w:rPr>
                <w:rFonts w:ascii="Cambria Math" w:hAnsi="Cambria Math"/>
                <w:i/>
              </w:rPr>
            </m:ctrlPr>
          </m:fPr>
          <m:num>
            <m:r>
              <w:rPr>
                <w:rFonts w:ascii="Cambria Math" w:hAnsi="Cambria Math"/>
              </w:rPr>
              <m:t>PK</m:t>
            </m:r>
          </m:num>
          <m:den>
            <m:r>
              <w:rPr>
                <w:rFonts w:ascii="Cambria Math" w:hAnsi="Cambria Math"/>
              </w:rPr>
              <m:t>E-HK</m:t>
            </m:r>
          </m:den>
        </m:f>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0,0034</m:t>
            </m:r>
            <m:f>
              <m:fPr>
                <m:ctrlPr>
                  <w:rPr>
                    <w:rFonts w:ascii="Cambria Math" w:hAnsi="Cambria Math"/>
                    <w:i/>
                  </w:rPr>
                </m:ctrlPr>
              </m:fPr>
              <m:num>
                <m:r>
                  <w:rPr>
                    <w:rFonts w:ascii="Cambria Math" w:hAnsi="Cambria Math"/>
                  </w:rPr>
                  <m:t>€</m:t>
                </m:r>
              </m:num>
              <m:den>
                <m:r>
                  <w:rPr>
                    <w:rFonts w:ascii="Cambria Math" w:hAnsi="Cambria Math"/>
                  </w:rPr>
                  <m:t>Besucher</m:t>
                </m:r>
              </m:den>
            </m:f>
            <m:r>
              <w:rPr>
                <w:rFonts w:ascii="Cambria Math" w:hAnsi="Cambria Math"/>
              </w:rPr>
              <m:t>-0,001</m:t>
            </m:r>
            <m:f>
              <m:fPr>
                <m:ctrlPr>
                  <w:rPr>
                    <w:rFonts w:ascii="Cambria Math" w:hAnsi="Cambria Math"/>
                    <w:i/>
                  </w:rPr>
                </m:ctrlPr>
              </m:fPr>
              <m:num>
                <m:r>
                  <w:rPr>
                    <w:rFonts w:ascii="Cambria Math" w:hAnsi="Cambria Math"/>
                  </w:rPr>
                  <m:t>€</m:t>
                </m:r>
              </m:num>
              <m:den>
                <m:r>
                  <w:rPr>
                    <w:rFonts w:ascii="Cambria Math" w:hAnsi="Cambria Math"/>
                  </w:rPr>
                  <m:t>Besucher</m:t>
                </m:r>
              </m:den>
            </m:f>
          </m:den>
        </m:f>
        <m:r>
          <w:rPr>
            <w:rFonts w:ascii="Cambria Math" w:hAnsi="Cambria Math"/>
          </w:rPr>
          <m:t xml:space="preserve">≈11,6 Mio </m:t>
        </m:r>
      </m:oMath>
      <w:r w:rsidR="00E96111">
        <w:t>Besuchern im M</w:t>
      </w:r>
      <w:r w:rsidR="00E96111">
        <w:t>o</w:t>
      </w:r>
      <w:r w:rsidR="00E96111">
        <w:t>nat erreicht. Hierbei ist zu beachten, dass bei steigender Akzeptanz des Portals auch höhere Werb</w:t>
      </w:r>
      <w:r w:rsidR="00E96111">
        <w:t>e</w:t>
      </w:r>
      <w:r w:rsidR="00E96111">
        <w:t>einnahmen erzielt werden können.</w:t>
      </w:r>
    </w:p>
    <w:p w:rsidR="00E96111" w:rsidRDefault="00E96111" w:rsidP="00E96111">
      <w:pPr>
        <w:pStyle w:val="Listenabsatz"/>
        <w:numPr>
          <w:ilvl w:val="0"/>
          <w:numId w:val="33"/>
        </w:numPr>
      </w:pPr>
      <w:r>
        <w:t>Zeichenerläuterung</w:t>
      </w:r>
    </w:p>
    <w:p w:rsidR="00E96111" w:rsidRDefault="00E96111" w:rsidP="00E96111">
      <w:pPr>
        <w:pStyle w:val="Listenabsatz"/>
        <w:numPr>
          <w:ilvl w:val="1"/>
          <w:numId w:val="33"/>
        </w:numPr>
      </w:pPr>
      <w:r>
        <w:t>PK=Personalkosten pro Monat</w:t>
      </w:r>
    </w:p>
    <w:p w:rsidR="00E96111" w:rsidRDefault="00E96111" w:rsidP="00E96111">
      <w:pPr>
        <w:pStyle w:val="Listenabsatz"/>
        <w:numPr>
          <w:ilvl w:val="1"/>
          <w:numId w:val="33"/>
        </w:numPr>
      </w:pPr>
      <w:r>
        <w:t>HK=</w:t>
      </w:r>
      <w:proofErr w:type="spellStart"/>
      <w:r>
        <w:t>Hostingkosten</w:t>
      </w:r>
      <w:proofErr w:type="spellEnd"/>
      <w:r>
        <w:t xml:space="preserve"> pro Besucher/Monat</w:t>
      </w:r>
    </w:p>
    <w:p w:rsidR="00E96111" w:rsidRDefault="00E96111" w:rsidP="00E96111">
      <w:pPr>
        <w:pStyle w:val="Listenabsatz"/>
        <w:numPr>
          <w:ilvl w:val="1"/>
          <w:numId w:val="33"/>
        </w:numPr>
      </w:pPr>
      <w:r>
        <w:t>n=Anzahl der Besucher</w:t>
      </w:r>
    </w:p>
    <w:p w:rsidR="00E96111" w:rsidRDefault="00E96111" w:rsidP="00E96111">
      <w:pPr>
        <w:pStyle w:val="Listenabsatz"/>
        <w:numPr>
          <w:ilvl w:val="1"/>
          <w:numId w:val="33"/>
        </w:numPr>
      </w:pPr>
      <w:r>
        <w:t>E=erwartete Einnahmen je Besucher</w:t>
      </w:r>
    </w:p>
    <w:p w:rsidR="00E96111" w:rsidRDefault="00E96111" w:rsidP="00E96111">
      <w:pPr>
        <w:pStyle w:val="Listenabsatz"/>
        <w:numPr>
          <w:ilvl w:val="1"/>
          <w:numId w:val="33"/>
        </w:numPr>
      </w:pPr>
      <w:r>
        <w:t>A=Ausgaben</w:t>
      </w:r>
    </w:p>
    <w:p w:rsidR="00E96111" w:rsidRDefault="00E96111" w:rsidP="00E96111">
      <w:pPr>
        <w:pStyle w:val="Listenabsatz"/>
        <w:numPr>
          <w:ilvl w:val="1"/>
          <w:numId w:val="33"/>
        </w:numPr>
      </w:pPr>
      <w:r>
        <w:t>G=Gewinn</w:t>
      </w:r>
    </w:p>
    <w:p w:rsidR="00270A2F" w:rsidRDefault="00270A2F" w:rsidP="00D824E4"/>
    <w:sectPr w:rsidR="00270A2F" w:rsidSect="000874FB">
      <w:headerReference w:type="default" r:id="rId10"/>
      <w:footerReference w:type="default" r:id="rId11"/>
      <w:pgSz w:w="11907" w:h="16839" w:code="9"/>
      <w:pgMar w:top="1560" w:right="1417" w:bottom="1134" w:left="1417" w:header="568"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249" w:rsidRDefault="00067249">
      <w:r>
        <w:separator/>
      </w:r>
    </w:p>
  </w:endnote>
  <w:endnote w:type="continuationSeparator" w:id="0">
    <w:p w:rsidR="00067249" w:rsidRDefault="00067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BF2D8F" w:rsidP="00480CEA">
    <w:pPr>
      <w:pStyle w:val="Fuzeile"/>
      <w:tabs>
        <w:tab w:val="clear" w:pos="8640"/>
        <w:tab w:val="right" w:pos="8789"/>
      </w:tabs>
      <w:rPr>
        <w:b/>
      </w:rPr>
    </w:pPr>
    <w:r>
      <w:rPr>
        <w:noProof/>
      </w:rPr>
      <mc:AlternateContent>
        <mc:Choice Requires="wps">
          <w:drawing>
            <wp:anchor distT="0" distB="0" distL="114300" distR="114300" simplePos="0" relativeHeight="251673600" behindDoc="1" locked="0" layoutInCell="1" allowOverlap="1" wp14:anchorId="4F196E45" wp14:editId="1DA828B5">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rPr>
      <mc:AlternateContent>
        <mc:Choice Requires="wpg">
          <w:drawing>
            <wp:anchor distT="0" distB="0" distL="114300" distR="114300" simplePos="0" relativeHeight="251674624" behindDoc="1" locked="0" layoutInCell="1" allowOverlap="1" wp14:anchorId="572E60D9" wp14:editId="29464E68">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000874FB">
      <w:t>Wirtschaftlichkeitsbetrachtung</w:t>
    </w:r>
    <w:r w:rsidRPr="00F263C8">
      <w:tab/>
    </w:r>
    <w:r w:rsidR="000874FB">
      <w:fldChar w:fldCharType="begin"/>
    </w:r>
    <w:r w:rsidR="000874FB">
      <w:instrText xml:space="preserve"> TIME \@ "dd.MM.yyyy" </w:instrText>
    </w:r>
    <w:r w:rsidR="000874FB">
      <w:fldChar w:fldCharType="separate"/>
    </w:r>
    <w:r w:rsidR="00F51EAD">
      <w:rPr>
        <w:noProof/>
      </w:rPr>
      <w:t>30.04.2012</w:t>
    </w:r>
    <w:r w:rsidR="000874FB">
      <w:fldChar w:fldCharType="end"/>
    </w:r>
    <w:r>
      <w:tab/>
    </w:r>
    <w:r w:rsidR="000874FB">
      <w:rPr>
        <w:b/>
        <w:color w:val="FFFFFF" w:themeColor="background1"/>
      </w:rPr>
      <w:fldChar w:fldCharType="begin"/>
    </w:r>
    <w:r w:rsidR="000874FB">
      <w:rPr>
        <w:b/>
        <w:color w:val="FFFFFF" w:themeColor="background1"/>
      </w:rPr>
      <w:instrText xml:space="preserve"> PAGE  \* Arabic  \* MERGEFORMAT </w:instrText>
    </w:r>
    <w:r w:rsidR="000874FB">
      <w:rPr>
        <w:b/>
        <w:color w:val="FFFFFF" w:themeColor="background1"/>
      </w:rPr>
      <w:fldChar w:fldCharType="separate"/>
    </w:r>
    <w:r w:rsidR="00F51EAD">
      <w:rPr>
        <w:b/>
        <w:noProof/>
        <w:color w:val="FFFFFF" w:themeColor="background1"/>
      </w:rPr>
      <w:t>2</w:t>
    </w:r>
    <w:r w:rsidR="000874FB">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249" w:rsidRDefault="00067249" w:rsidP="00354736">
      <w:pPr>
        <w:spacing w:after="60"/>
      </w:pPr>
      <w:r>
        <w:separator/>
      </w:r>
    </w:p>
  </w:footnote>
  <w:footnote w:type="continuationSeparator" w:id="0">
    <w:p w:rsidR="00067249" w:rsidRDefault="00067249" w:rsidP="001806A8">
      <w:pPr>
        <w:spacing w:after="0"/>
      </w:pPr>
      <w:r>
        <w:continuationSeparator/>
      </w:r>
    </w:p>
  </w:footnote>
  <w:footnote w:type="continuationNotice" w:id="1">
    <w:p w:rsidR="00067249" w:rsidRDefault="00067249">
      <w:pPr>
        <w:spacing w:after="0"/>
      </w:pPr>
    </w:p>
  </w:footnote>
  <w:footnote w:id="2">
    <w:p w:rsidR="00D824E4" w:rsidRPr="00D824E4" w:rsidRDefault="00D824E4" w:rsidP="00D824E4">
      <w:pPr>
        <w:pStyle w:val="Funotentext"/>
        <w:rPr>
          <w:lang w:val="en-US"/>
        </w:rPr>
      </w:pPr>
      <w:r>
        <w:rPr>
          <w:rStyle w:val="Funotenzeichen"/>
        </w:rPr>
        <w:footnoteRef/>
      </w:r>
      <w:r w:rsidRPr="00D824E4">
        <w:rPr>
          <w:lang w:val="en-US"/>
        </w:rPr>
        <w:t xml:space="preserve"> Life Cycle Cost (LCC).</w:t>
      </w:r>
    </w:p>
  </w:footnote>
  <w:footnote w:id="3">
    <w:p w:rsidR="00D824E4" w:rsidRPr="000874FB" w:rsidRDefault="00D824E4" w:rsidP="00D824E4">
      <w:pPr>
        <w:pStyle w:val="Funotentext"/>
      </w:pPr>
      <w:r>
        <w:rPr>
          <w:rStyle w:val="Funotenzeichen"/>
        </w:rPr>
        <w:footnoteRef/>
      </w:r>
      <w:r w:rsidRPr="000874FB">
        <w:t xml:space="preserve"> </w:t>
      </w:r>
      <w:proofErr w:type="spellStart"/>
      <w:r w:rsidR="000874FB">
        <w:t>o.V</w:t>
      </w:r>
      <w:proofErr w:type="spellEnd"/>
      <w:r w:rsidR="000874FB">
        <w:t xml:space="preserve">.: </w:t>
      </w:r>
      <w:r w:rsidR="000874FB" w:rsidRPr="000874FB">
        <w:rPr>
          <w:i/>
        </w:rPr>
        <w:t>Geldverdienen mit Bannerwerbung</w:t>
      </w:r>
      <w:r w:rsidR="000874FB">
        <w:t>.</w:t>
      </w:r>
      <w:r w:rsidR="000874FB" w:rsidRPr="000874FB">
        <w:t xml:space="preserve"> http://www.online-reichtum.de/geldverdienenmithomepage/bannerwerbung/index.html</w:t>
      </w:r>
      <w:r w:rsidR="000874FB">
        <w:t xml:space="preserve"> (30.03.2012).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14:anchorId="6CB2069E" wp14:editId="04B4D3D0">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rPr>
      <mc:AlternateContent>
        <mc:Choice Requires="wps">
          <w:drawing>
            <wp:anchor distT="0" distB="0" distL="114300" distR="114300" simplePos="0" relativeHeight="251676672" behindDoc="0" locked="0" layoutInCell="1" allowOverlap="1" wp14:anchorId="282E8225" wp14:editId="1B438608">
              <wp:simplePos x="0" y="0"/>
              <wp:positionH relativeFrom="column">
                <wp:posOffset>-267335</wp:posOffset>
              </wp:positionH>
              <wp:positionV relativeFrom="paragraph">
                <wp:posOffset>297180</wp:posOffset>
              </wp:positionV>
              <wp:extent cx="6283960" cy="243840"/>
              <wp:effectExtent l="0" t="0" r="21590" b="22860"/>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 o:spid="_x0000_s1026" type="#_x0000_t32" style="position:absolute;margin-left:-21.05pt;margin-top:23.4pt;width:494.8pt;height:1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mc:Fallback>
      </mc:AlternateConten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C050E4"/>
    <w:multiLevelType w:val="hybridMultilevel"/>
    <w:tmpl w:val="01D0D2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254A9B"/>
    <w:multiLevelType w:val="hybridMultilevel"/>
    <w:tmpl w:val="858CE60A"/>
    <w:lvl w:ilvl="0" w:tplc="0366CB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5"/>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4"/>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1"/>
  </w:num>
  <w:num w:numId="15">
    <w:abstractNumId w:val="20"/>
  </w:num>
  <w:num w:numId="16">
    <w:abstractNumId w:val="30"/>
  </w:num>
  <w:num w:numId="17">
    <w:abstractNumId w:val="17"/>
  </w:num>
  <w:num w:numId="18">
    <w:abstractNumId w:val="23"/>
  </w:num>
  <w:num w:numId="19">
    <w:abstractNumId w:val="27"/>
  </w:num>
  <w:num w:numId="20">
    <w:abstractNumId w:val="25"/>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22"/>
  </w:num>
  <w:num w:numId="3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249"/>
    <w:rsid w:val="00067A29"/>
    <w:rsid w:val="000712B7"/>
    <w:rsid w:val="00072080"/>
    <w:rsid w:val="000800B8"/>
    <w:rsid w:val="000815F5"/>
    <w:rsid w:val="0008642D"/>
    <w:rsid w:val="000874FB"/>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2582"/>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0A2F"/>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3FCE"/>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24E4"/>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96111"/>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51EAD"/>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 w:type="table" w:styleId="HelleSchattierung">
    <w:name w:val="Light Shading"/>
    <w:basedOn w:val="NormaleTabelle"/>
    <w:uiPriority w:val="60"/>
    <w:rsid w:val="00D824E4"/>
    <w:pPr>
      <w:spacing w:after="0" w:line="240" w:lineRule="auto"/>
      <w:ind w:left="0"/>
    </w:pPr>
    <w:rPr>
      <w:rFonts w:eastAsiaTheme="minorHAnsi"/>
      <w:color w:val="000000" w:themeColor="text1" w:themeShade="BF"/>
      <w:sz w:val="22"/>
      <w:szCs w:val="22"/>
      <w:lang w:val="de-DE"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91623-B186-480A-ACCE-B961AC96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Pages>
  <Words>551</Words>
  <Characters>3942</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4</cp:revision>
  <cp:lastPrinted>2012-04-30T14:07:00Z</cp:lastPrinted>
  <dcterms:created xsi:type="dcterms:W3CDTF">2012-04-30T13:09:00Z</dcterms:created>
  <dcterms:modified xsi:type="dcterms:W3CDTF">2012-04-30T14:07:00Z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