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RPr="00172E90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0F47B0" w:rsidP="00172E90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4A279E8CA9B44B89B260E9BE05550C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6-06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bCs/>
                  </w:rPr>
                  <w:t>06.06.2012</w:t>
                </w:r>
              </w:sdtContent>
            </w:sdt>
          </w:p>
        </w:tc>
      </w:tr>
      <w:tr w:rsidR="00D519A4" w:rsidRPr="00172E90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172E90">
            <w:pPr>
              <w:pStyle w:val="Besprechungsinformationen"/>
            </w:pPr>
            <w:r>
              <w:t>1</w:t>
            </w:r>
            <w:r w:rsidR="00172E90">
              <w:t>6</w:t>
            </w:r>
            <w:r w:rsidR="00CD71F5">
              <w:t>:0</w:t>
            </w:r>
            <w:r>
              <w:t>0</w:t>
            </w:r>
            <w:r w:rsidR="00F23517">
              <w:t xml:space="preserve"> </w:t>
            </w:r>
            <w:r w:rsidR="00AE55F9">
              <w:t xml:space="preserve">bis </w:t>
            </w:r>
            <w:r w:rsidR="00172E90">
              <w:t>17</w:t>
            </w:r>
            <w:r w:rsidR="00CD71F5">
              <w:t>:</w:t>
            </w:r>
            <w:r w:rsidR="00946BB2">
              <w:t>3</w:t>
            </w:r>
            <w:r>
              <w:t xml:space="preserve">0 </w:t>
            </w:r>
            <w:r w:rsidR="00F23517">
              <w:t>Uhr</w:t>
            </w:r>
          </w:p>
        </w:tc>
      </w:tr>
      <w:tr w:rsidR="00231A15" w:rsidRPr="00172E90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CD71F5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CD71F5">
              <w:t>GAD</w:t>
            </w:r>
          </w:p>
        </w:tc>
      </w:tr>
      <w:tr w:rsidR="00D519A4" w:rsidRPr="00172E90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RPr="00172E90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0F47B0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172E90" w:rsidP="00172E90">
            <w:pPr>
              <w:pStyle w:val="Feldtext"/>
            </w:pPr>
            <w:r>
              <w:t>Matthias Beer,</w:t>
            </w:r>
            <w:r w:rsidR="0074574C">
              <w:t xml:space="preserve"> Alexander </w:t>
            </w:r>
            <w:proofErr w:type="spellStart"/>
            <w:r w:rsidR="0074574C">
              <w:t>Benölken</w:t>
            </w:r>
            <w:proofErr w:type="spellEnd"/>
            <w:r w:rsidR="0074574C">
              <w:t>,</w:t>
            </w:r>
            <w:r>
              <w:t xml:space="preserve"> </w:t>
            </w:r>
            <w:r w:rsidR="00DC41F1">
              <w:t xml:space="preserve">Martin </w:t>
            </w:r>
            <w:proofErr w:type="spellStart"/>
            <w:r w:rsidR="00DC41F1">
              <w:t>Garrels</w:t>
            </w:r>
            <w:proofErr w:type="spellEnd"/>
            <w:r w:rsidR="00DC41F1">
              <w:t xml:space="preserve">, Felix Schulze </w:t>
            </w:r>
            <w:proofErr w:type="spellStart"/>
            <w:r w:rsidR="00DC41F1">
              <w:t>Mönking</w:t>
            </w:r>
            <w:proofErr w:type="spellEnd"/>
            <w:r w:rsidR="0067397B">
              <w:t xml:space="preserve">, Felix Wessel, </w:t>
            </w:r>
            <w:r w:rsidR="00DC41F1">
              <w:t xml:space="preserve">Patrick </w:t>
            </w:r>
            <w:proofErr w:type="spellStart"/>
            <w:r w:rsidR="00DC41F1"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67397B" w:rsidRDefault="0067397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Status Reflexionsbericht</w:t>
            </w:r>
          </w:p>
          <w:p w:rsidR="0067397B" w:rsidRDefault="0067397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Status </w:t>
            </w:r>
            <w:r w:rsidR="00EC196A">
              <w:rPr>
                <w:b w:val="0"/>
              </w:rPr>
              <w:t>Entwicklung</w:t>
            </w:r>
          </w:p>
          <w:p w:rsidR="00EC196A" w:rsidRPr="0003657E" w:rsidRDefault="00EC196A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Abgabe Arbeit</w:t>
            </w:r>
          </w:p>
          <w:p w:rsidR="00DD7219" w:rsidRPr="00DD7219" w:rsidRDefault="00DD7219" w:rsidP="00946BB2">
            <w:pPr>
              <w:pStyle w:val="Feldbeschriftung"/>
              <w:ind w:left="748" w:right="-399"/>
              <w:rPr>
                <w:b w:val="0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70"/>
        <w:gridCol w:w="355"/>
        <w:gridCol w:w="1430"/>
        <w:gridCol w:w="927"/>
      </w:tblGrid>
      <w:tr w:rsidR="00BF2978" w:rsidRPr="00BF2978" w:rsidTr="004B6BBA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7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3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EC196A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70" w:type="dxa"/>
          </w:tcPr>
          <w:p w:rsidR="00172E90" w:rsidRDefault="0074574C" w:rsidP="0067397B">
            <w:pPr>
              <w:rPr>
                <w:lang w:val="de-DE"/>
              </w:rPr>
            </w:pPr>
            <w:r>
              <w:rPr>
                <w:lang w:val="de-DE"/>
              </w:rPr>
              <w:t>Jeder pflegt seine Abkürzungen in das Abkürzungsverzeichnis ein.</w:t>
            </w:r>
          </w:p>
          <w:p w:rsidR="0074574C" w:rsidRDefault="00EC196A" w:rsidP="00EC196A">
            <w:pPr>
              <w:rPr>
                <w:lang w:val="de-DE"/>
              </w:rPr>
            </w:pPr>
            <w:r>
              <w:rPr>
                <w:lang w:val="de-DE"/>
              </w:rPr>
              <w:t xml:space="preserve">QS erfolgt am Freitag in Google </w:t>
            </w:r>
            <w:proofErr w:type="spellStart"/>
            <w:r>
              <w:rPr>
                <w:lang w:val="de-DE"/>
              </w:rPr>
              <w:t>Docs</w:t>
            </w:r>
            <w:proofErr w:type="spellEnd"/>
            <w:r>
              <w:rPr>
                <w:lang w:val="de-DE"/>
              </w:rPr>
              <w:t>.</w:t>
            </w:r>
          </w:p>
          <w:p w:rsidR="00EC196A" w:rsidRDefault="00EC196A" w:rsidP="00EC196A">
            <w:pPr>
              <w:rPr>
                <w:lang w:val="de-DE"/>
              </w:rPr>
            </w:pPr>
            <w:r>
              <w:rPr>
                <w:lang w:val="de-DE"/>
              </w:rPr>
              <w:t>Überführung nach Word und Template-Sicherung.</w:t>
            </w:r>
          </w:p>
          <w:p w:rsidR="00EC196A" w:rsidRDefault="00EC196A" w:rsidP="00EC196A">
            <w:pPr>
              <w:rPr>
                <w:lang w:val="de-DE"/>
              </w:rPr>
            </w:pPr>
            <w:r>
              <w:rPr>
                <w:lang w:val="de-DE"/>
              </w:rPr>
              <w:t>Ab Sonntag: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Erst Pull, Änderung, Dire</w:t>
            </w:r>
            <w:r w:rsidR="000F47B0">
              <w:rPr>
                <w:lang w:val="de-DE"/>
              </w:rPr>
              <w:t>k</w:t>
            </w:r>
            <w:r>
              <w:rPr>
                <w:lang w:val="de-DE"/>
              </w:rPr>
              <w:t xml:space="preserve">t </w:t>
            </w:r>
            <w:r w:rsidR="000F47B0">
              <w:rPr>
                <w:lang w:val="de-DE"/>
              </w:rPr>
              <w:t xml:space="preserve">ein </w:t>
            </w:r>
            <w:r>
              <w:rPr>
                <w:lang w:val="de-DE"/>
              </w:rPr>
              <w:t>Commit &amp; Push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Im Kommentar vom Commit Änderungskapitel angeben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Kapitelweise Ändern, keine längeren Änderungen</w:t>
            </w:r>
          </w:p>
          <w:p w:rsidR="00EC196A" w:rsidRP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Änderungen ggf. in lokaler Kopie Vorbereiten</w:t>
            </w:r>
          </w:p>
        </w:tc>
        <w:tc>
          <w:tcPr>
            <w:tcW w:w="355" w:type="dxa"/>
          </w:tcPr>
          <w:p w:rsidR="0003657E" w:rsidRDefault="0074574C" w:rsidP="00172E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  <w:p w:rsidR="00EC196A" w:rsidRDefault="00EC196A" w:rsidP="00172E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EC196A" w:rsidRDefault="00EC196A" w:rsidP="00172E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EC196A" w:rsidRPr="0021753F" w:rsidRDefault="00EC196A" w:rsidP="00172E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30" w:type="dxa"/>
          </w:tcPr>
          <w:p w:rsidR="0003657E" w:rsidRDefault="0074574C" w:rsidP="00172E90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  <w:p w:rsidR="00EC196A" w:rsidRDefault="00EC196A" w:rsidP="00172E90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  <w:p w:rsidR="00EC196A" w:rsidRDefault="00504E93" w:rsidP="00172E9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EC196A" w:rsidRPr="0021753F" w:rsidRDefault="00EC196A" w:rsidP="00172E90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4B6BBA" w:rsidRDefault="0074574C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  <w:r w:rsidR="00EC196A">
              <w:rPr>
                <w:lang w:val="de-DE"/>
              </w:rPr>
              <w:t>7</w:t>
            </w:r>
            <w:r>
              <w:rPr>
                <w:lang w:val="de-DE"/>
              </w:rPr>
              <w:t>.06.</w:t>
            </w:r>
          </w:p>
          <w:p w:rsidR="00EC196A" w:rsidRDefault="00EC196A">
            <w:pPr>
              <w:rPr>
                <w:lang w:val="de-DE"/>
              </w:rPr>
            </w:pPr>
            <w:r>
              <w:rPr>
                <w:lang w:val="de-DE"/>
              </w:rPr>
              <w:t>08.06.</w:t>
            </w:r>
          </w:p>
          <w:p w:rsidR="00EC196A" w:rsidRPr="0021753F" w:rsidRDefault="00EC196A">
            <w:pPr>
              <w:rPr>
                <w:lang w:val="de-DE"/>
              </w:rPr>
            </w:pPr>
            <w:r>
              <w:rPr>
                <w:lang w:val="de-DE"/>
              </w:rPr>
              <w:t>09.06.</w:t>
            </w:r>
          </w:p>
        </w:tc>
      </w:tr>
      <w:tr w:rsidR="0021753F" w:rsidRPr="00EC196A" w:rsidTr="00946BB2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EC196A" w:rsidRDefault="00EC196A" w:rsidP="00EC196A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Zur Zeit</w:t>
            </w:r>
            <w:proofErr w:type="gramEnd"/>
            <w:r>
              <w:rPr>
                <w:lang w:val="de-DE"/>
              </w:rPr>
              <w:t xml:space="preserve"> unbekannt, da Felix Wessel erkrankt.</w:t>
            </w:r>
          </w:p>
          <w:p w:rsidR="00EC196A" w:rsidRDefault="00EC196A" w:rsidP="00EC196A">
            <w:pPr>
              <w:rPr>
                <w:lang w:val="de-DE"/>
              </w:rPr>
            </w:pPr>
            <w:r>
              <w:rPr>
                <w:lang w:val="de-DE"/>
              </w:rPr>
              <w:t>Offene Punkte: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Status Entwicklung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Packen des Installationspakets (Zip)</w:t>
            </w:r>
          </w:p>
          <w:p w:rsidR="00EC196A" w:rsidRDefault="00EC196A" w:rsidP="00EC196A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Kurze Anleitung</w:t>
            </w:r>
          </w:p>
          <w:p w:rsidR="00EC196A" w:rsidRPr="00EC196A" w:rsidRDefault="00EC196A" w:rsidP="0074574C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 xml:space="preserve">Upload nach </w:t>
            </w:r>
            <w:proofErr w:type="spellStart"/>
            <w:r>
              <w:rPr>
                <w:lang w:val="de-DE"/>
              </w:rPr>
              <w:t>GitHub</w:t>
            </w:r>
            <w:proofErr w:type="spellEnd"/>
          </w:p>
        </w:tc>
        <w:tc>
          <w:tcPr>
            <w:tcW w:w="355" w:type="dxa"/>
          </w:tcPr>
          <w:p w:rsidR="001F3BB7" w:rsidRPr="0021753F" w:rsidRDefault="001F3BB7" w:rsidP="00EC196A">
            <w:pPr>
              <w:jc w:val="center"/>
              <w:rPr>
                <w:lang w:val="de-DE"/>
              </w:rPr>
            </w:pPr>
          </w:p>
        </w:tc>
        <w:tc>
          <w:tcPr>
            <w:tcW w:w="1430" w:type="dxa"/>
          </w:tcPr>
          <w:p w:rsidR="00DD7219" w:rsidRPr="0021753F" w:rsidRDefault="00DD7219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DD7219" w:rsidRPr="0021753F" w:rsidRDefault="00DD7219">
            <w:pPr>
              <w:rPr>
                <w:lang w:val="de-DE"/>
              </w:rPr>
            </w:pPr>
          </w:p>
        </w:tc>
      </w:tr>
      <w:tr w:rsidR="00172E90" w:rsidRPr="00EC196A" w:rsidTr="00946BB2">
        <w:tc>
          <w:tcPr>
            <w:tcW w:w="625" w:type="dxa"/>
          </w:tcPr>
          <w:p w:rsidR="00172E90" w:rsidRPr="0021753F" w:rsidRDefault="00172E9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EC196A" w:rsidRDefault="00EC196A" w:rsidP="00EC196A">
            <w:pPr>
              <w:rPr>
                <w:lang w:val="de-DE"/>
              </w:rPr>
            </w:pPr>
            <w:r>
              <w:rPr>
                <w:lang w:val="de-DE"/>
              </w:rPr>
              <w:t xml:space="preserve">Zusammenstellen der Dokumente in einem </w:t>
            </w:r>
            <w:proofErr w:type="spellStart"/>
            <w:r>
              <w:rPr>
                <w:lang w:val="de-DE"/>
              </w:rPr>
              <w:t>GitHub</w:t>
            </w:r>
            <w:proofErr w:type="spellEnd"/>
            <w:r>
              <w:rPr>
                <w:lang w:val="de-DE"/>
              </w:rPr>
              <w:t>-Ordner</w:t>
            </w:r>
            <w:r w:rsidR="00504E93">
              <w:rPr>
                <w:lang w:val="de-DE"/>
              </w:rPr>
              <w:t>.</w:t>
            </w:r>
          </w:p>
          <w:p w:rsidR="00504E93" w:rsidRDefault="00504E93" w:rsidP="00EC196A">
            <w:pPr>
              <w:rPr>
                <w:lang w:val="de-DE"/>
              </w:rPr>
            </w:pPr>
            <w:r>
              <w:rPr>
                <w:lang w:val="de-DE"/>
              </w:rPr>
              <w:t>Verschicken der Dokumente per Mail</w:t>
            </w:r>
          </w:p>
          <w:p w:rsidR="00504E93" w:rsidRDefault="00504E93" w:rsidP="00504E93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Alle referenzierten Artefakte</w:t>
            </w:r>
          </w:p>
          <w:p w:rsidR="00504E93" w:rsidRDefault="00504E93" w:rsidP="00504E93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Siehe Aufgabenliste</w:t>
            </w:r>
          </w:p>
          <w:p w:rsidR="00504E93" w:rsidRPr="00504E93" w:rsidRDefault="00504E93" w:rsidP="00504E93">
            <w:pPr>
              <w:rPr>
                <w:lang w:val="de-DE"/>
              </w:rPr>
            </w:pPr>
            <w:r w:rsidRPr="00504E93">
              <w:rPr>
                <w:lang w:val="de-DE"/>
              </w:rPr>
              <w:t>CD zusätzlich (Archiv)</w:t>
            </w:r>
          </w:p>
        </w:tc>
        <w:tc>
          <w:tcPr>
            <w:tcW w:w="355" w:type="dxa"/>
          </w:tcPr>
          <w:p w:rsidR="00172E90" w:rsidRDefault="00504E93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  <w:p w:rsidR="00504E93" w:rsidRDefault="00504E93" w:rsidP="00BF2978">
            <w:pPr>
              <w:jc w:val="center"/>
              <w:rPr>
                <w:lang w:val="de-DE"/>
              </w:rPr>
            </w:pPr>
          </w:p>
          <w:p w:rsidR="00504E93" w:rsidRDefault="00504E93" w:rsidP="00BF2978">
            <w:pPr>
              <w:jc w:val="center"/>
              <w:rPr>
                <w:lang w:val="de-DE"/>
              </w:rPr>
            </w:pPr>
          </w:p>
          <w:p w:rsidR="000F47B0" w:rsidRDefault="000F47B0" w:rsidP="00BF2978">
            <w:pPr>
              <w:jc w:val="center"/>
              <w:rPr>
                <w:lang w:val="de-DE"/>
              </w:rPr>
            </w:pPr>
          </w:p>
          <w:p w:rsidR="00504E93" w:rsidRPr="0021753F" w:rsidRDefault="00504E93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30" w:type="dxa"/>
          </w:tcPr>
          <w:p w:rsidR="00172E90" w:rsidRDefault="00504E93" w:rsidP="00946BB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504E93" w:rsidRDefault="00504E93" w:rsidP="00946BB2">
            <w:pPr>
              <w:rPr>
                <w:lang w:val="de-DE"/>
              </w:rPr>
            </w:pPr>
          </w:p>
          <w:p w:rsidR="00504E93" w:rsidRDefault="00504E93" w:rsidP="00946BB2">
            <w:pPr>
              <w:rPr>
                <w:lang w:val="de-DE"/>
              </w:rPr>
            </w:pPr>
          </w:p>
          <w:p w:rsidR="000F47B0" w:rsidRDefault="000F47B0" w:rsidP="00946BB2">
            <w:pPr>
              <w:rPr>
                <w:lang w:val="de-DE"/>
              </w:rPr>
            </w:pPr>
            <w:bookmarkStart w:id="0" w:name="_GoBack"/>
            <w:bookmarkEnd w:id="0"/>
          </w:p>
          <w:p w:rsidR="00504E93" w:rsidRPr="0021753F" w:rsidRDefault="00504E93" w:rsidP="00946BB2">
            <w:pPr>
              <w:rPr>
                <w:lang w:val="de-DE"/>
              </w:rPr>
            </w:pPr>
            <w:r>
              <w:rPr>
                <w:lang w:val="de-DE"/>
              </w:rPr>
              <w:t>FSM</w:t>
            </w:r>
          </w:p>
        </w:tc>
        <w:tc>
          <w:tcPr>
            <w:tcW w:w="927" w:type="dxa"/>
          </w:tcPr>
          <w:p w:rsidR="00172E90" w:rsidRPr="0021753F" w:rsidRDefault="00172E90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5BA" w:rsidRPr="00AE55F9" w:rsidRDefault="00CF75B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CF75BA" w:rsidRPr="00AE55F9" w:rsidRDefault="00CF75B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0F47B0">
    <w:pPr>
      <w:pStyle w:val="Fuzeile"/>
      <w:rPr>
        <w:b/>
      </w:rPr>
    </w:pPr>
    <w:r>
      <w:rPr>
        <w:noProof/>
        <w:lang w:val="de-DE" w:eastAsia="de-DE" w:bidi="ar-SA"/>
      </w:rPr>
      <w:pict>
        <v:group id="Group 11" o:spid="_x0000_s2049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4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2050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205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205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205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6-06T00:00:00Z">
          <w:dateFormat w:val="dd.MM.yyyy"/>
          <w:lid w:val="de-DE"/>
          <w:storeMappedDataAs w:val="dateTime"/>
          <w:calendar w:val="gregorian"/>
        </w:date>
      </w:sdtPr>
      <w:sdtEndPr/>
      <w:sdtContent>
        <w:r>
          <w:rPr>
            <w:bCs/>
            <w:lang w:val="de-DE"/>
          </w:rPr>
          <w:t>06.06.2012</w:t>
        </w:r>
      </w:sdtContent>
    </w:sdt>
    <w:r w:rsidR="00231A15">
      <w:tab/>
    </w:r>
    <w:r w:rsidR="00C6745C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6745C" w:rsidRPr="00231A15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</w:t>
    </w:r>
    <w:r w:rsidR="00C6745C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5BA" w:rsidRPr="00AE55F9" w:rsidRDefault="00CF75B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CF75BA" w:rsidRPr="00AE55F9" w:rsidRDefault="00CF75BA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47B0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5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14FF2"/>
    <w:multiLevelType w:val="hybridMultilevel"/>
    <w:tmpl w:val="BDE20FE0"/>
    <w:lvl w:ilvl="0" w:tplc="B36CE5FE">
      <w:start w:val="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90EE8"/>
    <w:multiLevelType w:val="hybridMultilevel"/>
    <w:tmpl w:val="164EFEC0"/>
    <w:lvl w:ilvl="0" w:tplc="3C00526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117F1"/>
    <w:multiLevelType w:val="hybridMultilevel"/>
    <w:tmpl w:val="B1F0FC42"/>
    <w:lvl w:ilvl="0" w:tplc="3AE0FB92">
      <w:start w:val="2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E479F"/>
    <w:multiLevelType w:val="hybridMultilevel"/>
    <w:tmpl w:val="7CC89F14"/>
    <w:lvl w:ilvl="0" w:tplc="644045C2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5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6"/>
    <o:shapelayout v:ext="edit">
      <o:idmap v:ext="edit" data="2"/>
      <o:rules v:ext="edit">
        <o:r id="V:Rule3" type="connector" idref="#AutoShape 1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71F5"/>
    <w:rsid w:val="00034CC0"/>
    <w:rsid w:val="0003657E"/>
    <w:rsid w:val="000375DF"/>
    <w:rsid w:val="00072220"/>
    <w:rsid w:val="000B404F"/>
    <w:rsid w:val="000C11A9"/>
    <w:rsid w:val="000D067B"/>
    <w:rsid w:val="000D1701"/>
    <w:rsid w:val="000F47B0"/>
    <w:rsid w:val="00172E90"/>
    <w:rsid w:val="001C1786"/>
    <w:rsid w:val="001D4A14"/>
    <w:rsid w:val="001F3BB7"/>
    <w:rsid w:val="0021753F"/>
    <w:rsid w:val="00225A6B"/>
    <w:rsid w:val="002310B3"/>
    <w:rsid w:val="00231A15"/>
    <w:rsid w:val="00295C70"/>
    <w:rsid w:val="00325969"/>
    <w:rsid w:val="003353E7"/>
    <w:rsid w:val="0035034F"/>
    <w:rsid w:val="00381DA5"/>
    <w:rsid w:val="00396E59"/>
    <w:rsid w:val="003F3FA2"/>
    <w:rsid w:val="004021D7"/>
    <w:rsid w:val="00460DE6"/>
    <w:rsid w:val="004831A9"/>
    <w:rsid w:val="004929BF"/>
    <w:rsid w:val="004973D2"/>
    <w:rsid w:val="004B0D19"/>
    <w:rsid w:val="004B6BBA"/>
    <w:rsid w:val="004D6520"/>
    <w:rsid w:val="004E3979"/>
    <w:rsid w:val="004F37A1"/>
    <w:rsid w:val="004F4F2F"/>
    <w:rsid w:val="00504E93"/>
    <w:rsid w:val="005206DF"/>
    <w:rsid w:val="00592CE5"/>
    <w:rsid w:val="005C72CD"/>
    <w:rsid w:val="005E388D"/>
    <w:rsid w:val="00615459"/>
    <w:rsid w:val="00627421"/>
    <w:rsid w:val="00631604"/>
    <w:rsid w:val="0067397B"/>
    <w:rsid w:val="006D2191"/>
    <w:rsid w:val="00733B9B"/>
    <w:rsid w:val="00736AC8"/>
    <w:rsid w:val="007370B2"/>
    <w:rsid w:val="0074574C"/>
    <w:rsid w:val="0077557B"/>
    <w:rsid w:val="007830E8"/>
    <w:rsid w:val="00784EC3"/>
    <w:rsid w:val="007F74E9"/>
    <w:rsid w:val="00836E39"/>
    <w:rsid w:val="0084630A"/>
    <w:rsid w:val="0086101B"/>
    <w:rsid w:val="008646BB"/>
    <w:rsid w:val="00893949"/>
    <w:rsid w:val="008C0276"/>
    <w:rsid w:val="00907F8E"/>
    <w:rsid w:val="009345AE"/>
    <w:rsid w:val="00946BB2"/>
    <w:rsid w:val="009A6B8A"/>
    <w:rsid w:val="009B140F"/>
    <w:rsid w:val="009C5EAF"/>
    <w:rsid w:val="00A1614C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C18BC"/>
    <w:rsid w:val="00BF2978"/>
    <w:rsid w:val="00C223A8"/>
    <w:rsid w:val="00C26600"/>
    <w:rsid w:val="00C630A0"/>
    <w:rsid w:val="00C6745C"/>
    <w:rsid w:val="00C81D3B"/>
    <w:rsid w:val="00CC0E35"/>
    <w:rsid w:val="00CC6D45"/>
    <w:rsid w:val="00CD71F5"/>
    <w:rsid w:val="00CF16E7"/>
    <w:rsid w:val="00CF68CC"/>
    <w:rsid w:val="00CF75BA"/>
    <w:rsid w:val="00D519A4"/>
    <w:rsid w:val="00D6435B"/>
    <w:rsid w:val="00D70246"/>
    <w:rsid w:val="00D71D98"/>
    <w:rsid w:val="00DC41F1"/>
    <w:rsid w:val="00DD226E"/>
    <w:rsid w:val="00DD7219"/>
    <w:rsid w:val="00DF0D0C"/>
    <w:rsid w:val="00DF441C"/>
    <w:rsid w:val="00E2450E"/>
    <w:rsid w:val="00E33452"/>
    <w:rsid w:val="00E53BC4"/>
    <w:rsid w:val="00E93420"/>
    <w:rsid w:val="00E94148"/>
    <w:rsid w:val="00EB3D5C"/>
    <w:rsid w:val="00EC196A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79E8CA9B44B89B260E9BE05550C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820A85-F01B-4919-97FA-C4D0497394DF}"/>
      </w:docPartPr>
      <w:docPartBody>
        <w:p w:rsidR="00887E3C" w:rsidRDefault="00FE0EB7">
          <w:pPr>
            <w:pStyle w:val="4A279E8CA9B44B89B260E9BE05550CB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0EB7"/>
    <w:rsid w:val="000427CF"/>
    <w:rsid w:val="001E1792"/>
    <w:rsid w:val="003306BB"/>
    <w:rsid w:val="00887E3C"/>
    <w:rsid w:val="00A34A8B"/>
    <w:rsid w:val="00B12107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7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  <w:rsid w:val="000427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AF4C67-4BF0-404C-8C18-97D8B560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162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12</cp:revision>
  <cp:lastPrinted>2002-06-24T07:49:00Z</cp:lastPrinted>
  <dcterms:created xsi:type="dcterms:W3CDTF">2012-05-21T13:08:00Z</dcterms:created>
  <dcterms:modified xsi:type="dcterms:W3CDTF">2012-06-08T20:12:00Z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