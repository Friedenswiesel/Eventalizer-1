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NormaleTabelle1"/>
        <w:tblW w:w="9993" w:type="dxa"/>
        <w:tblInd w:w="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84"/>
        <w:gridCol w:w="45"/>
        <w:gridCol w:w="603"/>
        <w:gridCol w:w="2372"/>
        <w:gridCol w:w="1515"/>
        <w:gridCol w:w="547"/>
        <w:gridCol w:w="2783"/>
        <w:gridCol w:w="144"/>
      </w:tblGrid>
      <w:tr w:rsidR="00D519A4" w:rsidTr="008646BB">
        <w:trPr>
          <w:trHeight w:val="360"/>
        </w:trPr>
        <w:tc>
          <w:tcPr>
            <w:tcW w:w="6519" w:type="dxa"/>
            <w:gridSpan w:val="5"/>
            <w:vMerge w:val="restart"/>
            <w:shd w:val="clear" w:color="auto" w:fill="auto"/>
          </w:tcPr>
          <w:p w:rsidR="00D519A4" w:rsidRDefault="00AE55F9" w:rsidP="00231A15">
            <w:pPr>
              <w:pStyle w:val="Titel"/>
            </w:pPr>
            <w:r w:rsidRPr="00231A15">
              <w:t>Besprechungsprotokoll</w:t>
            </w:r>
          </w:p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961624" w:rsidP="000508C4">
            <w:pPr>
              <w:pStyle w:val="Besprechungsinformationen"/>
            </w:pPr>
            <w:sdt>
              <w:sdtPr>
                <w:rPr>
                  <w:bCs/>
                </w:rPr>
                <w:alias w:val="Datum"/>
                <w:id w:val="73723079"/>
                <w:placeholder>
                  <w:docPart w:val="4A279E8CA9B44B89B260E9BE05550CB1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5-23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0508C4">
                  <w:rPr>
                    <w:bCs/>
                  </w:rPr>
                  <w:t>23</w:t>
                </w:r>
                <w:r w:rsidR="00CD71F5">
                  <w:rPr>
                    <w:bCs/>
                  </w:rPr>
                  <w:t>.05.2012</w:t>
                </w:r>
              </w:sdtContent>
            </w:sdt>
          </w:p>
        </w:tc>
      </w:tr>
      <w:tr w:rsidR="00D519A4" w:rsidRPr="00DC41F1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Pr="00AE55F9" w:rsidRDefault="00DC41F1" w:rsidP="00946BB2">
            <w:pPr>
              <w:pStyle w:val="Besprechungsinformationen"/>
            </w:pPr>
            <w:r>
              <w:t>1</w:t>
            </w:r>
            <w:r w:rsidR="00946BB2">
              <w:t>3</w:t>
            </w:r>
            <w:r w:rsidR="00CD71F5">
              <w:t>:0</w:t>
            </w:r>
            <w:r>
              <w:t>0</w:t>
            </w:r>
            <w:r w:rsidR="00F23517">
              <w:t xml:space="preserve"> </w:t>
            </w:r>
            <w:r w:rsidR="00AE55F9">
              <w:t xml:space="preserve">bis </w:t>
            </w:r>
            <w:r>
              <w:t>1</w:t>
            </w:r>
            <w:r w:rsidR="00946BB2">
              <w:t>3</w:t>
            </w:r>
            <w:r w:rsidR="00CD71F5">
              <w:t>:</w:t>
            </w:r>
            <w:r w:rsidR="00946BB2">
              <w:t>3</w:t>
            </w:r>
            <w:r>
              <w:t xml:space="preserve">0 </w:t>
            </w:r>
            <w:r w:rsidR="00F23517">
              <w:t>Uhr</w:t>
            </w:r>
          </w:p>
        </w:tc>
      </w:tr>
      <w:tr w:rsidR="00231A15" w:rsidRPr="00AE55F9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231A15" w:rsidRDefault="00231A15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231A15" w:rsidRDefault="00DC41F1" w:rsidP="00CD71F5">
            <w:pPr>
              <w:pStyle w:val="Besprechungsinformationen"/>
            </w:pPr>
            <w:r>
              <w:t>Münster</w:t>
            </w:r>
            <w:r w:rsidR="00F23517">
              <w:t xml:space="preserve">, </w:t>
            </w:r>
            <w:r w:rsidR="00CD71F5">
              <w:t>GAD</w:t>
            </w:r>
          </w:p>
        </w:tc>
      </w:tr>
      <w:tr w:rsidR="00D519A4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D519A4">
            <w:pPr>
              <w:pStyle w:val="Besprechungsinformationen"/>
            </w:pPr>
          </w:p>
        </w:tc>
      </w:tr>
      <w:tr w:rsidR="00D519A4" w:rsidTr="00733B9B">
        <w:trPr>
          <w:trHeight w:val="360"/>
        </w:trPr>
        <w:tc>
          <w:tcPr>
            <w:tcW w:w="2632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beschriftung"/>
            </w:pPr>
          </w:p>
        </w:tc>
        <w:tc>
          <w:tcPr>
            <w:tcW w:w="237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  <w:tc>
          <w:tcPr>
            <w:tcW w:w="2062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21753F" w:rsidP="000C11A9">
            <w:pPr>
              <w:pStyle w:val="Feldbeschriftung"/>
            </w:pPr>
            <w:r>
              <w:t>Protokollführer</w:t>
            </w:r>
            <w:r w:rsidR="00D519A4">
              <w:t>:</w:t>
            </w:r>
          </w:p>
        </w:tc>
        <w:tc>
          <w:tcPr>
            <w:tcW w:w="2927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C41F1" w:rsidP="000C11A9">
            <w:pPr>
              <w:pStyle w:val="Feldtext"/>
            </w:pPr>
            <w:r>
              <w:t xml:space="preserve">Martin </w:t>
            </w:r>
            <w:proofErr w:type="spellStart"/>
            <w:r>
              <w:t>Garrels</w:t>
            </w:r>
            <w:proofErr w:type="spellEnd"/>
          </w:p>
        </w:tc>
      </w:tr>
      <w:tr w:rsidR="00D519A4" w:rsidRPr="00DE3570" w:rsidTr="00733B9B">
        <w:trPr>
          <w:trHeight w:val="360"/>
        </w:trPr>
        <w:tc>
          <w:tcPr>
            <w:tcW w:w="2029" w:type="dxa"/>
            <w:gridSpan w:val="2"/>
            <w:shd w:val="clear" w:color="auto" w:fill="auto"/>
          </w:tcPr>
          <w:p w:rsidR="00D519A4" w:rsidRDefault="00D519A4" w:rsidP="008646BB">
            <w:pPr>
              <w:pStyle w:val="Feldbeschriftung"/>
            </w:pPr>
            <w:r>
              <w:t>Teilnehmer:</w:t>
            </w:r>
          </w:p>
        </w:tc>
        <w:tc>
          <w:tcPr>
            <w:tcW w:w="7964" w:type="dxa"/>
            <w:gridSpan w:val="6"/>
            <w:shd w:val="clear" w:color="auto" w:fill="auto"/>
          </w:tcPr>
          <w:p w:rsidR="00D519A4" w:rsidRDefault="00DC41F1" w:rsidP="008646BB">
            <w:pPr>
              <w:pStyle w:val="Feldtext"/>
            </w:pPr>
            <w:r>
              <w:t xml:space="preserve">Matthias Beer, Alexander </w:t>
            </w:r>
            <w:proofErr w:type="spellStart"/>
            <w:r>
              <w:t>Benölken</w:t>
            </w:r>
            <w:proofErr w:type="spellEnd"/>
            <w:r>
              <w:t xml:space="preserve">, Martin </w:t>
            </w:r>
            <w:proofErr w:type="spellStart"/>
            <w:r>
              <w:t>Garrels</w:t>
            </w:r>
            <w:proofErr w:type="spellEnd"/>
            <w:r>
              <w:t xml:space="preserve">, Felix Schulze </w:t>
            </w:r>
            <w:proofErr w:type="spellStart"/>
            <w:r>
              <w:t>Mönking</w:t>
            </w:r>
            <w:proofErr w:type="spellEnd"/>
            <w:r>
              <w:t xml:space="preserve">, Felix Wessel, Patrick </w:t>
            </w:r>
            <w:proofErr w:type="spellStart"/>
            <w:r>
              <w:t>Wiebeler</w:t>
            </w:r>
            <w:proofErr w:type="spellEnd"/>
          </w:p>
        </w:tc>
      </w:tr>
      <w:tr w:rsidR="008646BB" w:rsidRPr="008646BB" w:rsidTr="00733B9B">
        <w:trPr>
          <w:gridAfter w:val="1"/>
          <w:wAfter w:w="144" w:type="dxa"/>
          <w:trHeight w:val="720"/>
        </w:trPr>
        <w:tc>
          <w:tcPr>
            <w:tcW w:w="1984" w:type="dxa"/>
            <w:shd w:val="clear" w:color="auto" w:fill="auto"/>
          </w:tcPr>
          <w:p w:rsidR="008646BB" w:rsidRDefault="008646BB" w:rsidP="008646BB">
            <w:pPr>
              <w:pStyle w:val="Feldbeschriftung"/>
            </w:pPr>
            <w:r>
              <w:t>Tagesord</w:t>
            </w:r>
            <w:r w:rsidR="00733B9B">
              <w:t>n</w:t>
            </w:r>
            <w:r>
              <w:t>ung:</w:t>
            </w:r>
          </w:p>
        </w:tc>
        <w:tc>
          <w:tcPr>
            <w:tcW w:w="4535" w:type="dxa"/>
            <w:gridSpan w:val="4"/>
            <w:shd w:val="clear" w:color="auto" w:fill="auto"/>
          </w:tcPr>
          <w:p w:rsidR="008646BB" w:rsidRDefault="00CD71F5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Projektabschlussbericht</w:t>
            </w:r>
          </w:p>
          <w:p w:rsidR="00733B9B" w:rsidRDefault="00DD7219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Aufgabenliste</w:t>
            </w:r>
          </w:p>
          <w:p w:rsidR="00CF68CC" w:rsidRDefault="00CF68CC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Status der Entwicklung</w:t>
            </w:r>
          </w:p>
          <w:p w:rsidR="00DD7219" w:rsidRPr="00DD7219" w:rsidRDefault="00DD7219" w:rsidP="00946BB2">
            <w:pPr>
              <w:pStyle w:val="Feldbeschriftung"/>
              <w:ind w:left="748" w:right="-399"/>
              <w:rPr>
                <w:b w:val="0"/>
              </w:rPr>
            </w:pPr>
          </w:p>
        </w:tc>
        <w:tc>
          <w:tcPr>
            <w:tcW w:w="3330" w:type="dxa"/>
            <w:gridSpan w:val="2"/>
            <w:shd w:val="clear" w:color="auto" w:fill="auto"/>
          </w:tcPr>
          <w:p w:rsidR="008646BB" w:rsidRDefault="008646BB" w:rsidP="008646BB">
            <w:pPr>
              <w:pStyle w:val="Feldbeschriftung"/>
            </w:pPr>
          </w:p>
        </w:tc>
      </w:tr>
      <w:tr w:rsidR="00D519A4" w:rsidTr="008646BB">
        <w:trPr>
          <w:trHeight w:val="576"/>
        </w:trPr>
        <w:tc>
          <w:tcPr>
            <w:tcW w:w="9993" w:type="dxa"/>
            <w:gridSpan w:val="8"/>
            <w:shd w:val="clear" w:color="auto" w:fill="auto"/>
          </w:tcPr>
          <w:p w:rsidR="00D519A4" w:rsidRDefault="0021753F" w:rsidP="004973D2">
            <w:pPr>
              <w:pStyle w:val="berschrift2"/>
              <w:outlineLvl w:val="1"/>
            </w:pPr>
            <w:r>
              <w:t>BEsprechungsergebnisse</w:t>
            </w:r>
          </w:p>
        </w:tc>
      </w:tr>
      <w:tr w:rsidR="00D519A4" w:rsidTr="008646BB">
        <w:trPr>
          <w:trHeight w:hRule="exact" w:val="142"/>
        </w:trPr>
        <w:tc>
          <w:tcPr>
            <w:tcW w:w="9993" w:type="dxa"/>
            <w:gridSpan w:val="8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</w:tr>
    </w:tbl>
    <w:p w:rsidR="0021753F" w:rsidRDefault="0021753F" w:rsidP="0021753F">
      <w:pPr>
        <w:jc w:val="both"/>
        <w:rPr>
          <w:lang w:val="de-DE"/>
        </w:rPr>
      </w:pPr>
      <w:r w:rsidRPr="0021753F">
        <w:rPr>
          <w:lang w:val="de-DE"/>
        </w:rPr>
        <w:t>I:</w:t>
      </w:r>
      <w:r>
        <w:rPr>
          <w:lang w:val="de-DE"/>
        </w:rPr>
        <w:t> </w:t>
      </w:r>
      <w:r w:rsidRPr="0021753F">
        <w:rPr>
          <w:lang w:val="de-DE"/>
        </w:rPr>
        <w:t>Information</w:t>
      </w:r>
      <w:r>
        <w:rPr>
          <w:lang w:val="de-DE"/>
        </w:rPr>
        <w:t xml:space="preserve"> </w:t>
      </w:r>
      <w:r w:rsidRPr="0021753F">
        <w:rPr>
          <w:lang w:val="de-DE"/>
        </w:rPr>
        <w:t>A:</w:t>
      </w:r>
      <w:r>
        <w:rPr>
          <w:lang w:val="de-DE"/>
        </w:rPr>
        <w:t> </w:t>
      </w:r>
      <w:r w:rsidRPr="0021753F">
        <w:rPr>
          <w:lang w:val="de-DE"/>
        </w:rPr>
        <w:t>Auftrag</w:t>
      </w:r>
      <w:r>
        <w:rPr>
          <w:lang w:val="de-DE"/>
        </w:rPr>
        <w:t xml:space="preserve"> B: Beschluss E: Erledigt</w:t>
      </w:r>
      <w:r>
        <w:rPr>
          <w:lang w:val="de-DE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5"/>
        <w:gridCol w:w="6770"/>
        <w:gridCol w:w="355"/>
        <w:gridCol w:w="1430"/>
        <w:gridCol w:w="927"/>
      </w:tblGrid>
      <w:tr w:rsidR="00BF2978" w:rsidRPr="00BF2978" w:rsidTr="004B6BBA">
        <w:tc>
          <w:tcPr>
            <w:tcW w:w="625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TOP</w:t>
            </w:r>
          </w:p>
        </w:tc>
        <w:tc>
          <w:tcPr>
            <w:tcW w:w="6770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Ergebnisse</w:t>
            </w:r>
          </w:p>
        </w:tc>
        <w:tc>
          <w:tcPr>
            <w:tcW w:w="355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</w:p>
        </w:tc>
        <w:tc>
          <w:tcPr>
            <w:tcW w:w="1430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Person</w:t>
            </w:r>
          </w:p>
        </w:tc>
        <w:tc>
          <w:tcPr>
            <w:tcW w:w="927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Termin</w:t>
            </w:r>
          </w:p>
        </w:tc>
      </w:tr>
      <w:tr w:rsidR="0021753F" w:rsidRPr="008C0276" w:rsidTr="004B6BBA">
        <w:tc>
          <w:tcPr>
            <w:tcW w:w="625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6770" w:type="dxa"/>
          </w:tcPr>
          <w:p w:rsidR="00BC18BC" w:rsidRDefault="00946BB2" w:rsidP="004B6BBA">
            <w:pPr>
              <w:rPr>
                <w:lang w:val="de-DE"/>
              </w:rPr>
            </w:pPr>
            <w:r>
              <w:rPr>
                <w:lang w:val="de-DE"/>
              </w:rPr>
              <w:t xml:space="preserve">Abgabe der Hausarbeit erfolgt durch Felix Schulze </w:t>
            </w:r>
            <w:proofErr w:type="spellStart"/>
            <w:r>
              <w:rPr>
                <w:lang w:val="de-DE"/>
              </w:rPr>
              <w:t>Mönking</w:t>
            </w:r>
            <w:proofErr w:type="spellEnd"/>
            <w:r>
              <w:rPr>
                <w:lang w:val="de-DE"/>
              </w:rPr>
              <w:t xml:space="preserve"> (E-Mail/Post)</w:t>
            </w:r>
          </w:p>
          <w:p w:rsidR="00946BB2" w:rsidRDefault="00946BB2" w:rsidP="00946BB2">
            <w:pPr>
              <w:pStyle w:val="Listenabsatz"/>
              <w:numPr>
                <w:ilvl w:val="0"/>
                <w:numId w:val="5"/>
              </w:numPr>
              <w:rPr>
                <w:lang w:val="de-DE"/>
              </w:rPr>
            </w:pPr>
            <w:r>
              <w:rPr>
                <w:lang w:val="de-DE"/>
              </w:rPr>
              <w:t>Druck des Projektabschlussbericht</w:t>
            </w:r>
          </w:p>
          <w:p w:rsidR="00946BB2" w:rsidRDefault="00946BB2" w:rsidP="00946BB2">
            <w:pPr>
              <w:pStyle w:val="Listenabsatz"/>
              <w:numPr>
                <w:ilvl w:val="0"/>
                <w:numId w:val="5"/>
              </w:numPr>
              <w:rPr>
                <w:lang w:val="de-DE"/>
              </w:rPr>
            </w:pPr>
            <w:r>
              <w:rPr>
                <w:lang w:val="de-DE"/>
              </w:rPr>
              <w:t>Aller Artefakte</w:t>
            </w:r>
          </w:p>
          <w:p w:rsidR="00946BB2" w:rsidRDefault="00946BB2" w:rsidP="00946BB2">
            <w:pPr>
              <w:pStyle w:val="Listenabsatz"/>
              <w:numPr>
                <w:ilvl w:val="0"/>
                <w:numId w:val="5"/>
              </w:numPr>
              <w:rPr>
                <w:lang w:val="de-DE"/>
              </w:rPr>
            </w:pPr>
            <w:r>
              <w:rPr>
                <w:lang w:val="de-DE"/>
              </w:rPr>
              <w:t>Zusammenfassung der Dokumente in einem Ring-Ordner</w:t>
            </w:r>
          </w:p>
          <w:p w:rsidR="00946BB2" w:rsidRDefault="00946BB2" w:rsidP="00946BB2">
            <w:pPr>
              <w:pStyle w:val="Listenabsatz"/>
              <w:numPr>
                <w:ilvl w:val="0"/>
                <w:numId w:val="5"/>
              </w:numPr>
              <w:rPr>
                <w:lang w:val="de-DE"/>
              </w:rPr>
            </w:pPr>
            <w:r>
              <w:rPr>
                <w:lang w:val="de-DE"/>
              </w:rPr>
              <w:t>Trennung der Artefakte durch Registerkarten</w:t>
            </w:r>
          </w:p>
          <w:p w:rsidR="00946BB2" w:rsidRDefault="00946BB2" w:rsidP="00946BB2">
            <w:pPr>
              <w:pStyle w:val="Listenabsatz"/>
              <w:numPr>
                <w:ilvl w:val="0"/>
                <w:numId w:val="5"/>
              </w:numPr>
              <w:rPr>
                <w:lang w:val="de-DE"/>
              </w:rPr>
            </w:pPr>
            <w:r>
              <w:rPr>
                <w:lang w:val="de-DE"/>
              </w:rPr>
              <w:t xml:space="preserve"> kein Artefakt übergreifendes Inhaltsverzeichnis</w:t>
            </w:r>
          </w:p>
          <w:p w:rsidR="00627421" w:rsidRPr="00627421" w:rsidRDefault="00627421" w:rsidP="00DE3570">
            <w:pPr>
              <w:rPr>
                <w:lang w:val="de-DE"/>
              </w:rPr>
            </w:pPr>
            <w:r>
              <w:rPr>
                <w:lang w:val="de-DE"/>
              </w:rPr>
              <w:t xml:space="preserve">Bitte Ausschließlich am Projektabschlussbericht in </w:t>
            </w:r>
            <w:proofErr w:type="spellStart"/>
            <w:r>
              <w:rPr>
                <w:lang w:val="de-DE"/>
              </w:rPr>
              <w:t>GoogleDocs</w:t>
            </w:r>
            <w:proofErr w:type="spellEnd"/>
            <w:r>
              <w:rPr>
                <w:lang w:val="de-DE"/>
              </w:rPr>
              <w:t xml:space="preserve"> weiterarbeiten, der Stand in </w:t>
            </w:r>
            <w:proofErr w:type="spellStart"/>
            <w:r w:rsidR="00DE3570">
              <w:rPr>
                <w:lang w:val="de-DE"/>
              </w:rPr>
              <w:t>G</w:t>
            </w:r>
            <w:r>
              <w:rPr>
                <w:lang w:val="de-DE"/>
              </w:rPr>
              <w:t>itHub</w:t>
            </w:r>
            <w:proofErr w:type="spellEnd"/>
            <w:r>
              <w:rPr>
                <w:lang w:val="de-DE"/>
              </w:rPr>
              <w:t xml:space="preserve"> wird nicht weiter verfolgt!</w:t>
            </w:r>
          </w:p>
        </w:tc>
        <w:tc>
          <w:tcPr>
            <w:tcW w:w="355" w:type="dxa"/>
          </w:tcPr>
          <w:p w:rsidR="0021753F" w:rsidRDefault="00946BB2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  <w:p w:rsidR="004B6BBA" w:rsidRDefault="004B6BBA" w:rsidP="00BF2978">
            <w:pPr>
              <w:jc w:val="center"/>
              <w:rPr>
                <w:lang w:val="de-DE"/>
              </w:rPr>
            </w:pPr>
          </w:p>
          <w:p w:rsidR="004B6BBA" w:rsidRDefault="004B6BBA" w:rsidP="00BF2978">
            <w:pPr>
              <w:jc w:val="center"/>
              <w:rPr>
                <w:lang w:val="de-DE"/>
              </w:rPr>
            </w:pPr>
          </w:p>
          <w:p w:rsidR="004B6BBA" w:rsidRDefault="004B6BBA" w:rsidP="00946BB2">
            <w:pPr>
              <w:rPr>
                <w:lang w:val="de-DE"/>
              </w:rPr>
            </w:pPr>
          </w:p>
          <w:p w:rsidR="00627421" w:rsidRDefault="00627421" w:rsidP="00946BB2">
            <w:pPr>
              <w:rPr>
                <w:lang w:val="de-DE"/>
              </w:rPr>
            </w:pPr>
          </w:p>
          <w:p w:rsidR="00627421" w:rsidRDefault="00627421" w:rsidP="00946BB2">
            <w:pPr>
              <w:rPr>
                <w:lang w:val="de-DE"/>
              </w:rPr>
            </w:pPr>
          </w:p>
          <w:p w:rsidR="00627421" w:rsidRPr="0021753F" w:rsidRDefault="00627421" w:rsidP="00946BB2">
            <w:pPr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  <w:tc>
          <w:tcPr>
            <w:tcW w:w="1430" w:type="dxa"/>
          </w:tcPr>
          <w:p w:rsidR="0021753F" w:rsidRDefault="00946BB2">
            <w:pPr>
              <w:rPr>
                <w:lang w:val="de-DE"/>
              </w:rPr>
            </w:pPr>
            <w:r>
              <w:rPr>
                <w:lang w:val="de-DE"/>
              </w:rPr>
              <w:t>FSM</w:t>
            </w:r>
          </w:p>
          <w:p w:rsidR="004B6BBA" w:rsidRDefault="004B6BBA">
            <w:pPr>
              <w:rPr>
                <w:lang w:val="de-DE"/>
              </w:rPr>
            </w:pPr>
          </w:p>
          <w:p w:rsidR="004B6BBA" w:rsidRPr="0021753F" w:rsidRDefault="004B6BBA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Default="00946BB2">
            <w:pPr>
              <w:rPr>
                <w:lang w:val="de-DE"/>
              </w:rPr>
            </w:pPr>
            <w:r>
              <w:rPr>
                <w:lang w:val="de-DE"/>
              </w:rPr>
              <w:t>11.06.</w:t>
            </w:r>
          </w:p>
          <w:p w:rsidR="004B6BBA" w:rsidRDefault="004B6BBA">
            <w:pPr>
              <w:rPr>
                <w:lang w:val="de-DE"/>
              </w:rPr>
            </w:pPr>
          </w:p>
          <w:p w:rsidR="004B6BBA" w:rsidRPr="0021753F" w:rsidRDefault="004B6BBA">
            <w:pPr>
              <w:rPr>
                <w:lang w:val="de-DE"/>
              </w:rPr>
            </w:pPr>
          </w:p>
        </w:tc>
      </w:tr>
      <w:tr w:rsidR="0021753F" w:rsidRPr="00CD71F5" w:rsidTr="00946BB2">
        <w:tc>
          <w:tcPr>
            <w:tcW w:w="625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6770" w:type="dxa"/>
            <w:tcBorders>
              <w:bottom w:val="single" w:sz="4" w:space="0" w:color="auto"/>
            </w:tcBorders>
          </w:tcPr>
          <w:p w:rsidR="0021753F" w:rsidRDefault="00DD7219">
            <w:pPr>
              <w:rPr>
                <w:lang w:val="de-DE"/>
              </w:rPr>
            </w:pPr>
            <w:r>
              <w:rPr>
                <w:lang w:val="de-DE"/>
              </w:rPr>
              <w:t>Aufgabenliste wird aktualisiert.</w:t>
            </w:r>
          </w:p>
          <w:p w:rsidR="00DD7219" w:rsidRPr="00DD7219" w:rsidRDefault="00CF68CC" w:rsidP="00DD7219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Die einzelnen Artefakte im PH wurden auf den aktuellen Stand aktualisiert (DB Schema, Domänenklassendiagramm, Aktivitätsdiagramme etc.)</w:t>
            </w:r>
          </w:p>
        </w:tc>
        <w:tc>
          <w:tcPr>
            <w:tcW w:w="355" w:type="dxa"/>
          </w:tcPr>
          <w:p w:rsidR="00DD7219" w:rsidRPr="0021753F" w:rsidRDefault="00DD7219" w:rsidP="00946BB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  <w:tc>
          <w:tcPr>
            <w:tcW w:w="1430" w:type="dxa"/>
          </w:tcPr>
          <w:p w:rsidR="0021753F" w:rsidRDefault="0021753F">
            <w:pPr>
              <w:rPr>
                <w:lang w:val="de-DE"/>
              </w:rPr>
            </w:pPr>
          </w:p>
          <w:p w:rsidR="00DD7219" w:rsidRPr="0021753F" w:rsidRDefault="00DD7219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Default="0021753F">
            <w:pPr>
              <w:rPr>
                <w:lang w:val="de-DE"/>
              </w:rPr>
            </w:pPr>
          </w:p>
          <w:p w:rsidR="00DD7219" w:rsidRPr="0021753F" w:rsidRDefault="00DD7219">
            <w:pPr>
              <w:rPr>
                <w:lang w:val="de-DE"/>
              </w:rPr>
            </w:pPr>
          </w:p>
        </w:tc>
      </w:tr>
      <w:tr w:rsidR="0021753F" w:rsidRPr="00CF68CC" w:rsidTr="00946BB2">
        <w:tc>
          <w:tcPr>
            <w:tcW w:w="625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6770" w:type="dxa"/>
            <w:tcBorders>
              <w:bottom w:val="single" w:sz="4" w:space="0" w:color="auto"/>
            </w:tcBorders>
          </w:tcPr>
          <w:p w:rsidR="00DD7219" w:rsidRPr="00946BB2" w:rsidRDefault="00CF68CC" w:rsidP="00CF68CC">
            <w:pPr>
              <w:rPr>
                <w:lang w:val="de-DE"/>
              </w:rPr>
            </w:pPr>
            <w:r>
              <w:rPr>
                <w:lang w:val="de-DE"/>
              </w:rPr>
              <w:t>Im Jour</w:t>
            </w:r>
            <w:r w:rsidR="00DE3570">
              <w:rPr>
                <w:lang w:val="de-DE"/>
              </w:rPr>
              <w:t xml:space="preserve"> Fi</w:t>
            </w:r>
            <w:r>
              <w:rPr>
                <w:lang w:val="de-DE"/>
              </w:rPr>
              <w:t>x</w:t>
            </w:r>
            <w:r w:rsidR="00DE3570">
              <w:rPr>
                <w:lang w:val="de-DE"/>
              </w:rPr>
              <w:t>e</w:t>
            </w:r>
            <w:r>
              <w:rPr>
                <w:lang w:val="de-DE"/>
              </w:rPr>
              <w:t xml:space="preserve"> am Freitag wird ein aktueller Status zur Implementierung vorgestellt.</w:t>
            </w:r>
          </w:p>
        </w:tc>
        <w:tc>
          <w:tcPr>
            <w:tcW w:w="355" w:type="dxa"/>
          </w:tcPr>
          <w:p w:rsidR="0021753F" w:rsidRPr="0021753F" w:rsidRDefault="00CF68CC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1430" w:type="dxa"/>
          </w:tcPr>
          <w:p w:rsidR="00DD7219" w:rsidRPr="0021753F" w:rsidRDefault="00CF68CC" w:rsidP="00946BB2">
            <w:pPr>
              <w:rPr>
                <w:lang w:val="de-DE"/>
              </w:rPr>
            </w:pPr>
            <w:r>
              <w:rPr>
                <w:lang w:val="de-DE"/>
              </w:rPr>
              <w:t>Wessel</w:t>
            </w:r>
          </w:p>
        </w:tc>
        <w:tc>
          <w:tcPr>
            <w:tcW w:w="927" w:type="dxa"/>
          </w:tcPr>
          <w:p w:rsidR="0021753F" w:rsidRPr="0021753F" w:rsidRDefault="00CF68CC">
            <w:pPr>
              <w:rPr>
                <w:lang w:val="de-DE"/>
              </w:rPr>
            </w:pPr>
            <w:r>
              <w:rPr>
                <w:lang w:val="de-DE"/>
              </w:rPr>
              <w:t>25.05.</w:t>
            </w:r>
          </w:p>
        </w:tc>
      </w:tr>
    </w:tbl>
    <w:p w:rsidR="0021753F" w:rsidRPr="0021753F" w:rsidRDefault="0021753F">
      <w:pPr>
        <w:rPr>
          <w:lang w:val="de-DE"/>
        </w:rPr>
      </w:pPr>
      <w:bookmarkStart w:id="0" w:name="_GoBack"/>
      <w:bookmarkEnd w:id="0"/>
    </w:p>
    <w:sectPr w:rsidR="0021753F" w:rsidRPr="0021753F" w:rsidSect="00BF29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008" w:right="1008" w:bottom="1008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624" w:rsidRPr="00AE55F9" w:rsidRDefault="00961624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endnote>
  <w:endnote w:type="continuationSeparator" w:id="0">
    <w:p w:rsidR="00961624" w:rsidRPr="00AE55F9" w:rsidRDefault="00961624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A15" w:rsidRPr="00231A15" w:rsidRDefault="00961624">
    <w:pPr>
      <w:pStyle w:val="Fuzeile"/>
      <w:rPr>
        <w:b/>
      </w:rPr>
    </w:pPr>
    <w:r>
      <w:rPr>
        <w:noProof/>
        <w:lang w:val="de-DE" w:eastAsia="de-DE" w:bidi="ar-SA"/>
      </w:rPr>
      <w:pict>
        <v:group id="Group 11" o:spid="_x0000_s2049" style="position:absolute;margin-left:422.75pt;margin-top:-10.05pt;width:86.65pt;height:86.7pt;z-index:-251651072" coordorigin="9058,15625" coordsize="1733,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2054" type="#_x0000_t32" style="position:absolute;left:9837;top:15785;width:954;height:1574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Ynl8MAAADaAAAADwAAAGRycy9kb3ducmV2LnhtbESPQWvCQBSE74L/YXlCb7rRgi2pq4gY&#10;aPFiY3t/yT6TYPZt3N1q6q93CwWPw8x8wyxWvWnFhZxvLCuYThIQxKXVDVcKvg7Z+BWED8gaW8uk&#10;4Jc8rJbDwQJTba/8SZc8VCJC2KeooA6hS6X0ZU0G/cR2xNE7WmcwROkqqR1eI9y0cpYkc2mw4bhQ&#10;Y0ebmspT/mMUfGz5/L0/7mbupbgV+e6cbUKRKfU06tdvIAL14RH+b79rBc/wdyXe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WJ5fDAAAA2gAAAA8AAAAAAAAAAAAA&#10;AAAAoQIAAGRycy9kb3ducmV2LnhtbFBLBQYAAAAABAAEAPkAAACRAwAAAAA=&#10;" strokecolor="#a7bfde [1620]"/>
          <v:group id="Group 7" o:spid="_x0000_s2050" style="position:absolute;left:9058;top:15625;width:890;height:922;rotation:180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8vm3XCAAAA2gAAAA8A&#10;AAAAAAAAAAAAAAAAqgIAAGRycy9kb3ducmV2LnhtbFBLBQYAAAAABAAEAPoAAACZAwAAAAA=&#10;">
            <v:oval id="Oval 8" o:spid="_x0000_s2053" style="position:absolute;left:7907;top:4350;width:2216;height:2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R7YMIA&#10;AADaAAAADwAAAGRycy9kb3ducmV2LnhtbESPUWvCMBSF3wf7D+EOfJvJhInrTMWJE/fk7PwBl+ba&#10;lDY3pYm2/nszGOzxcM75Dme5Gl0rrtSH2rOGl6kCQVx6U3Ol4fTz+bwAESKywdYzabhRgFX++LDE&#10;zPiBj3QtYiUShEOGGmyMXSZlKC05DFPfESfv7HuHMcm+kqbHIcFdK2dKzaXDmtOCxY42lsqmuDgN&#10;iuyxPZmdHA4f310o1ParfGu0njyN63cQkcb4H/5r742GV/i9km6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HtgwgAAANoAAAAPAAAAAAAAAAAAAAAAAJgCAABkcnMvZG93&#10;bnJldi54bWxQSwUGAAAAAAQABAD1AAAAhwMAAAAA&#10;" fillcolor="#a7bfde [1620]" stroked="f"/>
            <v:oval id="Oval 9" o:spid="_x0000_s2052" style="position:absolute;left:7961;top:4684;width:1813;height:18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Ajib0A&#10;AADaAAAADwAAAGRycy9kb3ducmV2LnhtbESPwQrCMBBE74L/EFbwIpoqolKNIorg1ar3pVnbYrOp&#10;TdTq1xtB8DjMzBtmsWpMKR5Uu8KyguEgAkGcWl1wpuB03PVnIJxH1lhaJgUvcrBatlsLjLV98oEe&#10;ic9EgLCLUUHufRVL6dKcDLqBrYiDd7G1QR9knUld4zPATSlHUTSRBgsOCzlWtMkpvSZ3o8CdN8Pd&#10;+T5NeDbG5K1vtDVpT6lup1nPQXhq/D/8a++1ggl8r4Qb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CAjib0AAADaAAAADwAAAAAAAAAAAAAAAACYAgAAZHJzL2Rvd25yZXYu&#10;eG1sUEsFBgAAAAAEAAQA9QAAAIIDAAAAAA==&#10;" fillcolor="#d3dfee [820]" stroked="f"/>
            <v:oval id="Oval 10" o:spid="_x0000_s2051" style="position:absolute;left:8006;top:5027;width:1375;height:1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37FcIA&#10;AADaAAAADwAAAGRycy9kb3ducmV2LnhtbESPQWsCMRSE74L/ITzBm2atYGVrFG1Z8ODBqvT8SF53&#10;t25etpuoq7/eCILHYWa+YWaL1lbiTI0vHSsYDRMQxNqZknMFh302mILwAdlg5ZgUXMnDYt7tzDA1&#10;7sLfdN6FXEQI+xQVFCHUqZReF2TRD11NHL1f11gMUTa5NA1eItxW8i1JJtJiyXGhwJo+C9LH3ckq&#10;GG/wK1/d9P9+m/1Mkz+n9TjzSvV77fIDRKA2vMLP9tooeIfHlXg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fsVwgAAANoAAAAPAAAAAAAAAAAAAAAAAJgCAABkcnMvZG93&#10;bnJldi54bWxQSwUGAAAAAAQABAD1AAAAhwMAAAAA&#10;" fillcolor="#7ba0cd [2420]" stroked="f"/>
          </v:group>
        </v:group>
      </w:pict>
    </w:r>
    <w:r w:rsidR="00231A15">
      <w:rPr>
        <w:b/>
        <w:bCs/>
      </w:rPr>
      <w:tab/>
    </w:r>
    <w:sdt>
      <w:sdtPr>
        <w:rPr>
          <w:bCs/>
        </w:rPr>
        <w:alias w:val="Datum"/>
        <w:id w:val="8488310"/>
        <w:dataBinding w:prefixMappings="xmlns:ns0='http://schemas.microsoft.com/office/2006/coverPageProps'" w:xpath="/ns0:CoverPageProperties[1]/ns0:PublishDate[1]" w:storeItemID="{55AF091B-3C7A-41E3-B477-F2FDAA23CFDA}"/>
        <w:date w:fullDate="2012-05-23T00:00:00Z">
          <w:dateFormat w:val="dd.MM.yyyy"/>
          <w:lid w:val="de-DE"/>
          <w:storeMappedDataAs w:val="dateTime"/>
          <w:calendar w:val="gregorian"/>
        </w:date>
      </w:sdtPr>
      <w:sdtEndPr/>
      <w:sdtContent>
        <w:r w:rsidR="000508C4">
          <w:rPr>
            <w:bCs/>
            <w:lang w:val="de-DE"/>
          </w:rPr>
          <w:t>23.05.2012</w:t>
        </w:r>
      </w:sdtContent>
    </w:sdt>
    <w:r w:rsidR="00231A15">
      <w:tab/>
    </w:r>
    <w:r w:rsidR="00C6745C" w:rsidRPr="00231A15">
      <w:rPr>
        <w:b/>
        <w:color w:val="FFFFFF" w:themeColor="background1"/>
      </w:rPr>
      <w:fldChar w:fldCharType="begin"/>
    </w:r>
    <w:r w:rsidR="00231A15" w:rsidRPr="00231A15">
      <w:rPr>
        <w:b/>
        <w:color w:val="FFFFFF" w:themeColor="background1"/>
      </w:rPr>
      <w:instrText xml:space="preserve"> PAGE   \* MERGEFORMAT </w:instrText>
    </w:r>
    <w:r w:rsidR="00C6745C" w:rsidRPr="00231A15">
      <w:rPr>
        <w:b/>
        <w:color w:val="FFFFFF" w:themeColor="background1"/>
      </w:rPr>
      <w:fldChar w:fldCharType="separate"/>
    </w:r>
    <w:r w:rsidR="00DE3570">
      <w:rPr>
        <w:b/>
        <w:noProof/>
        <w:color w:val="FFFFFF" w:themeColor="background1"/>
      </w:rPr>
      <w:t>1</w:t>
    </w:r>
    <w:r w:rsidR="00C6745C" w:rsidRPr="00231A15">
      <w:rPr>
        <w:b/>
        <w:color w:val="FFFFFF" w:themeColor="background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624" w:rsidRPr="00AE55F9" w:rsidRDefault="00961624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footnote>
  <w:footnote w:type="continuationSeparator" w:id="0">
    <w:p w:rsidR="00961624" w:rsidRPr="00AE55F9" w:rsidRDefault="00961624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969" w:rsidRDefault="001D4A14" w:rsidP="00325969">
    <w:pPr>
      <w:pStyle w:val="Kopfzeile"/>
      <w:jc w:val="right"/>
      <w:rPr>
        <w:szCs w:val="20"/>
        <w:lang w:val="de-DE"/>
      </w:rPr>
    </w:pPr>
    <w:r>
      <w:rPr>
        <w:noProof/>
        <w:szCs w:val="20"/>
        <w:lang w:val="de-DE" w:eastAsia="de-DE" w:bidi="ar-SA"/>
      </w:rPr>
      <w:drawing>
        <wp:anchor distT="0" distB="0" distL="114300" distR="114300" simplePos="0" relativeHeight="251659263" behindDoc="1" locked="0" layoutInCell="1" allowOverlap="1">
          <wp:simplePos x="0" y="0"/>
          <wp:positionH relativeFrom="column">
            <wp:posOffset>-20955</wp:posOffset>
          </wp:positionH>
          <wp:positionV relativeFrom="paragraph">
            <wp:posOffset>-219075</wp:posOffset>
          </wp:positionV>
          <wp:extent cx="695325" cy="56263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562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61624">
      <w:rPr>
        <w:noProof/>
        <w:szCs w:val="20"/>
        <w:lang w:val="de-DE" w:eastAsia="de-DE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2055" type="#_x0000_t32" style="position:absolute;left:0;text-align:left;margin-left:-21.05pt;margin-top:13.85pt;width:494.8pt;height:19.2pt;flip:y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" strokecolor="#a7bfde [1620]"/>
      </w:pict>
    </w:r>
    <w:r w:rsidR="008646BB">
      <w:rPr>
        <w:szCs w:val="20"/>
        <w:lang w:val="de-DE"/>
      </w:rPr>
      <w:t xml:space="preserve">FST </w:t>
    </w:r>
    <w:r w:rsidR="008646BB" w:rsidRPr="008646BB">
      <w:rPr>
        <w:szCs w:val="20"/>
        <w:lang w:val="de-DE"/>
      </w:rPr>
      <w:t>Projekt "</w:t>
    </w:r>
    <w:proofErr w:type="spellStart"/>
    <w:r w:rsidR="008646BB" w:rsidRPr="008646BB">
      <w:rPr>
        <w:szCs w:val="20"/>
        <w:lang w:val="de-DE"/>
      </w:rPr>
      <w:t>Eventalizer</w:t>
    </w:r>
    <w:proofErr w:type="spellEnd"/>
    <w:r w:rsidR="008646BB" w:rsidRPr="008646BB">
      <w:rPr>
        <w:szCs w:val="20"/>
        <w:lang w:val="de-DE"/>
      </w:rPr>
      <w:t>" (SS 2012) Team 5</w:t>
    </w:r>
    <w:r w:rsidR="00E93420">
      <w:rPr>
        <w:szCs w:val="20"/>
        <w:lang w:val="de-DE"/>
      </w:rPr>
      <w:t xml:space="preserve">           </w:t>
    </w:r>
    <w:r w:rsidR="00E93420" w:rsidRPr="00E93420">
      <w:rPr>
        <w:color w:val="FFFFFF" w:themeColor="background1"/>
        <w:szCs w:val="20"/>
        <w:lang w:val="de-DE"/>
      </w:rPr>
      <w:t>.</w:t>
    </w:r>
  </w:p>
  <w:p w:rsidR="00325969" w:rsidRPr="00E93420" w:rsidRDefault="00325969" w:rsidP="00325969">
    <w:pPr>
      <w:pStyle w:val="Kopfzeile"/>
      <w:jc w:val="right"/>
      <w:rPr>
        <w:lang w:val="de-DE"/>
      </w:rPr>
    </w:pPr>
  </w:p>
  <w:p w:rsidR="00AE55F9" w:rsidRPr="00E2450E" w:rsidRDefault="00AE55F9">
    <w:pPr>
      <w:pStyle w:val="Kopfzeile"/>
      <w:rPr>
        <w:lang w:val="de-D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117F1"/>
    <w:multiLevelType w:val="hybridMultilevel"/>
    <w:tmpl w:val="B1F0FC42"/>
    <w:lvl w:ilvl="0" w:tplc="3AE0FB92">
      <w:start w:val="21"/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DE479F"/>
    <w:multiLevelType w:val="hybridMultilevel"/>
    <w:tmpl w:val="7CC89F14"/>
    <w:lvl w:ilvl="0" w:tplc="644045C2">
      <w:start w:val="13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216E1E"/>
    <w:multiLevelType w:val="hybridMultilevel"/>
    <w:tmpl w:val="A5A669DE"/>
    <w:lvl w:ilvl="0" w:tplc="0407000F">
      <w:start w:val="1"/>
      <w:numFmt w:val="decimal"/>
      <w:lvlText w:val="%1."/>
      <w:lvlJc w:val="left"/>
      <w:pPr>
        <w:ind w:left="748" w:hanging="360"/>
      </w:pPr>
    </w:lvl>
    <w:lvl w:ilvl="1" w:tplc="04070019" w:tentative="1">
      <w:start w:val="1"/>
      <w:numFmt w:val="lowerLetter"/>
      <w:lvlText w:val="%2."/>
      <w:lvlJc w:val="left"/>
      <w:pPr>
        <w:ind w:left="1468" w:hanging="360"/>
      </w:pPr>
    </w:lvl>
    <w:lvl w:ilvl="2" w:tplc="0407001B" w:tentative="1">
      <w:start w:val="1"/>
      <w:numFmt w:val="lowerRoman"/>
      <w:lvlText w:val="%3."/>
      <w:lvlJc w:val="right"/>
      <w:pPr>
        <w:ind w:left="2188" w:hanging="180"/>
      </w:pPr>
    </w:lvl>
    <w:lvl w:ilvl="3" w:tplc="0407000F" w:tentative="1">
      <w:start w:val="1"/>
      <w:numFmt w:val="decimal"/>
      <w:lvlText w:val="%4."/>
      <w:lvlJc w:val="left"/>
      <w:pPr>
        <w:ind w:left="2908" w:hanging="360"/>
      </w:pPr>
    </w:lvl>
    <w:lvl w:ilvl="4" w:tplc="04070019" w:tentative="1">
      <w:start w:val="1"/>
      <w:numFmt w:val="lowerLetter"/>
      <w:lvlText w:val="%5."/>
      <w:lvlJc w:val="left"/>
      <w:pPr>
        <w:ind w:left="3628" w:hanging="360"/>
      </w:pPr>
    </w:lvl>
    <w:lvl w:ilvl="5" w:tplc="0407001B" w:tentative="1">
      <w:start w:val="1"/>
      <w:numFmt w:val="lowerRoman"/>
      <w:lvlText w:val="%6."/>
      <w:lvlJc w:val="right"/>
      <w:pPr>
        <w:ind w:left="4348" w:hanging="180"/>
      </w:pPr>
    </w:lvl>
    <w:lvl w:ilvl="6" w:tplc="0407000F" w:tentative="1">
      <w:start w:val="1"/>
      <w:numFmt w:val="decimal"/>
      <w:lvlText w:val="%7."/>
      <w:lvlJc w:val="left"/>
      <w:pPr>
        <w:ind w:left="5068" w:hanging="360"/>
      </w:pPr>
    </w:lvl>
    <w:lvl w:ilvl="7" w:tplc="04070019" w:tentative="1">
      <w:start w:val="1"/>
      <w:numFmt w:val="lowerLetter"/>
      <w:lvlText w:val="%8."/>
      <w:lvlJc w:val="left"/>
      <w:pPr>
        <w:ind w:left="5788" w:hanging="360"/>
      </w:pPr>
    </w:lvl>
    <w:lvl w:ilvl="8" w:tplc="0407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3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6"/>
    <o:shapelayout v:ext="edit">
      <o:idmap v:ext="edit" data="2"/>
      <o:rules v:ext="edit">
        <o:r id="V:Rule1" type="connector" idref="#AutoShape 1"/>
        <o:r id="V:Rule2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D71F5"/>
    <w:rsid w:val="00034CC0"/>
    <w:rsid w:val="000375DF"/>
    <w:rsid w:val="000508C4"/>
    <w:rsid w:val="00072220"/>
    <w:rsid w:val="000B404F"/>
    <w:rsid w:val="000C11A9"/>
    <w:rsid w:val="000D067B"/>
    <w:rsid w:val="000D1701"/>
    <w:rsid w:val="001C1786"/>
    <w:rsid w:val="001D4A14"/>
    <w:rsid w:val="0021753F"/>
    <w:rsid w:val="00225A6B"/>
    <w:rsid w:val="002310B3"/>
    <w:rsid w:val="00231A15"/>
    <w:rsid w:val="00295C70"/>
    <w:rsid w:val="00325969"/>
    <w:rsid w:val="0035034F"/>
    <w:rsid w:val="00381DA5"/>
    <w:rsid w:val="00396E59"/>
    <w:rsid w:val="00460DE6"/>
    <w:rsid w:val="004831A9"/>
    <w:rsid w:val="004929BF"/>
    <w:rsid w:val="004973D2"/>
    <w:rsid w:val="004B0D19"/>
    <w:rsid w:val="004B6BBA"/>
    <w:rsid w:val="004D6520"/>
    <w:rsid w:val="004E3979"/>
    <w:rsid w:val="004F37A1"/>
    <w:rsid w:val="004F4F2F"/>
    <w:rsid w:val="005206DF"/>
    <w:rsid w:val="00592CE5"/>
    <w:rsid w:val="005C72CD"/>
    <w:rsid w:val="005E388D"/>
    <w:rsid w:val="00615459"/>
    <w:rsid w:val="00627421"/>
    <w:rsid w:val="00631604"/>
    <w:rsid w:val="006D2191"/>
    <w:rsid w:val="00733B9B"/>
    <w:rsid w:val="00736AC8"/>
    <w:rsid w:val="007370B2"/>
    <w:rsid w:val="0077557B"/>
    <w:rsid w:val="007830E8"/>
    <w:rsid w:val="00784EC3"/>
    <w:rsid w:val="007F74E9"/>
    <w:rsid w:val="00836E39"/>
    <w:rsid w:val="0084630A"/>
    <w:rsid w:val="0086101B"/>
    <w:rsid w:val="008646BB"/>
    <w:rsid w:val="00893949"/>
    <w:rsid w:val="008C0276"/>
    <w:rsid w:val="00907F8E"/>
    <w:rsid w:val="009345AE"/>
    <w:rsid w:val="00946BB2"/>
    <w:rsid w:val="00961624"/>
    <w:rsid w:val="009A6B8A"/>
    <w:rsid w:val="009B140F"/>
    <w:rsid w:val="009C5EAF"/>
    <w:rsid w:val="00A1614C"/>
    <w:rsid w:val="00A80615"/>
    <w:rsid w:val="00AE55F9"/>
    <w:rsid w:val="00B2040B"/>
    <w:rsid w:val="00B3029B"/>
    <w:rsid w:val="00B3560D"/>
    <w:rsid w:val="00B41DC2"/>
    <w:rsid w:val="00B4641C"/>
    <w:rsid w:val="00B8055C"/>
    <w:rsid w:val="00BB3197"/>
    <w:rsid w:val="00BC18BC"/>
    <w:rsid w:val="00BF2978"/>
    <w:rsid w:val="00C223A8"/>
    <w:rsid w:val="00C26600"/>
    <w:rsid w:val="00C630A0"/>
    <w:rsid w:val="00C6745C"/>
    <w:rsid w:val="00C81D3B"/>
    <w:rsid w:val="00CC0E35"/>
    <w:rsid w:val="00CC6D45"/>
    <w:rsid w:val="00CD71F5"/>
    <w:rsid w:val="00CF16E7"/>
    <w:rsid w:val="00CF68CC"/>
    <w:rsid w:val="00D519A4"/>
    <w:rsid w:val="00D6435B"/>
    <w:rsid w:val="00D70246"/>
    <w:rsid w:val="00D71D98"/>
    <w:rsid w:val="00DC41F1"/>
    <w:rsid w:val="00DD226E"/>
    <w:rsid w:val="00DD7219"/>
    <w:rsid w:val="00DE3570"/>
    <w:rsid w:val="00DF0D0C"/>
    <w:rsid w:val="00DF441C"/>
    <w:rsid w:val="00E2450E"/>
    <w:rsid w:val="00E33452"/>
    <w:rsid w:val="00E53BC4"/>
    <w:rsid w:val="00E678B9"/>
    <w:rsid w:val="00E93420"/>
    <w:rsid w:val="00E94148"/>
    <w:rsid w:val="00EB3D5C"/>
    <w:rsid w:val="00ED20C7"/>
    <w:rsid w:val="00ED242C"/>
    <w:rsid w:val="00EF7B38"/>
    <w:rsid w:val="00F23517"/>
    <w:rsid w:val="00FB4939"/>
    <w:rsid w:val="00FC3172"/>
    <w:rsid w:val="00FE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%20Dateien\Master\04%20FST\github\Templates\protokol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A279E8CA9B44B89B260E9BE05550CB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820A85-F01B-4919-97FA-C4D0497394DF}"/>
      </w:docPartPr>
      <w:docPartBody>
        <w:p w:rsidR="00887E3C" w:rsidRDefault="00FE0EB7">
          <w:pPr>
            <w:pStyle w:val="4A279E8CA9B44B89B260E9BE05550CB1"/>
          </w:pPr>
          <w:r>
            <w:rPr>
              <w:b/>
              <w:bCs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E0EB7"/>
    <w:rsid w:val="000427CF"/>
    <w:rsid w:val="001E1792"/>
    <w:rsid w:val="00887E3C"/>
    <w:rsid w:val="009B6AEF"/>
    <w:rsid w:val="00EF12D1"/>
    <w:rsid w:val="00FE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27C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A279E8CA9B44B89B260E9BE05550CB1">
    <w:name w:val="4A279E8CA9B44B89B260E9BE05550CB1"/>
    <w:rsid w:val="000427C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2012-05-23T00:00:00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1A9A17-9D0E-4861-A967-3F3F1B161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protokolle.dotx</Template>
  <TotalTime>0</TotalTime>
  <Pages>1</Pages>
  <Words>152</Words>
  <Characters>964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Teambesprechung</vt:lpstr>
    </vt:vector>
  </TitlesOfParts>
  <Company>Microsoft Corporation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hammel</dc:creator>
  <cp:lastModifiedBy>hammel</cp:lastModifiedBy>
  <cp:revision>10</cp:revision>
  <cp:lastPrinted>2002-06-24T07:49:00Z</cp:lastPrinted>
  <dcterms:created xsi:type="dcterms:W3CDTF">2012-05-21T13:08:00Z</dcterms:created>
  <dcterms:modified xsi:type="dcterms:W3CDTF">2012-06-08T20:09:00Z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TC062433681031</vt:lpwstr>
  </property>
</Properties>
</file>