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207"/>
        <w:gridCol w:w="396"/>
        <w:gridCol w:w="2372"/>
        <w:gridCol w:w="1373"/>
        <w:gridCol w:w="142"/>
        <w:gridCol w:w="547"/>
        <w:gridCol w:w="870"/>
        <w:gridCol w:w="980"/>
        <w:gridCol w:w="93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7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5"/>
            <w:shd w:val="clear" w:color="auto" w:fill="auto"/>
            <w:vAlign w:val="center"/>
          </w:tcPr>
          <w:p w:rsidR="00D519A4" w:rsidRDefault="00590C8B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BF91AFF93D4D4FDBB9DD773DB8761C6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1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CD1B7C">
                  <w:rPr>
                    <w:bCs/>
                  </w:rPr>
                  <w:t>21.03.2012</w:t>
                </w:r>
              </w:sdtContent>
            </w:sdt>
          </w:p>
        </w:tc>
      </w:tr>
      <w:tr w:rsidR="00D519A4" w:rsidRPr="00CD1B7C" w:rsidTr="008646BB">
        <w:trPr>
          <w:trHeight w:val="360"/>
        </w:trPr>
        <w:tc>
          <w:tcPr>
            <w:tcW w:w="6519" w:type="dxa"/>
            <w:gridSpan w:val="7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5"/>
            <w:shd w:val="clear" w:color="auto" w:fill="auto"/>
            <w:vAlign w:val="center"/>
          </w:tcPr>
          <w:p w:rsidR="00D519A4" w:rsidRPr="00AE55F9" w:rsidRDefault="0091233A" w:rsidP="0091233A">
            <w:pPr>
              <w:pStyle w:val="Besprechungsinformationen"/>
            </w:pPr>
            <w:r>
              <w:t xml:space="preserve">16:30 </w:t>
            </w:r>
            <w:r w:rsidR="00F23517">
              <w:t xml:space="preserve">Uhr </w:t>
            </w:r>
            <w:r w:rsidR="00AE55F9">
              <w:t xml:space="preserve">bis </w:t>
            </w:r>
            <w:proofErr w:type="spellStart"/>
            <w:r w:rsidR="008646BB">
              <w:t>xx:xx</w:t>
            </w:r>
            <w:proofErr w:type="spellEnd"/>
            <w:r w:rsidR="00F23517">
              <w:t xml:space="preserve"> 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7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5"/>
            <w:shd w:val="clear" w:color="auto" w:fill="auto"/>
            <w:vAlign w:val="center"/>
          </w:tcPr>
          <w:p w:rsidR="00231A15" w:rsidRDefault="008646BB" w:rsidP="00AE55F9">
            <w:pPr>
              <w:pStyle w:val="Besprechungsinformationen"/>
            </w:pPr>
            <w:r>
              <w:t>Ort</w:t>
            </w:r>
            <w:r w:rsidR="00F23517">
              <w:t>, Raum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7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5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Einberufen von:</w:t>
            </w: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Besprechungsart:</w:t>
            </w:r>
          </w:p>
        </w:tc>
        <w:tc>
          <w:tcPr>
            <w:tcW w:w="2927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F23517" w:rsidP="000C11A9">
            <w:pPr>
              <w:pStyle w:val="Feldtext"/>
            </w:pPr>
            <w:r>
              <w:t>Statusmeeting</w:t>
            </w: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4"/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Besprechungsleiter:</w:t>
            </w:r>
          </w:p>
        </w:tc>
        <w:tc>
          <w:tcPr>
            <w:tcW w:w="2372" w:type="dxa"/>
            <w:shd w:val="clear" w:color="auto" w:fill="auto"/>
          </w:tcPr>
          <w:p w:rsidR="00D519A4" w:rsidRDefault="00F23517" w:rsidP="00CD1B7C">
            <w:pPr>
              <w:pStyle w:val="Feldtext"/>
            </w:pPr>
            <w:r>
              <w:t xml:space="preserve">Frau </w:t>
            </w:r>
          </w:p>
        </w:tc>
        <w:tc>
          <w:tcPr>
            <w:tcW w:w="2062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Protokollführer:</w:t>
            </w:r>
          </w:p>
        </w:tc>
        <w:tc>
          <w:tcPr>
            <w:tcW w:w="2927" w:type="dxa"/>
            <w:gridSpan w:val="4"/>
            <w:shd w:val="clear" w:color="auto" w:fill="auto"/>
          </w:tcPr>
          <w:p w:rsidR="00D519A4" w:rsidRDefault="00F23517" w:rsidP="000C11A9">
            <w:pPr>
              <w:pStyle w:val="Feldtext"/>
            </w:pPr>
            <w:r>
              <w:t xml:space="preserve">Herr </w:t>
            </w:r>
            <w:proofErr w:type="spellStart"/>
            <w:r>
              <w:t>Garrels</w:t>
            </w:r>
            <w:proofErr w:type="spellEnd"/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4"/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927" w:type="dxa"/>
            <w:gridSpan w:val="4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  <w:tr w:rsidR="00D519A4" w:rsidRPr="008646BB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10"/>
            <w:shd w:val="clear" w:color="auto" w:fill="auto"/>
          </w:tcPr>
          <w:p w:rsidR="00D519A4" w:rsidRDefault="00CD1B7C" w:rsidP="008646BB">
            <w:pPr>
              <w:pStyle w:val="Feldtext"/>
            </w:pPr>
            <w:r>
              <w:t>Wessel fehlt</w:t>
            </w:r>
          </w:p>
        </w:tc>
      </w:tr>
      <w:tr w:rsidR="008646BB" w:rsidRPr="008646BB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6"/>
            <w:shd w:val="clear" w:color="auto" w:fill="auto"/>
          </w:tcPr>
          <w:p w:rsidR="008646B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</w:t>
            </w:r>
            <w:proofErr w:type="spellEnd"/>
          </w:p>
          <w:p w:rsidR="00733B9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Blblblblblbl</w:t>
            </w:r>
            <w:proofErr w:type="spellEnd"/>
          </w:p>
          <w:p w:rsidR="00733B9B" w:rsidRPr="008646BB" w:rsidRDefault="00733B9B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proofErr w:type="spellStart"/>
            <w:r>
              <w:rPr>
                <w:b w:val="0"/>
              </w:rPr>
              <w:t>Blblblblblblbl</w:t>
            </w:r>
            <w:proofErr w:type="spellEnd"/>
          </w:p>
        </w:tc>
        <w:tc>
          <w:tcPr>
            <w:tcW w:w="3330" w:type="dxa"/>
            <w:gridSpan w:val="4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12"/>
            <w:shd w:val="clear" w:color="auto" w:fill="auto"/>
          </w:tcPr>
          <w:p w:rsidR="00D519A4" w:rsidRDefault="00D519A4" w:rsidP="004973D2">
            <w:pPr>
              <w:pStyle w:val="berschrift2"/>
              <w:outlineLvl w:val="1"/>
            </w:pPr>
            <w:r w:rsidRPr="00AE55F9">
              <w:t>Notizen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  <w:tr w:rsidR="00D519A4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0" w:name="MinuteItems"/>
            <w:bookmarkStart w:id="1" w:name="MinuteTopicSection"/>
            <w:r>
              <w:t>Tagesordnungspunkt:</w:t>
            </w:r>
            <w:bookmarkEnd w:id="0"/>
          </w:p>
        </w:tc>
        <w:tc>
          <w:tcPr>
            <w:tcW w:w="4141" w:type="dxa"/>
            <w:gridSpan w:val="3"/>
            <w:shd w:val="clear" w:color="auto" w:fill="auto"/>
          </w:tcPr>
          <w:p w:rsidR="00D519A4" w:rsidRDefault="00CD1B7C" w:rsidP="00F23517">
            <w:pPr>
              <w:pStyle w:val="Feldtext"/>
            </w:pPr>
            <w:r>
              <w:t xml:space="preserve">Statusbesprechungen der </w:t>
            </w:r>
            <w:proofErr w:type="spellStart"/>
            <w:r>
              <w:t>ToDo‘s</w:t>
            </w:r>
            <w:proofErr w:type="spellEnd"/>
          </w:p>
        </w:tc>
        <w:tc>
          <w:tcPr>
            <w:tcW w:w="1559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D519A4" w:rsidRDefault="00F23517" w:rsidP="00733B9B">
            <w:pPr>
              <w:pStyle w:val="Feldtext"/>
            </w:pPr>
            <w:r>
              <w:t xml:space="preserve">Herr </w:t>
            </w:r>
            <w:r w:rsidR="00733B9B">
              <w:t>Mustermann</w:t>
            </w:r>
          </w:p>
        </w:tc>
      </w:tr>
      <w:tr w:rsidR="00D519A4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2" w:name="MinuteDiscussion"/>
            <w:r>
              <w:t>Diskussion:</w:t>
            </w:r>
            <w:bookmarkEnd w:id="2"/>
          </w:p>
        </w:tc>
        <w:tc>
          <w:tcPr>
            <w:tcW w:w="7757" w:type="dxa"/>
            <w:gridSpan w:val="9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  <w:tr w:rsidR="00D519A4" w:rsidRPr="00CD1B7C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733B9B" w:rsidRDefault="00CD1B7C" w:rsidP="00CD1B7C">
            <w:pPr>
              <w:pStyle w:val="Feldtext"/>
            </w:pPr>
            <w:proofErr w:type="spellStart"/>
            <w:r>
              <w:t>ToDo</w:t>
            </w:r>
            <w:proofErr w:type="spellEnd"/>
            <w:r>
              <w:t xml:space="preserve"> Liste</w:t>
            </w:r>
          </w:p>
          <w:p w:rsidR="00CD1B7C" w:rsidRDefault="00CD1B7C" w:rsidP="00CD1B7C">
            <w:pPr>
              <w:pStyle w:val="Feldtext"/>
              <w:ind w:left="27"/>
            </w:pPr>
            <w:r>
              <w:t>Aufbau Kommunikationsplattform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  <w:ind w:left="27" w:firstLine="0"/>
            </w:pPr>
            <w:r>
              <w:t xml:space="preserve">Plattform </w:t>
            </w:r>
            <w:proofErr w:type="spellStart"/>
            <w:r>
              <w:t>Github</w:t>
            </w:r>
            <w:proofErr w:type="spellEnd"/>
            <w:r>
              <w:t>, Tests erfolgreich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  <w:ind w:left="27" w:firstLine="0"/>
            </w:pPr>
            <w:r>
              <w:t>Dokumentation/Anleitung wird morgen Abend verschickt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  <w:ind w:left="27" w:firstLine="0"/>
            </w:pPr>
            <w:r>
              <w:t xml:space="preserve">B: Alle bisherigen Dokumente hochladen (Protokolle, </w:t>
            </w:r>
            <w:proofErr w:type="spellStart"/>
            <w:r>
              <w:t>Expose</w:t>
            </w:r>
            <w:proofErr w:type="spellEnd"/>
            <w:r>
              <w:t xml:space="preserve">, Projektplan, </w:t>
            </w:r>
            <w:proofErr w:type="spellStart"/>
            <w:r>
              <w:t>Todoliste</w:t>
            </w:r>
            <w:proofErr w:type="spellEnd"/>
            <w:r>
              <w:t xml:space="preserve"> etc.)</w:t>
            </w:r>
          </w:p>
          <w:p w:rsidR="00CD1B7C" w:rsidRDefault="00CD1B7C" w:rsidP="00CD1B7C">
            <w:pPr>
              <w:pStyle w:val="Feldtext"/>
              <w:ind w:left="27"/>
            </w:pPr>
            <w:r>
              <w:t>Festlegung der Tools für Implementierung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</w:pPr>
            <w:r>
              <w:t xml:space="preserve">Entwicklung auf Basis </w:t>
            </w:r>
            <w:proofErr w:type="spellStart"/>
            <w:r>
              <w:t>Eclipse</w:t>
            </w:r>
            <w:proofErr w:type="spellEnd"/>
            <w:r>
              <w:t xml:space="preserve"> und Spring-</w:t>
            </w:r>
            <w:proofErr w:type="spellStart"/>
            <w:r>
              <w:t>Roo</w:t>
            </w:r>
            <w:proofErr w:type="spellEnd"/>
            <w:r>
              <w:t xml:space="preserve">, (Spring-Framework, </w:t>
            </w:r>
            <w:proofErr w:type="spellStart"/>
            <w:r>
              <w:t>Hibernate</w:t>
            </w:r>
            <w:proofErr w:type="spellEnd"/>
            <w:r>
              <w:t>, Apache)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</w:pPr>
            <w:r>
              <w:t>Es ist noch unklar welches UML-Tool verwendet werden soll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</w:pPr>
            <w:r>
              <w:t xml:space="preserve">Visio, RSA ? 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</w:pPr>
            <w:r>
              <w:t>RSA: nur 30 Tage Testlizenz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</w:pPr>
            <w:r>
              <w:t>Visio: Keine Quellcodegenerierung</w:t>
            </w:r>
          </w:p>
          <w:p w:rsidR="00CD1B7C" w:rsidRDefault="00CD1B7C" w:rsidP="00CD1B7C">
            <w:pPr>
              <w:pStyle w:val="Feldtext"/>
              <w:numPr>
                <w:ilvl w:val="0"/>
                <w:numId w:val="5"/>
              </w:numPr>
            </w:pPr>
            <w:r>
              <w:t xml:space="preserve">Aktualisierung der aktuellen </w:t>
            </w:r>
            <w:proofErr w:type="spellStart"/>
            <w:r>
              <w:t>ToDo</w:t>
            </w:r>
            <w:proofErr w:type="spellEnd"/>
            <w:r>
              <w:t xml:space="preserve"> Liste wird von FSM weiter </w:t>
            </w:r>
            <w:proofErr w:type="spellStart"/>
            <w:r>
              <w:t>getracked</w:t>
            </w:r>
            <w:proofErr w:type="spellEnd"/>
          </w:p>
          <w:p w:rsidR="0091233A" w:rsidRDefault="0091233A" w:rsidP="00CD1B7C">
            <w:pPr>
              <w:pStyle w:val="Feldtext"/>
              <w:numPr>
                <w:ilvl w:val="0"/>
                <w:numId w:val="5"/>
              </w:numPr>
            </w:pPr>
            <w:proofErr w:type="spellStart"/>
            <w:r>
              <w:t>ToDo</w:t>
            </w:r>
            <w:proofErr w:type="spellEnd"/>
            <w:r>
              <w:t>: UML Tool wird bis Sonntag festgelegt</w:t>
            </w:r>
          </w:p>
          <w:p w:rsidR="00CD1B7C" w:rsidRDefault="00CD1B7C" w:rsidP="00CD1B7C">
            <w:pPr>
              <w:pStyle w:val="Feldtext"/>
            </w:pPr>
            <w:r>
              <w:t xml:space="preserve">Rückmeldung Winter </w:t>
            </w:r>
            <w:r w:rsidRPr="00CD1B7C">
              <w:sym w:font="Wingdings" w:char="F0E0"/>
            </w:r>
            <w:r>
              <w:t xml:space="preserve"> erledigt</w:t>
            </w:r>
          </w:p>
          <w:p w:rsidR="00CD1B7C" w:rsidRDefault="00CD1B7C" w:rsidP="00CD1B7C">
            <w:pPr>
              <w:pStyle w:val="Feldtext"/>
            </w:pPr>
            <w:r>
              <w:t>Überarbeitung Projektplan</w:t>
            </w:r>
          </w:p>
          <w:p w:rsidR="00CD1B7C" w:rsidRDefault="00CD1B7C" w:rsidP="00CD1B7C">
            <w:pPr>
              <w:pStyle w:val="Feldtext"/>
              <w:numPr>
                <w:ilvl w:val="0"/>
                <w:numId w:val="6"/>
              </w:numPr>
            </w:pPr>
            <w:r>
              <w:t>Abhängig von RUP Vorgehen, Festlegung welche Artefakte umgesetzt werden sollen</w:t>
            </w:r>
          </w:p>
          <w:p w:rsidR="00CB4700" w:rsidRDefault="00CB4700" w:rsidP="00CB4700">
            <w:pPr>
              <w:pStyle w:val="Feldtext"/>
            </w:pPr>
            <w:r>
              <w:t>Festlegung der relevanten Aufgaben und Artefakte im Entwicklungsprozess</w:t>
            </w:r>
          </w:p>
          <w:p w:rsidR="00CB4700" w:rsidRDefault="00CB4700" w:rsidP="00CB4700">
            <w:pPr>
              <w:pStyle w:val="Feldtext"/>
              <w:numPr>
                <w:ilvl w:val="0"/>
                <w:numId w:val="6"/>
              </w:numPr>
            </w:pPr>
            <w:r>
              <w:t>Wird von Ali und MHB vorgestellt:</w:t>
            </w:r>
          </w:p>
          <w:p w:rsidR="00CB4700" w:rsidRDefault="00CB4700" w:rsidP="00CB4700">
            <w:pPr>
              <w:pStyle w:val="Feldtext"/>
              <w:numPr>
                <w:ilvl w:val="0"/>
                <w:numId w:val="6"/>
              </w:numPr>
            </w:pPr>
            <w:r>
              <w:t>Dokument siehe Anlage</w:t>
            </w:r>
          </w:p>
          <w:p w:rsidR="00CB4700" w:rsidRDefault="00CB4700" w:rsidP="00CB4700">
            <w:pPr>
              <w:pStyle w:val="Feldtext"/>
              <w:numPr>
                <w:ilvl w:val="0"/>
                <w:numId w:val="6"/>
              </w:numPr>
            </w:pPr>
          </w:p>
          <w:p w:rsidR="00CD1B7C" w:rsidRDefault="00CB4700" w:rsidP="00CB4700">
            <w:pPr>
              <w:pStyle w:val="Feldtext"/>
            </w:pPr>
            <w:r>
              <w:t>Anforderungsspezifikation – Lastenhef</w:t>
            </w:r>
            <w:r w:rsidR="0091233A">
              <w:t>t</w:t>
            </w:r>
          </w:p>
          <w:p w:rsidR="00CB4700" w:rsidRDefault="00CB4700" w:rsidP="00CB4700">
            <w:pPr>
              <w:pStyle w:val="Feldtext"/>
            </w:pPr>
            <w:r>
              <w:t xml:space="preserve">Neue </w:t>
            </w:r>
            <w:proofErr w:type="spellStart"/>
            <w:r>
              <w:t>ToDo</w:t>
            </w:r>
            <w:r w:rsidR="0091233A">
              <w:t>‘</w:t>
            </w:r>
            <w:r>
              <w:t>s</w:t>
            </w:r>
            <w:proofErr w:type="spellEnd"/>
            <w:r>
              <w:t>:</w:t>
            </w:r>
          </w:p>
          <w:p w:rsidR="00CB4700" w:rsidRDefault="00CB4700" w:rsidP="00CB4700">
            <w:pPr>
              <w:pStyle w:val="Feldtext"/>
              <w:numPr>
                <w:ilvl w:val="0"/>
                <w:numId w:val="7"/>
              </w:numPr>
            </w:pPr>
            <w:r>
              <w:t xml:space="preserve">Erstellung Risikoanalyse </w:t>
            </w:r>
            <w:r w:rsidRPr="00CB4700">
              <w:sym w:font="Wingdings" w:char="F0E0"/>
            </w:r>
            <w:r>
              <w:t xml:space="preserve"> </w:t>
            </w:r>
            <w:proofErr w:type="spellStart"/>
            <w:r>
              <w:t>Garrels</w:t>
            </w:r>
            <w:proofErr w:type="spellEnd"/>
          </w:p>
          <w:p w:rsidR="00CB4700" w:rsidRDefault="00CB4700" w:rsidP="00CB4700">
            <w:pPr>
              <w:pStyle w:val="Feldtext"/>
              <w:numPr>
                <w:ilvl w:val="0"/>
                <w:numId w:val="7"/>
              </w:numPr>
            </w:pPr>
            <w:r>
              <w:t xml:space="preserve">Kosten-Nutzen Abschätzung </w:t>
            </w:r>
            <w:r w:rsidRPr="00CB4700">
              <w:sym w:font="Wingdings" w:char="F0E0"/>
            </w:r>
            <w:r>
              <w:t xml:space="preserve"> FSM</w:t>
            </w:r>
            <w:r w:rsidR="0091233A">
              <w:t>, PAW</w:t>
            </w:r>
          </w:p>
          <w:p w:rsidR="0091233A" w:rsidRDefault="0091233A" w:rsidP="0091233A">
            <w:pPr>
              <w:pStyle w:val="Feldtext"/>
              <w:numPr>
                <w:ilvl w:val="0"/>
                <w:numId w:val="7"/>
              </w:numPr>
            </w:pPr>
            <w:proofErr w:type="spellStart"/>
            <w:r>
              <w:lastRenderedPageBreak/>
              <w:t>Use</w:t>
            </w:r>
            <w:proofErr w:type="spellEnd"/>
            <w:r>
              <w:t xml:space="preserve"> Cases erstellen </w:t>
            </w:r>
            <w:r w:rsidRPr="0091233A">
              <w:sym w:font="Wingdings" w:char="F0E0"/>
            </w:r>
            <w:r>
              <w:t xml:space="preserve"> geht erst wenn Tool festgelegt wurde MHB, ALI, PAW</w:t>
            </w:r>
          </w:p>
          <w:p w:rsidR="0091233A" w:rsidRDefault="0091233A" w:rsidP="0091233A">
            <w:pPr>
              <w:pStyle w:val="Feldtext"/>
              <w:numPr>
                <w:ilvl w:val="0"/>
                <w:numId w:val="7"/>
              </w:numPr>
            </w:pPr>
            <w:r>
              <w:t>Szenarios (</w:t>
            </w:r>
            <w:proofErr w:type="spellStart"/>
            <w:r>
              <w:t>Personae</w:t>
            </w:r>
            <w:proofErr w:type="spellEnd"/>
            <w:r>
              <w:t xml:space="preserve">) </w:t>
            </w:r>
            <w:r w:rsidRPr="0091233A">
              <w:sym w:font="Wingdings" w:char="F0E0"/>
            </w:r>
            <w:r>
              <w:t>MHB, ABE, MAG</w:t>
            </w:r>
          </w:p>
          <w:p w:rsidR="0091233A" w:rsidRDefault="0091233A" w:rsidP="0091233A">
            <w:pPr>
              <w:pStyle w:val="Feldtext"/>
              <w:numPr>
                <w:ilvl w:val="0"/>
                <w:numId w:val="7"/>
              </w:numPr>
            </w:pPr>
            <w:r>
              <w:t>Pflichtenheft: Beginn nach Lastenheft</w:t>
            </w:r>
          </w:p>
          <w:p w:rsidR="00490A0D" w:rsidRDefault="00490A0D" w:rsidP="0091233A">
            <w:pPr>
              <w:pStyle w:val="Feldtext"/>
              <w:numPr>
                <w:ilvl w:val="0"/>
                <w:numId w:val="7"/>
              </w:numPr>
            </w:pPr>
            <w:r>
              <w:t xml:space="preserve">Software Architektur </w:t>
            </w:r>
            <w:proofErr w:type="spellStart"/>
            <w:r>
              <w:t>Document</w:t>
            </w:r>
            <w:proofErr w:type="spellEnd"/>
            <w:r>
              <w:t xml:space="preserve"> (Grob) </w:t>
            </w:r>
            <w:r w:rsidRPr="00490A0D">
              <w:sym w:font="Wingdings" w:char="F0E0"/>
            </w:r>
            <w:r>
              <w:t xml:space="preserve"> FEW</w:t>
            </w:r>
          </w:p>
          <w:p w:rsidR="00490A0D" w:rsidRDefault="00490A0D" w:rsidP="00490A0D">
            <w:pPr>
              <w:pStyle w:val="Feldtext"/>
            </w:pPr>
          </w:p>
          <w:p w:rsidR="00490A0D" w:rsidRDefault="00053457" w:rsidP="00490A0D">
            <w:pPr>
              <w:pStyle w:val="Feldtext"/>
            </w:pPr>
            <w:r>
              <w:t>Lastenheft</w:t>
            </w:r>
          </w:p>
          <w:p w:rsidR="00053457" w:rsidRDefault="00053457" w:rsidP="00053457">
            <w:pPr>
              <w:pStyle w:val="Feldtext"/>
              <w:numPr>
                <w:ilvl w:val="0"/>
                <w:numId w:val="8"/>
              </w:numPr>
            </w:pPr>
            <w:r>
              <w:t xml:space="preserve">Domänenklassendiagramm muss noch ins Lastenheft, unklar ist was unter dieser Bezeichnung zu verstehen gibt. Im Internet gibt es verschiedene Ansätze. </w:t>
            </w:r>
            <w:r w:rsidRPr="00053457">
              <w:sym w:font="Wingdings" w:char="F0E0"/>
            </w:r>
            <w:r>
              <w:t xml:space="preserve"> Klären mit Prof. Winter</w:t>
            </w:r>
          </w:p>
          <w:p w:rsidR="00053457" w:rsidRDefault="00053457" w:rsidP="00053457">
            <w:pPr>
              <w:pStyle w:val="Feldtext"/>
              <w:numPr>
                <w:ilvl w:val="0"/>
                <w:numId w:val="8"/>
              </w:numPr>
            </w:pPr>
            <w:r>
              <w:t xml:space="preserve">Kapitel III.C Technische Anforderungen </w:t>
            </w:r>
            <w:r w:rsidRPr="00053457">
              <w:sym w:font="Wingdings" w:char="F0E8"/>
            </w:r>
            <w:r>
              <w:t xml:space="preserve"> Bearbeitung durch FEW</w:t>
            </w:r>
          </w:p>
          <w:p w:rsidR="00053457" w:rsidRDefault="00053457" w:rsidP="00053457">
            <w:pPr>
              <w:pStyle w:val="Feldtext"/>
            </w:pPr>
            <w:proofErr w:type="spellStart"/>
            <w:r>
              <w:t>ToDo</w:t>
            </w:r>
            <w:proofErr w:type="spellEnd"/>
            <w:r>
              <w:t xml:space="preserve">: Alle bisherigen Dokumente nach </w:t>
            </w:r>
            <w:proofErr w:type="spellStart"/>
            <w:r>
              <w:t>Github</w:t>
            </w:r>
            <w:proofErr w:type="spellEnd"/>
            <w:r>
              <w:t xml:space="preserve"> überführen.</w:t>
            </w:r>
            <w:bookmarkStart w:id="3" w:name="_GoBack"/>
            <w:bookmarkEnd w:id="3"/>
          </w:p>
          <w:p w:rsidR="00490A0D" w:rsidRPr="0091233A" w:rsidRDefault="00490A0D" w:rsidP="00490A0D">
            <w:pPr>
              <w:pStyle w:val="Feldtext"/>
            </w:pPr>
          </w:p>
        </w:tc>
      </w:tr>
      <w:tr w:rsidR="00D519A4" w:rsidRPr="00053457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4" w:name="MinuteConclusion"/>
            <w:r>
              <w:lastRenderedPageBreak/>
              <w:t>Beschlüsse:</w:t>
            </w:r>
            <w:bookmarkEnd w:id="4"/>
          </w:p>
        </w:tc>
        <w:tc>
          <w:tcPr>
            <w:tcW w:w="7757" w:type="dxa"/>
            <w:gridSpan w:val="9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  <w:tr w:rsidR="00733B9B" w:rsidRPr="0091233A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733B9B" w:rsidRDefault="0091233A" w:rsidP="00282ADB">
            <w:pPr>
              <w:pStyle w:val="Feldtext"/>
            </w:pPr>
            <w:r>
              <w:t>Glossar wird zentral für alle Dokumente (Lastenheft, Pflichtenheft, Abschlussbericht) gepflegt.</w:t>
            </w:r>
          </w:p>
        </w:tc>
      </w:tr>
      <w:tr w:rsidR="00D519A4" w:rsidRPr="00C630A0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5" w:name="MinuteActionItems"/>
            <w:r>
              <w:t>Aufgaben</w:t>
            </w:r>
            <w:bookmarkEnd w:id="5"/>
            <w:r w:rsidR="0084630A">
              <w:t>:</w:t>
            </w:r>
          </w:p>
        </w:tc>
        <w:tc>
          <w:tcPr>
            <w:tcW w:w="4141" w:type="dxa"/>
            <w:gridSpan w:val="3"/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6" w:name="MinutePersonResponsible"/>
            <w:r>
              <w:t>Zuständige Person</w:t>
            </w:r>
            <w:bookmarkEnd w:id="6"/>
            <w:r w:rsidR="0084630A">
              <w:t>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D519A4" w:rsidRDefault="00D519A4" w:rsidP="000C11A9">
            <w:pPr>
              <w:pStyle w:val="Feldbeschriftung"/>
            </w:pPr>
            <w:bookmarkStart w:id="7" w:name="MinuteDeadline"/>
            <w:r>
              <w:t>Termin</w:t>
            </w:r>
            <w:bookmarkEnd w:id="7"/>
            <w:r w:rsidR="0084630A">
              <w:t>:</w:t>
            </w:r>
          </w:p>
        </w:tc>
      </w:tr>
      <w:bookmarkEnd w:id="1"/>
      <w:tr w:rsidR="00FE36DD" w:rsidTr="00733B9B">
        <w:trPr>
          <w:trHeight w:val="360"/>
        </w:trPr>
        <w:tc>
          <w:tcPr>
            <w:tcW w:w="637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6DD" w:rsidRDefault="00733B9B" w:rsidP="00773690">
            <w:pPr>
              <w:pStyle w:val="Aufgaben"/>
            </w:pPr>
            <w:r>
              <w:t>Task 1</w:t>
            </w:r>
          </w:p>
          <w:p w:rsidR="00733B9B" w:rsidRDefault="00733B9B" w:rsidP="00773690">
            <w:pPr>
              <w:pStyle w:val="Aufgaben"/>
            </w:pPr>
            <w:proofErr w:type="spellStart"/>
            <w:r>
              <w:t>Taskt</w:t>
            </w:r>
            <w:proofErr w:type="spellEnd"/>
            <w:r>
              <w:t xml:space="preserve"> 2</w:t>
            </w:r>
          </w:p>
        </w:tc>
        <w:tc>
          <w:tcPr>
            <w:tcW w:w="25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6DD" w:rsidRDefault="00733B9B" w:rsidP="00773690">
            <w:pPr>
              <w:pStyle w:val="Feldtext"/>
            </w:pPr>
            <w:r>
              <w:t>Herr Mustermann</w:t>
            </w:r>
          </w:p>
          <w:p w:rsidR="00733B9B" w:rsidRDefault="00733B9B" w:rsidP="00733B9B">
            <w:pPr>
              <w:pStyle w:val="Feldtext"/>
            </w:pPr>
            <w:r>
              <w:t>Frau Musterfrau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36DD" w:rsidRDefault="00733B9B" w:rsidP="00773690">
            <w:pPr>
              <w:pStyle w:val="Feldtext"/>
            </w:pPr>
            <w:proofErr w:type="spellStart"/>
            <w:r>
              <w:t>tt.mm.jjj</w:t>
            </w:r>
            <w:proofErr w:type="spellEnd"/>
          </w:p>
          <w:p w:rsidR="00733B9B" w:rsidRDefault="00733B9B" w:rsidP="00773690">
            <w:pPr>
              <w:pStyle w:val="Feldtext"/>
            </w:pPr>
            <w:proofErr w:type="spellStart"/>
            <w:r>
              <w:t>tt.mm.jjj</w:t>
            </w:r>
            <w:proofErr w:type="spellEnd"/>
          </w:p>
        </w:tc>
      </w:tr>
      <w:tr w:rsidR="00FE36DD" w:rsidTr="00733B9B">
        <w:trPr>
          <w:trHeight w:hRule="exact" w:val="142"/>
        </w:trPr>
        <w:tc>
          <w:tcPr>
            <w:tcW w:w="637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25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0C11A9">
            <w:pPr>
              <w:pStyle w:val="Feldbeschriftung"/>
            </w:pPr>
            <w:bookmarkStart w:id="8" w:name="MinuteAdditional"/>
            <w:r>
              <w:t>Tagesordnungspunkt:</w:t>
            </w:r>
            <w:bookmarkEnd w:id="8"/>
          </w:p>
        </w:tc>
        <w:tc>
          <w:tcPr>
            <w:tcW w:w="4141" w:type="dxa"/>
            <w:gridSpan w:val="3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Diskussion: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ED242C">
            <w:pPr>
              <w:pStyle w:val="Feldtext"/>
              <w:rPr>
                <w:rFonts w:cs="Calibri"/>
                <w:szCs w:val="24"/>
                <w:lang w:bidi="ar-SA"/>
              </w:rPr>
            </w:pPr>
            <w:r>
              <w:rPr>
                <w:rFonts w:cs="Calibri"/>
                <w:szCs w:val="24"/>
                <w:lang w:bidi="ar-SA"/>
              </w:rPr>
              <w:t xml:space="preserve"> </w:t>
            </w:r>
          </w:p>
          <w:p w:rsidR="00FE36DD" w:rsidRDefault="00FE36DD" w:rsidP="00631604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Beschlüsse: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RPr="008646BB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4D6520">
            <w:pPr>
              <w:pStyle w:val="Feldtext"/>
            </w:pPr>
            <w:r>
              <w:t>.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Aufgaben: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Zuständige Person: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0C11A9">
            <w:pPr>
              <w:pStyle w:val="Feldbeschriftung"/>
            </w:pPr>
            <w:r>
              <w:t>Termin: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0C11A9">
            <w:pPr>
              <w:pStyle w:val="Aufgaben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0C11A9">
            <w:pPr>
              <w:pStyle w:val="Aufgaben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0C11A9">
            <w:pPr>
              <w:pStyle w:val="Feldtext"/>
            </w:pPr>
          </w:p>
        </w:tc>
      </w:tr>
      <w:tr w:rsidR="00FE36DD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Tagesordnungspunkt:</w:t>
            </w:r>
          </w:p>
        </w:tc>
        <w:tc>
          <w:tcPr>
            <w:tcW w:w="4141" w:type="dxa"/>
            <w:gridSpan w:val="3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Diskussion: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Beschlüsse: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3C2DDB">
            <w:pPr>
              <w:pStyle w:val="Feldtext"/>
            </w:pPr>
            <w:r>
              <w:t>--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Aufgaben: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Zuständige Person: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Termin: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3C2DDB">
            <w:pPr>
              <w:pStyle w:val="Aufgaben"/>
            </w:pPr>
            <w:r>
              <w:t>--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Tagesordnungspunkt:</w:t>
            </w:r>
          </w:p>
        </w:tc>
        <w:tc>
          <w:tcPr>
            <w:tcW w:w="4141" w:type="dxa"/>
            <w:gridSpan w:val="3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Diskussion: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FE36DD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Beschlüsse: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Aufgaben: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Zuständige Person: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3C2DDB">
            <w:pPr>
              <w:pStyle w:val="Feldbeschriftung"/>
            </w:pPr>
            <w:r>
              <w:t>Termin: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773690">
            <w:pPr>
              <w:pStyle w:val="Aufgaben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733B9B">
            <w:pPr>
              <w:pStyle w:val="Feldtext"/>
            </w:pPr>
            <w:r>
              <w:t xml:space="preserve">Herr 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773690">
            <w:pPr>
              <w:pStyle w:val="Feldtext"/>
            </w:pPr>
          </w:p>
        </w:tc>
      </w:tr>
      <w:tr w:rsidR="00FE36DD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3C2DDB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Tagesordnungspunkt:</w:t>
            </w:r>
          </w:p>
        </w:tc>
        <w:tc>
          <w:tcPr>
            <w:tcW w:w="4141" w:type="dxa"/>
            <w:gridSpan w:val="3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Vortragender:</w:t>
            </w:r>
          </w:p>
        </w:tc>
        <w:tc>
          <w:tcPr>
            <w:tcW w:w="2057" w:type="dxa"/>
            <w:gridSpan w:val="3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Diskussion: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  <w:tr w:rsidR="00FE36DD" w:rsidRPr="008646BB" w:rsidTr="008646BB">
        <w:trPr>
          <w:trHeight w:val="1008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9B140F">
            <w:pPr>
              <w:pStyle w:val="Feldtext"/>
            </w:pPr>
          </w:p>
        </w:tc>
      </w:tr>
      <w:tr w:rsidR="00FE36DD" w:rsidTr="00733B9B">
        <w:trPr>
          <w:trHeight w:val="360"/>
        </w:trPr>
        <w:tc>
          <w:tcPr>
            <w:tcW w:w="2236" w:type="dxa"/>
            <w:gridSpan w:val="3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Beschlüsse:</w:t>
            </w:r>
          </w:p>
        </w:tc>
        <w:tc>
          <w:tcPr>
            <w:tcW w:w="7757" w:type="dxa"/>
            <w:gridSpan w:val="9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  <w:tr w:rsidR="00FE36DD" w:rsidTr="008646BB">
        <w:trPr>
          <w:trHeight w:val="360"/>
        </w:trPr>
        <w:tc>
          <w:tcPr>
            <w:tcW w:w="9993" w:type="dxa"/>
            <w:gridSpan w:val="12"/>
            <w:shd w:val="clear" w:color="auto" w:fill="auto"/>
          </w:tcPr>
          <w:p w:rsidR="00FE36DD" w:rsidRDefault="00FE36DD" w:rsidP="00894997">
            <w:pPr>
              <w:pStyle w:val="Feldtext"/>
            </w:pPr>
            <w:r>
              <w:t>--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Aufgaben: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Zuständige Person: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894997">
            <w:pPr>
              <w:pStyle w:val="Feldbeschriftung"/>
            </w:pPr>
            <w:r>
              <w:t>Termin: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733B9B" w:rsidP="009B140F">
            <w:pPr>
              <w:pStyle w:val="Aufgaben"/>
            </w:pPr>
            <w:r>
              <w:t>--</w:t>
            </w: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733B9B" w:rsidP="00894997">
            <w:pPr>
              <w:pStyle w:val="Feldtext"/>
            </w:pPr>
            <w:r>
              <w:t>--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733B9B" w:rsidP="00894997">
            <w:pPr>
              <w:pStyle w:val="Feldtext"/>
            </w:pPr>
            <w:r>
              <w:t>--</w:t>
            </w:r>
            <w:r w:rsidR="00FE36DD">
              <w:t>.</w:t>
            </w:r>
          </w:p>
        </w:tc>
      </w:tr>
      <w:tr w:rsidR="00FE36DD" w:rsidTr="00733B9B">
        <w:trPr>
          <w:trHeight w:val="360"/>
        </w:trPr>
        <w:tc>
          <w:tcPr>
            <w:tcW w:w="6377" w:type="dxa"/>
            <w:gridSpan w:val="6"/>
            <w:shd w:val="clear" w:color="auto" w:fill="auto"/>
          </w:tcPr>
          <w:p w:rsidR="00FE36DD" w:rsidRDefault="00FE36DD" w:rsidP="00894997">
            <w:pPr>
              <w:pStyle w:val="Aufgaben"/>
            </w:pPr>
          </w:p>
        </w:tc>
        <w:tc>
          <w:tcPr>
            <w:tcW w:w="2539" w:type="dxa"/>
            <w:gridSpan w:val="4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  <w:tc>
          <w:tcPr>
            <w:tcW w:w="1077" w:type="dxa"/>
            <w:gridSpan w:val="2"/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  <w:tr w:rsidR="00FE36DD" w:rsidTr="008646BB">
        <w:trPr>
          <w:trHeight w:hRule="exact" w:val="142"/>
        </w:trPr>
        <w:tc>
          <w:tcPr>
            <w:tcW w:w="99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E36DD" w:rsidRDefault="00FE36DD" w:rsidP="00894997">
            <w:pPr>
              <w:pStyle w:val="Feldtext"/>
            </w:pPr>
          </w:p>
        </w:tc>
      </w:tr>
    </w:tbl>
    <w:p w:rsidR="00736AC8" w:rsidRDefault="00736AC8" w:rsidP="00736AC8"/>
    <w:p w:rsidR="00B3560D" w:rsidRDefault="00B3560D"/>
    <w:sectPr w:rsidR="00B3560D" w:rsidSect="00D519A4">
      <w:headerReference w:type="default" r:id="rId10"/>
      <w:footerReference w:type="default" r:id="rId11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C8B" w:rsidRPr="00AE55F9" w:rsidRDefault="00590C8B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590C8B" w:rsidRPr="00AE55F9" w:rsidRDefault="00590C8B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590C8B">
    <w:pPr>
      <w:pStyle w:val="Fuzeile"/>
      <w:rPr>
        <w:b/>
      </w:rPr>
    </w:pPr>
    <w:r>
      <w:rPr>
        <w:noProof/>
        <w:lang w:val="de-DE" w:eastAsia="de-DE" w:bidi="ar-SA"/>
      </w:rPr>
      <w:pict>
        <v:group id="_x0000_s2059" style="position:absolute;margin-left:422.75pt;margin-top:-10.05pt;width:86.65pt;height:86.7pt;z-index:-251651072" coordorigin="9058,15625" coordsize="1733,173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9837;top:15785;width:954;height:1574;flip:x y" o:connectortype="straight" strokecolor="#a7bfde [1620]"/>
          <v:group id="_x0000_s2055" style="position:absolute;left:9058;top:15625;width:890;height:922;rotation:180" coordorigin="7907,4350" coordsize="2216,2216">
            <v:oval id="_x0000_s2056" style="position:absolute;left:7907;top:4350;width:2216;height:2216" fillcolor="#a7bfde [1620]" stroked="f"/>
            <v:oval id="_x0000_s2057" style="position:absolute;left:7961;top:4684;width:1813;height:1813" fillcolor="#d3dfee [820]" stroked="f"/>
            <v:oval id="_x0000_s2058" style="position:absolute;left:8006;top:5027;width:1375;height:1375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F0143346F00C479FBD9CECF7E2EE049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3-21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D1B7C">
          <w:rPr>
            <w:bCs/>
            <w:lang w:val="de-DE"/>
          </w:rPr>
          <w:t>21.03.2012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053457">
      <w:rPr>
        <w:b/>
        <w:noProof/>
        <w:color w:val="FFFFFF" w:themeColor="background1"/>
      </w:rPr>
      <w:t>2</w:t>
    </w:r>
    <w:r w:rsidR="00C223A8" w:rsidRPr="00231A15">
      <w:rPr>
        <w:b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C8B" w:rsidRPr="00AE55F9" w:rsidRDefault="00590C8B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590C8B" w:rsidRPr="00AE55F9" w:rsidRDefault="00590C8B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590C8B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pict>
        <v:group id="_x0000_s2050" style="position:absolute;left:0;text-align:left;margin-left:-40.1pt;margin-top:-12.85pt;width:44.5pt;height:46.1pt;rotation:-26859168fd;z-index:-251655168" coordorigin="7907,4350" coordsize="2216,2216">
          <v:oval id="_x0000_s2051" style="position:absolute;left:7907;top:4350;width:2216;height:2216" fillcolor="#a7bfde [1620]" stroked="f"/>
          <v:oval id="_x0000_s2052" style="position:absolute;left:7961;top:4684;width:1813;height:1813" fillcolor="#d3dfee [820]" stroked="f"/>
          <v:oval id="_x0000_s2053" style="position:absolute;left:8006;top:5027;width:1375;height:1375" fillcolor="#7ba0cd [2420]" stroked="f"/>
        </v:group>
      </w:pict>
    </w:r>
    <w:r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1.05pt;margin-top:13.85pt;width:494.8pt;height:19.2pt;flip:y;z-index:251660288" o:connectortype="straight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51DC"/>
    <w:multiLevelType w:val="hybridMultilevel"/>
    <w:tmpl w:val="6CFEDFA6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C7471"/>
    <w:multiLevelType w:val="hybridMultilevel"/>
    <w:tmpl w:val="E348F8A0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F578D"/>
    <w:multiLevelType w:val="hybridMultilevel"/>
    <w:tmpl w:val="E12E6498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D5F4C2A"/>
    <w:multiLevelType w:val="hybridMultilevel"/>
    <w:tmpl w:val="D1D2FB80"/>
    <w:lvl w:ilvl="0" w:tplc="84C6269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4553C"/>
    <w:multiLevelType w:val="hybridMultilevel"/>
    <w:tmpl w:val="54A25C84"/>
    <w:lvl w:ilvl="0" w:tplc="9CF8662A">
      <w:numFmt w:val="bullet"/>
      <w:lvlText w:val=""/>
      <w:lvlJc w:val="left"/>
      <w:pPr>
        <w:ind w:left="1125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6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_x0000_s2049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F16E7"/>
    <w:rsid w:val="00034CC0"/>
    <w:rsid w:val="000375DF"/>
    <w:rsid w:val="00053457"/>
    <w:rsid w:val="00072220"/>
    <w:rsid w:val="000B404F"/>
    <w:rsid w:val="000C11A9"/>
    <w:rsid w:val="000D067B"/>
    <w:rsid w:val="000D1701"/>
    <w:rsid w:val="002310B3"/>
    <w:rsid w:val="00231A15"/>
    <w:rsid w:val="00295C70"/>
    <w:rsid w:val="00325969"/>
    <w:rsid w:val="0035034F"/>
    <w:rsid w:val="00396E59"/>
    <w:rsid w:val="00460DE6"/>
    <w:rsid w:val="004831A9"/>
    <w:rsid w:val="00490A0D"/>
    <w:rsid w:val="004929BF"/>
    <w:rsid w:val="004973D2"/>
    <w:rsid w:val="004D6520"/>
    <w:rsid w:val="004E3979"/>
    <w:rsid w:val="004F37A1"/>
    <w:rsid w:val="004F4F2F"/>
    <w:rsid w:val="005206DF"/>
    <w:rsid w:val="00590C8B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836E39"/>
    <w:rsid w:val="0084630A"/>
    <w:rsid w:val="0086101B"/>
    <w:rsid w:val="008646BB"/>
    <w:rsid w:val="00893949"/>
    <w:rsid w:val="00907F8E"/>
    <w:rsid w:val="0091233A"/>
    <w:rsid w:val="009345AE"/>
    <w:rsid w:val="009A6B8A"/>
    <w:rsid w:val="009B140F"/>
    <w:rsid w:val="009C5EAF"/>
    <w:rsid w:val="00AE55F9"/>
    <w:rsid w:val="00B3029B"/>
    <w:rsid w:val="00B3560D"/>
    <w:rsid w:val="00B41DC2"/>
    <w:rsid w:val="00B8055C"/>
    <w:rsid w:val="00C223A8"/>
    <w:rsid w:val="00C26600"/>
    <w:rsid w:val="00C630A0"/>
    <w:rsid w:val="00C81D3B"/>
    <w:rsid w:val="00CB4700"/>
    <w:rsid w:val="00CC0E35"/>
    <w:rsid w:val="00CC6D45"/>
    <w:rsid w:val="00CD1B7C"/>
    <w:rsid w:val="00CF16E7"/>
    <w:rsid w:val="00D519A4"/>
    <w:rsid w:val="00D6435B"/>
    <w:rsid w:val="00D71D98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XGADXXX\Anwendungsdaten\Microsoft\Templates\Besprech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1AFF93D4D4FDBB9DD773DB8761C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A7C852-C6E6-4DD4-83FE-AF6975802A09}"/>
      </w:docPartPr>
      <w:docPartBody>
        <w:p w:rsidR="00164BAE" w:rsidRDefault="00DA768E">
          <w:pPr>
            <w:pStyle w:val="BF91AFF93D4D4FDBB9DD773DB8761C69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F0143346F00C479FBD9CECF7E2EE04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258BBB-CDB8-4977-8CF9-28E6AE0059DF}"/>
      </w:docPartPr>
      <w:docPartBody>
        <w:p w:rsidR="00164BAE" w:rsidRDefault="00DA768E">
          <w:pPr>
            <w:pStyle w:val="F0143346F00C479FBD9CECF7E2EE049D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A768E"/>
    <w:rsid w:val="00164BAE"/>
    <w:rsid w:val="00521E6E"/>
    <w:rsid w:val="0096329E"/>
    <w:rsid w:val="00A77302"/>
    <w:rsid w:val="00DA768E"/>
    <w:rsid w:val="00D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4B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F91AFF93D4D4FDBB9DD773DB8761C69">
    <w:name w:val="BF91AFF93D4D4FDBB9DD773DB8761C69"/>
    <w:rsid w:val="00164BAE"/>
  </w:style>
  <w:style w:type="paragraph" w:customStyle="1" w:styleId="F0143346F00C479FBD9CECF7E2EE049D">
    <w:name w:val="F0143346F00C479FBD9CECF7E2EE049D"/>
    <w:rsid w:val="00164B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32EDC8-1D70-4E4D-A15B-01865BC5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Besprechungsprotokoll.dotx</Template>
  <TotalTime>0</TotalTime>
  <Pages>3</Pages>
  <Words>350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</dc:creator>
  <cp:lastModifiedBy>hammel</cp:lastModifiedBy>
  <cp:revision>5</cp:revision>
  <cp:lastPrinted>2002-06-24T07:49:00Z</cp:lastPrinted>
  <dcterms:created xsi:type="dcterms:W3CDTF">2009-03-16T10:48:00Z</dcterms:created>
  <dcterms:modified xsi:type="dcterms:W3CDTF">2012-03-21T16:42:00Z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