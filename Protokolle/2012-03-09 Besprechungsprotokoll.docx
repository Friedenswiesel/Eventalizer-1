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E26048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9466A505CEBB467BA92BEBBA607B3D2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F71D69">
                  <w:rPr>
                    <w:bCs/>
                  </w:rPr>
                  <w:t>07.03.2012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A3313C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A3313C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F71D69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F71D69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4B03FE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F71D69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Projektkickoff</w:t>
            </w:r>
            <w:r w:rsidR="004B03FE">
              <w:rPr>
                <w:b w:val="0"/>
              </w:rPr>
              <w:t xml:space="preserve"> und Erstellung des Projekt-Exposé</w:t>
            </w:r>
          </w:p>
          <w:p w:rsidR="00733B9B" w:rsidRDefault="004B03FE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Initiale Anlage der Aufgabenliste</w:t>
            </w:r>
          </w:p>
          <w:p w:rsidR="00D61399" w:rsidRPr="008646BB" w:rsidRDefault="00D61399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Organisatorisches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95"/>
        <w:gridCol w:w="355"/>
        <w:gridCol w:w="1405"/>
        <w:gridCol w:w="927"/>
      </w:tblGrid>
      <w:tr w:rsidR="00BF2978" w:rsidRPr="00BF2978" w:rsidTr="004B03FE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9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B46BEC" w:rsidTr="004B03FE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95" w:type="dxa"/>
          </w:tcPr>
          <w:p w:rsidR="0021753F" w:rsidRDefault="00B46BEC">
            <w:pPr>
              <w:rPr>
                <w:lang w:val="de-DE"/>
              </w:rPr>
            </w:pPr>
            <w:r>
              <w:rPr>
                <w:lang w:val="de-DE"/>
              </w:rPr>
              <w:t xml:space="preserve">Das Brainstorming wird in Form einer </w:t>
            </w:r>
            <w:proofErr w:type="spellStart"/>
            <w:r>
              <w:rPr>
                <w:lang w:val="de-DE"/>
              </w:rPr>
              <w:t>MindMap</w:t>
            </w:r>
            <w:proofErr w:type="spellEnd"/>
            <w:r>
              <w:rPr>
                <w:lang w:val="de-DE"/>
              </w:rPr>
              <w:t xml:space="preserve"> gespeichert und anschließend diskutiert.</w:t>
            </w:r>
          </w:p>
          <w:p w:rsidR="00B46BEC" w:rsidRDefault="00B46BEC">
            <w:pPr>
              <w:rPr>
                <w:lang w:val="de-DE"/>
              </w:rPr>
            </w:pPr>
          </w:p>
          <w:p w:rsidR="00B46BEC" w:rsidRPr="0021753F" w:rsidRDefault="00B46BEC" w:rsidP="00B46BEC">
            <w:pPr>
              <w:rPr>
                <w:lang w:val="de-DE"/>
              </w:rPr>
            </w:pPr>
            <w:r>
              <w:rPr>
                <w:lang w:val="de-DE"/>
              </w:rPr>
              <w:t xml:space="preserve">Das Projekt-Exposé wird nach </w:t>
            </w:r>
            <w:proofErr w:type="spellStart"/>
            <w:r>
              <w:rPr>
                <w:lang w:val="de-DE"/>
              </w:rPr>
              <w:t>GoogleDocs</w:t>
            </w:r>
            <w:proofErr w:type="spellEnd"/>
            <w:r>
              <w:rPr>
                <w:lang w:val="de-DE"/>
              </w:rPr>
              <w:t xml:space="preserve"> übertragen. Anmerkungen und Überarbeitungen müssen bis Freitagmittag erfolgen.</w:t>
            </w:r>
          </w:p>
        </w:tc>
        <w:tc>
          <w:tcPr>
            <w:tcW w:w="355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5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4B03FE" w:rsidRPr="0021753F" w:rsidTr="004B03FE">
        <w:tc>
          <w:tcPr>
            <w:tcW w:w="625" w:type="dxa"/>
          </w:tcPr>
          <w:p w:rsidR="004B03FE" w:rsidRPr="0021753F" w:rsidRDefault="004B03FE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95" w:type="dxa"/>
          </w:tcPr>
          <w:p w:rsidR="004B03FE" w:rsidRPr="0021753F" w:rsidRDefault="004B03FE" w:rsidP="006B76C4">
            <w:pPr>
              <w:rPr>
                <w:lang w:val="de-DE"/>
              </w:rPr>
            </w:pPr>
            <w:r>
              <w:rPr>
                <w:lang w:val="de-DE"/>
              </w:rPr>
              <w:t>Die Aufgabenliste wird angelegt und Verantwortlichkeiten und Termine entsprechend zugeordnet. Siehe Anhang zum Protokoll.</w:t>
            </w:r>
          </w:p>
        </w:tc>
        <w:tc>
          <w:tcPr>
            <w:tcW w:w="355" w:type="dxa"/>
          </w:tcPr>
          <w:p w:rsidR="004B03FE" w:rsidRDefault="004B03FE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4B03FE" w:rsidRPr="0021753F" w:rsidRDefault="004B03FE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5" w:type="dxa"/>
          </w:tcPr>
          <w:p w:rsidR="004B03FE" w:rsidRDefault="004B03FE">
            <w:pPr>
              <w:rPr>
                <w:lang w:val="de-DE"/>
              </w:rPr>
            </w:pPr>
          </w:p>
          <w:p w:rsidR="004B03FE" w:rsidRPr="0021753F" w:rsidRDefault="004B03FE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4B03FE" w:rsidRPr="0021753F" w:rsidRDefault="004B03FE">
            <w:pPr>
              <w:rPr>
                <w:lang w:val="de-DE"/>
              </w:rPr>
            </w:pPr>
          </w:p>
        </w:tc>
      </w:tr>
      <w:tr w:rsidR="004B03FE" w:rsidRPr="004B03FE" w:rsidTr="004B03FE">
        <w:tc>
          <w:tcPr>
            <w:tcW w:w="625" w:type="dxa"/>
          </w:tcPr>
          <w:p w:rsidR="004B03FE" w:rsidRPr="0021753F" w:rsidRDefault="004B03FE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95" w:type="dxa"/>
          </w:tcPr>
          <w:p w:rsidR="004B03FE" w:rsidRDefault="00D61399" w:rsidP="00D61399">
            <w:pPr>
              <w:rPr>
                <w:lang w:val="de-DE"/>
              </w:rPr>
            </w:pPr>
            <w:r>
              <w:rPr>
                <w:lang w:val="de-DE"/>
              </w:rPr>
              <w:t xml:space="preserve">Bis zur endgültigen Festlegung der Dokumentenaustauschplattform werden die bis dahin erstellten Dokumente nach </w:t>
            </w:r>
            <w:proofErr w:type="spellStart"/>
            <w:r>
              <w:rPr>
                <w:lang w:val="de-DE"/>
              </w:rPr>
              <w:t>GoogleDocs</w:t>
            </w:r>
            <w:proofErr w:type="spellEnd"/>
            <w:r>
              <w:rPr>
                <w:lang w:val="de-DE"/>
              </w:rPr>
              <w:t xml:space="preserve"> überführt und den Projektmitgliedern zur Verfügung gestellt.</w:t>
            </w:r>
          </w:p>
          <w:p w:rsidR="00D61399" w:rsidRDefault="00D61399" w:rsidP="00D61399">
            <w:pPr>
              <w:rPr>
                <w:lang w:val="de-DE"/>
              </w:rPr>
            </w:pPr>
            <w:r>
              <w:rPr>
                <w:lang w:val="de-DE"/>
              </w:rPr>
              <w:t xml:space="preserve">Martin </w:t>
            </w:r>
            <w:proofErr w:type="spellStart"/>
            <w:r>
              <w:rPr>
                <w:lang w:val="de-DE"/>
              </w:rPr>
              <w:t>Garrels</w:t>
            </w:r>
            <w:proofErr w:type="spellEnd"/>
            <w:r>
              <w:rPr>
                <w:lang w:val="de-DE"/>
              </w:rPr>
              <w:t xml:space="preserve"> schreibt alle Protokolle.</w:t>
            </w:r>
          </w:p>
          <w:p w:rsidR="00A3313C" w:rsidRPr="0021753F" w:rsidRDefault="00A3313C" w:rsidP="00D61399">
            <w:pPr>
              <w:rPr>
                <w:lang w:val="de-DE"/>
              </w:rPr>
            </w:pPr>
            <w:r>
              <w:rPr>
                <w:lang w:val="de-DE"/>
              </w:rPr>
              <w:t xml:space="preserve">Jeden Mittwoch werden direkt nach der Arbeit die aktuellen Arbeitsstände und Informationen in einem gemeinsamen </w:t>
            </w:r>
            <w:proofErr w:type="spellStart"/>
            <w:r>
              <w:rPr>
                <w:lang w:val="de-DE"/>
              </w:rPr>
              <w:t>JourFix</w:t>
            </w:r>
            <w:proofErr w:type="spellEnd"/>
            <w:r>
              <w:rPr>
                <w:lang w:val="de-DE"/>
              </w:rPr>
              <w:t xml:space="preserve"> ausgetauscht. </w:t>
            </w:r>
          </w:p>
        </w:tc>
        <w:tc>
          <w:tcPr>
            <w:tcW w:w="355" w:type="dxa"/>
          </w:tcPr>
          <w:p w:rsidR="004B03FE" w:rsidRDefault="00D6139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D61399" w:rsidRDefault="00D61399" w:rsidP="00BF2978">
            <w:pPr>
              <w:jc w:val="center"/>
              <w:rPr>
                <w:lang w:val="de-DE"/>
              </w:rPr>
            </w:pPr>
          </w:p>
          <w:p w:rsidR="00D61399" w:rsidRDefault="00D61399" w:rsidP="00BF2978">
            <w:pPr>
              <w:jc w:val="center"/>
              <w:rPr>
                <w:lang w:val="de-DE"/>
              </w:rPr>
            </w:pPr>
          </w:p>
          <w:p w:rsidR="00D61399" w:rsidRDefault="00D61399" w:rsidP="00BF2978">
            <w:pPr>
              <w:jc w:val="center"/>
              <w:rPr>
                <w:lang w:val="de-DE"/>
              </w:rPr>
            </w:pPr>
          </w:p>
          <w:p w:rsidR="00D61399" w:rsidRDefault="00D6139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A3313C" w:rsidRPr="0021753F" w:rsidRDefault="00A3313C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  <w:bookmarkStart w:id="0" w:name="_GoBack"/>
            <w:bookmarkEnd w:id="0"/>
          </w:p>
        </w:tc>
        <w:tc>
          <w:tcPr>
            <w:tcW w:w="1405" w:type="dxa"/>
          </w:tcPr>
          <w:p w:rsidR="004B03FE" w:rsidRDefault="004B03FE">
            <w:pPr>
              <w:rPr>
                <w:lang w:val="de-DE"/>
              </w:rPr>
            </w:pPr>
          </w:p>
          <w:p w:rsidR="00D61399" w:rsidRDefault="00D61399">
            <w:pPr>
              <w:rPr>
                <w:lang w:val="de-DE"/>
              </w:rPr>
            </w:pPr>
          </w:p>
          <w:p w:rsidR="00D61399" w:rsidRDefault="00D61399">
            <w:pPr>
              <w:rPr>
                <w:lang w:val="de-DE"/>
              </w:rPr>
            </w:pPr>
          </w:p>
          <w:p w:rsidR="00D61399" w:rsidRDefault="00D61399">
            <w:pPr>
              <w:rPr>
                <w:lang w:val="de-DE"/>
              </w:rPr>
            </w:pPr>
          </w:p>
          <w:p w:rsidR="00D61399" w:rsidRPr="0021753F" w:rsidRDefault="00D6139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</w:tc>
        <w:tc>
          <w:tcPr>
            <w:tcW w:w="927" w:type="dxa"/>
          </w:tcPr>
          <w:p w:rsidR="004B03FE" w:rsidRPr="0021753F" w:rsidRDefault="004B03FE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D69" w:rsidRPr="00AE55F9" w:rsidRDefault="00F71D6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F71D69" w:rsidRPr="00AE55F9" w:rsidRDefault="00F71D6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1BED42F" wp14:editId="10DEAF4C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2-03-07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F71D69">
          <w:rPr>
            <w:bCs/>
            <w:lang w:val="de-DE"/>
          </w:rPr>
          <w:t>07.03.2012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A3313C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D69" w:rsidRPr="00AE55F9" w:rsidRDefault="00F71D6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F71D69" w:rsidRPr="00AE55F9" w:rsidRDefault="00F71D6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69"/>
    <w:rsid w:val="00034CC0"/>
    <w:rsid w:val="000375DF"/>
    <w:rsid w:val="00072220"/>
    <w:rsid w:val="000B404F"/>
    <w:rsid w:val="000C11A9"/>
    <w:rsid w:val="000D067B"/>
    <w:rsid w:val="000D1701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60DE6"/>
    <w:rsid w:val="004831A9"/>
    <w:rsid w:val="004929BF"/>
    <w:rsid w:val="004973D2"/>
    <w:rsid w:val="004B03FE"/>
    <w:rsid w:val="004B0D19"/>
    <w:rsid w:val="004D6520"/>
    <w:rsid w:val="004E3979"/>
    <w:rsid w:val="004F37A1"/>
    <w:rsid w:val="004F4F2F"/>
    <w:rsid w:val="005206DF"/>
    <w:rsid w:val="00592CE5"/>
    <w:rsid w:val="005C72CD"/>
    <w:rsid w:val="005E388D"/>
    <w:rsid w:val="00631604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3313C"/>
    <w:rsid w:val="00A80615"/>
    <w:rsid w:val="00AE55F9"/>
    <w:rsid w:val="00B2040B"/>
    <w:rsid w:val="00B3029B"/>
    <w:rsid w:val="00B3560D"/>
    <w:rsid w:val="00B41DC2"/>
    <w:rsid w:val="00B4641C"/>
    <w:rsid w:val="00B46BEC"/>
    <w:rsid w:val="00B8055C"/>
    <w:rsid w:val="00BB3197"/>
    <w:rsid w:val="00BF2978"/>
    <w:rsid w:val="00C223A8"/>
    <w:rsid w:val="00C26600"/>
    <w:rsid w:val="00C630A0"/>
    <w:rsid w:val="00C81D3B"/>
    <w:rsid w:val="00CC0E35"/>
    <w:rsid w:val="00CC6D45"/>
    <w:rsid w:val="00CF16E7"/>
    <w:rsid w:val="00D519A4"/>
    <w:rsid w:val="00D61399"/>
    <w:rsid w:val="00D6435B"/>
    <w:rsid w:val="00D71D98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71D69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66A505CEBB467BA92BEBBA607B3D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2C8C42-96AB-44E7-BEA8-6CBD29E12182}"/>
      </w:docPartPr>
      <w:docPartBody>
        <w:p w:rsidR="00000000" w:rsidRDefault="00DA768E">
          <w:pPr>
            <w:pStyle w:val="9466A505CEBB467BA92BEBBA607B3D2D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466A505CEBB467BA92BEBBA607B3D2D">
    <w:name w:val="9466A505CEBB467BA92BEBBA607B3D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466A505CEBB467BA92BEBBA607B3D2D">
    <w:name w:val="9466A505CEBB467BA92BEBBA607B3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C54BBB-C7D8-4C8D-AF8D-FBEC499F3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141</Words>
  <Characters>1025</Characters>
  <Application>Microsoft Office Word</Application>
  <DocSecurity>0</DocSecurity>
  <Lines>146</Lines>
  <Paragraphs>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2</cp:revision>
  <cp:lastPrinted>2002-06-24T07:49:00Z</cp:lastPrinted>
  <dcterms:created xsi:type="dcterms:W3CDTF">2012-03-27T14:59:00Z</dcterms:created>
  <dcterms:modified xsi:type="dcterms:W3CDTF">2012-03-27T15:57:00Z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