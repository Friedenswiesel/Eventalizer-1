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bookmarkStart w:id="0" w:name="_GoBack"/>
            <w:bookmarkEnd w:id="0"/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08745E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0FED0C478C7442DC89338A39C6ABC5C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5-02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447168">
                  <w:rPr>
                    <w:bCs/>
                  </w:rPr>
                  <w:t>02.05.2012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DC41F1">
            <w:pPr>
              <w:pStyle w:val="Besprechungsinformationen"/>
            </w:pPr>
            <w:r>
              <w:t>16:30</w:t>
            </w:r>
            <w:r w:rsidR="00F23517">
              <w:t xml:space="preserve"> </w:t>
            </w:r>
            <w:r w:rsidR="00AE55F9">
              <w:t xml:space="preserve">bis </w:t>
            </w:r>
            <w:r>
              <w:t>18</w:t>
            </w:r>
            <w:r w:rsidR="008646BB">
              <w:t>:</w:t>
            </w:r>
            <w:r>
              <w:t xml:space="preserve">00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781A79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781A79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>Martin Garrels</w:t>
            </w:r>
          </w:p>
        </w:tc>
      </w:tr>
      <w:tr w:rsidR="00D519A4" w:rsidRPr="00447168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781A79">
            <w:pPr>
              <w:pStyle w:val="Feldtext"/>
            </w:pPr>
            <w:r>
              <w:t>Matthias Beer, Alexander Benölken, Martin Garrels, Felix Schulze Mönking, Felix Wessel</w:t>
            </w:r>
          </w:p>
        </w:tc>
      </w:tr>
      <w:tr w:rsidR="008646BB" w:rsidRPr="006270DE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B015A6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Besprechung Feedback 21.04.</w:t>
            </w:r>
          </w:p>
          <w:p w:rsidR="00733B9B" w:rsidRDefault="00455764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Besprechung Pflichtenheft</w:t>
            </w:r>
          </w:p>
          <w:p w:rsidR="00733B9B" w:rsidRPr="008646BB" w:rsidRDefault="006270DE" w:rsidP="006270DE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Aufteilung der PeerReview</w:t>
            </w: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97"/>
        <w:gridCol w:w="355"/>
        <w:gridCol w:w="1403"/>
        <w:gridCol w:w="927"/>
      </w:tblGrid>
      <w:tr w:rsidR="00BF2978" w:rsidRPr="00BF2978" w:rsidTr="00447168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79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5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03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21753F" w:rsidTr="00447168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797" w:type="dxa"/>
          </w:tcPr>
          <w:p w:rsidR="0021753F" w:rsidRDefault="00781A79">
            <w:pPr>
              <w:rPr>
                <w:lang w:val="de-DE"/>
              </w:rPr>
            </w:pPr>
            <w:r>
              <w:rPr>
                <w:lang w:val="de-DE"/>
              </w:rPr>
              <w:t>Sequenzdiagramm</w:t>
            </w:r>
            <w:r w:rsidR="001B08A7">
              <w:rPr>
                <w:lang w:val="de-DE"/>
              </w:rPr>
              <w:t xml:space="preserve"> (Interaktionsdiagramm)</w:t>
            </w:r>
            <w:r>
              <w:rPr>
                <w:lang w:val="de-DE"/>
              </w:rPr>
              <w:t>: Ist durch SpringRoo Architektur vorgegeben, daher wird nur exemplarisch ein Sequenzdiagramm erstellt.</w:t>
            </w:r>
          </w:p>
          <w:p w:rsidR="00781A79" w:rsidRDefault="00781A79">
            <w:pPr>
              <w:rPr>
                <w:lang w:val="de-DE"/>
              </w:rPr>
            </w:pPr>
            <w:r>
              <w:rPr>
                <w:lang w:val="de-DE"/>
              </w:rPr>
              <w:t xml:space="preserve">Aktivitätsdiagramm: </w:t>
            </w:r>
            <w:r w:rsidR="00B015A6">
              <w:rPr>
                <w:lang w:val="de-DE"/>
              </w:rPr>
              <w:t xml:space="preserve">Nur die Interaktion Benutzer </w:t>
            </w:r>
            <w:r w:rsidR="00B015A6" w:rsidRPr="00B015A6">
              <w:rPr>
                <w:lang w:val="de-DE"/>
              </w:rPr>
              <w:sym w:font="Wingdings" w:char="F0F3"/>
            </w:r>
            <w:r w:rsidR="00B015A6">
              <w:rPr>
                <w:lang w:val="de-DE"/>
              </w:rPr>
              <w:t xml:space="preserve"> System/Software für organisieren, teilnehmen und registrieren (für klassischer Loging).</w:t>
            </w:r>
          </w:p>
          <w:p w:rsidR="00B015A6" w:rsidRDefault="00B015A6">
            <w:pPr>
              <w:rPr>
                <w:lang w:val="de-DE"/>
              </w:rPr>
            </w:pPr>
            <w:r>
              <w:rPr>
                <w:lang w:val="de-DE"/>
              </w:rPr>
              <w:t>Technisch wird das „Registrieren des Benutzers“ nicht umgesetzt (zu viel Aufwand); in der prototypischen Implementierung wird der Login per OAuth (via Google-ID) fokussiert.</w:t>
            </w:r>
          </w:p>
          <w:p w:rsidR="00B015A6" w:rsidRPr="0021753F" w:rsidRDefault="0017320A" w:rsidP="00455764">
            <w:pPr>
              <w:rPr>
                <w:lang w:val="de-DE"/>
              </w:rPr>
            </w:pPr>
            <w:r>
              <w:rPr>
                <w:lang w:val="de-DE"/>
              </w:rPr>
              <w:t>E-Mail-Adresse wird als UID für Login verwendet.</w:t>
            </w:r>
          </w:p>
        </w:tc>
        <w:tc>
          <w:tcPr>
            <w:tcW w:w="355" w:type="dxa"/>
          </w:tcPr>
          <w:p w:rsidR="0021753F" w:rsidRDefault="00B015A6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  <w:p w:rsidR="00B015A6" w:rsidRDefault="00B015A6" w:rsidP="00BF2978">
            <w:pPr>
              <w:jc w:val="center"/>
              <w:rPr>
                <w:lang w:val="de-DE"/>
              </w:rPr>
            </w:pPr>
          </w:p>
          <w:p w:rsidR="00B015A6" w:rsidRDefault="00B015A6" w:rsidP="00BF2978">
            <w:pPr>
              <w:jc w:val="center"/>
              <w:rPr>
                <w:lang w:val="de-DE"/>
              </w:rPr>
            </w:pPr>
          </w:p>
          <w:p w:rsidR="00B015A6" w:rsidRDefault="00B015A6" w:rsidP="00BF2978">
            <w:pPr>
              <w:jc w:val="center"/>
              <w:rPr>
                <w:lang w:val="de-DE"/>
              </w:rPr>
            </w:pPr>
          </w:p>
          <w:p w:rsidR="00B015A6" w:rsidRDefault="00B015A6" w:rsidP="00BF2978">
            <w:pPr>
              <w:jc w:val="center"/>
              <w:rPr>
                <w:lang w:val="de-DE"/>
              </w:rPr>
            </w:pPr>
          </w:p>
          <w:p w:rsidR="00B015A6" w:rsidRPr="0021753F" w:rsidRDefault="00B015A6" w:rsidP="00B015A6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03" w:type="dxa"/>
          </w:tcPr>
          <w:p w:rsidR="0021753F" w:rsidRDefault="0021753F">
            <w:pPr>
              <w:rPr>
                <w:lang w:val="de-DE"/>
              </w:rPr>
            </w:pPr>
          </w:p>
          <w:p w:rsidR="00B015A6" w:rsidRDefault="00B015A6">
            <w:pPr>
              <w:rPr>
                <w:lang w:val="de-DE"/>
              </w:rPr>
            </w:pPr>
          </w:p>
          <w:p w:rsidR="00B015A6" w:rsidRDefault="00B015A6">
            <w:pPr>
              <w:rPr>
                <w:lang w:val="de-DE"/>
              </w:rPr>
            </w:pPr>
          </w:p>
          <w:p w:rsidR="00B015A6" w:rsidRDefault="00B015A6">
            <w:pPr>
              <w:rPr>
                <w:lang w:val="de-DE"/>
              </w:rPr>
            </w:pPr>
          </w:p>
          <w:p w:rsidR="00B015A6" w:rsidRDefault="00B015A6">
            <w:pPr>
              <w:rPr>
                <w:lang w:val="de-DE"/>
              </w:rPr>
            </w:pPr>
          </w:p>
          <w:p w:rsidR="00B015A6" w:rsidRPr="0021753F" w:rsidRDefault="00B015A6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21753F" w:rsidRPr="00455764" w:rsidTr="00447168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97" w:type="dxa"/>
          </w:tcPr>
          <w:p w:rsidR="0021753F" w:rsidRDefault="00455764">
            <w:pPr>
              <w:rPr>
                <w:lang w:val="de-DE"/>
              </w:rPr>
            </w:pPr>
            <w:r>
              <w:rPr>
                <w:lang w:val="de-DE"/>
              </w:rPr>
              <w:t>Der aktuelle Stand des Pflichtenhefts wird besprochen.</w:t>
            </w:r>
          </w:p>
          <w:p w:rsidR="00504949" w:rsidRDefault="00455764" w:rsidP="00504949">
            <w:pPr>
              <w:rPr>
                <w:lang w:val="de-DE"/>
              </w:rPr>
            </w:pPr>
            <w:r>
              <w:rPr>
                <w:lang w:val="de-DE"/>
              </w:rPr>
              <w:t>F40/F50 (Freundesliste/Blockierliste) wird ggf. prototypisch nicht umgesetzt.</w:t>
            </w:r>
          </w:p>
          <w:p w:rsidR="00504949" w:rsidRPr="0021753F" w:rsidRDefault="00504949" w:rsidP="006270DE">
            <w:pPr>
              <w:rPr>
                <w:lang w:val="de-DE"/>
              </w:rPr>
            </w:pPr>
            <w:r>
              <w:rPr>
                <w:lang w:val="de-DE"/>
              </w:rPr>
              <w:t>Diskussion: Umsetzung/Berücksichtigung von Kategorie und Ort. Idee ist, dass nach der Auswahl der Kategorie die zugehörigen Orte angezeigt werden (z.B. a</w:t>
            </w:r>
            <w:r w:rsidR="006270DE">
              <w:rPr>
                <w:lang w:val="de-DE"/>
              </w:rPr>
              <w:t>lle Kartbah</w:t>
            </w:r>
            <w:r>
              <w:rPr>
                <w:lang w:val="de-DE"/>
              </w:rPr>
              <w:t>nen bei Auswahl von „Go-Kart“ als Kategorie).</w:t>
            </w:r>
            <w:r w:rsidR="006270DE">
              <w:rPr>
                <w:lang w:val="de-DE"/>
              </w:rPr>
              <w:t xml:space="preserve"> Alternative: Es werden die bisher vom Benutzer verwendeten Orte angezeigt.</w:t>
            </w:r>
            <w:r>
              <w:rPr>
                <w:lang w:val="de-DE"/>
              </w:rPr>
              <w:t xml:space="preserve"> Analysieren: Umsetzung im Pflichtenheft/Feinkonzept, aber nicht in der prototypischen Implementierung.</w:t>
            </w:r>
          </w:p>
        </w:tc>
        <w:tc>
          <w:tcPr>
            <w:tcW w:w="355" w:type="dxa"/>
          </w:tcPr>
          <w:p w:rsid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504949" w:rsidRDefault="00504949" w:rsidP="00BF2978">
            <w:pPr>
              <w:jc w:val="center"/>
              <w:rPr>
                <w:lang w:val="de-DE"/>
              </w:rPr>
            </w:pPr>
          </w:p>
          <w:p w:rsidR="00504949" w:rsidRDefault="00504949" w:rsidP="00BF2978">
            <w:pPr>
              <w:jc w:val="center"/>
              <w:rPr>
                <w:lang w:val="de-DE"/>
              </w:rPr>
            </w:pPr>
          </w:p>
          <w:p w:rsidR="00504949" w:rsidRPr="0021753F" w:rsidRDefault="00504949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03" w:type="dxa"/>
          </w:tcPr>
          <w:p w:rsidR="0021753F" w:rsidRDefault="0021753F">
            <w:pPr>
              <w:rPr>
                <w:lang w:val="de-DE"/>
              </w:rPr>
            </w:pPr>
          </w:p>
          <w:p w:rsidR="00504949" w:rsidRDefault="00504949">
            <w:pPr>
              <w:rPr>
                <w:lang w:val="de-DE"/>
              </w:rPr>
            </w:pPr>
          </w:p>
          <w:p w:rsidR="00504949" w:rsidRDefault="00504949">
            <w:pPr>
              <w:rPr>
                <w:lang w:val="de-DE"/>
              </w:rPr>
            </w:pPr>
          </w:p>
          <w:p w:rsidR="00504949" w:rsidRPr="0021753F" w:rsidRDefault="00504949">
            <w:pPr>
              <w:rPr>
                <w:lang w:val="de-DE"/>
              </w:rPr>
            </w:pPr>
            <w:r>
              <w:rPr>
                <w:lang w:val="de-DE"/>
              </w:rPr>
              <w:t>Beer</w:t>
            </w:r>
          </w:p>
        </w:tc>
        <w:tc>
          <w:tcPr>
            <w:tcW w:w="927" w:type="dxa"/>
          </w:tcPr>
          <w:p w:rsidR="0021753F" w:rsidRDefault="0021753F">
            <w:pPr>
              <w:rPr>
                <w:lang w:val="de-DE"/>
              </w:rPr>
            </w:pPr>
          </w:p>
          <w:p w:rsidR="001B08A7" w:rsidRDefault="001B08A7">
            <w:pPr>
              <w:rPr>
                <w:lang w:val="de-DE"/>
              </w:rPr>
            </w:pPr>
          </w:p>
          <w:p w:rsidR="001B08A7" w:rsidRDefault="001B08A7">
            <w:pPr>
              <w:rPr>
                <w:lang w:val="de-DE"/>
              </w:rPr>
            </w:pPr>
          </w:p>
          <w:p w:rsidR="001B08A7" w:rsidRPr="0021753F" w:rsidRDefault="001B08A7">
            <w:pPr>
              <w:rPr>
                <w:lang w:val="de-DE"/>
              </w:rPr>
            </w:pPr>
            <w:r>
              <w:rPr>
                <w:lang w:val="de-DE"/>
              </w:rPr>
              <w:t>09.05.</w:t>
            </w:r>
          </w:p>
        </w:tc>
      </w:tr>
      <w:tr w:rsidR="0021753F" w:rsidRPr="00455764" w:rsidTr="00447168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97" w:type="dxa"/>
          </w:tcPr>
          <w:p w:rsidR="0021753F" w:rsidRDefault="001B08A7">
            <w:pPr>
              <w:rPr>
                <w:lang w:val="de-DE"/>
              </w:rPr>
            </w:pPr>
            <w:r>
              <w:rPr>
                <w:lang w:val="de-DE"/>
              </w:rPr>
              <w:t>Architektur</w:t>
            </w:r>
            <w:r w:rsidR="0069128F">
              <w:rPr>
                <w:lang w:val="de-DE"/>
              </w:rPr>
              <w:t>konzept: Wessel, Beer</w:t>
            </w:r>
          </w:p>
          <w:p w:rsidR="0069128F" w:rsidRDefault="0069128F">
            <w:pPr>
              <w:rPr>
                <w:lang w:val="de-DE"/>
              </w:rPr>
            </w:pPr>
            <w:r>
              <w:rPr>
                <w:lang w:val="de-DE"/>
              </w:rPr>
              <w:t>Lastenheft/Pflichtenheft: Benöl</w:t>
            </w:r>
            <w:r w:rsidR="00447168">
              <w:rPr>
                <w:lang w:val="de-DE"/>
              </w:rPr>
              <w:t xml:space="preserve">ken, Garrels, Wiebeler, Schulze </w:t>
            </w:r>
            <w:r>
              <w:rPr>
                <w:lang w:val="de-DE"/>
              </w:rPr>
              <w:t>Mönking</w:t>
            </w:r>
            <w:r w:rsidR="00447168">
              <w:rPr>
                <w:lang w:val="de-DE"/>
              </w:rPr>
              <w:t>.</w:t>
            </w:r>
          </w:p>
          <w:p w:rsidR="0069128F" w:rsidRDefault="0069128F">
            <w:pPr>
              <w:rPr>
                <w:lang w:val="de-DE"/>
              </w:rPr>
            </w:pPr>
            <w:r>
              <w:rPr>
                <w:lang w:val="de-DE"/>
              </w:rPr>
              <w:t>Für jedes Teammitglied wurde ein eigenes ReviewProtokoll in GIT angelegt.</w:t>
            </w:r>
          </w:p>
          <w:p w:rsidR="0069128F" w:rsidRPr="0021753F" w:rsidRDefault="0069128F">
            <w:pPr>
              <w:rPr>
                <w:lang w:val="de-DE"/>
              </w:rPr>
            </w:pPr>
            <w:r>
              <w:rPr>
                <w:lang w:val="de-DE"/>
              </w:rPr>
              <w:t>Rücksendung ReviewDokumente ist am 07.05.2012</w:t>
            </w:r>
            <w:r w:rsidR="00447168">
              <w:rPr>
                <w:lang w:val="de-DE"/>
              </w:rPr>
              <w:t>.</w:t>
            </w:r>
          </w:p>
        </w:tc>
        <w:tc>
          <w:tcPr>
            <w:tcW w:w="355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1403" w:type="dxa"/>
          </w:tcPr>
          <w:p w:rsidR="0021753F" w:rsidRPr="0021753F" w:rsidRDefault="0069128F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21753F" w:rsidRPr="0021753F" w:rsidRDefault="0069128F">
            <w:pPr>
              <w:rPr>
                <w:lang w:val="de-DE"/>
              </w:rPr>
            </w:pPr>
            <w:r>
              <w:rPr>
                <w:lang w:val="de-DE"/>
              </w:rPr>
              <w:t>07.05.</w:t>
            </w: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45E" w:rsidRPr="00AE55F9" w:rsidRDefault="0008745E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08745E" w:rsidRPr="00AE55F9" w:rsidRDefault="0008745E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381DA5">
    <w:pPr>
      <w:pStyle w:val="Fuzeile"/>
      <w:rPr>
        <w:b/>
      </w:rPr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4F09A07" wp14:editId="1D51BACA">
              <wp:simplePos x="0" y="0"/>
              <wp:positionH relativeFrom="column">
                <wp:posOffset>5368925</wp:posOffset>
              </wp:positionH>
              <wp:positionV relativeFrom="paragraph">
                <wp:posOffset>-127635</wp:posOffset>
              </wp:positionV>
              <wp:extent cx="1100455" cy="1101090"/>
              <wp:effectExtent l="6350" t="5715" r="7620" b="7620"/>
              <wp:wrapNone/>
              <wp:docPr id="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00455" cy="1101090"/>
                        <a:chOff x="9058" y="15625"/>
                        <a:chExt cx="1733" cy="1734"/>
                      </a:xfrm>
                    </wpg:grpSpPr>
                    <wps:wsp>
                      <wps:cNvPr id="3" name="AutoShape 6"/>
                      <wps:cNvCnPr>
                        <a:cxnSpLocks noChangeShapeType="1"/>
                      </wps:cNvCnPr>
                      <wps:spPr bwMode="auto">
                        <a:xfrm flipH="1" flipV="1">
                          <a:off x="9837" y="15785"/>
                          <a:ext cx="954" cy="15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7"/>
                      <wpg:cNvGrpSpPr>
                        <a:grpSpLocks/>
                      </wpg:cNvGrpSpPr>
                      <wpg:grpSpPr bwMode="auto">
                        <a:xfrm rot="10800000">
                          <a:off x="9058" y="15625"/>
                          <a:ext cx="890" cy="922"/>
                          <a:chOff x="7907" y="4350"/>
                          <a:chExt cx="2216" cy="2216"/>
                        </a:xfrm>
                      </wpg:grpSpPr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907" y="4350"/>
                            <a:ext cx="2216" cy="221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961" y="4684"/>
                            <a:ext cx="1813" cy="181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006" y="5027"/>
                            <a:ext cx="1375" cy="13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837;top:15785;width:954;height:15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    <v:group id="Group 7" o:spid="_x0000_s102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    <v:oval id="Oval 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    <v:oval id="Oval 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    <v:oval id="Oval 1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    </v:group>
            </v:group>
          </w:pict>
        </mc:Fallback>
      </mc:AlternateConten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5-02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447168">
          <w:rPr>
            <w:bCs/>
            <w:lang w:val="de-DE"/>
          </w:rPr>
          <w:t>02.05.2012</w:t>
        </w:r>
      </w:sdtContent>
    </w:sdt>
    <w:r w:rsidR="00231A15">
      <w:tab/>
    </w:r>
    <w:r w:rsidR="00C223A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223A8" w:rsidRPr="00231A15">
      <w:rPr>
        <w:b/>
        <w:color w:val="FFFFFF" w:themeColor="background1"/>
      </w:rPr>
      <w:fldChar w:fldCharType="separate"/>
    </w:r>
    <w:r w:rsidR="00A72D40">
      <w:rPr>
        <w:b/>
        <w:noProof/>
        <w:color w:val="FFFFFF" w:themeColor="background1"/>
      </w:rPr>
      <w:t>1</w:t>
    </w:r>
    <w:r w:rsidR="00C223A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45E" w:rsidRPr="00AE55F9" w:rsidRDefault="0008745E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08745E" w:rsidRPr="00AE55F9" w:rsidRDefault="0008745E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 wp14:anchorId="76F35D96" wp14:editId="715A4C3C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1DA5">
      <w:rPr>
        <w:noProof/>
        <w:szCs w:val="20"/>
        <w:lang w:val="de-DE" w:eastAsia="de-DE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-267335</wp:posOffset>
              </wp:positionH>
              <wp:positionV relativeFrom="paragraph">
                <wp:posOffset>175895</wp:posOffset>
              </wp:positionV>
              <wp:extent cx="6283960" cy="243840"/>
              <wp:effectExtent l="8890" t="13970" r="12700" b="889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1.05pt;margin-top:13.85pt;width:494.8pt;height:1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    </w:pict>
        </mc:Fallback>
      </mc:AlternateConten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"Eventalizer"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79"/>
    <w:rsid w:val="00034CC0"/>
    <w:rsid w:val="000375DF"/>
    <w:rsid w:val="00072220"/>
    <w:rsid w:val="0008745E"/>
    <w:rsid w:val="000B404F"/>
    <w:rsid w:val="000C11A9"/>
    <w:rsid w:val="000D067B"/>
    <w:rsid w:val="000D1701"/>
    <w:rsid w:val="0017320A"/>
    <w:rsid w:val="001B08A7"/>
    <w:rsid w:val="001D4A14"/>
    <w:rsid w:val="0021753F"/>
    <w:rsid w:val="00225A6B"/>
    <w:rsid w:val="002310B3"/>
    <w:rsid w:val="00231A15"/>
    <w:rsid w:val="00295C70"/>
    <w:rsid w:val="00325969"/>
    <w:rsid w:val="0035034F"/>
    <w:rsid w:val="00381DA5"/>
    <w:rsid w:val="00396E59"/>
    <w:rsid w:val="00447168"/>
    <w:rsid w:val="00455764"/>
    <w:rsid w:val="00460DE6"/>
    <w:rsid w:val="004831A9"/>
    <w:rsid w:val="004929BF"/>
    <w:rsid w:val="004973D2"/>
    <w:rsid w:val="004B0D19"/>
    <w:rsid w:val="004D6520"/>
    <w:rsid w:val="004E3979"/>
    <w:rsid w:val="004F37A1"/>
    <w:rsid w:val="004F4F2F"/>
    <w:rsid w:val="00504949"/>
    <w:rsid w:val="005206DF"/>
    <w:rsid w:val="00592CE5"/>
    <w:rsid w:val="005C72CD"/>
    <w:rsid w:val="005E388D"/>
    <w:rsid w:val="006270DE"/>
    <w:rsid w:val="00631604"/>
    <w:rsid w:val="0069128F"/>
    <w:rsid w:val="00733B9B"/>
    <w:rsid w:val="00736AC8"/>
    <w:rsid w:val="007370B2"/>
    <w:rsid w:val="0077557B"/>
    <w:rsid w:val="00781A79"/>
    <w:rsid w:val="007830E8"/>
    <w:rsid w:val="00784EC3"/>
    <w:rsid w:val="0082385B"/>
    <w:rsid w:val="00836E39"/>
    <w:rsid w:val="0084630A"/>
    <w:rsid w:val="0086101B"/>
    <w:rsid w:val="008646BB"/>
    <w:rsid w:val="00893949"/>
    <w:rsid w:val="00907F8E"/>
    <w:rsid w:val="009345AE"/>
    <w:rsid w:val="009A6B8A"/>
    <w:rsid w:val="009B140F"/>
    <w:rsid w:val="009C5EAF"/>
    <w:rsid w:val="00A72D40"/>
    <w:rsid w:val="00A80615"/>
    <w:rsid w:val="00AE55F9"/>
    <w:rsid w:val="00B015A6"/>
    <w:rsid w:val="00B2040B"/>
    <w:rsid w:val="00B3029B"/>
    <w:rsid w:val="00B3560D"/>
    <w:rsid w:val="00B41DC2"/>
    <w:rsid w:val="00B4641C"/>
    <w:rsid w:val="00B8055C"/>
    <w:rsid w:val="00BB3197"/>
    <w:rsid w:val="00BF2978"/>
    <w:rsid w:val="00C223A8"/>
    <w:rsid w:val="00C26600"/>
    <w:rsid w:val="00C630A0"/>
    <w:rsid w:val="00C81D3B"/>
    <w:rsid w:val="00CC0E35"/>
    <w:rsid w:val="00CC6D45"/>
    <w:rsid w:val="00CF16E7"/>
    <w:rsid w:val="00D519A4"/>
    <w:rsid w:val="00D6435B"/>
    <w:rsid w:val="00D71D98"/>
    <w:rsid w:val="00DC41F1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ED0C478C7442DC89338A39C6ABC5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D6D2DD-BB8B-41B6-9DBD-2B34D17294F8}"/>
      </w:docPartPr>
      <w:docPartBody>
        <w:p w:rsidR="00CA3D92" w:rsidRDefault="000E555B">
          <w:pPr>
            <w:pStyle w:val="0FED0C478C7442DC89338A39C6ABC5CA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55B"/>
    <w:rsid w:val="000E555B"/>
    <w:rsid w:val="00C015EB"/>
    <w:rsid w:val="00CA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FED0C478C7442DC89338A39C6ABC5CA">
    <w:name w:val="0FED0C478C7442DC89338A39C6ABC5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FED0C478C7442DC89338A39C6ABC5CA">
    <w:name w:val="0FED0C478C7442DC89338A39C6ABC5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353CEC-CA97-4E45-9F88-91B1699D4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237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4</cp:revision>
  <cp:lastPrinted>2002-06-24T07:49:00Z</cp:lastPrinted>
  <dcterms:created xsi:type="dcterms:W3CDTF">2012-05-02T15:02:00Z</dcterms:created>
  <dcterms:modified xsi:type="dcterms:W3CDTF">2012-06-08T20:02:00Z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