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207"/>
        <w:gridCol w:w="396"/>
        <w:gridCol w:w="2372"/>
        <w:gridCol w:w="1373"/>
        <w:gridCol w:w="142"/>
        <w:gridCol w:w="547"/>
        <w:gridCol w:w="870"/>
        <w:gridCol w:w="980"/>
        <w:gridCol w:w="93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7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5"/>
            <w:shd w:val="clear" w:color="auto" w:fill="auto"/>
            <w:vAlign w:val="center"/>
          </w:tcPr>
          <w:p w:rsidR="00D519A4" w:rsidRDefault="00225A6B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BF91AFF93D4D4FDBB9DD773DB8761C6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1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8646BB">
                  <w:rPr>
                    <w:bCs/>
                  </w:rPr>
                  <w:t>17.03.2012</w:t>
                </w:r>
              </w:sdtContent>
            </w:sdt>
          </w:p>
        </w:tc>
      </w:tr>
      <w:tr w:rsidR="00D519A4" w:rsidRPr="008646BB" w:rsidTr="008646BB">
        <w:trPr>
          <w:trHeight w:val="360"/>
        </w:trPr>
        <w:tc>
          <w:tcPr>
            <w:tcW w:w="6519" w:type="dxa"/>
            <w:gridSpan w:val="7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5"/>
            <w:shd w:val="clear" w:color="auto" w:fill="auto"/>
            <w:vAlign w:val="center"/>
          </w:tcPr>
          <w:p w:rsidR="00D519A4" w:rsidRPr="00AE55F9" w:rsidRDefault="008646BB" w:rsidP="008646BB">
            <w:pPr>
              <w:pStyle w:val="Besprechungsinformationen"/>
            </w:pPr>
            <w:proofErr w:type="spellStart"/>
            <w:r>
              <w:t>Xx:xx</w:t>
            </w:r>
            <w:proofErr w:type="spellEnd"/>
            <w:r w:rsidR="00AE55F9">
              <w:t xml:space="preserve"> </w:t>
            </w:r>
            <w:r w:rsidR="00F23517">
              <w:t xml:space="preserve">Uhr </w:t>
            </w:r>
            <w:r w:rsidR="00AE55F9">
              <w:t xml:space="preserve">bis </w:t>
            </w:r>
            <w:proofErr w:type="spellStart"/>
            <w:r>
              <w:t>xx:xx</w:t>
            </w:r>
            <w:proofErr w:type="spellEnd"/>
            <w:r w:rsidR="00F23517">
              <w:t xml:space="preserve"> 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7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5"/>
            <w:shd w:val="clear" w:color="auto" w:fill="auto"/>
            <w:vAlign w:val="center"/>
          </w:tcPr>
          <w:p w:rsidR="00231A15" w:rsidRDefault="008646BB" w:rsidP="00AE55F9">
            <w:pPr>
              <w:pStyle w:val="Besprechungsinformationen"/>
            </w:pPr>
            <w:r>
              <w:t>Ort</w:t>
            </w:r>
            <w:r w:rsidR="00F23517">
              <w:t>, Raum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7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5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  <w:r>
              <w:t>Einberufen von:</w:t>
            </w: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  <w:r>
              <w:t>Besprechungsart:</w:t>
            </w:r>
          </w:p>
        </w:tc>
        <w:tc>
          <w:tcPr>
            <w:tcW w:w="2927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F23517" w:rsidP="000C11A9">
            <w:pPr>
              <w:pStyle w:val="Feldtext"/>
            </w:pPr>
            <w:r>
              <w:t>Statusmeeting</w:t>
            </w: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4"/>
            <w:shd w:val="clear" w:color="auto" w:fill="auto"/>
          </w:tcPr>
          <w:p w:rsidR="00D519A4" w:rsidRDefault="00D519A4" w:rsidP="000C11A9">
            <w:pPr>
              <w:pStyle w:val="Feldbeschriftung"/>
            </w:pPr>
            <w:r>
              <w:t>Besprechungsleiter:</w:t>
            </w:r>
          </w:p>
        </w:tc>
        <w:tc>
          <w:tcPr>
            <w:tcW w:w="2372" w:type="dxa"/>
            <w:shd w:val="clear" w:color="auto" w:fill="auto"/>
          </w:tcPr>
          <w:p w:rsidR="00D519A4" w:rsidRDefault="00F23517" w:rsidP="000C11A9">
            <w:pPr>
              <w:pStyle w:val="Feldtext"/>
            </w:pPr>
            <w:r>
              <w:t xml:space="preserve">Frau </w:t>
            </w:r>
            <w:proofErr w:type="spellStart"/>
            <w:r>
              <w:t>Deutschkämer</w:t>
            </w:r>
            <w:proofErr w:type="spellEnd"/>
          </w:p>
        </w:tc>
        <w:tc>
          <w:tcPr>
            <w:tcW w:w="2062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r>
              <w:t>Protokollführer:</w:t>
            </w:r>
          </w:p>
        </w:tc>
        <w:tc>
          <w:tcPr>
            <w:tcW w:w="2927" w:type="dxa"/>
            <w:gridSpan w:val="4"/>
            <w:shd w:val="clear" w:color="auto" w:fill="auto"/>
          </w:tcPr>
          <w:p w:rsidR="00D519A4" w:rsidRDefault="00F23517" w:rsidP="000C11A9">
            <w:pPr>
              <w:pStyle w:val="Feldtext"/>
            </w:pPr>
            <w:r>
              <w:t xml:space="preserve">Herr </w:t>
            </w:r>
            <w:proofErr w:type="spellStart"/>
            <w:r>
              <w:t>Garrels</w:t>
            </w:r>
            <w:proofErr w:type="spellEnd"/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4"/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927" w:type="dxa"/>
            <w:gridSpan w:val="4"/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  <w:tr w:rsidR="00D519A4" w:rsidRPr="008646BB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10"/>
            <w:shd w:val="clear" w:color="auto" w:fill="auto"/>
          </w:tcPr>
          <w:p w:rsidR="00D519A4" w:rsidRDefault="00D519A4" w:rsidP="008646BB">
            <w:pPr>
              <w:pStyle w:val="Feldtext"/>
            </w:pPr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6"/>
            <w:shd w:val="clear" w:color="auto" w:fill="auto"/>
          </w:tcPr>
          <w:p w:rsidR="008646BB" w:rsidRDefault="00733B9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proofErr w:type="spellStart"/>
            <w:r>
              <w:rPr>
                <w:b w:val="0"/>
              </w:rPr>
              <w:t>Blblblblblb</w:t>
            </w:r>
            <w:proofErr w:type="spellEnd"/>
          </w:p>
          <w:p w:rsidR="00733B9B" w:rsidRDefault="00733B9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proofErr w:type="spellStart"/>
            <w:r>
              <w:rPr>
                <w:b w:val="0"/>
              </w:rPr>
              <w:t>Blblblblblbl</w:t>
            </w:r>
            <w:proofErr w:type="spellEnd"/>
          </w:p>
          <w:p w:rsidR="00733B9B" w:rsidRPr="008646BB" w:rsidRDefault="00733B9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proofErr w:type="spellStart"/>
            <w:r>
              <w:rPr>
                <w:b w:val="0"/>
              </w:rPr>
              <w:t>Blblblblblblbl</w:t>
            </w:r>
            <w:proofErr w:type="spellEnd"/>
          </w:p>
        </w:tc>
        <w:tc>
          <w:tcPr>
            <w:tcW w:w="3330" w:type="dxa"/>
            <w:gridSpan w:val="4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12"/>
            <w:shd w:val="clear" w:color="auto" w:fill="auto"/>
          </w:tcPr>
          <w:p w:rsidR="00D519A4" w:rsidRDefault="00D519A4" w:rsidP="004973D2">
            <w:pPr>
              <w:pStyle w:val="berschrift2"/>
              <w:outlineLvl w:val="1"/>
            </w:pPr>
            <w:r w:rsidRPr="00AE55F9">
              <w:t>Notizen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1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  <w:tr w:rsidR="00D519A4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0" w:name="MinuteItems"/>
            <w:bookmarkStart w:id="1" w:name="MinuteTopicSection"/>
            <w:r>
              <w:t>Tagesordnungspunkt:</w:t>
            </w:r>
            <w:bookmarkEnd w:id="0"/>
          </w:p>
        </w:tc>
        <w:tc>
          <w:tcPr>
            <w:tcW w:w="4141" w:type="dxa"/>
            <w:gridSpan w:val="3"/>
            <w:shd w:val="clear" w:color="auto" w:fill="auto"/>
          </w:tcPr>
          <w:p w:rsidR="00D519A4" w:rsidRDefault="00733B9B" w:rsidP="00F23517">
            <w:pPr>
              <w:pStyle w:val="Feldtext"/>
            </w:pPr>
            <w:proofErr w:type="spellStart"/>
            <w:r w:rsidRPr="00733B9B">
              <w:t>Blblblblbl</w:t>
            </w:r>
            <w:proofErr w:type="spellEnd"/>
          </w:p>
        </w:tc>
        <w:tc>
          <w:tcPr>
            <w:tcW w:w="1559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r>
              <w:t>Vortragender:</w:t>
            </w:r>
          </w:p>
        </w:tc>
        <w:tc>
          <w:tcPr>
            <w:tcW w:w="2057" w:type="dxa"/>
            <w:gridSpan w:val="3"/>
            <w:shd w:val="clear" w:color="auto" w:fill="auto"/>
          </w:tcPr>
          <w:p w:rsidR="00D519A4" w:rsidRDefault="00F23517" w:rsidP="00733B9B">
            <w:pPr>
              <w:pStyle w:val="Feldtext"/>
            </w:pPr>
            <w:r>
              <w:t xml:space="preserve">Herr </w:t>
            </w:r>
            <w:r w:rsidR="00733B9B">
              <w:t>Mustermann</w:t>
            </w:r>
          </w:p>
        </w:tc>
      </w:tr>
      <w:tr w:rsidR="00D519A4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2" w:name="MinuteDiscussion"/>
            <w:r>
              <w:t>Diskussion:</w:t>
            </w:r>
            <w:bookmarkEnd w:id="2"/>
          </w:p>
        </w:tc>
        <w:tc>
          <w:tcPr>
            <w:tcW w:w="7757" w:type="dxa"/>
            <w:gridSpan w:val="9"/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  <w:tr w:rsidR="00D519A4" w:rsidRPr="008646BB" w:rsidTr="008646BB">
        <w:trPr>
          <w:trHeight w:val="1008"/>
        </w:trPr>
        <w:tc>
          <w:tcPr>
            <w:tcW w:w="9993" w:type="dxa"/>
            <w:gridSpan w:val="12"/>
            <w:shd w:val="clear" w:color="auto" w:fill="auto"/>
          </w:tcPr>
          <w:p w:rsidR="00CF16E7" w:rsidRDefault="00733B9B" w:rsidP="00CF16E7">
            <w:pPr>
              <w:pStyle w:val="Feldtext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</w:p>
          <w:p w:rsidR="00733B9B" w:rsidRDefault="00733B9B" w:rsidP="00CF16E7">
            <w:pPr>
              <w:pStyle w:val="Feldtext"/>
            </w:pPr>
            <w:r>
              <w:t xml:space="preserve">Set </w:t>
            </w:r>
            <w:proofErr w:type="spellStart"/>
            <w:r>
              <w:t>Dolor</w:t>
            </w:r>
            <w:proofErr w:type="spellEnd"/>
            <w:r>
              <w:t>…</w:t>
            </w:r>
          </w:p>
        </w:tc>
      </w:tr>
      <w:tr w:rsidR="00D519A4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3" w:name="MinuteConclusion"/>
            <w:r>
              <w:t>Beschlüsse:</w:t>
            </w:r>
            <w:bookmarkEnd w:id="3"/>
          </w:p>
        </w:tc>
        <w:tc>
          <w:tcPr>
            <w:tcW w:w="7757" w:type="dxa"/>
            <w:gridSpan w:val="9"/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  <w:tr w:rsidR="00733B9B" w:rsidRPr="008646BB" w:rsidTr="008646BB">
        <w:trPr>
          <w:trHeight w:val="360"/>
        </w:trPr>
        <w:tc>
          <w:tcPr>
            <w:tcW w:w="9993" w:type="dxa"/>
            <w:gridSpan w:val="12"/>
            <w:shd w:val="clear" w:color="auto" w:fill="auto"/>
          </w:tcPr>
          <w:p w:rsidR="00733B9B" w:rsidRDefault="00733B9B" w:rsidP="00282ADB">
            <w:pPr>
              <w:pStyle w:val="Feldtext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</w:p>
          <w:p w:rsidR="00733B9B" w:rsidRDefault="00733B9B" w:rsidP="00282ADB">
            <w:pPr>
              <w:pStyle w:val="Feldtext"/>
            </w:pPr>
            <w:r>
              <w:t xml:space="preserve">Set </w:t>
            </w:r>
            <w:proofErr w:type="spellStart"/>
            <w:r>
              <w:t>Dolor</w:t>
            </w:r>
            <w:proofErr w:type="spellEnd"/>
            <w:r>
              <w:t>…</w:t>
            </w:r>
          </w:p>
        </w:tc>
      </w:tr>
      <w:tr w:rsidR="00D519A4" w:rsidRPr="00C630A0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4" w:name="MinuteActionItems"/>
            <w:r>
              <w:t>Aufgaben</w:t>
            </w:r>
            <w:bookmarkEnd w:id="4"/>
            <w:r w:rsidR="0084630A">
              <w:t>:</w:t>
            </w:r>
          </w:p>
        </w:tc>
        <w:tc>
          <w:tcPr>
            <w:tcW w:w="4141" w:type="dxa"/>
            <w:gridSpan w:val="3"/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539" w:type="dxa"/>
            <w:gridSpan w:val="4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5" w:name="MinutePersonResponsible"/>
            <w:r>
              <w:t>Zuständige Person</w:t>
            </w:r>
            <w:bookmarkEnd w:id="5"/>
            <w:r w:rsidR="0084630A">
              <w:t>: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6" w:name="MinuteDeadline"/>
            <w:r>
              <w:t>Termin</w:t>
            </w:r>
            <w:bookmarkEnd w:id="6"/>
            <w:r w:rsidR="0084630A">
              <w:t>:</w:t>
            </w:r>
          </w:p>
        </w:tc>
      </w:tr>
      <w:bookmarkEnd w:id="1"/>
      <w:tr w:rsidR="00FE36DD" w:rsidTr="00733B9B">
        <w:trPr>
          <w:trHeight w:val="360"/>
        </w:trPr>
        <w:tc>
          <w:tcPr>
            <w:tcW w:w="637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36DD" w:rsidRDefault="00733B9B" w:rsidP="00773690">
            <w:pPr>
              <w:pStyle w:val="Aufgaben"/>
            </w:pPr>
            <w:r>
              <w:t>Task 1</w:t>
            </w:r>
          </w:p>
          <w:p w:rsidR="00733B9B" w:rsidRDefault="00733B9B" w:rsidP="00773690">
            <w:pPr>
              <w:pStyle w:val="Aufgaben"/>
            </w:pPr>
            <w:proofErr w:type="spellStart"/>
            <w:r>
              <w:t>Taskt</w:t>
            </w:r>
            <w:proofErr w:type="spellEnd"/>
            <w:r>
              <w:t xml:space="preserve"> 2</w:t>
            </w:r>
          </w:p>
        </w:tc>
        <w:tc>
          <w:tcPr>
            <w:tcW w:w="25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36DD" w:rsidRDefault="00733B9B" w:rsidP="00773690">
            <w:pPr>
              <w:pStyle w:val="Feldtext"/>
            </w:pPr>
            <w:r>
              <w:t>Herr Mustermann</w:t>
            </w:r>
          </w:p>
          <w:p w:rsidR="00733B9B" w:rsidRDefault="00733B9B" w:rsidP="00733B9B">
            <w:pPr>
              <w:pStyle w:val="Feldtext"/>
            </w:pPr>
            <w:r>
              <w:t>Frau Musterfrau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36DD" w:rsidRDefault="00733B9B" w:rsidP="00773690">
            <w:pPr>
              <w:pStyle w:val="Feldtext"/>
            </w:pPr>
            <w:proofErr w:type="spellStart"/>
            <w:r>
              <w:t>tt.mm.jjj</w:t>
            </w:r>
            <w:proofErr w:type="spellEnd"/>
          </w:p>
          <w:p w:rsidR="00733B9B" w:rsidRDefault="00733B9B" w:rsidP="00773690">
            <w:pPr>
              <w:pStyle w:val="Feldtext"/>
            </w:pPr>
            <w:proofErr w:type="spellStart"/>
            <w:r>
              <w:t>tt.mm.jjj</w:t>
            </w:r>
            <w:proofErr w:type="spellEnd"/>
          </w:p>
        </w:tc>
      </w:tr>
      <w:tr w:rsidR="00FE36DD" w:rsidTr="00733B9B">
        <w:trPr>
          <w:trHeight w:hRule="exact" w:val="142"/>
        </w:trPr>
        <w:tc>
          <w:tcPr>
            <w:tcW w:w="637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  <w:tc>
          <w:tcPr>
            <w:tcW w:w="25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0C11A9">
            <w:pPr>
              <w:pStyle w:val="Feldbeschriftung"/>
            </w:pPr>
            <w:bookmarkStart w:id="7" w:name="MinuteAdditional"/>
            <w:r>
              <w:t>Tagesordnungspunkt:</w:t>
            </w:r>
            <w:bookmarkEnd w:id="7"/>
          </w:p>
        </w:tc>
        <w:tc>
          <w:tcPr>
            <w:tcW w:w="4141" w:type="dxa"/>
            <w:gridSpan w:val="3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Vortragender:</w:t>
            </w:r>
          </w:p>
        </w:tc>
        <w:tc>
          <w:tcPr>
            <w:tcW w:w="2057" w:type="dxa"/>
            <w:gridSpan w:val="3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Diskussion: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RPr="008646BB" w:rsidTr="008646BB">
        <w:trPr>
          <w:trHeight w:val="1008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ED242C">
            <w:pPr>
              <w:pStyle w:val="Feldtext"/>
              <w:rPr>
                <w:rFonts w:cs="Calibri"/>
                <w:szCs w:val="24"/>
                <w:lang w:bidi="ar-SA"/>
              </w:rPr>
            </w:pPr>
            <w:r>
              <w:rPr>
                <w:rFonts w:cs="Calibri"/>
                <w:szCs w:val="24"/>
                <w:lang w:bidi="ar-SA"/>
              </w:rPr>
              <w:t xml:space="preserve"> </w:t>
            </w:r>
          </w:p>
          <w:p w:rsidR="00FE36DD" w:rsidRDefault="00FE36DD" w:rsidP="00631604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Beschlüsse: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RPr="008646BB" w:rsidTr="008646BB">
        <w:trPr>
          <w:trHeight w:val="360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4D6520">
            <w:pPr>
              <w:pStyle w:val="Feldtext"/>
            </w:pPr>
            <w:r>
              <w:t>.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Aufgaben: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Zuständige Person: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Termin: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0C11A9">
            <w:pPr>
              <w:pStyle w:val="Aufgaben"/>
            </w:pP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0C11A9">
            <w:pPr>
              <w:pStyle w:val="Aufgaben"/>
            </w:pP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Tr="008646BB">
        <w:trPr>
          <w:trHeight w:hRule="exact" w:val="142"/>
        </w:trPr>
        <w:tc>
          <w:tcPr>
            <w:tcW w:w="99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Tagesordnungspunkt:</w:t>
            </w:r>
          </w:p>
        </w:tc>
        <w:tc>
          <w:tcPr>
            <w:tcW w:w="4141" w:type="dxa"/>
            <w:gridSpan w:val="3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Vortragender:</w:t>
            </w:r>
          </w:p>
        </w:tc>
        <w:tc>
          <w:tcPr>
            <w:tcW w:w="2057" w:type="dxa"/>
            <w:gridSpan w:val="3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Diskussion: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RPr="008646BB" w:rsidTr="008646BB">
        <w:trPr>
          <w:trHeight w:val="1008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Beschlüsse: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8646BB">
        <w:trPr>
          <w:trHeight w:val="360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3C2DDB">
            <w:pPr>
              <w:pStyle w:val="Feldtext"/>
            </w:pPr>
            <w:r>
              <w:t>--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Aufgaben: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Zuständige Person: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Termin: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3C2DDB">
            <w:pPr>
              <w:pStyle w:val="Aufgaben"/>
            </w:pPr>
            <w:r>
              <w:t>--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8646BB">
        <w:trPr>
          <w:trHeight w:hRule="exact" w:val="142"/>
        </w:trPr>
        <w:tc>
          <w:tcPr>
            <w:tcW w:w="99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Tagesordnungspunkt:</w:t>
            </w:r>
          </w:p>
        </w:tc>
        <w:tc>
          <w:tcPr>
            <w:tcW w:w="4141" w:type="dxa"/>
            <w:gridSpan w:val="3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Vortragender:</w:t>
            </w:r>
          </w:p>
        </w:tc>
        <w:tc>
          <w:tcPr>
            <w:tcW w:w="2057" w:type="dxa"/>
            <w:gridSpan w:val="3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Diskussion: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RPr="008646BB" w:rsidTr="008646BB">
        <w:trPr>
          <w:trHeight w:val="1008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FE36DD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Beschlüsse: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8646BB">
        <w:trPr>
          <w:trHeight w:val="360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Aufgaben: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Zuständige Person: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Termin: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773690">
            <w:pPr>
              <w:pStyle w:val="Aufgaben"/>
            </w:pP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733B9B">
            <w:pPr>
              <w:pStyle w:val="Feldtext"/>
            </w:pPr>
            <w:r>
              <w:t xml:space="preserve">Herr 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773690">
            <w:pPr>
              <w:pStyle w:val="Feldtext"/>
            </w:pPr>
          </w:p>
        </w:tc>
      </w:tr>
      <w:tr w:rsidR="00FE36DD" w:rsidTr="008646BB">
        <w:trPr>
          <w:trHeight w:hRule="exact" w:val="142"/>
        </w:trPr>
        <w:tc>
          <w:tcPr>
            <w:tcW w:w="99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Tagesordnungspunkt:</w:t>
            </w:r>
          </w:p>
        </w:tc>
        <w:tc>
          <w:tcPr>
            <w:tcW w:w="4141" w:type="dxa"/>
            <w:gridSpan w:val="3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Vortragender:</w:t>
            </w:r>
          </w:p>
        </w:tc>
        <w:tc>
          <w:tcPr>
            <w:tcW w:w="2057" w:type="dxa"/>
            <w:gridSpan w:val="3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Diskussion: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</w:tr>
      <w:tr w:rsidR="00FE36DD" w:rsidRPr="008646BB" w:rsidTr="008646BB">
        <w:trPr>
          <w:trHeight w:val="1008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9B140F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Beschlüsse: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</w:tr>
      <w:tr w:rsidR="00FE36DD" w:rsidTr="008646BB">
        <w:trPr>
          <w:trHeight w:val="360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894997">
            <w:pPr>
              <w:pStyle w:val="Feldtext"/>
            </w:pPr>
            <w:r>
              <w:t>--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Aufgaben: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Zuständige Person: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Termin: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733B9B" w:rsidP="009B140F">
            <w:pPr>
              <w:pStyle w:val="Aufgaben"/>
            </w:pPr>
            <w:r>
              <w:t>--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733B9B" w:rsidP="00894997">
            <w:pPr>
              <w:pStyle w:val="Feldtext"/>
            </w:pPr>
            <w:r>
              <w:t>--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733B9B" w:rsidP="00894997">
            <w:pPr>
              <w:pStyle w:val="Feldtext"/>
            </w:pPr>
            <w:r>
              <w:t>--</w:t>
            </w:r>
            <w:r w:rsidR="00FE36DD">
              <w:t>.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894997">
            <w:pPr>
              <w:pStyle w:val="Aufgaben"/>
            </w:pP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</w:tr>
      <w:tr w:rsidR="00FE36DD" w:rsidTr="008646BB">
        <w:trPr>
          <w:trHeight w:hRule="exact" w:val="142"/>
        </w:trPr>
        <w:tc>
          <w:tcPr>
            <w:tcW w:w="99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</w:tr>
    </w:tbl>
    <w:p w:rsidR="00736AC8" w:rsidRDefault="00736AC8" w:rsidP="00736AC8"/>
    <w:p w:rsidR="00B3560D" w:rsidRDefault="00B3560D"/>
    <w:sectPr w:rsidR="00B3560D" w:rsidSect="00D519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41C" w:rsidRPr="00AE55F9" w:rsidRDefault="00DF441C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DF441C" w:rsidRPr="00AE55F9" w:rsidRDefault="00DF441C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225A6B">
    <w:pPr>
      <w:pStyle w:val="Fuzeile"/>
      <w:rPr>
        <w:b/>
      </w:rPr>
    </w:pPr>
    <w:r>
      <w:rPr>
        <w:noProof/>
        <w:lang w:val="de-DE" w:eastAsia="de-DE" w:bidi="ar-SA"/>
      </w:rPr>
      <w:pict>
        <v:group id="_x0000_s2059" style="position:absolute;margin-left:422.75pt;margin-top:-10.05pt;width:86.65pt;height:86.7pt;z-index:-251651072" coordorigin="9058,15625" coordsize="1733,173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9837;top:15785;width:954;height:1574;flip:x y" o:connectortype="straight" strokecolor="#a7bfde [1620]"/>
          <v:group id="_x0000_s2055" style="position:absolute;left:9058;top:15625;width:890;height:922;rotation:180" coordorigin="7907,4350" coordsize="2216,2216">
            <v:oval id="_x0000_s2056" style="position:absolute;left:7907;top:4350;width:2216;height:2216" fillcolor="#a7bfde [1620]" stroked="f"/>
            <v:oval id="_x0000_s2057" style="position:absolute;left:7961;top:4684;width:1813;height:1813" fillcolor="#d3dfee [820]" stroked="f"/>
            <v:oval id="_x0000_s2058" style="position:absolute;left:8006;top:5027;width:1375;height:1375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>
          <w:docPart w:val="F0143346F00C479FBD9CECF7E2EE049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3-17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8646BB">
          <w:rPr>
            <w:bCs/>
            <w:lang w:val="de-DE"/>
          </w:rPr>
          <w:t>17.03.2012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41C" w:rsidRPr="00AE55F9" w:rsidRDefault="00DF441C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DF441C" w:rsidRPr="00AE55F9" w:rsidRDefault="00DF441C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38A55739" wp14:editId="3A0FF475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5A6B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21.05pt;margin-top:13.85pt;width:494.8pt;height:19.2pt;flip:y;z-index:251660288;mso-position-horizontal-relative:text;mso-position-vertical-relative:text" o:connectortype="straight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  <w:bookmarkStart w:id="8" w:name="_GoBack"/>
    <w:bookmarkEnd w:id="8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60"/>
    <o:shapelayout v:ext="edit">
      <o:idmap v:ext="edit" data="2"/>
      <o:rules v:ext="edit">
        <o:r id="V:Rule3" type="connector" idref="#_x0000_s2049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16E7"/>
    <w:rsid w:val="00034CC0"/>
    <w:rsid w:val="000375DF"/>
    <w:rsid w:val="00072220"/>
    <w:rsid w:val="000B404F"/>
    <w:rsid w:val="000C11A9"/>
    <w:rsid w:val="000D067B"/>
    <w:rsid w:val="000D1701"/>
    <w:rsid w:val="001D4A14"/>
    <w:rsid w:val="00225A6B"/>
    <w:rsid w:val="002310B3"/>
    <w:rsid w:val="00231A15"/>
    <w:rsid w:val="00295C70"/>
    <w:rsid w:val="00325969"/>
    <w:rsid w:val="0035034F"/>
    <w:rsid w:val="00396E59"/>
    <w:rsid w:val="00460DE6"/>
    <w:rsid w:val="004831A9"/>
    <w:rsid w:val="004929BF"/>
    <w:rsid w:val="004973D2"/>
    <w:rsid w:val="004D6520"/>
    <w:rsid w:val="004E3979"/>
    <w:rsid w:val="004F37A1"/>
    <w:rsid w:val="004F4F2F"/>
    <w:rsid w:val="005206DF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E55F9"/>
    <w:rsid w:val="00B3029B"/>
    <w:rsid w:val="00B3560D"/>
    <w:rsid w:val="00B41DC2"/>
    <w:rsid w:val="00B8055C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XGADXXX\Anwendungsdaten\Microsoft\Templates\Besprech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91AFF93D4D4FDBB9DD773DB8761C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A7C852-C6E6-4DD4-83FE-AF6975802A09}"/>
      </w:docPartPr>
      <w:docPartBody>
        <w:p w:rsidR="00164BAE" w:rsidRDefault="00DA768E">
          <w:pPr>
            <w:pStyle w:val="BF91AFF93D4D4FDBB9DD773DB8761C69"/>
          </w:pPr>
          <w:r>
            <w:rPr>
              <w:b/>
              <w:bCs/>
            </w:rPr>
            <w:t>[Wählen Sie das Datum aus]</w:t>
          </w:r>
        </w:p>
      </w:docPartBody>
    </w:docPart>
    <w:docPart>
      <w:docPartPr>
        <w:name w:val="F0143346F00C479FBD9CECF7E2EE04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258BBB-CDB8-4977-8CF9-28E6AE0059DF}"/>
      </w:docPartPr>
      <w:docPartBody>
        <w:p w:rsidR="00164BAE" w:rsidRDefault="00DA768E">
          <w:pPr>
            <w:pStyle w:val="F0143346F00C479FBD9CECF7E2EE049D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A768E"/>
    <w:rsid w:val="00164BAE"/>
    <w:rsid w:val="00521E6E"/>
    <w:rsid w:val="00A77302"/>
    <w:rsid w:val="00DA768E"/>
    <w:rsid w:val="00D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4B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F91AFF93D4D4FDBB9DD773DB8761C69">
    <w:name w:val="BF91AFF93D4D4FDBB9DD773DB8761C69"/>
    <w:rsid w:val="00164BAE"/>
  </w:style>
  <w:style w:type="paragraph" w:customStyle="1" w:styleId="F0143346F00C479FBD9CECF7E2EE049D">
    <w:name w:val="F0143346F00C479FBD9CECF7E2EE049D"/>
    <w:rsid w:val="00164B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7EBFE-2BBD-4F16-BD2E-FE6CFBA21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Besprechungsprotokoll.dotx</Template>
  <TotalTime>0</TotalTime>
  <Pages>2</Pages>
  <Words>98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</dc:creator>
  <cp:lastModifiedBy>hammel</cp:lastModifiedBy>
  <cp:revision>6</cp:revision>
  <cp:lastPrinted>2002-06-24T07:49:00Z</cp:lastPrinted>
  <dcterms:created xsi:type="dcterms:W3CDTF">2009-03-16T10:48:00Z</dcterms:created>
  <dcterms:modified xsi:type="dcterms:W3CDTF">2012-03-23T17:27:00Z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